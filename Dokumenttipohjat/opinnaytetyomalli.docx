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2.xml" ContentType="application/vnd.openxmlformats-officedocument.wordprocessingml.footer+xml"/>
  <Override PartName="/word/header6.xml" ContentType="application/vnd.openxmlformats-officedocument.wordprocessingml.header+xml"/>
  <Override PartName="/word/footer3.xml" ContentType="application/vnd.openxmlformats-officedocument.wordprocessingml.footer+xml"/>
  <Override PartName="/word/header7.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2B88325" w14:textId="77777777" w:rsidR="00C26318" w:rsidRPr="00B6663D" w:rsidRDefault="00C26318" w:rsidP="00F76BE3">
      <w:pPr>
        <w:pStyle w:val="Yltunniste"/>
        <w:jc w:val="right"/>
      </w:pPr>
      <w:r w:rsidRPr="00B6663D">
        <w:t xml:space="preserve"> </w:t>
      </w:r>
    </w:p>
    <w:p w14:paraId="7B8BD949" w14:textId="77777777" w:rsidR="00C26318" w:rsidRDefault="00C26318" w:rsidP="00580B31">
      <w:pPr>
        <w:pStyle w:val="Eivli"/>
      </w:pPr>
    </w:p>
    <w:p w14:paraId="3F1BC43A" w14:textId="77777777" w:rsidR="00473FCC" w:rsidRPr="00B6663D" w:rsidRDefault="00473FCC" w:rsidP="00580B31">
      <w:pPr>
        <w:pStyle w:val="Eivli"/>
      </w:pPr>
    </w:p>
    <w:p w14:paraId="2743B578" w14:textId="77777777" w:rsidR="00C26318" w:rsidRDefault="00C26318" w:rsidP="00580B31">
      <w:pPr>
        <w:pStyle w:val="Eivli"/>
      </w:pPr>
    </w:p>
    <w:p w14:paraId="6B95929C" w14:textId="77777777" w:rsidR="00BC3EEE" w:rsidRPr="00B6663D" w:rsidRDefault="00BC3EEE" w:rsidP="00580B31">
      <w:pPr>
        <w:pStyle w:val="Eivli"/>
      </w:pPr>
    </w:p>
    <w:p w14:paraId="64265897" w14:textId="77777777" w:rsidR="00C26318" w:rsidRPr="00B6663D" w:rsidRDefault="00C26318" w:rsidP="00580B31">
      <w:pPr>
        <w:pStyle w:val="Eivli"/>
      </w:pPr>
    </w:p>
    <w:p w14:paraId="2E2184AE" w14:textId="77777777" w:rsidR="00C26318" w:rsidRPr="00B6663D" w:rsidRDefault="00C26318" w:rsidP="00580B31">
      <w:pPr>
        <w:pStyle w:val="Eivli"/>
      </w:pPr>
    </w:p>
    <w:p w14:paraId="56EBC94C" w14:textId="77777777" w:rsidR="00C26318" w:rsidRDefault="00C26318" w:rsidP="00580B31">
      <w:pPr>
        <w:pStyle w:val="Eivli"/>
      </w:pPr>
    </w:p>
    <w:p w14:paraId="2E964A64" w14:textId="77777777" w:rsidR="00580B31" w:rsidRDefault="00580B31" w:rsidP="00580B31">
      <w:pPr>
        <w:pStyle w:val="Eivli"/>
      </w:pPr>
    </w:p>
    <w:p w14:paraId="56B0B9BD" w14:textId="77777777" w:rsidR="00580B31" w:rsidRPr="00B6663D" w:rsidRDefault="00580B31" w:rsidP="00580B31">
      <w:pPr>
        <w:pStyle w:val="Eivli"/>
      </w:pPr>
    </w:p>
    <w:p w14:paraId="54D27893" w14:textId="798259AE" w:rsidR="00C26318" w:rsidRDefault="008D0DC7" w:rsidP="00BC3EEE">
      <w:r>
        <w:t>Lauri Miettinen</w:t>
      </w:r>
    </w:p>
    <w:p w14:paraId="29689557" w14:textId="5CA11135" w:rsidR="00C26318" w:rsidRPr="00F76BE3" w:rsidRDefault="008D0DC7" w:rsidP="007D1B3E">
      <w:pPr>
        <w:rPr>
          <w:b/>
          <w:sz w:val="28"/>
        </w:rPr>
      </w:pPr>
      <w:r>
        <w:rPr>
          <w:b/>
          <w:sz w:val="28"/>
        </w:rPr>
        <w:t xml:space="preserve">ANSAINTAMALLIT </w:t>
      </w:r>
      <w:r w:rsidR="00840D12">
        <w:rPr>
          <w:b/>
          <w:sz w:val="28"/>
        </w:rPr>
        <w:t>MOBIILI</w:t>
      </w:r>
      <w:r>
        <w:rPr>
          <w:b/>
          <w:sz w:val="28"/>
        </w:rPr>
        <w:t>SOVELLUKSISSA</w:t>
      </w:r>
    </w:p>
    <w:p w14:paraId="2C3600B3" w14:textId="77777777" w:rsidR="002775E7" w:rsidRDefault="002775E7" w:rsidP="007D1B3E"/>
    <w:p w14:paraId="2EC5A18E" w14:textId="77777777" w:rsidR="002775E7" w:rsidRDefault="002775E7" w:rsidP="007D1B3E">
      <w:pPr>
        <w:sectPr w:rsidR="002775E7" w:rsidSect="002775E7">
          <w:headerReference w:type="default" r:id="rId8"/>
          <w:pgSz w:w="11906" w:h="16838" w:code="9"/>
          <w:pgMar w:top="1418" w:right="1701" w:bottom="1418" w:left="1701" w:header="852" w:footer="851" w:gutter="0"/>
          <w:cols w:space="708"/>
          <w:docGrid w:linePitch="360"/>
        </w:sectPr>
      </w:pPr>
    </w:p>
    <w:p w14:paraId="6ED385D9" w14:textId="77777777" w:rsidR="00621C18" w:rsidRDefault="00621C18" w:rsidP="007D1B3E"/>
    <w:p w14:paraId="43C2B7B0" w14:textId="77777777" w:rsidR="00C26318" w:rsidRPr="00B6663D" w:rsidRDefault="00C26318" w:rsidP="00580B31">
      <w:pPr>
        <w:pStyle w:val="Eivli"/>
      </w:pPr>
    </w:p>
    <w:p w14:paraId="200DBD78" w14:textId="77777777" w:rsidR="00C26318" w:rsidRPr="00B6663D" w:rsidRDefault="00C26318" w:rsidP="00580B31">
      <w:pPr>
        <w:pStyle w:val="Eivli"/>
      </w:pPr>
    </w:p>
    <w:p w14:paraId="4A2A78F6" w14:textId="77777777" w:rsidR="00C26318" w:rsidRPr="00B6663D" w:rsidRDefault="00C26318" w:rsidP="00580B31">
      <w:pPr>
        <w:pStyle w:val="Eivli"/>
      </w:pPr>
    </w:p>
    <w:p w14:paraId="5A6F6370" w14:textId="77777777" w:rsidR="00C26318" w:rsidRPr="00B6663D" w:rsidRDefault="00C26318" w:rsidP="00580B31">
      <w:pPr>
        <w:pStyle w:val="Eivli"/>
      </w:pPr>
    </w:p>
    <w:p w14:paraId="7E469301" w14:textId="77777777" w:rsidR="00C26318" w:rsidRDefault="00C26318" w:rsidP="00580B31">
      <w:pPr>
        <w:pStyle w:val="Eivli"/>
      </w:pPr>
    </w:p>
    <w:p w14:paraId="74828CF7" w14:textId="77777777" w:rsidR="00580B31" w:rsidRDefault="00580B31" w:rsidP="00580B31">
      <w:pPr>
        <w:pStyle w:val="Eivli"/>
      </w:pPr>
    </w:p>
    <w:p w14:paraId="4F66C675" w14:textId="77777777" w:rsidR="00580B31" w:rsidRDefault="00580B31" w:rsidP="00580B31">
      <w:pPr>
        <w:pStyle w:val="Eivli"/>
      </w:pPr>
    </w:p>
    <w:p w14:paraId="34D8518B" w14:textId="77777777" w:rsidR="00580B31" w:rsidRDefault="00580B31" w:rsidP="00580B31">
      <w:pPr>
        <w:pStyle w:val="Eivli"/>
      </w:pPr>
    </w:p>
    <w:p w14:paraId="69BD0F92" w14:textId="77777777" w:rsidR="00580B31" w:rsidRDefault="00580B31" w:rsidP="00580B31">
      <w:pPr>
        <w:pStyle w:val="Eivli"/>
      </w:pPr>
    </w:p>
    <w:p w14:paraId="150B3839" w14:textId="77777777" w:rsidR="00580B31" w:rsidRDefault="00580B31" w:rsidP="00580B31">
      <w:pPr>
        <w:pStyle w:val="Eivli"/>
      </w:pPr>
    </w:p>
    <w:p w14:paraId="6A789090" w14:textId="77777777" w:rsidR="00580B31" w:rsidRDefault="00580B31" w:rsidP="00580B31">
      <w:pPr>
        <w:pStyle w:val="Eivli"/>
      </w:pPr>
    </w:p>
    <w:p w14:paraId="2E4EC472" w14:textId="77777777" w:rsidR="00580B31" w:rsidRDefault="00580B31" w:rsidP="00580B31">
      <w:pPr>
        <w:pStyle w:val="Eivli"/>
      </w:pPr>
    </w:p>
    <w:p w14:paraId="1ED324FB" w14:textId="77777777" w:rsidR="00580B31" w:rsidRPr="00B6663D" w:rsidRDefault="00580B31" w:rsidP="00580B31">
      <w:pPr>
        <w:pStyle w:val="Eivli"/>
      </w:pPr>
    </w:p>
    <w:p w14:paraId="253E6350" w14:textId="77777777" w:rsidR="00C26318" w:rsidRPr="00B6663D" w:rsidRDefault="00C26318" w:rsidP="00580B31">
      <w:pPr>
        <w:pStyle w:val="Eivli"/>
      </w:pPr>
    </w:p>
    <w:p w14:paraId="6574BB64" w14:textId="77777777" w:rsidR="00C26318" w:rsidRPr="00B6663D" w:rsidRDefault="00C26318" w:rsidP="00580B31">
      <w:pPr>
        <w:pStyle w:val="Eivli"/>
      </w:pPr>
    </w:p>
    <w:p w14:paraId="4A45E888" w14:textId="77777777" w:rsidR="00C26318" w:rsidRPr="00B6663D" w:rsidRDefault="00C26318" w:rsidP="00580B31">
      <w:pPr>
        <w:pStyle w:val="Eivli"/>
      </w:pPr>
    </w:p>
    <w:p w14:paraId="76F69740" w14:textId="77777777" w:rsidR="00C26318" w:rsidRPr="00B6663D" w:rsidRDefault="00C26318" w:rsidP="00580B31">
      <w:pPr>
        <w:pStyle w:val="Eivli"/>
      </w:pPr>
    </w:p>
    <w:p w14:paraId="120A1E98" w14:textId="14E12DA9" w:rsidR="008D0DC7" w:rsidRPr="00F76BE3" w:rsidRDefault="008D0DC7" w:rsidP="008D0DC7">
      <w:pPr>
        <w:rPr>
          <w:b/>
          <w:sz w:val="28"/>
        </w:rPr>
      </w:pPr>
      <w:r>
        <w:rPr>
          <w:b/>
          <w:sz w:val="28"/>
        </w:rPr>
        <w:t xml:space="preserve">ANSAINTAMALLIT </w:t>
      </w:r>
      <w:r w:rsidR="00840D12">
        <w:rPr>
          <w:b/>
          <w:sz w:val="28"/>
        </w:rPr>
        <w:t>MOBIILISOVELLUKSISSA</w:t>
      </w:r>
      <w:bookmarkStart w:id="0" w:name="_GoBack"/>
      <w:bookmarkEnd w:id="0"/>
    </w:p>
    <w:p w14:paraId="66B88D38" w14:textId="77777777" w:rsidR="00C26318" w:rsidRPr="00B6663D" w:rsidRDefault="00C26318" w:rsidP="00580B31">
      <w:pPr>
        <w:pStyle w:val="Eivli"/>
      </w:pPr>
    </w:p>
    <w:p w14:paraId="510E89EA" w14:textId="77777777" w:rsidR="00C26318" w:rsidRDefault="00C26318" w:rsidP="00580B31">
      <w:pPr>
        <w:pStyle w:val="Eivli"/>
      </w:pPr>
    </w:p>
    <w:p w14:paraId="35CDB76A" w14:textId="77777777" w:rsidR="009273D3" w:rsidRDefault="009273D3" w:rsidP="00580B31">
      <w:pPr>
        <w:pStyle w:val="Eivli"/>
      </w:pPr>
    </w:p>
    <w:p w14:paraId="30023C71" w14:textId="77777777" w:rsidR="009273D3" w:rsidRDefault="009273D3" w:rsidP="00580B31">
      <w:pPr>
        <w:pStyle w:val="Eivli"/>
      </w:pPr>
    </w:p>
    <w:p w14:paraId="60D59A35" w14:textId="77777777" w:rsidR="009273D3" w:rsidRDefault="009273D3" w:rsidP="00580B31">
      <w:pPr>
        <w:pStyle w:val="Eivli"/>
      </w:pPr>
    </w:p>
    <w:p w14:paraId="7D89D750" w14:textId="77777777" w:rsidR="009273D3" w:rsidRDefault="009273D3" w:rsidP="00580B31">
      <w:pPr>
        <w:pStyle w:val="Eivli"/>
      </w:pPr>
    </w:p>
    <w:p w14:paraId="2C162621" w14:textId="77777777" w:rsidR="009273D3" w:rsidRDefault="009273D3" w:rsidP="00580B31">
      <w:pPr>
        <w:pStyle w:val="Eivli"/>
      </w:pPr>
    </w:p>
    <w:p w14:paraId="68C18273" w14:textId="77777777" w:rsidR="009273D3" w:rsidRDefault="009273D3" w:rsidP="00580B31">
      <w:pPr>
        <w:pStyle w:val="Eivli"/>
      </w:pPr>
    </w:p>
    <w:p w14:paraId="62B65409" w14:textId="77777777" w:rsidR="009273D3" w:rsidRDefault="009273D3" w:rsidP="00580B31">
      <w:pPr>
        <w:pStyle w:val="Eivli"/>
      </w:pPr>
    </w:p>
    <w:p w14:paraId="07C2CA72" w14:textId="77777777" w:rsidR="009273D3" w:rsidRDefault="009273D3" w:rsidP="00580B31">
      <w:pPr>
        <w:pStyle w:val="Eivli"/>
      </w:pPr>
    </w:p>
    <w:p w14:paraId="56DD1D7A" w14:textId="77777777" w:rsidR="009273D3" w:rsidRDefault="009273D3" w:rsidP="00580B31">
      <w:pPr>
        <w:pStyle w:val="Eivli"/>
      </w:pPr>
    </w:p>
    <w:p w14:paraId="7BC0B5A5" w14:textId="77777777" w:rsidR="009273D3" w:rsidRDefault="009273D3" w:rsidP="00580B31">
      <w:pPr>
        <w:pStyle w:val="Eivli"/>
      </w:pPr>
    </w:p>
    <w:p w14:paraId="2B058376" w14:textId="77777777" w:rsidR="00BC3EEE" w:rsidRDefault="00BC3EEE" w:rsidP="00580B31">
      <w:pPr>
        <w:pStyle w:val="Eivli"/>
      </w:pPr>
    </w:p>
    <w:p w14:paraId="0D911DE9" w14:textId="77777777" w:rsidR="00BC3EEE" w:rsidRDefault="00BC3EEE" w:rsidP="00580B31">
      <w:pPr>
        <w:pStyle w:val="Eivli"/>
      </w:pPr>
    </w:p>
    <w:p w14:paraId="13353788" w14:textId="77777777" w:rsidR="009273D3" w:rsidRDefault="009273D3" w:rsidP="00580B31">
      <w:pPr>
        <w:pStyle w:val="Eivli"/>
      </w:pPr>
    </w:p>
    <w:p w14:paraId="7BA0259C" w14:textId="77777777" w:rsidR="004C719D" w:rsidRDefault="004C719D" w:rsidP="00580B31">
      <w:pPr>
        <w:pStyle w:val="Eivli"/>
      </w:pPr>
    </w:p>
    <w:p w14:paraId="49CFBD45" w14:textId="77777777" w:rsidR="00473FCC" w:rsidRDefault="00473FCC" w:rsidP="00580B31">
      <w:pPr>
        <w:pStyle w:val="Eivli"/>
      </w:pPr>
    </w:p>
    <w:p w14:paraId="419CD39D" w14:textId="77777777" w:rsidR="00473FCC" w:rsidRDefault="00473FCC" w:rsidP="00580B31">
      <w:pPr>
        <w:pStyle w:val="Eivli"/>
      </w:pPr>
    </w:p>
    <w:p w14:paraId="386EF5D1" w14:textId="77777777" w:rsidR="00473FCC" w:rsidRDefault="00473FCC" w:rsidP="00580B31">
      <w:pPr>
        <w:pStyle w:val="Eivli"/>
      </w:pPr>
    </w:p>
    <w:p w14:paraId="13D92D38" w14:textId="77777777" w:rsidR="004C719D" w:rsidRPr="00B6663D" w:rsidRDefault="004C719D" w:rsidP="00580B31">
      <w:pPr>
        <w:pStyle w:val="Eivli"/>
      </w:pPr>
    </w:p>
    <w:p w14:paraId="0DA86C1A" w14:textId="19447F23" w:rsidR="00C26318" w:rsidRPr="00B6663D" w:rsidRDefault="008D0DC7" w:rsidP="008D0DC7">
      <w:pPr>
        <w:pStyle w:val="Eivli"/>
        <w:tabs>
          <w:tab w:val="left" w:pos="3686"/>
        </w:tabs>
        <w:ind w:firstLine="1304"/>
      </w:pPr>
      <w:r>
        <w:t>Lauri Miettinen</w:t>
      </w:r>
    </w:p>
    <w:p w14:paraId="1147E21D" w14:textId="77777777" w:rsidR="00C26318" w:rsidRPr="00B6663D" w:rsidRDefault="00C26318" w:rsidP="00580B31">
      <w:pPr>
        <w:pStyle w:val="Eivli"/>
        <w:tabs>
          <w:tab w:val="left" w:pos="3686"/>
        </w:tabs>
      </w:pPr>
      <w:r w:rsidRPr="00B6663D">
        <w:tab/>
        <w:t>Opinnäytetyö</w:t>
      </w:r>
    </w:p>
    <w:p w14:paraId="0DBA1CA6" w14:textId="5130274B" w:rsidR="00C26318" w:rsidRPr="00B6663D" w:rsidRDefault="00C26318" w:rsidP="00580B31">
      <w:pPr>
        <w:pStyle w:val="Eivli"/>
        <w:tabs>
          <w:tab w:val="left" w:pos="3686"/>
        </w:tabs>
      </w:pPr>
      <w:r w:rsidRPr="00B6663D">
        <w:tab/>
      </w:r>
      <w:r w:rsidR="008D0DC7">
        <w:t>Kevät</w:t>
      </w:r>
      <w:r w:rsidRPr="00B6663D">
        <w:t xml:space="preserve"> </w:t>
      </w:r>
      <w:r w:rsidR="008D0DC7">
        <w:t>2016</w:t>
      </w:r>
    </w:p>
    <w:p w14:paraId="37E9C2EE" w14:textId="75579008" w:rsidR="00C26318" w:rsidRPr="00B6663D" w:rsidRDefault="00C26318" w:rsidP="00580B31">
      <w:pPr>
        <w:pStyle w:val="Eivli"/>
        <w:tabs>
          <w:tab w:val="left" w:pos="3686"/>
        </w:tabs>
      </w:pPr>
      <w:r w:rsidRPr="00B6663D">
        <w:tab/>
      </w:r>
      <w:r w:rsidR="008D0DC7">
        <w:t>Tieto- ja viestintä</w:t>
      </w:r>
      <w:r w:rsidR="00170E75">
        <w:t>tekniikan koulutusohjelma</w:t>
      </w:r>
    </w:p>
    <w:p w14:paraId="1DE7E7E6" w14:textId="77777777" w:rsidR="00C26318" w:rsidRPr="00B6663D" w:rsidRDefault="00C26318" w:rsidP="00BC3EEE">
      <w:pPr>
        <w:pStyle w:val="Eivli"/>
        <w:tabs>
          <w:tab w:val="left" w:pos="1912"/>
          <w:tab w:val="left" w:pos="3686"/>
        </w:tabs>
      </w:pPr>
      <w:r w:rsidRPr="00B6663D">
        <w:tab/>
      </w:r>
      <w:r w:rsidR="00BC3EEE">
        <w:tab/>
      </w:r>
      <w:r w:rsidRPr="00B6663D">
        <w:t>Oulun ammattikorkeakoulu</w:t>
      </w:r>
    </w:p>
    <w:p w14:paraId="64B82850" w14:textId="77777777" w:rsidR="00C26318" w:rsidRPr="00B6663D" w:rsidRDefault="00C26318" w:rsidP="007D1B3E"/>
    <w:p w14:paraId="07EF6307" w14:textId="77777777" w:rsidR="00C26318" w:rsidRPr="00B6663D" w:rsidRDefault="00C26318" w:rsidP="007D1B3E">
      <w:pPr>
        <w:sectPr w:rsidR="00C26318" w:rsidRPr="00B6663D" w:rsidSect="002775E7">
          <w:headerReference w:type="default" r:id="rId9"/>
          <w:pgSz w:w="11906" w:h="16838" w:code="9"/>
          <w:pgMar w:top="1418" w:right="1701" w:bottom="1418" w:left="1701" w:header="852" w:footer="851" w:gutter="0"/>
          <w:cols w:space="708"/>
          <w:docGrid w:linePitch="360"/>
        </w:sectPr>
      </w:pPr>
    </w:p>
    <w:p w14:paraId="05B6AE7B" w14:textId="77777777" w:rsidR="00D77D64" w:rsidRPr="00A025B8" w:rsidRDefault="00D77D64" w:rsidP="007D1B3E">
      <w:pPr>
        <w:pStyle w:val="Otsikko"/>
      </w:pPr>
      <w:bookmarkStart w:id="1" w:name="_Toc379873561"/>
      <w:r w:rsidRPr="00A025B8">
        <w:lastRenderedPageBreak/>
        <w:t>TIIVISTELMÄ</w:t>
      </w:r>
      <w:bookmarkEnd w:id="1"/>
      <w:r w:rsidRPr="00A025B8">
        <w:t xml:space="preserve"> </w:t>
      </w:r>
    </w:p>
    <w:p w14:paraId="4C505B3B" w14:textId="77777777" w:rsidR="00D77D64" w:rsidRPr="00421D33" w:rsidRDefault="00D77D64" w:rsidP="0045001F">
      <w:pPr>
        <w:pStyle w:val="Eivli"/>
      </w:pPr>
      <w:r w:rsidRPr="00421D33">
        <w:t xml:space="preserve">Oulun </w:t>
      </w:r>
      <w:r w:rsidRPr="00580B31">
        <w:t>ammattikorkeakoulu</w:t>
      </w:r>
    </w:p>
    <w:p w14:paraId="41C8C944" w14:textId="2C11632D" w:rsidR="00D77D64" w:rsidRPr="00421D33" w:rsidRDefault="008D0DC7" w:rsidP="0045001F">
      <w:pPr>
        <w:pStyle w:val="Eivli"/>
      </w:pPr>
      <w:r>
        <w:t>Tieto- ja viestintätekniikan koulutusohjelma</w:t>
      </w:r>
      <w:r w:rsidR="00170E75">
        <w:t xml:space="preserve">, </w:t>
      </w:r>
      <w:r>
        <w:t>ohjelmistokehitys</w:t>
      </w:r>
    </w:p>
    <w:p w14:paraId="4EDDFF95" w14:textId="77777777" w:rsidR="00D77D64" w:rsidRPr="00421D33" w:rsidRDefault="00D77D64" w:rsidP="0045001F">
      <w:pPr>
        <w:pStyle w:val="Eivli"/>
      </w:pPr>
    </w:p>
    <w:p w14:paraId="35A2D4B7" w14:textId="77777777" w:rsidR="00D77D64" w:rsidRPr="00421D33" w:rsidRDefault="00A11A2A" w:rsidP="0045001F">
      <w:pPr>
        <w:pStyle w:val="Eivli"/>
      </w:pPr>
      <w:r>
        <w:rPr>
          <w:noProof/>
        </w:rPr>
        <mc:AlternateContent>
          <mc:Choice Requires="wps">
            <w:drawing>
              <wp:anchor distT="0" distB="0" distL="114300" distR="114300" simplePos="0" relativeHeight="251657216" behindDoc="0" locked="0" layoutInCell="1" allowOverlap="1" wp14:anchorId="6CE31481" wp14:editId="5E9687AE">
                <wp:simplePos x="0" y="0"/>
                <wp:positionH relativeFrom="column">
                  <wp:posOffset>-17145</wp:posOffset>
                </wp:positionH>
                <wp:positionV relativeFrom="paragraph">
                  <wp:posOffset>40640</wp:posOffset>
                </wp:positionV>
                <wp:extent cx="5372100" cy="0"/>
                <wp:effectExtent l="11430" t="12065" r="7620" b="6985"/>
                <wp:wrapNone/>
                <wp:docPr id="8"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2995CA6" id="Line 8"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3.2pt" to="421.65pt,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" strokeweight=".5pt"/>
            </w:pict>
          </mc:Fallback>
        </mc:AlternateContent>
      </w:r>
    </w:p>
    <w:p w14:paraId="42C7454D" w14:textId="5468AD04" w:rsidR="00D77D64" w:rsidRPr="00421D33" w:rsidRDefault="00D77D64" w:rsidP="0045001F">
      <w:pPr>
        <w:pStyle w:val="Eivli"/>
      </w:pPr>
      <w:r w:rsidRPr="00421D33">
        <w:t>Tekijä(t):</w:t>
      </w:r>
      <w:r w:rsidR="008D0DC7">
        <w:t xml:space="preserve"> Lauri Miettinen</w:t>
      </w:r>
    </w:p>
    <w:p w14:paraId="71BA661F" w14:textId="3971645B" w:rsidR="00D77D64" w:rsidRPr="00421D33" w:rsidRDefault="00D77D64" w:rsidP="0045001F">
      <w:pPr>
        <w:pStyle w:val="Eivli"/>
      </w:pPr>
      <w:r w:rsidRPr="00421D33">
        <w:t>Opinnäytetyön nimi:</w:t>
      </w:r>
      <w:r w:rsidR="008D0DC7">
        <w:t xml:space="preserve"> Ansaintamallit ohjelmistosovelluksissa</w:t>
      </w:r>
    </w:p>
    <w:p w14:paraId="16ECBA96" w14:textId="00C6326A" w:rsidR="00D77D64" w:rsidRPr="00421D33" w:rsidRDefault="00D77D64" w:rsidP="0045001F">
      <w:pPr>
        <w:pStyle w:val="Eivli"/>
      </w:pPr>
      <w:r w:rsidRPr="00421D33">
        <w:t xml:space="preserve">Työn ohjaaja(t): </w:t>
      </w:r>
      <w:r w:rsidR="008D0DC7">
        <w:t>Veijo Väisänen</w:t>
      </w:r>
    </w:p>
    <w:p w14:paraId="7D764EB4" w14:textId="77777777" w:rsidR="008D0DC7" w:rsidRDefault="00D77D64" w:rsidP="0045001F">
      <w:pPr>
        <w:pStyle w:val="Eivli"/>
      </w:pPr>
      <w:r w:rsidRPr="00421D33">
        <w:t>Työn val</w:t>
      </w:r>
      <w:r w:rsidR="00170E75">
        <w:t>mistumislukukausi ja -vuosi:</w:t>
      </w:r>
      <w:r w:rsidR="00170E75">
        <w:tab/>
        <w:t xml:space="preserve"> </w:t>
      </w:r>
      <w:r w:rsidR="008D0DC7">
        <w:t xml:space="preserve">Kevät 2016 </w:t>
      </w:r>
    </w:p>
    <w:p w14:paraId="12BEC1C5" w14:textId="236BE67F" w:rsidR="00D77D64" w:rsidRPr="00421D33" w:rsidRDefault="00D77D64" w:rsidP="0045001F">
      <w:pPr>
        <w:pStyle w:val="Eivli"/>
      </w:pPr>
      <w:r w:rsidRPr="00421D33">
        <w:t>Sivumäärä:</w:t>
      </w:r>
      <w:r w:rsidR="00170E75" w:rsidRPr="00170E75">
        <w:rPr>
          <w:rFonts w:ascii="Arial Narrow" w:hAnsi="Arial Narrow"/>
          <w:i/>
        </w:rPr>
        <w:t xml:space="preserve"> </w:t>
      </w:r>
      <w:r w:rsidR="008D0DC7">
        <w:t>xx</w:t>
      </w:r>
      <w:r w:rsidR="00170E75" w:rsidRPr="00170E75">
        <w:t xml:space="preserve"> + </w:t>
      </w:r>
      <w:r w:rsidR="008D0DC7">
        <w:t>y</w:t>
      </w:r>
      <w:r w:rsidR="00170E75" w:rsidRPr="00170E75">
        <w:t xml:space="preserve"> liitettä</w:t>
      </w:r>
    </w:p>
    <w:p w14:paraId="3B1C5BAA" w14:textId="77777777" w:rsidR="00D77D64" w:rsidRPr="00421D33" w:rsidRDefault="00D77D64" w:rsidP="0045001F">
      <w:pPr>
        <w:pStyle w:val="Eivli"/>
      </w:pPr>
    </w:p>
    <w:p w14:paraId="49F54BF8" w14:textId="77777777" w:rsidR="00D77D64" w:rsidRPr="00421D33" w:rsidRDefault="00A11A2A" w:rsidP="0045001F">
      <w:pPr>
        <w:pStyle w:val="Eivli"/>
      </w:pPr>
      <w:r>
        <w:rPr>
          <w:noProof/>
        </w:rPr>
        <mc:AlternateContent>
          <mc:Choice Requires="wps">
            <w:drawing>
              <wp:anchor distT="0" distB="0" distL="114300" distR="114300" simplePos="0" relativeHeight="251658240" behindDoc="0" locked="0" layoutInCell="1" allowOverlap="1" wp14:anchorId="4FE010ED" wp14:editId="61F63175">
                <wp:simplePos x="0" y="0"/>
                <wp:positionH relativeFrom="column">
                  <wp:posOffset>-17145</wp:posOffset>
                </wp:positionH>
                <wp:positionV relativeFrom="paragraph">
                  <wp:posOffset>1905</wp:posOffset>
                </wp:positionV>
                <wp:extent cx="5372100" cy="0"/>
                <wp:effectExtent l="11430" t="11430" r="7620" b="7620"/>
                <wp:wrapNone/>
                <wp:docPr id="7"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CC2A514" id="Line 9"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15pt" to="421.6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" strokeweight=".5pt"/>
            </w:pict>
          </mc:Fallback>
        </mc:AlternateContent>
      </w:r>
    </w:p>
    <w:p w14:paraId="6270404F" w14:textId="77777777" w:rsidR="009B6169" w:rsidRDefault="00B32163" w:rsidP="0045001F">
      <w:pPr>
        <w:pStyle w:val="Eivli"/>
      </w:pPr>
      <w:r w:rsidRPr="00E0764C">
        <w:t>Tiivistelm</w:t>
      </w:r>
      <w:r w:rsidRPr="00E0764C">
        <w:rPr>
          <w:rFonts w:hint="eastAsia"/>
        </w:rPr>
        <w:t>ä</w:t>
      </w:r>
      <w:r w:rsidRPr="00E0764C">
        <w:t xml:space="preserve"> on suppea, itsen</w:t>
      </w:r>
      <w:r w:rsidRPr="00E0764C">
        <w:rPr>
          <w:rFonts w:hint="eastAsia"/>
        </w:rPr>
        <w:t>ä</w:t>
      </w:r>
      <w:r w:rsidRPr="00E0764C">
        <w:t>inen esitys, joka antaa lukijalle kuvan tehdystä ty</w:t>
      </w:r>
      <w:r w:rsidRPr="00E0764C">
        <w:rPr>
          <w:rFonts w:hint="eastAsia"/>
        </w:rPr>
        <w:t>ö</w:t>
      </w:r>
      <w:r w:rsidRPr="00E0764C">
        <w:t>st</w:t>
      </w:r>
      <w:r w:rsidRPr="00E0764C">
        <w:rPr>
          <w:rFonts w:hint="eastAsia"/>
        </w:rPr>
        <w:t>ä</w:t>
      </w:r>
      <w:r w:rsidRPr="00E0764C">
        <w:t>. Se kirjoitetaan sitten, kun ty</w:t>
      </w:r>
      <w:r w:rsidRPr="00E0764C">
        <w:rPr>
          <w:rFonts w:hint="eastAsia"/>
        </w:rPr>
        <w:t>ö</w:t>
      </w:r>
      <w:r w:rsidRPr="00E0764C">
        <w:t xml:space="preserve"> on valmis. Tiivistelm</w:t>
      </w:r>
      <w:r w:rsidRPr="00E0764C">
        <w:rPr>
          <w:rFonts w:hint="eastAsia"/>
        </w:rPr>
        <w:t>ä</w:t>
      </w:r>
      <w:r w:rsidRPr="00E0764C">
        <w:t xml:space="preserve"> kirjoitetaan t</w:t>
      </w:r>
      <w:r w:rsidRPr="00E0764C">
        <w:rPr>
          <w:rFonts w:hint="eastAsia"/>
        </w:rPr>
        <w:t>ä</w:t>
      </w:r>
      <w:r w:rsidRPr="00E0764C">
        <w:t>ydellisin virkkein ja passiivimuodossa. Siin</w:t>
      </w:r>
      <w:r w:rsidRPr="00E0764C">
        <w:rPr>
          <w:rFonts w:hint="eastAsia"/>
        </w:rPr>
        <w:t>ä</w:t>
      </w:r>
      <w:r w:rsidRPr="00E0764C">
        <w:t xml:space="preserve"> selostetaan lyhyesti ty</w:t>
      </w:r>
      <w:r w:rsidRPr="00E0764C">
        <w:rPr>
          <w:rFonts w:hint="eastAsia"/>
        </w:rPr>
        <w:t>ö</w:t>
      </w:r>
      <w:r w:rsidRPr="00E0764C">
        <w:t>n aihe, tavoitteet, ty</w:t>
      </w:r>
      <w:r w:rsidRPr="00E0764C">
        <w:rPr>
          <w:rFonts w:hint="eastAsia"/>
        </w:rPr>
        <w:t>ö</w:t>
      </w:r>
      <w:r w:rsidRPr="00E0764C">
        <w:t xml:space="preserve">n keskeisin toteutustapa ja olennaiset tulokset. </w:t>
      </w:r>
    </w:p>
    <w:p w14:paraId="07600107" w14:textId="77777777" w:rsidR="009B6169" w:rsidRDefault="009B6169" w:rsidP="0045001F">
      <w:pPr>
        <w:pStyle w:val="Eivli"/>
      </w:pPr>
    </w:p>
    <w:p w14:paraId="0914135B" w14:textId="77777777" w:rsidR="009B6169" w:rsidRDefault="00B32163" w:rsidP="0045001F">
      <w:pPr>
        <w:pStyle w:val="Eivli"/>
      </w:pPr>
      <w:r w:rsidRPr="00E0764C">
        <w:t>Sis</w:t>
      </w:r>
      <w:r w:rsidRPr="00E0764C">
        <w:rPr>
          <w:rFonts w:hint="eastAsia"/>
        </w:rPr>
        <w:t>ä</w:t>
      </w:r>
      <w:r w:rsidRPr="00E0764C">
        <w:t>lt</w:t>
      </w:r>
      <w:r w:rsidRPr="00E0764C">
        <w:rPr>
          <w:rFonts w:hint="eastAsia"/>
        </w:rPr>
        <w:t>ö</w:t>
      </w:r>
      <w:r w:rsidRPr="00E0764C">
        <w:t xml:space="preserve"> jakaantuu yleens</w:t>
      </w:r>
      <w:r w:rsidRPr="00E0764C">
        <w:rPr>
          <w:rFonts w:hint="eastAsia"/>
        </w:rPr>
        <w:t>ä</w:t>
      </w:r>
      <w:r w:rsidRPr="00E0764C">
        <w:t xml:space="preserve"> kolmeen kappaleeseen: </w:t>
      </w:r>
    </w:p>
    <w:p w14:paraId="62374B2B" w14:textId="77777777" w:rsidR="009B6169" w:rsidRDefault="00B32163" w:rsidP="0045001F">
      <w:pPr>
        <w:pStyle w:val="Eivli"/>
      </w:pPr>
      <w:r w:rsidRPr="00E0764C">
        <w:t>1. ty</w:t>
      </w:r>
      <w:r w:rsidRPr="00E0764C">
        <w:rPr>
          <w:rFonts w:hint="eastAsia"/>
        </w:rPr>
        <w:t>ö</w:t>
      </w:r>
      <w:r w:rsidR="009B6169">
        <w:t>n aihe ja tavoitteet</w:t>
      </w:r>
    </w:p>
    <w:p w14:paraId="7E4BAAE7" w14:textId="77777777" w:rsidR="009B6169" w:rsidRDefault="00B32163" w:rsidP="0045001F">
      <w:pPr>
        <w:pStyle w:val="Eivli"/>
      </w:pPr>
      <w:r w:rsidRPr="00E0764C">
        <w:t>2. menetelm</w:t>
      </w:r>
      <w:r w:rsidRPr="00E0764C">
        <w:rPr>
          <w:rFonts w:hint="eastAsia"/>
        </w:rPr>
        <w:t>ä</w:t>
      </w:r>
      <w:r w:rsidR="00BC3EEE">
        <w:t xml:space="preserve">t, </w:t>
      </w:r>
      <w:r w:rsidRPr="00E0764C">
        <w:t>toteutustapa</w:t>
      </w:r>
      <w:r w:rsidR="00BC3EEE">
        <w:t xml:space="preserve"> ja eteneminen</w:t>
      </w:r>
    </w:p>
    <w:p w14:paraId="37E84A8B" w14:textId="77777777" w:rsidR="009B6169" w:rsidRDefault="00B32163" w:rsidP="0045001F">
      <w:pPr>
        <w:pStyle w:val="Eivli"/>
      </w:pPr>
      <w:r w:rsidRPr="00E0764C">
        <w:t xml:space="preserve">3. tulokset ja </w:t>
      </w:r>
      <w:r w:rsidR="00BC3EEE">
        <w:t>esitetyt</w:t>
      </w:r>
      <w:r w:rsidRPr="00E0764C">
        <w:t xml:space="preserve"> johtop</w:t>
      </w:r>
      <w:r w:rsidRPr="00E0764C">
        <w:rPr>
          <w:rFonts w:hint="eastAsia"/>
        </w:rPr>
        <w:t>ää</w:t>
      </w:r>
      <w:r w:rsidRPr="00E0764C">
        <w:t>t</w:t>
      </w:r>
      <w:r w:rsidRPr="00E0764C">
        <w:rPr>
          <w:rFonts w:hint="eastAsia"/>
        </w:rPr>
        <w:t>ö</w:t>
      </w:r>
      <w:r w:rsidRPr="00E0764C">
        <w:t xml:space="preserve">kset. </w:t>
      </w:r>
    </w:p>
    <w:p w14:paraId="65807C41" w14:textId="77777777" w:rsidR="009B6169" w:rsidRDefault="009B6169" w:rsidP="0045001F">
      <w:pPr>
        <w:pStyle w:val="Eivli"/>
      </w:pPr>
    </w:p>
    <w:p w14:paraId="0D2BA794" w14:textId="77777777" w:rsidR="00B32163" w:rsidRPr="00E0764C" w:rsidRDefault="00B32163" w:rsidP="0045001F">
      <w:pPr>
        <w:pStyle w:val="Eivli"/>
      </w:pPr>
      <w:r w:rsidRPr="00E0764C">
        <w:t>Tiivistelmän tulee mahtua yhdelle sivulle rivivälillä 1.</w:t>
      </w:r>
    </w:p>
    <w:p w14:paraId="5EC883B3" w14:textId="77777777" w:rsidR="00B32163" w:rsidRDefault="00B32163" w:rsidP="0045001F">
      <w:pPr>
        <w:pStyle w:val="Eivli"/>
      </w:pPr>
    </w:p>
    <w:p w14:paraId="4D7146F0" w14:textId="77777777" w:rsidR="00170E75" w:rsidRPr="00421D33" w:rsidRDefault="003223C0" w:rsidP="0045001F">
      <w:pPr>
        <w:pStyle w:val="Eivli"/>
      </w:pPr>
      <w:r w:rsidRPr="00B6663D">
        <w:t>Korvaa nämä tekstit omillasi</w:t>
      </w:r>
      <w:r w:rsidR="003555A5">
        <w:t>.</w:t>
      </w:r>
    </w:p>
    <w:p w14:paraId="0DBB4805" w14:textId="77777777" w:rsidR="00F444D3" w:rsidRDefault="00F444D3" w:rsidP="0045001F">
      <w:pPr>
        <w:pStyle w:val="Eivli"/>
      </w:pPr>
    </w:p>
    <w:p w14:paraId="64C6B1B2" w14:textId="77777777" w:rsidR="009273D3" w:rsidRDefault="009273D3" w:rsidP="00BC3EEE">
      <w:pPr>
        <w:pStyle w:val="Eivli"/>
      </w:pPr>
    </w:p>
    <w:p w14:paraId="359BD740" w14:textId="77777777" w:rsidR="009273D3" w:rsidRDefault="009273D3" w:rsidP="00BC3EEE">
      <w:pPr>
        <w:pStyle w:val="Eivli"/>
      </w:pPr>
    </w:p>
    <w:p w14:paraId="369D8712" w14:textId="77777777" w:rsidR="009273D3" w:rsidRDefault="009273D3" w:rsidP="00BC3EEE">
      <w:pPr>
        <w:pStyle w:val="Eivli"/>
      </w:pPr>
    </w:p>
    <w:p w14:paraId="545388B1" w14:textId="77777777" w:rsidR="009273D3" w:rsidRDefault="009273D3" w:rsidP="00BC3EEE">
      <w:pPr>
        <w:pStyle w:val="Eivli"/>
      </w:pPr>
    </w:p>
    <w:p w14:paraId="23AFCF43" w14:textId="77777777" w:rsidR="009273D3" w:rsidRDefault="009273D3" w:rsidP="00BC3EEE">
      <w:pPr>
        <w:pStyle w:val="Eivli"/>
      </w:pPr>
    </w:p>
    <w:p w14:paraId="2AAEF277" w14:textId="77777777" w:rsidR="0045001F" w:rsidRDefault="0045001F" w:rsidP="00BC3EEE">
      <w:pPr>
        <w:pStyle w:val="Eivli"/>
      </w:pPr>
    </w:p>
    <w:p w14:paraId="149890C1" w14:textId="77777777" w:rsidR="0045001F" w:rsidRDefault="0045001F" w:rsidP="00BC3EEE">
      <w:pPr>
        <w:pStyle w:val="Eivli"/>
      </w:pPr>
    </w:p>
    <w:p w14:paraId="3BF60791" w14:textId="77777777" w:rsidR="0045001F" w:rsidRDefault="0045001F" w:rsidP="00BC3EEE">
      <w:pPr>
        <w:pStyle w:val="Eivli"/>
      </w:pPr>
    </w:p>
    <w:p w14:paraId="688D1C24" w14:textId="77777777" w:rsidR="0045001F" w:rsidRDefault="0045001F" w:rsidP="00BC3EEE">
      <w:pPr>
        <w:pStyle w:val="Eivli"/>
      </w:pPr>
    </w:p>
    <w:p w14:paraId="087D8273" w14:textId="77777777" w:rsidR="0045001F" w:rsidRDefault="0045001F" w:rsidP="00BC3EEE">
      <w:pPr>
        <w:pStyle w:val="Eivli"/>
      </w:pPr>
    </w:p>
    <w:p w14:paraId="5202226F" w14:textId="77777777" w:rsidR="009273D3" w:rsidRPr="00421D33" w:rsidRDefault="009273D3" w:rsidP="00BC3EEE">
      <w:pPr>
        <w:pStyle w:val="Eivli"/>
      </w:pPr>
    </w:p>
    <w:p w14:paraId="36EFE00E" w14:textId="77777777" w:rsidR="00F444D3" w:rsidRDefault="00F444D3" w:rsidP="00BC3EEE">
      <w:pPr>
        <w:pStyle w:val="Eivli"/>
      </w:pPr>
    </w:p>
    <w:p w14:paraId="2B7349DC" w14:textId="77777777" w:rsidR="00473FCC" w:rsidRDefault="00473FCC" w:rsidP="00BC3EEE">
      <w:pPr>
        <w:pStyle w:val="Eivli"/>
      </w:pPr>
    </w:p>
    <w:p w14:paraId="00E54F6C" w14:textId="77777777" w:rsidR="00473FCC" w:rsidRPr="00421D33" w:rsidRDefault="00473FCC" w:rsidP="00BC3EEE">
      <w:pPr>
        <w:pStyle w:val="Eivli"/>
      </w:pPr>
    </w:p>
    <w:p w14:paraId="7824952F" w14:textId="77777777" w:rsidR="00F444D3" w:rsidRPr="00421D33" w:rsidRDefault="00A11A2A" w:rsidP="0045001F">
      <w:pPr>
        <w:pStyle w:val="Eivli"/>
      </w:pPr>
      <w:r>
        <w:rPr>
          <w:noProof/>
        </w:rPr>
        <mc:AlternateContent>
          <mc:Choice Requires="wps">
            <w:drawing>
              <wp:anchor distT="0" distB="0" distL="114300" distR="114300" simplePos="0" relativeHeight="251659264" behindDoc="0" locked="0" layoutInCell="1" allowOverlap="1" wp14:anchorId="3CD43BC8" wp14:editId="35063F2C">
                <wp:simplePos x="0" y="0"/>
                <wp:positionH relativeFrom="column">
                  <wp:posOffset>-17145</wp:posOffset>
                </wp:positionH>
                <wp:positionV relativeFrom="paragraph">
                  <wp:posOffset>33655</wp:posOffset>
                </wp:positionV>
                <wp:extent cx="5372100" cy="0"/>
                <wp:effectExtent l="11430" t="5080" r="7620" b="13970"/>
                <wp:wrapNone/>
                <wp:docPr id="5"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3DFFD22" id="Line 10"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2.65pt" to="421.65pt,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" strokeweight=".5pt"/>
            </w:pict>
          </mc:Fallback>
        </mc:AlternateContent>
      </w:r>
    </w:p>
    <w:p w14:paraId="2E7C19B2" w14:textId="77777777" w:rsidR="00DE570A" w:rsidRDefault="00F444D3" w:rsidP="00580B31">
      <w:pPr>
        <w:pStyle w:val="Eivli"/>
      </w:pPr>
      <w:r w:rsidRPr="00421D33">
        <w:t>Asiasanat:</w:t>
      </w:r>
      <w:r w:rsidR="009B6169">
        <w:t xml:space="preserve"> x, x, x </w:t>
      </w:r>
    </w:p>
    <w:p w14:paraId="69F29D26" w14:textId="77777777" w:rsidR="00421D33" w:rsidRPr="00170E75" w:rsidRDefault="009B6169" w:rsidP="00580B31">
      <w:pPr>
        <w:pStyle w:val="Eivli"/>
        <w:rPr>
          <w:b/>
        </w:rPr>
      </w:pPr>
      <w:r>
        <w:t>(</w:t>
      </w:r>
      <w:r w:rsidR="00F444D3" w:rsidRPr="0045001F">
        <w:t>Kirjoita 3–7 kpl työtäsi kuvaavaa asiasanaa</w:t>
      </w:r>
      <w:r w:rsidR="00F444D3" w:rsidRPr="00421D33">
        <w:rPr>
          <w:i/>
        </w:rPr>
        <w:t xml:space="preserve">. </w:t>
      </w:r>
      <w:r w:rsidR="00F444D3" w:rsidRPr="00170E75">
        <w:t>Käytä hyväksesi esimerkiksi yleistä suomalaista asiasanastoa YS</w:t>
      </w:r>
      <w:r>
        <w:t>A</w:t>
      </w:r>
      <w:r w:rsidR="00030613">
        <w:t xml:space="preserve">, </w:t>
      </w:r>
      <w:hyperlink r:id="rId10" w:history="1">
        <w:r w:rsidRPr="00B65824">
          <w:rPr>
            <w:rStyle w:val="Hyperlinkki"/>
          </w:rPr>
          <w:t>http://onki.fi/fi/browser/overview/ysa</w:t>
        </w:r>
      </w:hyperlink>
      <w:r w:rsidR="00DE570A">
        <w:rPr>
          <w:rStyle w:val="Hyperlinkki"/>
        </w:rPr>
        <w:t>.</w:t>
      </w:r>
      <w:r>
        <w:t>)</w:t>
      </w:r>
    </w:p>
    <w:p w14:paraId="1B83B2B1" w14:textId="77777777" w:rsidR="006D1E6E" w:rsidRPr="00B6663D" w:rsidRDefault="000468D1" w:rsidP="007D1B3E">
      <w:pPr>
        <w:pStyle w:val="Otsikko"/>
        <w:rPr>
          <w:lang w:val="en-US"/>
        </w:rPr>
      </w:pPr>
      <w:r w:rsidRPr="008D0DC7">
        <w:rPr>
          <w:sz w:val="22"/>
          <w:lang w:val="en-US"/>
        </w:rPr>
        <w:br w:type="page"/>
      </w:r>
      <w:bookmarkStart w:id="2" w:name="_Toc379873562"/>
      <w:r w:rsidR="00F444D3" w:rsidRPr="00621C18">
        <w:rPr>
          <w:lang w:val="en-US"/>
        </w:rPr>
        <w:lastRenderedPageBreak/>
        <w:t>A</w:t>
      </w:r>
      <w:r w:rsidR="006D1E6E" w:rsidRPr="00621C18">
        <w:rPr>
          <w:lang w:val="en-US"/>
        </w:rPr>
        <w:t>BSTRACT</w:t>
      </w:r>
      <w:bookmarkEnd w:id="2"/>
      <w:r w:rsidR="006D1E6E" w:rsidRPr="00B6663D">
        <w:rPr>
          <w:sz w:val="22"/>
          <w:lang w:val="en-US"/>
        </w:rPr>
        <w:t xml:space="preserve"> </w:t>
      </w:r>
    </w:p>
    <w:p w14:paraId="266AFBC1" w14:textId="77777777" w:rsidR="006D1E6E" w:rsidRPr="00421D33" w:rsidRDefault="006D1E6E" w:rsidP="00580B31">
      <w:pPr>
        <w:pStyle w:val="Eivli"/>
        <w:rPr>
          <w:lang w:val="en-US"/>
        </w:rPr>
      </w:pPr>
      <w:r w:rsidRPr="00421D33">
        <w:rPr>
          <w:lang w:val="en-US"/>
        </w:rPr>
        <w:t>Oulu University of Applied Sciences</w:t>
      </w:r>
    </w:p>
    <w:p w14:paraId="7148F194" w14:textId="77777777" w:rsidR="006D1E6E" w:rsidRPr="00421D33" w:rsidRDefault="006D1E6E" w:rsidP="00580B31">
      <w:pPr>
        <w:pStyle w:val="Eivli"/>
        <w:rPr>
          <w:lang w:val="en-US"/>
        </w:rPr>
      </w:pPr>
      <w:r w:rsidRPr="00421D33">
        <w:rPr>
          <w:lang w:val="en-US"/>
        </w:rPr>
        <w:t>Degree programme, option</w:t>
      </w:r>
    </w:p>
    <w:p w14:paraId="1668AC23" w14:textId="77777777" w:rsidR="006D1E6E" w:rsidRPr="00421D33" w:rsidRDefault="006D1E6E" w:rsidP="00580B31">
      <w:pPr>
        <w:pStyle w:val="Eivli"/>
        <w:rPr>
          <w:lang w:val="en-US"/>
        </w:rPr>
      </w:pPr>
    </w:p>
    <w:p w14:paraId="48A06772" w14:textId="77777777" w:rsidR="006D1E6E" w:rsidRPr="00421D33" w:rsidRDefault="00A11A2A" w:rsidP="00580B31">
      <w:pPr>
        <w:pStyle w:val="Eivli"/>
        <w:rPr>
          <w:lang w:val="en-US"/>
        </w:rPr>
      </w:pPr>
      <w:r>
        <w:rPr>
          <w:noProof/>
        </w:rPr>
        <mc:AlternateContent>
          <mc:Choice Requires="wps">
            <w:drawing>
              <wp:anchor distT="0" distB="0" distL="114300" distR="114300" simplePos="0" relativeHeight="251655168" behindDoc="0" locked="0" layoutInCell="1" allowOverlap="1" wp14:anchorId="4BB25AD1" wp14:editId="1452E9FB">
                <wp:simplePos x="0" y="0"/>
                <wp:positionH relativeFrom="column">
                  <wp:posOffset>-17145</wp:posOffset>
                </wp:positionH>
                <wp:positionV relativeFrom="paragraph">
                  <wp:posOffset>40640</wp:posOffset>
                </wp:positionV>
                <wp:extent cx="5372100" cy="0"/>
                <wp:effectExtent l="11430" t="12065" r="7620" b="6985"/>
                <wp:wrapNone/>
                <wp:docPr id="4"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397FB35" id="Line 4" o:spid="_x0000_s1026" style="position:absolute;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3.2pt" to="421.65pt,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" strokeweight=".5pt"/>
            </w:pict>
          </mc:Fallback>
        </mc:AlternateContent>
      </w:r>
    </w:p>
    <w:p w14:paraId="4CAD6B1D" w14:textId="77777777" w:rsidR="006D1E6E" w:rsidRPr="00421D33" w:rsidRDefault="006D1E6E" w:rsidP="00580B31">
      <w:pPr>
        <w:pStyle w:val="Eivli"/>
        <w:rPr>
          <w:lang w:val="en-US"/>
        </w:rPr>
      </w:pPr>
      <w:r w:rsidRPr="00421D33">
        <w:rPr>
          <w:lang w:val="en-US"/>
        </w:rPr>
        <w:t>Author(s):</w:t>
      </w:r>
    </w:p>
    <w:p w14:paraId="33F30430" w14:textId="77777777" w:rsidR="006D1E6E" w:rsidRPr="00421D33" w:rsidRDefault="006D1E6E" w:rsidP="00580B31">
      <w:pPr>
        <w:pStyle w:val="Eivli"/>
        <w:rPr>
          <w:lang w:val="en-US"/>
        </w:rPr>
      </w:pPr>
      <w:r w:rsidRPr="00421D33">
        <w:rPr>
          <w:lang w:val="en-US"/>
        </w:rPr>
        <w:t>Title of thesis:</w:t>
      </w:r>
    </w:p>
    <w:p w14:paraId="0CF47850" w14:textId="77777777" w:rsidR="006D1E6E" w:rsidRPr="00421D33" w:rsidRDefault="006D1E6E" w:rsidP="00580B31">
      <w:pPr>
        <w:pStyle w:val="Eivli"/>
        <w:rPr>
          <w:lang w:val="en-US"/>
        </w:rPr>
      </w:pPr>
      <w:r w:rsidRPr="00421D33">
        <w:rPr>
          <w:lang w:val="en-US"/>
        </w:rPr>
        <w:t>Supervisor(s):</w:t>
      </w:r>
    </w:p>
    <w:p w14:paraId="19B8447F" w14:textId="77777777" w:rsidR="006D1E6E" w:rsidRDefault="006D1E6E" w:rsidP="00580B31">
      <w:pPr>
        <w:pStyle w:val="Eivli"/>
        <w:rPr>
          <w:lang w:val="en-US"/>
        </w:rPr>
      </w:pPr>
      <w:r w:rsidRPr="00421D33">
        <w:rPr>
          <w:lang w:val="en-US"/>
        </w:rPr>
        <w:t>Term and year wh</w:t>
      </w:r>
      <w:r w:rsidR="00170E75">
        <w:rPr>
          <w:lang w:val="en-US"/>
        </w:rPr>
        <w:t>en the thesis was submitted:</w:t>
      </w:r>
      <w:r w:rsidR="00170E75">
        <w:rPr>
          <w:lang w:val="en-US"/>
        </w:rPr>
        <w:tab/>
        <w:t xml:space="preserve"> P</w:t>
      </w:r>
      <w:r w:rsidRPr="00421D33">
        <w:rPr>
          <w:lang w:val="en-US"/>
        </w:rPr>
        <w:t>ages:</w:t>
      </w:r>
      <w:r w:rsidR="00170E75" w:rsidRPr="00170E75">
        <w:rPr>
          <w:lang w:val="en-US"/>
        </w:rPr>
        <w:t xml:space="preserve"> 60 + 5 </w:t>
      </w:r>
      <w:r w:rsidR="00170E75">
        <w:rPr>
          <w:lang w:val="en-US"/>
        </w:rPr>
        <w:t>appendices</w:t>
      </w:r>
    </w:p>
    <w:p w14:paraId="4D286ECA" w14:textId="77777777" w:rsidR="00170E75" w:rsidRPr="00421D33" w:rsidRDefault="00170E75" w:rsidP="00580B31">
      <w:pPr>
        <w:pStyle w:val="Eivli"/>
        <w:rPr>
          <w:lang w:val="en-US"/>
        </w:rPr>
      </w:pPr>
    </w:p>
    <w:p w14:paraId="232F0D22" w14:textId="77777777" w:rsidR="006D1E6E" w:rsidRPr="00421D33" w:rsidRDefault="00A11A2A" w:rsidP="00580B31">
      <w:pPr>
        <w:pStyle w:val="Eivli"/>
        <w:rPr>
          <w:lang w:val="en-US"/>
        </w:rPr>
      </w:pPr>
      <w:r>
        <w:rPr>
          <w:noProof/>
        </w:rPr>
        <mc:AlternateContent>
          <mc:Choice Requires="wps">
            <w:drawing>
              <wp:anchor distT="0" distB="0" distL="114300" distR="114300" simplePos="0" relativeHeight="251656192" behindDoc="0" locked="0" layoutInCell="1" allowOverlap="1" wp14:anchorId="4BE704CB" wp14:editId="78AFCBF0">
                <wp:simplePos x="0" y="0"/>
                <wp:positionH relativeFrom="column">
                  <wp:posOffset>-17145</wp:posOffset>
                </wp:positionH>
                <wp:positionV relativeFrom="paragraph">
                  <wp:posOffset>1905</wp:posOffset>
                </wp:positionV>
                <wp:extent cx="5372100" cy="0"/>
                <wp:effectExtent l="11430" t="11430" r="7620" b="7620"/>
                <wp:wrapNone/>
                <wp:docPr id="3"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8187E23" id="Line 5"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15pt" to="421.6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" strokeweight=".5pt"/>
            </w:pict>
          </mc:Fallback>
        </mc:AlternateContent>
      </w:r>
    </w:p>
    <w:p w14:paraId="5F178B58" w14:textId="77777777" w:rsidR="00B32163" w:rsidRPr="00845407" w:rsidRDefault="00B32163" w:rsidP="00580B31">
      <w:pPr>
        <w:pStyle w:val="Eivli"/>
        <w:rPr>
          <w:i/>
        </w:rPr>
      </w:pPr>
      <w:r w:rsidRPr="00845407">
        <w:t>Vieraskielinen tiivistelm</w:t>
      </w:r>
      <w:r w:rsidRPr="00845407">
        <w:rPr>
          <w:rFonts w:hint="eastAsia"/>
        </w:rPr>
        <w:t>ä</w:t>
      </w:r>
      <w:r w:rsidRPr="00845407">
        <w:t xml:space="preserve"> (Abstract) tehd</w:t>
      </w:r>
      <w:r w:rsidRPr="00845407">
        <w:rPr>
          <w:rFonts w:hint="eastAsia"/>
        </w:rPr>
        <w:t>ää</w:t>
      </w:r>
      <w:r w:rsidRPr="00845407">
        <w:t>n ty</w:t>
      </w:r>
      <w:r w:rsidRPr="00845407">
        <w:rPr>
          <w:rFonts w:hint="eastAsia"/>
        </w:rPr>
        <w:t>ö</w:t>
      </w:r>
      <w:r w:rsidRPr="00845407">
        <w:t>n tilaajan niin vaatiessa tai osaston k</w:t>
      </w:r>
      <w:r w:rsidRPr="00845407">
        <w:rPr>
          <w:rFonts w:hint="eastAsia"/>
        </w:rPr>
        <w:t>ä</w:t>
      </w:r>
      <w:r w:rsidRPr="00845407">
        <w:t>yt</w:t>
      </w:r>
      <w:r w:rsidRPr="00845407">
        <w:rPr>
          <w:rFonts w:hint="eastAsia"/>
        </w:rPr>
        <w:t>ä</w:t>
      </w:r>
      <w:r w:rsidRPr="00845407">
        <w:t>nteiden mukaisesti. Sen ei tarvitse olla suora k</w:t>
      </w:r>
      <w:r w:rsidRPr="00845407">
        <w:rPr>
          <w:rFonts w:hint="eastAsia"/>
        </w:rPr>
        <w:t>ää</w:t>
      </w:r>
      <w:r w:rsidRPr="00845407">
        <w:t>nn</w:t>
      </w:r>
      <w:r w:rsidRPr="00845407">
        <w:rPr>
          <w:rFonts w:hint="eastAsia"/>
        </w:rPr>
        <w:t>ö</w:t>
      </w:r>
      <w:r w:rsidRPr="00845407">
        <w:t>s suomenkielisest</w:t>
      </w:r>
      <w:r w:rsidRPr="00845407">
        <w:rPr>
          <w:rFonts w:hint="eastAsia"/>
        </w:rPr>
        <w:t>ä</w:t>
      </w:r>
      <w:r w:rsidRPr="00845407">
        <w:t xml:space="preserve"> tiivistelm</w:t>
      </w:r>
      <w:r w:rsidRPr="00845407">
        <w:rPr>
          <w:rFonts w:hint="eastAsia"/>
        </w:rPr>
        <w:t>ä</w:t>
      </w:r>
      <w:r w:rsidRPr="00845407">
        <w:t>st</w:t>
      </w:r>
      <w:r w:rsidRPr="00845407">
        <w:rPr>
          <w:rFonts w:hint="eastAsia"/>
        </w:rPr>
        <w:t>ä</w:t>
      </w:r>
      <w:r w:rsidRPr="00845407">
        <w:t>, vaan sen voi kirjoittaa kansainv</w:t>
      </w:r>
      <w:r w:rsidRPr="00845407">
        <w:rPr>
          <w:rFonts w:hint="eastAsia"/>
        </w:rPr>
        <w:t>ä</w:t>
      </w:r>
      <w:r w:rsidRPr="00845407">
        <w:t>liselle lukijalle.</w:t>
      </w:r>
    </w:p>
    <w:p w14:paraId="25499F70" w14:textId="77777777" w:rsidR="00B32163" w:rsidRPr="00B32163" w:rsidRDefault="00B32163" w:rsidP="00580B31">
      <w:pPr>
        <w:pStyle w:val="Eivli"/>
      </w:pPr>
    </w:p>
    <w:p w14:paraId="147657D1" w14:textId="77777777" w:rsidR="006D1E6E" w:rsidRPr="00170E75" w:rsidRDefault="006D1E6E" w:rsidP="00580B31">
      <w:pPr>
        <w:pStyle w:val="Eivli"/>
        <w:rPr>
          <w:lang w:val="en-US"/>
        </w:rPr>
      </w:pPr>
      <w:r w:rsidRPr="00170E75">
        <w:rPr>
          <w:lang w:val="en-US"/>
        </w:rPr>
        <w:t>Remember to include the following in the abstract:</w:t>
      </w:r>
    </w:p>
    <w:p w14:paraId="1B13B562" w14:textId="77777777" w:rsidR="006D1E6E" w:rsidRPr="00170E75" w:rsidRDefault="006D1E6E" w:rsidP="00580B31">
      <w:pPr>
        <w:pStyle w:val="Eivli"/>
        <w:rPr>
          <w:lang w:val="en-US"/>
        </w:rPr>
      </w:pPr>
      <w:r w:rsidRPr="00170E75">
        <w:rPr>
          <w:lang w:val="en-US"/>
        </w:rPr>
        <w:t>Why – background for the thesis, assigner</w:t>
      </w:r>
    </w:p>
    <w:p w14:paraId="5E223CE1" w14:textId="77777777" w:rsidR="006D1E6E" w:rsidRPr="00170E75" w:rsidRDefault="006D1E6E" w:rsidP="00580B31">
      <w:pPr>
        <w:pStyle w:val="Eivli"/>
        <w:rPr>
          <w:lang w:val="en-US"/>
        </w:rPr>
      </w:pPr>
      <w:r w:rsidRPr="00170E75">
        <w:rPr>
          <w:lang w:val="en-US"/>
        </w:rPr>
        <w:t>What – objective of the thesis</w:t>
      </w:r>
    </w:p>
    <w:p w14:paraId="62865A21" w14:textId="77777777" w:rsidR="006D1E6E" w:rsidRPr="00170E75" w:rsidRDefault="006D1E6E" w:rsidP="00580B31">
      <w:pPr>
        <w:pStyle w:val="Eivli"/>
        <w:rPr>
          <w:lang w:val="en-US"/>
        </w:rPr>
      </w:pPr>
      <w:r w:rsidRPr="00170E75">
        <w:rPr>
          <w:lang w:val="en-US"/>
        </w:rPr>
        <w:t>How – background knowledge applied, research methods, material used</w:t>
      </w:r>
    </w:p>
    <w:p w14:paraId="573C8E63" w14:textId="77777777" w:rsidR="006D1E6E" w:rsidRPr="00170E75" w:rsidRDefault="006D1E6E" w:rsidP="00580B31">
      <w:pPr>
        <w:pStyle w:val="Eivli"/>
        <w:rPr>
          <w:lang w:val="en-US"/>
        </w:rPr>
      </w:pPr>
      <w:r w:rsidRPr="00170E75">
        <w:rPr>
          <w:lang w:val="en-US"/>
        </w:rPr>
        <w:t>Achievements – main results</w:t>
      </w:r>
    </w:p>
    <w:p w14:paraId="492F431B" w14:textId="77777777" w:rsidR="006D1E6E" w:rsidRPr="00170E75" w:rsidRDefault="006D1E6E" w:rsidP="00580B31">
      <w:pPr>
        <w:pStyle w:val="Eivli"/>
        <w:rPr>
          <w:lang w:val="en-US"/>
        </w:rPr>
      </w:pPr>
      <w:r w:rsidRPr="00170E75">
        <w:rPr>
          <w:lang w:val="en-US"/>
        </w:rPr>
        <w:t>Exploitability – conclusions, development proposals, further measures</w:t>
      </w:r>
    </w:p>
    <w:p w14:paraId="352E462A" w14:textId="77777777" w:rsidR="006D1E6E" w:rsidRPr="00170E75" w:rsidRDefault="006D1E6E" w:rsidP="00580B31">
      <w:pPr>
        <w:pStyle w:val="Eivli"/>
        <w:rPr>
          <w:lang w:val="en-US"/>
        </w:rPr>
      </w:pPr>
    </w:p>
    <w:p w14:paraId="4B468D8D" w14:textId="77777777" w:rsidR="006D1E6E" w:rsidRPr="00170E75" w:rsidRDefault="006D1E6E" w:rsidP="00580B31">
      <w:pPr>
        <w:pStyle w:val="Eivli"/>
        <w:rPr>
          <w:lang w:val="en-US"/>
        </w:rPr>
      </w:pPr>
      <w:r w:rsidRPr="00170E75">
        <w:rPr>
          <w:lang w:val="en-US"/>
        </w:rPr>
        <w:t>The length of the abstract is 1 page.</w:t>
      </w:r>
    </w:p>
    <w:p w14:paraId="6CB14152" w14:textId="77777777" w:rsidR="00B32163" w:rsidRPr="00B32163" w:rsidRDefault="00B32163" w:rsidP="00580B31">
      <w:pPr>
        <w:pStyle w:val="Eivli"/>
        <w:rPr>
          <w:lang w:val="en-US"/>
        </w:rPr>
      </w:pPr>
    </w:p>
    <w:p w14:paraId="6723E497" w14:textId="77777777" w:rsidR="00B32163" w:rsidRPr="00845407" w:rsidRDefault="00B32163" w:rsidP="00580B31">
      <w:pPr>
        <w:pStyle w:val="Eivli"/>
        <w:rPr>
          <w:lang w:val="en-US"/>
        </w:rPr>
      </w:pPr>
    </w:p>
    <w:p w14:paraId="67057428" w14:textId="77777777" w:rsidR="001836BC" w:rsidRPr="00845407" w:rsidRDefault="001836BC" w:rsidP="00580B31">
      <w:pPr>
        <w:pStyle w:val="Eivli"/>
        <w:rPr>
          <w:lang w:val="en-US"/>
        </w:rPr>
      </w:pPr>
    </w:p>
    <w:p w14:paraId="574613AC" w14:textId="77777777" w:rsidR="001836BC" w:rsidRPr="00845407" w:rsidRDefault="001836BC" w:rsidP="00580B31">
      <w:pPr>
        <w:pStyle w:val="Eivli"/>
        <w:rPr>
          <w:lang w:val="en-US"/>
        </w:rPr>
      </w:pPr>
    </w:p>
    <w:p w14:paraId="366D91F7" w14:textId="77777777" w:rsidR="001836BC" w:rsidRPr="00845407" w:rsidRDefault="001836BC" w:rsidP="00580B31">
      <w:pPr>
        <w:pStyle w:val="Eivli"/>
        <w:rPr>
          <w:lang w:val="en-US"/>
        </w:rPr>
      </w:pPr>
    </w:p>
    <w:p w14:paraId="24857A76" w14:textId="77777777" w:rsidR="00F444D3" w:rsidRDefault="00F444D3" w:rsidP="00580B31">
      <w:pPr>
        <w:pStyle w:val="Eivli"/>
        <w:rPr>
          <w:lang w:val="en-US"/>
        </w:rPr>
      </w:pPr>
    </w:p>
    <w:p w14:paraId="2FB7D084" w14:textId="77777777" w:rsidR="00473FCC" w:rsidRDefault="00473FCC" w:rsidP="00580B31">
      <w:pPr>
        <w:pStyle w:val="Eivli"/>
        <w:rPr>
          <w:lang w:val="en-US"/>
        </w:rPr>
      </w:pPr>
    </w:p>
    <w:p w14:paraId="39C73504" w14:textId="77777777" w:rsidR="00473FCC" w:rsidRDefault="00473FCC" w:rsidP="00580B31">
      <w:pPr>
        <w:pStyle w:val="Eivli"/>
        <w:rPr>
          <w:lang w:val="en-US"/>
        </w:rPr>
      </w:pPr>
    </w:p>
    <w:p w14:paraId="2A49A4DC" w14:textId="77777777" w:rsidR="002775E7" w:rsidRDefault="002775E7" w:rsidP="00580B31">
      <w:pPr>
        <w:pStyle w:val="Eivli"/>
        <w:rPr>
          <w:lang w:val="en-US"/>
        </w:rPr>
      </w:pPr>
    </w:p>
    <w:p w14:paraId="66464D8F" w14:textId="77777777" w:rsidR="002775E7" w:rsidRDefault="002775E7" w:rsidP="00580B31">
      <w:pPr>
        <w:pStyle w:val="Eivli"/>
        <w:rPr>
          <w:lang w:val="en-US"/>
        </w:rPr>
      </w:pPr>
    </w:p>
    <w:p w14:paraId="321A4549" w14:textId="77777777" w:rsidR="00473FCC" w:rsidRDefault="00473FCC" w:rsidP="00580B31">
      <w:pPr>
        <w:pStyle w:val="Eivli"/>
        <w:rPr>
          <w:lang w:val="en-US"/>
        </w:rPr>
      </w:pPr>
    </w:p>
    <w:p w14:paraId="34E0CF4C" w14:textId="77777777" w:rsidR="00473FCC" w:rsidRDefault="00473FCC" w:rsidP="00580B31">
      <w:pPr>
        <w:pStyle w:val="Eivli"/>
        <w:rPr>
          <w:lang w:val="en-US"/>
        </w:rPr>
      </w:pPr>
    </w:p>
    <w:p w14:paraId="2F7D5EEB" w14:textId="77777777" w:rsidR="00473FCC" w:rsidRPr="00845407" w:rsidRDefault="00473FCC" w:rsidP="00580B31">
      <w:pPr>
        <w:pStyle w:val="Eivli"/>
        <w:rPr>
          <w:lang w:val="en-US"/>
        </w:rPr>
      </w:pPr>
    </w:p>
    <w:p w14:paraId="77AF1BB5" w14:textId="77777777" w:rsidR="00B32163" w:rsidRPr="00845407" w:rsidRDefault="00B32163" w:rsidP="00580B31">
      <w:pPr>
        <w:pStyle w:val="Eivli"/>
        <w:rPr>
          <w:lang w:val="en-US"/>
        </w:rPr>
      </w:pPr>
    </w:p>
    <w:p w14:paraId="13C6F3C1" w14:textId="77777777" w:rsidR="00F444D3" w:rsidRDefault="00F444D3" w:rsidP="00580B31">
      <w:pPr>
        <w:pStyle w:val="Eivli"/>
        <w:rPr>
          <w:lang w:val="en-US"/>
        </w:rPr>
      </w:pPr>
    </w:p>
    <w:p w14:paraId="5281F679" w14:textId="77777777" w:rsidR="00473FCC" w:rsidRDefault="00473FCC" w:rsidP="00580B31">
      <w:pPr>
        <w:pStyle w:val="Eivli"/>
        <w:rPr>
          <w:lang w:val="en-US"/>
        </w:rPr>
      </w:pPr>
    </w:p>
    <w:p w14:paraId="5ED9651C" w14:textId="77777777" w:rsidR="00473FCC" w:rsidRPr="00845407" w:rsidRDefault="00473FCC" w:rsidP="00580B31">
      <w:pPr>
        <w:pStyle w:val="Eivli"/>
        <w:rPr>
          <w:lang w:val="en-US"/>
        </w:rPr>
      </w:pPr>
    </w:p>
    <w:p w14:paraId="5508C541" w14:textId="77777777" w:rsidR="00F444D3" w:rsidRPr="00845407" w:rsidRDefault="00A11A2A" w:rsidP="00580B31">
      <w:pPr>
        <w:pStyle w:val="Eivli"/>
        <w:rPr>
          <w:sz w:val="22"/>
          <w:szCs w:val="22"/>
          <w:lang w:val="en-US"/>
        </w:rPr>
      </w:pPr>
      <w:r>
        <w:rPr>
          <w:noProof/>
        </w:rPr>
        <mc:AlternateContent>
          <mc:Choice Requires="wps">
            <w:drawing>
              <wp:anchor distT="0" distB="0" distL="114300" distR="114300" simplePos="0" relativeHeight="251660288" behindDoc="0" locked="0" layoutInCell="1" allowOverlap="1" wp14:anchorId="0B2FC17C" wp14:editId="421E58EF">
                <wp:simplePos x="0" y="0"/>
                <wp:positionH relativeFrom="column">
                  <wp:posOffset>-17145</wp:posOffset>
                </wp:positionH>
                <wp:positionV relativeFrom="paragraph">
                  <wp:posOffset>33655</wp:posOffset>
                </wp:positionV>
                <wp:extent cx="5372100" cy="0"/>
                <wp:effectExtent l="11430" t="5080" r="7620" b="13970"/>
                <wp:wrapNone/>
                <wp:docPr id="2"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B52EDF7" id="Line 11"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2.65pt" to="421.65pt,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" strokeweight=".5pt"/>
            </w:pict>
          </mc:Fallback>
        </mc:AlternateContent>
      </w:r>
    </w:p>
    <w:p w14:paraId="4C841F89" w14:textId="77777777" w:rsidR="00F444D3" w:rsidRPr="00170E75" w:rsidRDefault="00F444D3" w:rsidP="00580B31">
      <w:pPr>
        <w:pStyle w:val="Eivli"/>
        <w:rPr>
          <w:lang w:val="en-US"/>
        </w:rPr>
      </w:pPr>
      <w:r w:rsidRPr="00170E75">
        <w:rPr>
          <w:lang w:val="en-US"/>
        </w:rPr>
        <w:t>Keywords:</w:t>
      </w:r>
      <w:r w:rsidR="00DE570A">
        <w:rPr>
          <w:lang w:val="en-US"/>
        </w:rPr>
        <w:t xml:space="preserve"> x, x, x</w:t>
      </w:r>
    </w:p>
    <w:p w14:paraId="03BAAB35" w14:textId="77777777" w:rsidR="00F444D3" w:rsidRPr="00170E75" w:rsidRDefault="002775E7" w:rsidP="00580B31">
      <w:pPr>
        <w:pStyle w:val="Eivli"/>
        <w:rPr>
          <w:lang w:val="en-US"/>
        </w:rPr>
      </w:pPr>
      <w:r>
        <w:rPr>
          <w:lang w:val="en-US"/>
        </w:rPr>
        <w:t>(</w:t>
      </w:r>
      <w:r w:rsidR="00F444D3" w:rsidRPr="00170E75">
        <w:rPr>
          <w:lang w:val="en-US"/>
        </w:rPr>
        <w:t>List 3–7 keywords that describe your thesis. Use for example keywords from the following controlled vocabulary thesauri:</w:t>
      </w:r>
    </w:p>
    <w:p w14:paraId="2B46BAF7" w14:textId="77777777" w:rsidR="00F444D3" w:rsidRPr="00170E75" w:rsidRDefault="00F444D3" w:rsidP="00580B31">
      <w:pPr>
        <w:pStyle w:val="Eivli"/>
        <w:rPr>
          <w:rFonts w:cs="Arial"/>
          <w:lang w:val="en-US"/>
        </w:rPr>
      </w:pPr>
      <w:r w:rsidRPr="00170E75">
        <w:rPr>
          <w:rFonts w:cs="Arial"/>
          <w:iCs/>
          <w:lang w:val="en-US"/>
        </w:rPr>
        <w:t xml:space="preserve">MeSH </w:t>
      </w:r>
      <w:hyperlink r:id="rId11" w:tooltip="http://www.yso.fi/onto/mesh/conceptscheme" w:history="1">
        <w:r w:rsidRPr="00170E75">
          <w:rPr>
            <w:rStyle w:val="Hyperlinkki"/>
            <w:rFonts w:cs="Arial"/>
            <w:iCs/>
            <w:lang w:val="en-US"/>
          </w:rPr>
          <w:t>http://www.yso.fi/onto/mesh/conceptscheme</w:t>
        </w:r>
      </w:hyperlink>
    </w:p>
    <w:p w14:paraId="537F5DBC" w14:textId="77777777" w:rsidR="00F444D3" w:rsidRPr="00170E75" w:rsidRDefault="00F444D3" w:rsidP="00580B31">
      <w:pPr>
        <w:pStyle w:val="Eivli"/>
        <w:rPr>
          <w:rFonts w:cs="Arial"/>
          <w:iCs/>
          <w:lang w:val="en-US"/>
        </w:rPr>
      </w:pPr>
      <w:r w:rsidRPr="00170E75">
        <w:rPr>
          <w:rFonts w:cs="Arial"/>
          <w:iCs/>
          <w:lang w:val="en-US"/>
        </w:rPr>
        <w:t xml:space="preserve">Agriforest </w:t>
      </w:r>
      <w:hyperlink r:id="rId12" w:history="1">
        <w:r w:rsidRPr="00170E75">
          <w:rPr>
            <w:rStyle w:val="Hyperlinkki"/>
            <w:rFonts w:cs="Arial"/>
            <w:iCs/>
            <w:lang w:val="en-US"/>
          </w:rPr>
          <w:t>http://www-db.helsinki.fi/agri/agrisanasto/Welcome_eng.html</w:t>
        </w:r>
      </w:hyperlink>
      <w:r w:rsidRPr="00170E75">
        <w:rPr>
          <w:rFonts w:cs="Arial"/>
          <w:iCs/>
          <w:lang w:val="en-US"/>
        </w:rPr>
        <w:t xml:space="preserve"> </w:t>
      </w:r>
    </w:p>
    <w:p w14:paraId="583BE47D" w14:textId="77777777" w:rsidR="00F444D3" w:rsidRPr="00170E75" w:rsidRDefault="00F444D3" w:rsidP="00580B31">
      <w:pPr>
        <w:pStyle w:val="Eivli"/>
        <w:rPr>
          <w:rFonts w:cs="Arial"/>
          <w:lang w:val="en-US"/>
        </w:rPr>
      </w:pPr>
      <w:r w:rsidRPr="00170E75">
        <w:rPr>
          <w:rFonts w:cs="Arial"/>
          <w:iCs/>
          <w:lang w:val="en-US"/>
        </w:rPr>
        <w:t xml:space="preserve">Helecon </w:t>
      </w:r>
      <w:hyperlink r:id="rId13" w:history="1">
        <w:r w:rsidRPr="00170E75">
          <w:rPr>
            <w:rStyle w:val="Hyperlinkki"/>
            <w:rFonts w:cs="Arial"/>
            <w:iCs/>
            <w:lang w:val="en-US"/>
          </w:rPr>
          <w:t>http://helecon3.hkkk.fi/helevoc/?lang=eng&amp;dbname=MIX</w:t>
        </w:r>
      </w:hyperlink>
      <w:r w:rsidR="002775E7">
        <w:rPr>
          <w:rStyle w:val="Hyperlinkki"/>
          <w:rFonts w:cs="Arial"/>
          <w:iCs/>
          <w:lang w:val="en-US"/>
        </w:rPr>
        <w:t>)</w:t>
      </w:r>
    </w:p>
    <w:p w14:paraId="0CB97E88" w14:textId="77777777" w:rsidR="00F564BB" w:rsidRPr="00B6663D" w:rsidRDefault="000468D1" w:rsidP="007D1B3E">
      <w:pPr>
        <w:pStyle w:val="Otsikko"/>
      </w:pPr>
      <w:r w:rsidRPr="008D0DC7">
        <w:br w:type="page"/>
      </w:r>
      <w:bookmarkStart w:id="3" w:name="_Toc379873563"/>
      <w:r w:rsidR="00F564BB" w:rsidRPr="003223C0">
        <w:lastRenderedPageBreak/>
        <w:t>ALKULAUSE</w:t>
      </w:r>
      <w:bookmarkEnd w:id="3"/>
    </w:p>
    <w:p w14:paraId="4337E932" w14:textId="77777777" w:rsidR="00F564BB" w:rsidRPr="00B6663D" w:rsidRDefault="00170E75" w:rsidP="007D1B3E">
      <w:pPr>
        <w:rPr>
          <w:rFonts w:cs="Arial"/>
        </w:rPr>
      </w:pPr>
      <w:r>
        <w:t xml:space="preserve">Raportissa voi olla alkusanat, joissa kiitetään toimeksiantajaa, ohjaajia ja mahdollisesti muita </w:t>
      </w:r>
      <w:r w:rsidRPr="002F7CE6">
        <w:t>tukijoita</w:t>
      </w:r>
      <w:r>
        <w:t xml:space="preserve"> tai avustajia. Alkusanat voi sisältää lyhyesti myös muuta työhön liittyvää, lukijaa kiinnostavaa tietoa, joka ei muuten tule raportissa esiin. Alkusanat päivätään ja allekirjoitetaan</w:t>
      </w:r>
      <w:r w:rsidR="00F564BB" w:rsidRPr="00B6663D">
        <w:rPr>
          <w:rFonts w:cs="Arial"/>
        </w:rPr>
        <w:t>.</w:t>
      </w:r>
    </w:p>
    <w:p w14:paraId="52F9E912" w14:textId="77777777" w:rsidR="00F564BB" w:rsidRPr="00B6663D" w:rsidRDefault="00F564BB" w:rsidP="00580B31">
      <w:pPr>
        <w:pStyle w:val="Eivli"/>
      </w:pPr>
      <w:r w:rsidRPr="00B6663D">
        <w:t>Korvaa nämä tekstit omillasi</w:t>
      </w:r>
      <w:r w:rsidR="003555A5">
        <w:t>.</w:t>
      </w:r>
    </w:p>
    <w:p w14:paraId="586F436F" w14:textId="77777777" w:rsidR="00F564BB" w:rsidRPr="00B6663D" w:rsidRDefault="00F564BB" w:rsidP="00580B31">
      <w:pPr>
        <w:pStyle w:val="Eivli"/>
      </w:pPr>
    </w:p>
    <w:p w14:paraId="3F7AE8BE" w14:textId="77777777" w:rsidR="008B6339" w:rsidRDefault="008B6339" w:rsidP="007D1B3E">
      <w:pPr>
        <w:rPr>
          <w:rFonts w:eastAsiaTheme="majorEastAsia" w:cs="Arial"/>
          <w:spacing w:val="5"/>
          <w:kern w:val="28"/>
          <w:sz w:val="28"/>
          <w:szCs w:val="52"/>
        </w:rPr>
      </w:pPr>
      <w:r>
        <w:br w:type="page"/>
      </w:r>
    </w:p>
    <w:p w14:paraId="693F9EAE" w14:textId="77777777" w:rsidR="00B24FC1" w:rsidRPr="00B6663D" w:rsidRDefault="00B24FC1" w:rsidP="007D1B3E">
      <w:pPr>
        <w:pStyle w:val="Otsikko"/>
      </w:pPr>
      <w:bookmarkStart w:id="4" w:name="_Toc379873564"/>
      <w:r w:rsidRPr="00B6663D">
        <w:lastRenderedPageBreak/>
        <w:t>SISÄLLYS</w:t>
      </w:r>
      <w:bookmarkEnd w:id="4"/>
    </w:p>
    <w:p w14:paraId="48B77B5C" w14:textId="77777777" w:rsidR="002775E7" w:rsidRDefault="00030613">
      <w:pPr>
        <w:pStyle w:val="Sisluet1"/>
        <w:rPr>
          <w:rFonts w:asciiTheme="minorHAnsi" w:eastAsiaTheme="minorEastAsia" w:hAnsiTheme="minorHAnsi" w:cstheme="minorBidi"/>
          <w:caps w:val="0"/>
          <w:noProof/>
          <w:sz w:val="22"/>
          <w:szCs w:val="22"/>
        </w:rPr>
      </w:pPr>
      <w:r>
        <w:rPr>
          <w:rFonts w:cs="Arial"/>
        </w:rPr>
        <w:fldChar w:fldCharType="begin"/>
      </w:r>
      <w:r>
        <w:rPr>
          <w:rFonts w:cs="Arial"/>
        </w:rPr>
        <w:instrText xml:space="preserve"> TOC \o "1-3" \h \z \t "Title;1" </w:instrText>
      </w:r>
      <w:r>
        <w:rPr>
          <w:rFonts w:cs="Arial"/>
        </w:rPr>
        <w:fldChar w:fldCharType="separate"/>
      </w:r>
      <w:hyperlink w:anchor="_Toc379873561" w:history="1">
        <w:r w:rsidR="002775E7" w:rsidRPr="00FD427F">
          <w:rPr>
            <w:rStyle w:val="Hyperlinkki"/>
            <w:noProof/>
          </w:rPr>
          <w:t>TIIVISTELMÄ</w:t>
        </w:r>
        <w:r w:rsidR="002775E7">
          <w:rPr>
            <w:noProof/>
            <w:webHidden/>
          </w:rPr>
          <w:tab/>
        </w:r>
        <w:r w:rsidR="002775E7">
          <w:rPr>
            <w:noProof/>
            <w:webHidden/>
          </w:rPr>
          <w:fldChar w:fldCharType="begin"/>
        </w:r>
        <w:r w:rsidR="002775E7">
          <w:rPr>
            <w:noProof/>
            <w:webHidden/>
          </w:rPr>
          <w:instrText xml:space="preserve"> PAGEREF _Toc379873561 \h </w:instrText>
        </w:r>
        <w:r w:rsidR="002775E7">
          <w:rPr>
            <w:noProof/>
            <w:webHidden/>
          </w:rPr>
        </w:r>
        <w:r w:rsidR="002775E7">
          <w:rPr>
            <w:noProof/>
            <w:webHidden/>
          </w:rPr>
          <w:fldChar w:fldCharType="separate"/>
        </w:r>
        <w:r w:rsidR="002775E7">
          <w:rPr>
            <w:noProof/>
            <w:webHidden/>
          </w:rPr>
          <w:t>3</w:t>
        </w:r>
        <w:r w:rsidR="002775E7">
          <w:rPr>
            <w:noProof/>
            <w:webHidden/>
          </w:rPr>
          <w:fldChar w:fldCharType="end"/>
        </w:r>
      </w:hyperlink>
    </w:p>
    <w:p w14:paraId="420465D1" w14:textId="77777777" w:rsidR="002775E7" w:rsidRDefault="00840D12">
      <w:pPr>
        <w:pStyle w:val="Sisluet1"/>
        <w:rPr>
          <w:rFonts w:asciiTheme="minorHAnsi" w:eastAsiaTheme="minorEastAsia" w:hAnsiTheme="minorHAnsi" w:cstheme="minorBidi"/>
          <w:caps w:val="0"/>
          <w:noProof/>
          <w:sz w:val="22"/>
          <w:szCs w:val="22"/>
        </w:rPr>
      </w:pPr>
      <w:hyperlink w:anchor="_Toc379873562" w:history="1">
        <w:r w:rsidR="002775E7" w:rsidRPr="00FD427F">
          <w:rPr>
            <w:rStyle w:val="Hyperlinkki"/>
            <w:noProof/>
            <w:lang w:val="en-US"/>
          </w:rPr>
          <w:t>ABSTRACT</w:t>
        </w:r>
        <w:r w:rsidR="002775E7">
          <w:rPr>
            <w:noProof/>
            <w:webHidden/>
          </w:rPr>
          <w:tab/>
        </w:r>
        <w:r w:rsidR="002775E7">
          <w:rPr>
            <w:noProof/>
            <w:webHidden/>
          </w:rPr>
          <w:fldChar w:fldCharType="begin"/>
        </w:r>
        <w:r w:rsidR="002775E7">
          <w:rPr>
            <w:noProof/>
            <w:webHidden/>
          </w:rPr>
          <w:instrText xml:space="preserve"> PAGEREF _Toc379873562 \h </w:instrText>
        </w:r>
        <w:r w:rsidR="002775E7">
          <w:rPr>
            <w:noProof/>
            <w:webHidden/>
          </w:rPr>
        </w:r>
        <w:r w:rsidR="002775E7">
          <w:rPr>
            <w:noProof/>
            <w:webHidden/>
          </w:rPr>
          <w:fldChar w:fldCharType="separate"/>
        </w:r>
        <w:r w:rsidR="002775E7">
          <w:rPr>
            <w:noProof/>
            <w:webHidden/>
          </w:rPr>
          <w:t>4</w:t>
        </w:r>
        <w:r w:rsidR="002775E7">
          <w:rPr>
            <w:noProof/>
            <w:webHidden/>
          </w:rPr>
          <w:fldChar w:fldCharType="end"/>
        </w:r>
      </w:hyperlink>
    </w:p>
    <w:p w14:paraId="3DC2E442" w14:textId="77777777" w:rsidR="002775E7" w:rsidRDefault="00840D12">
      <w:pPr>
        <w:pStyle w:val="Sisluet1"/>
        <w:rPr>
          <w:rFonts w:asciiTheme="minorHAnsi" w:eastAsiaTheme="minorEastAsia" w:hAnsiTheme="minorHAnsi" w:cstheme="minorBidi"/>
          <w:caps w:val="0"/>
          <w:noProof/>
          <w:sz w:val="22"/>
          <w:szCs w:val="22"/>
        </w:rPr>
      </w:pPr>
      <w:hyperlink w:anchor="_Toc379873563" w:history="1">
        <w:r w:rsidR="002775E7" w:rsidRPr="00FD427F">
          <w:rPr>
            <w:rStyle w:val="Hyperlinkki"/>
            <w:noProof/>
          </w:rPr>
          <w:t>ALKULAUSE</w:t>
        </w:r>
        <w:r w:rsidR="002775E7">
          <w:rPr>
            <w:noProof/>
            <w:webHidden/>
          </w:rPr>
          <w:tab/>
        </w:r>
        <w:r w:rsidR="002775E7">
          <w:rPr>
            <w:noProof/>
            <w:webHidden/>
          </w:rPr>
          <w:fldChar w:fldCharType="begin"/>
        </w:r>
        <w:r w:rsidR="002775E7">
          <w:rPr>
            <w:noProof/>
            <w:webHidden/>
          </w:rPr>
          <w:instrText xml:space="preserve"> PAGEREF _Toc379873563 \h </w:instrText>
        </w:r>
        <w:r w:rsidR="002775E7">
          <w:rPr>
            <w:noProof/>
            <w:webHidden/>
          </w:rPr>
        </w:r>
        <w:r w:rsidR="002775E7">
          <w:rPr>
            <w:noProof/>
            <w:webHidden/>
          </w:rPr>
          <w:fldChar w:fldCharType="separate"/>
        </w:r>
        <w:r w:rsidR="002775E7">
          <w:rPr>
            <w:noProof/>
            <w:webHidden/>
          </w:rPr>
          <w:t>5</w:t>
        </w:r>
        <w:r w:rsidR="002775E7">
          <w:rPr>
            <w:noProof/>
            <w:webHidden/>
          </w:rPr>
          <w:fldChar w:fldCharType="end"/>
        </w:r>
      </w:hyperlink>
    </w:p>
    <w:p w14:paraId="78BB8FF0" w14:textId="77777777" w:rsidR="002775E7" w:rsidRDefault="00840D12">
      <w:pPr>
        <w:pStyle w:val="Sisluet1"/>
        <w:rPr>
          <w:rFonts w:asciiTheme="minorHAnsi" w:eastAsiaTheme="minorEastAsia" w:hAnsiTheme="minorHAnsi" w:cstheme="minorBidi"/>
          <w:caps w:val="0"/>
          <w:noProof/>
          <w:sz w:val="22"/>
          <w:szCs w:val="22"/>
        </w:rPr>
      </w:pPr>
      <w:hyperlink w:anchor="_Toc379873564" w:history="1">
        <w:r w:rsidR="002775E7" w:rsidRPr="00FD427F">
          <w:rPr>
            <w:rStyle w:val="Hyperlinkki"/>
            <w:noProof/>
          </w:rPr>
          <w:t>SISÄLLYS</w:t>
        </w:r>
        <w:r w:rsidR="002775E7">
          <w:rPr>
            <w:noProof/>
            <w:webHidden/>
          </w:rPr>
          <w:tab/>
        </w:r>
        <w:r w:rsidR="002775E7">
          <w:rPr>
            <w:noProof/>
            <w:webHidden/>
          </w:rPr>
          <w:fldChar w:fldCharType="begin"/>
        </w:r>
        <w:r w:rsidR="002775E7">
          <w:rPr>
            <w:noProof/>
            <w:webHidden/>
          </w:rPr>
          <w:instrText xml:space="preserve"> PAGEREF _Toc379873564 \h </w:instrText>
        </w:r>
        <w:r w:rsidR="002775E7">
          <w:rPr>
            <w:noProof/>
            <w:webHidden/>
          </w:rPr>
        </w:r>
        <w:r w:rsidR="002775E7">
          <w:rPr>
            <w:noProof/>
            <w:webHidden/>
          </w:rPr>
          <w:fldChar w:fldCharType="separate"/>
        </w:r>
        <w:r w:rsidR="002775E7">
          <w:rPr>
            <w:noProof/>
            <w:webHidden/>
          </w:rPr>
          <w:t>6</w:t>
        </w:r>
        <w:r w:rsidR="002775E7">
          <w:rPr>
            <w:noProof/>
            <w:webHidden/>
          </w:rPr>
          <w:fldChar w:fldCharType="end"/>
        </w:r>
      </w:hyperlink>
    </w:p>
    <w:p w14:paraId="4E8DF3D5" w14:textId="77777777" w:rsidR="002775E7" w:rsidRDefault="00840D12">
      <w:pPr>
        <w:pStyle w:val="Sisluet1"/>
        <w:rPr>
          <w:rFonts w:asciiTheme="minorHAnsi" w:eastAsiaTheme="minorEastAsia" w:hAnsiTheme="minorHAnsi" w:cstheme="minorBidi"/>
          <w:caps w:val="0"/>
          <w:noProof/>
          <w:sz w:val="22"/>
          <w:szCs w:val="22"/>
        </w:rPr>
      </w:pPr>
      <w:hyperlink w:anchor="_Toc379873565" w:history="1">
        <w:r w:rsidR="002775E7" w:rsidRPr="00FD427F">
          <w:rPr>
            <w:rStyle w:val="Hyperlinkki"/>
            <w:noProof/>
          </w:rPr>
          <w:t>SANASTO</w:t>
        </w:r>
        <w:r w:rsidR="002775E7">
          <w:rPr>
            <w:noProof/>
            <w:webHidden/>
          </w:rPr>
          <w:tab/>
        </w:r>
        <w:r w:rsidR="002775E7">
          <w:rPr>
            <w:noProof/>
            <w:webHidden/>
          </w:rPr>
          <w:fldChar w:fldCharType="begin"/>
        </w:r>
        <w:r w:rsidR="002775E7">
          <w:rPr>
            <w:noProof/>
            <w:webHidden/>
          </w:rPr>
          <w:instrText xml:space="preserve"> PAGEREF _Toc379873565 \h </w:instrText>
        </w:r>
        <w:r w:rsidR="002775E7">
          <w:rPr>
            <w:noProof/>
            <w:webHidden/>
          </w:rPr>
        </w:r>
        <w:r w:rsidR="002775E7">
          <w:rPr>
            <w:noProof/>
            <w:webHidden/>
          </w:rPr>
          <w:fldChar w:fldCharType="separate"/>
        </w:r>
        <w:r w:rsidR="002775E7">
          <w:rPr>
            <w:noProof/>
            <w:webHidden/>
          </w:rPr>
          <w:t>7</w:t>
        </w:r>
        <w:r w:rsidR="002775E7">
          <w:rPr>
            <w:noProof/>
            <w:webHidden/>
          </w:rPr>
          <w:fldChar w:fldCharType="end"/>
        </w:r>
      </w:hyperlink>
    </w:p>
    <w:p w14:paraId="36CFFFC8" w14:textId="77777777" w:rsidR="002775E7" w:rsidRDefault="00840D12">
      <w:pPr>
        <w:pStyle w:val="Sisluet1"/>
        <w:rPr>
          <w:rFonts w:asciiTheme="minorHAnsi" w:eastAsiaTheme="minorEastAsia" w:hAnsiTheme="minorHAnsi" w:cstheme="minorBidi"/>
          <w:caps w:val="0"/>
          <w:noProof/>
          <w:sz w:val="22"/>
          <w:szCs w:val="22"/>
        </w:rPr>
      </w:pPr>
      <w:hyperlink w:anchor="_Toc379873566" w:history="1">
        <w:r w:rsidR="002775E7" w:rsidRPr="00FD427F">
          <w:rPr>
            <w:rStyle w:val="Hyperlinkki"/>
            <w:noProof/>
          </w:rPr>
          <w:t>1 Johdanto</w:t>
        </w:r>
        <w:r w:rsidR="002775E7">
          <w:rPr>
            <w:noProof/>
            <w:webHidden/>
          </w:rPr>
          <w:tab/>
        </w:r>
        <w:r w:rsidR="002775E7">
          <w:rPr>
            <w:noProof/>
            <w:webHidden/>
          </w:rPr>
          <w:fldChar w:fldCharType="begin"/>
        </w:r>
        <w:r w:rsidR="002775E7">
          <w:rPr>
            <w:noProof/>
            <w:webHidden/>
          </w:rPr>
          <w:instrText xml:space="preserve"> PAGEREF _Toc379873566 \h </w:instrText>
        </w:r>
        <w:r w:rsidR="002775E7">
          <w:rPr>
            <w:noProof/>
            <w:webHidden/>
          </w:rPr>
        </w:r>
        <w:r w:rsidR="002775E7">
          <w:rPr>
            <w:noProof/>
            <w:webHidden/>
          </w:rPr>
          <w:fldChar w:fldCharType="separate"/>
        </w:r>
        <w:r w:rsidR="002775E7">
          <w:rPr>
            <w:noProof/>
            <w:webHidden/>
          </w:rPr>
          <w:t>8</w:t>
        </w:r>
        <w:r w:rsidR="002775E7">
          <w:rPr>
            <w:noProof/>
            <w:webHidden/>
          </w:rPr>
          <w:fldChar w:fldCharType="end"/>
        </w:r>
      </w:hyperlink>
    </w:p>
    <w:p w14:paraId="6494677B" w14:textId="77777777" w:rsidR="002775E7" w:rsidRDefault="00840D12">
      <w:pPr>
        <w:pStyle w:val="Sisluet1"/>
        <w:rPr>
          <w:rFonts w:asciiTheme="minorHAnsi" w:eastAsiaTheme="minorEastAsia" w:hAnsiTheme="minorHAnsi" w:cstheme="minorBidi"/>
          <w:caps w:val="0"/>
          <w:noProof/>
          <w:sz w:val="22"/>
          <w:szCs w:val="22"/>
        </w:rPr>
      </w:pPr>
      <w:hyperlink w:anchor="_Toc379873567" w:history="1">
        <w:r w:rsidR="002775E7" w:rsidRPr="00FD427F">
          <w:rPr>
            <w:rStyle w:val="Hyperlinkki"/>
            <w:noProof/>
          </w:rPr>
          <w:t>2 PÄÄLUKU</w:t>
        </w:r>
        <w:r w:rsidR="002775E7">
          <w:rPr>
            <w:noProof/>
            <w:webHidden/>
          </w:rPr>
          <w:tab/>
        </w:r>
        <w:r w:rsidR="002775E7">
          <w:rPr>
            <w:noProof/>
            <w:webHidden/>
          </w:rPr>
          <w:fldChar w:fldCharType="begin"/>
        </w:r>
        <w:r w:rsidR="002775E7">
          <w:rPr>
            <w:noProof/>
            <w:webHidden/>
          </w:rPr>
          <w:instrText xml:space="preserve"> PAGEREF _Toc379873567 \h </w:instrText>
        </w:r>
        <w:r w:rsidR="002775E7">
          <w:rPr>
            <w:noProof/>
            <w:webHidden/>
          </w:rPr>
        </w:r>
        <w:r w:rsidR="002775E7">
          <w:rPr>
            <w:noProof/>
            <w:webHidden/>
          </w:rPr>
          <w:fldChar w:fldCharType="separate"/>
        </w:r>
        <w:r w:rsidR="002775E7">
          <w:rPr>
            <w:noProof/>
            <w:webHidden/>
          </w:rPr>
          <w:t>9</w:t>
        </w:r>
        <w:r w:rsidR="002775E7">
          <w:rPr>
            <w:noProof/>
            <w:webHidden/>
          </w:rPr>
          <w:fldChar w:fldCharType="end"/>
        </w:r>
      </w:hyperlink>
    </w:p>
    <w:p w14:paraId="2C52D2FE" w14:textId="77777777" w:rsidR="002775E7" w:rsidRDefault="00840D12">
      <w:pPr>
        <w:pStyle w:val="Sisluet2"/>
        <w:rPr>
          <w:rFonts w:asciiTheme="minorHAnsi" w:eastAsiaTheme="minorEastAsia" w:hAnsiTheme="minorHAnsi" w:cstheme="minorBidi"/>
          <w:sz w:val="22"/>
          <w:szCs w:val="22"/>
        </w:rPr>
      </w:pPr>
      <w:hyperlink w:anchor="_Toc379873568" w:history="1">
        <w:r w:rsidR="002775E7" w:rsidRPr="00FD427F">
          <w:rPr>
            <w:rStyle w:val="Hyperlinkki"/>
          </w:rPr>
          <w:t>2.1 Ensimmäinen väliotsikko</w:t>
        </w:r>
        <w:r w:rsidR="002775E7">
          <w:rPr>
            <w:webHidden/>
          </w:rPr>
          <w:tab/>
        </w:r>
        <w:r w:rsidR="002775E7">
          <w:rPr>
            <w:webHidden/>
          </w:rPr>
          <w:fldChar w:fldCharType="begin"/>
        </w:r>
        <w:r w:rsidR="002775E7">
          <w:rPr>
            <w:webHidden/>
          </w:rPr>
          <w:instrText xml:space="preserve"> PAGEREF _Toc379873568 \h </w:instrText>
        </w:r>
        <w:r w:rsidR="002775E7">
          <w:rPr>
            <w:webHidden/>
          </w:rPr>
        </w:r>
        <w:r w:rsidR="002775E7">
          <w:rPr>
            <w:webHidden/>
          </w:rPr>
          <w:fldChar w:fldCharType="separate"/>
        </w:r>
        <w:r w:rsidR="002775E7">
          <w:rPr>
            <w:webHidden/>
          </w:rPr>
          <w:t>9</w:t>
        </w:r>
        <w:r w:rsidR="002775E7">
          <w:rPr>
            <w:webHidden/>
          </w:rPr>
          <w:fldChar w:fldCharType="end"/>
        </w:r>
      </w:hyperlink>
    </w:p>
    <w:p w14:paraId="0075370A" w14:textId="77777777" w:rsidR="002775E7" w:rsidRDefault="00840D12">
      <w:pPr>
        <w:pStyle w:val="Sisluet2"/>
        <w:rPr>
          <w:rFonts w:asciiTheme="minorHAnsi" w:eastAsiaTheme="minorEastAsia" w:hAnsiTheme="minorHAnsi" w:cstheme="minorBidi"/>
          <w:sz w:val="22"/>
          <w:szCs w:val="22"/>
        </w:rPr>
      </w:pPr>
      <w:hyperlink w:anchor="_Toc379873569" w:history="1">
        <w:r w:rsidR="002775E7" w:rsidRPr="00FD427F">
          <w:rPr>
            <w:rStyle w:val="Hyperlinkki"/>
          </w:rPr>
          <w:t>2.2 Toinen väliotsikko</w:t>
        </w:r>
        <w:r w:rsidR="002775E7">
          <w:rPr>
            <w:webHidden/>
          </w:rPr>
          <w:tab/>
        </w:r>
        <w:r w:rsidR="002775E7">
          <w:rPr>
            <w:webHidden/>
          </w:rPr>
          <w:fldChar w:fldCharType="begin"/>
        </w:r>
        <w:r w:rsidR="002775E7">
          <w:rPr>
            <w:webHidden/>
          </w:rPr>
          <w:instrText xml:space="preserve"> PAGEREF _Toc379873569 \h </w:instrText>
        </w:r>
        <w:r w:rsidR="002775E7">
          <w:rPr>
            <w:webHidden/>
          </w:rPr>
        </w:r>
        <w:r w:rsidR="002775E7">
          <w:rPr>
            <w:webHidden/>
          </w:rPr>
          <w:fldChar w:fldCharType="separate"/>
        </w:r>
        <w:r w:rsidR="002775E7">
          <w:rPr>
            <w:webHidden/>
          </w:rPr>
          <w:t>9</w:t>
        </w:r>
        <w:r w:rsidR="002775E7">
          <w:rPr>
            <w:webHidden/>
          </w:rPr>
          <w:fldChar w:fldCharType="end"/>
        </w:r>
      </w:hyperlink>
    </w:p>
    <w:p w14:paraId="2BCD292A" w14:textId="77777777" w:rsidR="002775E7" w:rsidRDefault="00840D12">
      <w:pPr>
        <w:pStyle w:val="Sisluet3"/>
        <w:rPr>
          <w:rFonts w:asciiTheme="minorHAnsi" w:eastAsiaTheme="minorEastAsia" w:hAnsiTheme="minorHAnsi" w:cstheme="minorBidi"/>
          <w:sz w:val="22"/>
          <w:szCs w:val="22"/>
        </w:rPr>
      </w:pPr>
      <w:hyperlink w:anchor="_Toc379873570" w:history="1">
        <w:r w:rsidR="002775E7" w:rsidRPr="00FD427F">
          <w:rPr>
            <w:rStyle w:val="Hyperlinkki"/>
          </w:rPr>
          <w:t>2.2.1 Ensimmäinen alaotsikko</w:t>
        </w:r>
        <w:r w:rsidR="002775E7">
          <w:rPr>
            <w:webHidden/>
          </w:rPr>
          <w:tab/>
        </w:r>
        <w:r w:rsidR="002775E7">
          <w:rPr>
            <w:webHidden/>
          </w:rPr>
          <w:fldChar w:fldCharType="begin"/>
        </w:r>
        <w:r w:rsidR="002775E7">
          <w:rPr>
            <w:webHidden/>
          </w:rPr>
          <w:instrText xml:space="preserve"> PAGEREF _Toc379873570 \h </w:instrText>
        </w:r>
        <w:r w:rsidR="002775E7">
          <w:rPr>
            <w:webHidden/>
          </w:rPr>
        </w:r>
        <w:r w:rsidR="002775E7">
          <w:rPr>
            <w:webHidden/>
          </w:rPr>
          <w:fldChar w:fldCharType="separate"/>
        </w:r>
        <w:r w:rsidR="002775E7">
          <w:rPr>
            <w:webHidden/>
          </w:rPr>
          <w:t>10</w:t>
        </w:r>
        <w:r w:rsidR="002775E7">
          <w:rPr>
            <w:webHidden/>
          </w:rPr>
          <w:fldChar w:fldCharType="end"/>
        </w:r>
      </w:hyperlink>
    </w:p>
    <w:p w14:paraId="78B10261" w14:textId="77777777" w:rsidR="002775E7" w:rsidRDefault="00840D12">
      <w:pPr>
        <w:pStyle w:val="Sisluet3"/>
        <w:rPr>
          <w:rFonts w:asciiTheme="minorHAnsi" w:eastAsiaTheme="minorEastAsia" w:hAnsiTheme="minorHAnsi" w:cstheme="minorBidi"/>
          <w:sz w:val="22"/>
          <w:szCs w:val="22"/>
        </w:rPr>
      </w:pPr>
      <w:hyperlink w:anchor="_Toc379873571" w:history="1">
        <w:r w:rsidR="002775E7" w:rsidRPr="00FD427F">
          <w:rPr>
            <w:rStyle w:val="Hyperlinkki"/>
          </w:rPr>
          <w:t>2.2.2 Toinen alaotsikko</w:t>
        </w:r>
        <w:r w:rsidR="002775E7">
          <w:rPr>
            <w:webHidden/>
          </w:rPr>
          <w:tab/>
        </w:r>
        <w:r w:rsidR="002775E7">
          <w:rPr>
            <w:webHidden/>
          </w:rPr>
          <w:fldChar w:fldCharType="begin"/>
        </w:r>
        <w:r w:rsidR="002775E7">
          <w:rPr>
            <w:webHidden/>
          </w:rPr>
          <w:instrText xml:space="preserve"> PAGEREF _Toc379873571 \h </w:instrText>
        </w:r>
        <w:r w:rsidR="002775E7">
          <w:rPr>
            <w:webHidden/>
          </w:rPr>
        </w:r>
        <w:r w:rsidR="002775E7">
          <w:rPr>
            <w:webHidden/>
          </w:rPr>
          <w:fldChar w:fldCharType="separate"/>
        </w:r>
        <w:r w:rsidR="002775E7">
          <w:rPr>
            <w:webHidden/>
          </w:rPr>
          <w:t>10</w:t>
        </w:r>
        <w:r w:rsidR="002775E7">
          <w:rPr>
            <w:webHidden/>
          </w:rPr>
          <w:fldChar w:fldCharType="end"/>
        </w:r>
      </w:hyperlink>
    </w:p>
    <w:p w14:paraId="39B52B94" w14:textId="77777777" w:rsidR="002775E7" w:rsidRDefault="00840D12">
      <w:pPr>
        <w:pStyle w:val="Sisluet1"/>
        <w:rPr>
          <w:rFonts w:asciiTheme="minorHAnsi" w:eastAsiaTheme="minorEastAsia" w:hAnsiTheme="minorHAnsi" w:cstheme="minorBidi"/>
          <w:caps w:val="0"/>
          <w:noProof/>
          <w:sz w:val="22"/>
          <w:szCs w:val="22"/>
        </w:rPr>
      </w:pPr>
      <w:hyperlink w:anchor="_Toc379873572" w:history="1">
        <w:r w:rsidR="002775E7" w:rsidRPr="00FD427F">
          <w:rPr>
            <w:rStyle w:val="Hyperlinkki"/>
            <w:noProof/>
          </w:rPr>
          <w:t>3 PÄÄLUKU</w:t>
        </w:r>
        <w:r w:rsidR="002775E7">
          <w:rPr>
            <w:noProof/>
            <w:webHidden/>
          </w:rPr>
          <w:tab/>
        </w:r>
        <w:r w:rsidR="002775E7">
          <w:rPr>
            <w:noProof/>
            <w:webHidden/>
          </w:rPr>
          <w:fldChar w:fldCharType="begin"/>
        </w:r>
        <w:r w:rsidR="002775E7">
          <w:rPr>
            <w:noProof/>
            <w:webHidden/>
          </w:rPr>
          <w:instrText xml:space="preserve"> PAGEREF _Toc379873572 \h </w:instrText>
        </w:r>
        <w:r w:rsidR="002775E7">
          <w:rPr>
            <w:noProof/>
            <w:webHidden/>
          </w:rPr>
        </w:r>
        <w:r w:rsidR="002775E7">
          <w:rPr>
            <w:noProof/>
            <w:webHidden/>
          </w:rPr>
          <w:fldChar w:fldCharType="separate"/>
        </w:r>
        <w:r w:rsidR="002775E7">
          <w:rPr>
            <w:noProof/>
            <w:webHidden/>
          </w:rPr>
          <w:t>11</w:t>
        </w:r>
        <w:r w:rsidR="002775E7">
          <w:rPr>
            <w:noProof/>
            <w:webHidden/>
          </w:rPr>
          <w:fldChar w:fldCharType="end"/>
        </w:r>
      </w:hyperlink>
    </w:p>
    <w:p w14:paraId="76559106" w14:textId="77777777" w:rsidR="002775E7" w:rsidRDefault="00840D12">
      <w:pPr>
        <w:pStyle w:val="Sisluet2"/>
        <w:rPr>
          <w:rFonts w:asciiTheme="minorHAnsi" w:eastAsiaTheme="minorEastAsia" w:hAnsiTheme="minorHAnsi" w:cstheme="minorBidi"/>
          <w:sz w:val="22"/>
          <w:szCs w:val="22"/>
        </w:rPr>
      </w:pPr>
      <w:hyperlink w:anchor="_Toc379873573" w:history="1">
        <w:r w:rsidR="002775E7" w:rsidRPr="00FD427F">
          <w:rPr>
            <w:rStyle w:val="Hyperlinkki"/>
          </w:rPr>
          <w:t>3.1 Taulukot</w:t>
        </w:r>
        <w:r w:rsidR="002775E7">
          <w:rPr>
            <w:webHidden/>
          </w:rPr>
          <w:tab/>
        </w:r>
        <w:r w:rsidR="002775E7">
          <w:rPr>
            <w:webHidden/>
          </w:rPr>
          <w:fldChar w:fldCharType="begin"/>
        </w:r>
        <w:r w:rsidR="002775E7">
          <w:rPr>
            <w:webHidden/>
          </w:rPr>
          <w:instrText xml:space="preserve"> PAGEREF _Toc379873573 \h </w:instrText>
        </w:r>
        <w:r w:rsidR="002775E7">
          <w:rPr>
            <w:webHidden/>
          </w:rPr>
        </w:r>
        <w:r w:rsidR="002775E7">
          <w:rPr>
            <w:webHidden/>
          </w:rPr>
          <w:fldChar w:fldCharType="separate"/>
        </w:r>
        <w:r w:rsidR="002775E7">
          <w:rPr>
            <w:webHidden/>
          </w:rPr>
          <w:t>11</w:t>
        </w:r>
        <w:r w:rsidR="002775E7">
          <w:rPr>
            <w:webHidden/>
          </w:rPr>
          <w:fldChar w:fldCharType="end"/>
        </w:r>
      </w:hyperlink>
    </w:p>
    <w:p w14:paraId="4BA97F3A" w14:textId="77777777" w:rsidR="002775E7" w:rsidRDefault="00840D12">
      <w:pPr>
        <w:pStyle w:val="Sisluet2"/>
        <w:rPr>
          <w:rFonts w:asciiTheme="minorHAnsi" w:eastAsiaTheme="minorEastAsia" w:hAnsiTheme="minorHAnsi" w:cstheme="minorBidi"/>
          <w:sz w:val="22"/>
          <w:szCs w:val="22"/>
        </w:rPr>
      </w:pPr>
      <w:hyperlink w:anchor="_Toc379873574" w:history="1">
        <w:r w:rsidR="002775E7" w:rsidRPr="00FD427F">
          <w:rPr>
            <w:rStyle w:val="Hyperlinkki"/>
          </w:rPr>
          <w:t>3.2 Kuvat</w:t>
        </w:r>
        <w:r w:rsidR="002775E7">
          <w:rPr>
            <w:webHidden/>
          </w:rPr>
          <w:tab/>
        </w:r>
        <w:r w:rsidR="002775E7">
          <w:rPr>
            <w:webHidden/>
          </w:rPr>
          <w:fldChar w:fldCharType="begin"/>
        </w:r>
        <w:r w:rsidR="002775E7">
          <w:rPr>
            <w:webHidden/>
          </w:rPr>
          <w:instrText xml:space="preserve"> PAGEREF _Toc379873574 \h </w:instrText>
        </w:r>
        <w:r w:rsidR="002775E7">
          <w:rPr>
            <w:webHidden/>
          </w:rPr>
        </w:r>
        <w:r w:rsidR="002775E7">
          <w:rPr>
            <w:webHidden/>
          </w:rPr>
          <w:fldChar w:fldCharType="separate"/>
        </w:r>
        <w:r w:rsidR="002775E7">
          <w:rPr>
            <w:webHidden/>
          </w:rPr>
          <w:t>12</w:t>
        </w:r>
        <w:r w:rsidR="002775E7">
          <w:rPr>
            <w:webHidden/>
          </w:rPr>
          <w:fldChar w:fldCharType="end"/>
        </w:r>
      </w:hyperlink>
    </w:p>
    <w:p w14:paraId="4082AB36" w14:textId="77777777" w:rsidR="002775E7" w:rsidRDefault="00840D12">
      <w:pPr>
        <w:pStyle w:val="Sisluet2"/>
        <w:rPr>
          <w:rFonts w:asciiTheme="minorHAnsi" w:eastAsiaTheme="minorEastAsia" w:hAnsiTheme="minorHAnsi" w:cstheme="minorBidi"/>
          <w:sz w:val="22"/>
          <w:szCs w:val="22"/>
        </w:rPr>
      </w:pPr>
      <w:hyperlink w:anchor="_Toc379873575" w:history="1">
        <w:r w:rsidR="002775E7" w:rsidRPr="00FD427F">
          <w:rPr>
            <w:rStyle w:val="Hyperlinkki"/>
          </w:rPr>
          <w:t>3.3 Kaavat</w:t>
        </w:r>
        <w:r w:rsidR="002775E7">
          <w:rPr>
            <w:webHidden/>
          </w:rPr>
          <w:tab/>
        </w:r>
        <w:r w:rsidR="002775E7">
          <w:rPr>
            <w:webHidden/>
          </w:rPr>
          <w:fldChar w:fldCharType="begin"/>
        </w:r>
        <w:r w:rsidR="002775E7">
          <w:rPr>
            <w:webHidden/>
          </w:rPr>
          <w:instrText xml:space="preserve"> PAGEREF _Toc379873575 \h </w:instrText>
        </w:r>
        <w:r w:rsidR="002775E7">
          <w:rPr>
            <w:webHidden/>
          </w:rPr>
        </w:r>
        <w:r w:rsidR="002775E7">
          <w:rPr>
            <w:webHidden/>
          </w:rPr>
          <w:fldChar w:fldCharType="separate"/>
        </w:r>
        <w:r w:rsidR="002775E7">
          <w:rPr>
            <w:webHidden/>
          </w:rPr>
          <w:t>12</w:t>
        </w:r>
        <w:r w:rsidR="002775E7">
          <w:rPr>
            <w:webHidden/>
          </w:rPr>
          <w:fldChar w:fldCharType="end"/>
        </w:r>
      </w:hyperlink>
    </w:p>
    <w:p w14:paraId="6FEF19F8" w14:textId="77777777" w:rsidR="002775E7" w:rsidRDefault="00840D12">
      <w:pPr>
        <w:pStyle w:val="Sisluet1"/>
        <w:rPr>
          <w:rFonts w:asciiTheme="minorHAnsi" w:eastAsiaTheme="minorEastAsia" w:hAnsiTheme="minorHAnsi" w:cstheme="minorBidi"/>
          <w:caps w:val="0"/>
          <w:noProof/>
          <w:sz w:val="22"/>
          <w:szCs w:val="22"/>
        </w:rPr>
      </w:pPr>
      <w:hyperlink w:anchor="_Toc379873576" w:history="1">
        <w:r w:rsidR="002775E7" w:rsidRPr="00FD427F">
          <w:rPr>
            <w:rStyle w:val="Hyperlinkki"/>
            <w:noProof/>
          </w:rPr>
          <w:t>4 PÄÄLUKU</w:t>
        </w:r>
        <w:r w:rsidR="002775E7">
          <w:rPr>
            <w:noProof/>
            <w:webHidden/>
          </w:rPr>
          <w:tab/>
        </w:r>
        <w:r w:rsidR="002775E7">
          <w:rPr>
            <w:noProof/>
            <w:webHidden/>
          </w:rPr>
          <w:fldChar w:fldCharType="begin"/>
        </w:r>
        <w:r w:rsidR="002775E7">
          <w:rPr>
            <w:noProof/>
            <w:webHidden/>
          </w:rPr>
          <w:instrText xml:space="preserve"> PAGEREF _Toc379873576 \h </w:instrText>
        </w:r>
        <w:r w:rsidR="002775E7">
          <w:rPr>
            <w:noProof/>
            <w:webHidden/>
          </w:rPr>
        </w:r>
        <w:r w:rsidR="002775E7">
          <w:rPr>
            <w:noProof/>
            <w:webHidden/>
          </w:rPr>
          <w:fldChar w:fldCharType="separate"/>
        </w:r>
        <w:r w:rsidR="002775E7">
          <w:rPr>
            <w:noProof/>
            <w:webHidden/>
          </w:rPr>
          <w:t>14</w:t>
        </w:r>
        <w:r w:rsidR="002775E7">
          <w:rPr>
            <w:noProof/>
            <w:webHidden/>
          </w:rPr>
          <w:fldChar w:fldCharType="end"/>
        </w:r>
      </w:hyperlink>
    </w:p>
    <w:p w14:paraId="42C439C0" w14:textId="77777777" w:rsidR="002775E7" w:rsidRDefault="00840D12">
      <w:pPr>
        <w:pStyle w:val="Sisluet1"/>
        <w:rPr>
          <w:rFonts w:asciiTheme="minorHAnsi" w:eastAsiaTheme="minorEastAsia" w:hAnsiTheme="minorHAnsi" w:cstheme="minorBidi"/>
          <w:caps w:val="0"/>
          <w:noProof/>
          <w:sz w:val="22"/>
          <w:szCs w:val="22"/>
        </w:rPr>
      </w:pPr>
      <w:hyperlink w:anchor="_Toc379873577" w:history="1">
        <w:r w:rsidR="002775E7" w:rsidRPr="00FD427F">
          <w:rPr>
            <w:rStyle w:val="Hyperlinkki"/>
            <w:noProof/>
          </w:rPr>
          <w:t>5 yhteenveto</w:t>
        </w:r>
        <w:r w:rsidR="002775E7">
          <w:rPr>
            <w:noProof/>
            <w:webHidden/>
          </w:rPr>
          <w:tab/>
        </w:r>
        <w:r w:rsidR="002775E7">
          <w:rPr>
            <w:noProof/>
            <w:webHidden/>
          </w:rPr>
          <w:fldChar w:fldCharType="begin"/>
        </w:r>
        <w:r w:rsidR="002775E7">
          <w:rPr>
            <w:noProof/>
            <w:webHidden/>
          </w:rPr>
          <w:instrText xml:space="preserve"> PAGEREF _Toc379873577 \h </w:instrText>
        </w:r>
        <w:r w:rsidR="002775E7">
          <w:rPr>
            <w:noProof/>
            <w:webHidden/>
          </w:rPr>
        </w:r>
        <w:r w:rsidR="002775E7">
          <w:rPr>
            <w:noProof/>
            <w:webHidden/>
          </w:rPr>
          <w:fldChar w:fldCharType="separate"/>
        </w:r>
        <w:r w:rsidR="002775E7">
          <w:rPr>
            <w:noProof/>
            <w:webHidden/>
          </w:rPr>
          <w:t>15</w:t>
        </w:r>
        <w:r w:rsidR="002775E7">
          <w:rPr>
            <w:noProof/>
            <w:webHidden/>
          </w:rPr>
          <w:fldChar w:fldCharType="end"/>
        </w:r>
      </w:hyperlink>
    </w:p>
    <w:p w14:paraId="7CE861EC" w14:textId="77777777" w:rsidR="002775E7" w:rsidRDefault="00840D12">
      <w:pPr>
        <w:pStyle w:val="Sisluet1"/>
        <w:rPr>
          <w:rFonts w:asciiTheme="minorHAnsi" w:eastAsiaTheme="minorEastAsia" w:hAnsiTheme="minorHAnsi" w:cstheme="minorBidi"/>
          <w:caps w:val="0"/>
          <w:noProof/>
          <w:sz w:val="22"/>
          <w:szCs w:val="22"/>
        </w:rPr>
      </w:pPr>
      <w:hyperlink w:anchor="_Toc379873578" w:history="1">
        <w:r w:rsidR="002775E7" w:rsidRPr="00FD427F">
          <w:rPr>
            <w:rStyle w:val="Hyperlinkki"/>
            <w:noProof/>
          </w:rPr>
          <w:t>LÄHteet</w:t>
        </w:r>
        <w:r w:rsidR="002775E7">
          <w:rPr>
            <w:noProof/>
            <w:webHidden/>
          </w:rPr>
          <w:tab/>
        </w:r>
        <w:r w:rsidR="002775E7">
          <w:rPr>
            <w:noProof/>
            <w:webHidden/>
          </w:rPr>
          <w:fldChar w:fldCharType="begin"/>
        </w:r>
        <w:r w:rsidR="002775E7">
          <w:rPr>
            <w:noProof/>
            <w:webHidden/>
          </w:rPr>
          <w:instrText xml:space="preserve"> PAGEREF _Toc379873578 \h </w:instrText>
        </w:r>
        <w:r w:rsidR="002775E7">
          <w:rPr>
            <w:noProof/>
            <w:webHidden/>
          </w:rPr>
        </w:r>
        <w:r w:rsidR="002775E7">
          <w:rPr>
            <w:noProof/>
            <w:webHidden/>
          </w:rPr>
          <w:fldChar w:fldCharType="separate"/>
        </w:r>
        <w:r w:rsidR="002775E7">
          <w:rPr>
            <w:noProof/>
            <w:webHidden/>
          </w:rPr>
          <w:t>16</w:t>
        </w:r>
        <w:r w:rsidR="002775E7">
          <w:rPr>
            <w:noProof/>
            <w:webHidden/>
          </w:rPr>
          <w:fldChar w:fldCharType="end"/>
        </w:r>
      </w:hyperlink>
    </w:p>
    <w:p w14:paraId="7A019F81" w14:textId="77777777" w:rsidR="002775E7" w:rsidRDefault="00840D12">
      <w:pPr>
        <w:pStyle w:val="Sisluet1"/>
        <w:rPr>
          <w:rFonts w:asciiTheme="minorHAnsi" w:eastAsiaTheme="minorEastAsia" w:hAnsiTheme="minorHAnsi" w:cstheme="minorBidi"/>
          <w:caps w:val="0"/>
          <w:noProof/>
          <w:sz w:val="22"/>
          <w:szCs w:val="22"/>
        </w:rPr>
      </w:pPr>
      <w:hyperlink w:anchor="_Toc379873579" w:history="1">
        <w:r w:rsidR="002775E7" w:rsidRPr="00FD427F">
          <w:rPr>
            <w:rStyle w:val="Hyperlinkki"/>
            <w:noProof/>
          </w:rPr>
          <w:t>LIITTEET</w:t>
        </w:r>
        <w:r w:rsidR="002775E7">
          <w:rPr>
            <w:noProof/>
            <w:webHidden/>
          </w:rPr>
          <w:tab/>
        </w:r>
        <w:r w:rsidR="002775E7">
          <w:rPr>
            <w:noProof/>
            <w:webHidden/>
          </w:rPr>
          <w:fldChar w:fldCharType="begin"/>
        </w:r>
        <w:r w:rsidR="002775E7">
          <w:rPr>
            <w:noProof/>
            <w:webHidden/>
          </w:rPr>
          <w:instrText xml:space="preserve"> PAGEREF _Toc379873579 \h </w:instrText>
        </w:r>
        <w:r w:rsidR="002775E7">
          <w:rPr>
            <w:noProof/>
            <w:webHidden/>
          </w:rPr>
        </w:r>
        <w:r w:rsidR="002775E7">
          <w:rPr>
            <w:noProof/>
            <w:webHidden/>
          </w:rPr>
          <w:fldChar w:fldCharType="separate"/>
        </w:r>
        <w:r w:rsidR="002775E7">
          <w:rPr>
            <w:noProof/>
            <w:webHidden/>
          </w:rPr>
          <w:t>17</w:t>
        </w:r>
        <w:r w:rsidR="002775E7">
          <w:rPr>
            <w:noProof/>
            <w:webHidden/>
          </w:rPr>
          <w:fldChar w:fldCharType="end"/>
        </w:r>
      </w:hyperlink>
    </w:p>
    <w:p w14:paraId="2B5112F9" w14:textId="77777777" w:rsidR="00196D38" w:rsidRPr="00B6663D" w:rsidRDefault="00030613" w:rsidP="007D1B3E">
      <w:r>
        <w:rPr>
          <w:rFonts w:cs="Arial"/>
        </w:rPr>
        <w:fldChar w:fldCharType="end"/>
      </w:r>
    </w:p>
    <w:p w14:paraId="60519EB7" w14:textId="77777777" w:rsidR="008B6339" w:rsidRDefault="008B6339" w:rsidP="007D1B3E">
      <w:r>
        <w:br w:type="page"/>
      </w:r>
    </w:p>
    <w:p w14:paraId="3642BE87" w14:textId="77777777" w:rsidR="00FE1CE8" w:rsidRPr="00B6663D" w:rsidRDefault="002A531F" w:rsidP="007D1B3E">
      <w:pPr>
        <w:pStyle w:val="Otsikko"/>
      </w:pPr>
      <w:bookmarkStart w:id="5" w:name="_Toc379873565"/>
      <w:r w:rsidRPr="00D1111A">
        <w:lastRenderedPageBreak/>
        <w:t>SANASTO</w:t>
      </w:r>
      <w:bookmarkEnd w:id="5"/>
    </w:p>
    <w:p w14:paraId="39941809" w14:textId="77777777" w:rsidR="00FE1CE8" w:rsidRPr="00B6663D" w:rsidRDefault="00FE1CE8" w:rsidP="007D1B3E">
      <w:r w:rsidRPr="00B6663D">
        <w:t xml:space="preserve">Jos työssä toistuvat samat lyhenteet tai suureiden, yksiköiden tai piirrosten merkinnät ja jos niitä on paljon, niistä kootaan luettelo selityksineen. </w:t>
      </w:r>
      <w:r w:rsidR="00030613">
        <w:t xml:space="preserve">Otsikkona voi olla sisällön mukaan esimerkiksi LYHENTEET, MERKKIEN SELITYKSET tai SANASTO. </w:t>
      </w:r>
      <w:r w:rsidRPr="00B6663D">
        <w:t>Luettelo laaditaan aakkosjärjestykseen. Aakkostuksessa noudatetaa</w:t>
      </w:r>
      <w:r w:rsidR="00421D33">
        <w:t>n SFS-standardia 4600 ja SI-järjestel</w:t>
      </w:r>
      <w:r w:rsidRPr="00B6663D">
        <w:t xml:space="preserve">mää. </w:t>
      </w:r>
    </w:p>
    <w:p w14:paraId="016AE6B1" w14:textId="77777777" w:rsidR="00FE1CE8" w:rsidRPr="00B6663D" w:rsidRDefault="00FE1CE8" w:rsidP="007D1B3E">
      <w:r w:rsidRPr="00B6663D">
        <w:t>Posta tämä sivu, jos et tarvitse.</w:t>
      </w:r>
    </w:p>
    <w:p w14:paraId="7D20CA78" w14:textId="77777777" w:rsidR="00B24FC1" w:rsidRPr="00B6663D" w:rsidRDefault="00B24FC1" w:rsidP="007D1B3E">
      <w:pPr>
        <w:pStyle w:val="Otsikko1"/>
      </w:pPr>
      <w:bookmarkStart w:id="6" w:name="_Toc379873566"/>
      <w:r w:rsidRPr="00F01F8D">
        <w:lastRenderedPageBreak/>
        <w:t>Johdanto</w:t>
      </w:r>
      <w:bookmarkEnd w:id="6"/>
    </w:p>
    <w:p w14:paraId="7E8AC4DF" w14:textId="25B538EB" w:rsidR="00117169" w:rsidRDefault="00117169" w:rsidP="007D1B3E"/>
    <w:p w14:paraId="6E046A4F" w14:textId="4E8FD27C" w:rsidR="00090658" w:rsidRDefault="00090658" w:rsidP="007D1B3E">
      <w:r>
        <w:t xml:space="preserve">Tämä malli on tehty helpottamaan tekstin kirjoittamista Microsoft Word </w:t>
      </w:r>
      <w:r>
        <w:br/>
        <w:t>-tekstinkäsittelyohjelmalla. Malliin on sisällytetty myös raportin rakenteen ohjeita. Lue tämän mallin rinnalla myös opinnäytetyöohjetta.</w:t>
      </w:r>
    </w:p>
    <w:p w14:paraId="3A6F42B9" w14:textId="77777777" w:rsidR="00621C18" w:rsidRDefault="00621C18" w:rsidP="007D1B3E">
      <w:r w:rsidRPr="00B6663D">
        <w:t>Käyttäessäsi tätä mallia korvaa olemassa olevat tekstit omillasi. Helpoiten tekstin korvauksen teet, kun maalaat (valitset) tekstin, jonka haluat korvata</w:t>
      </w:r>
      <w:r w:rsidR="003555A5">
        <w:t>,</w:t>
      </w:r>
      <w:r w:rsidRPr="00B6663D">
        <w:t xml:space="preserve"> ja kirjoitat tilalle uuden tekstin.</w:t>
      </w:r>
    </w:p>
    <w:p w14:paraId="595F8DF2" w14:textId="77777777" w:rsidR="00090658" w:rsidRPr="00621C18" w:rsidRDefault="00090658" w:rsidP="00090658">
      <w:r w:rsidRPr="00621C18">
        <w:t xml:space="preserve">Johdanto on </w:t>
      </w:r>
      <w:r w:rsidRPr="00473FCC">
        <w:t>työn</w:t>
      </w:r>
      <w:r w:rsidRPr="00621C18">
        <w:t xml:space="preserve"> ensimmäinen numeroitu pääluku. Siinä selostetaan lyhyesti ja kiinnostavasti työn lähtökohdat. Johdannossa esitetään opinnäytetyön tavoitteet täsmällisesti, kuvataan ongelmakenttää ja rajataan tehtäväalue. Usein on tarpeen tarkastella sitä, mitä asiassa on aikaisemmin tehty. Työn teettäjä voidaan esitellä johdannossa.</w:t>
      </w:r>
    </w:p>
    <w:p w14:paraId="41D5557B" w14:textId="77777777" w:rsidR="00090658" w:rsidRDefault="00090658" w:rsidP="00090658">
      <w:r w:rsidRPr="00621C18">
        <w:t xml:space="preserve">Johdannon tiedot </w:t>
      </w:r>
      <w:r w:rsidR="00030613">
        <w:t>saadaan osittain</w:t>
      </w:r>
      <w:r w:rsidRPr="00621C18">
        <w:t xml:space="preserve"> lähtötietomuistiosta</w:t>
      </w:r>
      <w:r w:rsidR="00030613">
        <w:t xml:space="preserve"> (liite 1)</w:t>
      </w:r>
      <w:r w:rsidRPr="00621C18">
        <w:t>. Johdannon voi jakaa itsenäisiksi luvuiksi, mutta yleensä kappalejako riittää.</w:t>
      </w:r>
    </w:p>
    <w:p w14:paraId="303D1DFC" w14:textId="77777777" w:rsidR="00090658" w:rsidRPr="00B6663D" w:rsidRDefault="00090658" w:rsidP="007D1B3E"/>
    <w:p w14:paraId="33B41F45" w14:textId="77777777" w:rsidR="00B24FC1" w:rsidRPr="00B6663D" w:rsidRDefault="00A13439" w:rsidP="007D1B3E">
      <w:pPr>
        <w:pStyle w:val="Otsikko1"/>
      </w:pPr>
      <w:bookmarkStart w:id="7" w:name="_Toc379873567"/>
      <w:r>
        <w:lastRenderedPageBreak/>
        <w:t>PÄÄLUKU</w:t>
      </w:r>
      <w:bookmarkEnd w:id="7"/>
    </w:p>
    <w:p w14:paraId="202061ED" w14:textId="77777777" w:rsidR="003555A5" w:rsidRPr="00B6663D" w:rsidRDefault="003555A5" w:rsidP="003555A5">
      <w:r>
        <w:t>Korvaa nämä tekstit omillasi</w:t>
      </w:r>
      <w:r w:rsidR="00090658">
        <w:t>.</w:t>
      </w:r>
    </w:p>
    <w:p w14:paraId="15597BFF" w14:textId="77777777" w:rsidR="00B24FC1" w:rsidRPr="00B6663D" w:rsidRDefault="00FB1BEA" w:rsidP="007D1B3E">
      <w:r>
        <w:t>Kukin pääluku alkaa</w:t>
      </w:r>
      <w:r w:rsidR="00B24FC1" w:rsidRPr="00B6663D">
        <w:t xml:space="preserve"> aina omalta sivultaan</w:t>
      </w:r>
      <w:r>
        <w:t>, kun käytät Otsikko</w:t>
      </w:r>
      <w:r w:rsidR="00030613">
        <w:t xml:space="preserve"> </w:t>
      </w:r>
      <w:r>
        <w:t>1 -tyyliä</w:t>
      </w:r>
      <w:r w:rsidR="00B24FC1" w:rsidRPr="00B6663D">
        <w:t>.</w:t>
      </w:r>
      <w:r w:rsidR="00F734C2">
        <w:t xml:space="preserve"> </w:t>
      </w:r>
      <w:r w:rsidR="00B24FC1" w:rsidRPr="00B6663D">
        <w:t>Pääotsikon jälkeinen teksti tai alaotsikko erotetaan pääotsikosta kahdella tyhjällä rivillä (huomioitu otsikkotyyleissä). Luvun sisäinen alaotsikko erotetaan edeltä ja jäljestä yhdellä tyhjällä rivillä (huomioitu otsikkotyylissä)</w:t>
      </w:r>
      <w:r w:rsidR="00163B7D">
        <w:t xml:space="preserve">. </w:t>
      </w:r>
      <w:r w:rsidR="00B24FC1" w:rsidRPr="00B6663D">
        <w:t xml:space="preserve">Pääotsikon teksti kirjoitetaan isoilla kirjaimilla, </w:t>
      </w:r>
      <w:r w:rsidR="00030613">
        <w:t>mikä</w:t>
      </w:r>
      <w:r w:rsidR="00B24FC1" w:rsidRPr="00B6663D">
        <w:t xml:space="preserve"> on myös huomioitu pääotsikon tyylissä (Otsikko</w:t>
      </w:r>
      <w:r w:rsidR="00030613">
        <w:t xml:space="preserve"> </w:t>
      </w:r>
      <w:r w:rsidR="00B24FC1" w:rsidRPr="00B6663D">
        <w:t>1).</w:t>
      </w:r>
    </w:p>
    <w:p w14:paraId="24F69046" w14:textId="77777777" w:rsidR="00B24FC1" w:rsidRPr="00B6663D" w:rsidRDefault="005562EE" w:rsidP="007D1B3E">
      <w:pPr>
        <w:pStyle w:val="Otsikko2"/>
      </w:pPr>
      <w:bookmarkStart w:id="8" w:name="_Toc379873568"/>
      <w:r>
        <w:t>Ensimmäinen</w:t>
      </w:r>
      <w:r w:rsidR="004853C7" w:rsidRPr="00B6663D">
        <w:t xml:space="preserve"> </w:t>
      </w:r>
      <w:r w:rsidR="00B24FC1" w:rsidRPr="00B6663D">
        <w:t>väliotsikko</w:t>
      </w:r>
      <w:bookmarkEnd w:id="8"/>
    </w:p>
    <w:p w14:paraId="22098E78" w14:textId="77777777" w:rsidR="00163B7D" w:rsidRPr="003234AA" w:rsidRDefault="00163B7D" w:rsidP="007D1B3E">
      <w:r w:rsidRPr="003234AA">
        <w:t>Kun käyte</w:t>
      </w:r>
      <w:r w:rsidR="005562EE" w:rsidRPr="003234AA">
        <w:t>t</w:t>
      </w:r>
      <w:r w:rsidRPr="003234AA">
        <w:t>ään</w:t>
      </w:r>
      <w:r w:rsidR="005562EE" w:rsidRPr="003234AA">
        <w:t xml:space="preserve"> väliotsikoita, on niitä oltava vähintään kaksi: jos on alaotsikko 1.1, pitää olla myös alaotsikko 1.2.</w:t>
      </w:r>
      <w:r w:rsidR="00B344D6" w:rsidRPr="003234AA">
        <w:t xml:space="preserve"> </w:t>
      </w:r>
      <w:r w:rsidRPr="003234AA">
        <w:t xml:space="preserve">Otsikon numero-osa ja sanallinen osa erotetaan toisistaan välilyönnillä, eikä numero-osan </w:t>
      </w:r>
      <w:r w:rsidRPr="007D1B3E">
        <w:t>viimeisen</w:t>
      </w:r>
      <w:r w:rsidRPr="003234AA">
        <w:t xml:space="preserve"> numeron perään merkitä pistettä. Toiselle riville jatkuva otsikko alkaa ensimmäisen kirjaimen kohdalta, ei numeron kohdalta. Otsikot muotoillaan lyhyiksi ja informatiivisiksi. Otsikko ei ole lause- eikä kysymysmuodossa.</w:t>
      </w:r>
    </w:p>
    <w:p w14:paraId="63AB5E8B" w14:textId="77777777" w:rsidR="00B24FC1" w:rsidRPr="00B6663D" w:rsidRDefault="00B24FC1" w:rsidP="007D1B3E">
      <w:r w:rsidRPr="00B6663D">
        <w:t xml:space="preserve">Kappalejako tehdään </w:t>
      </w:r>
      <w:r w:rsidRPr="007D1B3E">
        <w:t>vasensuorana</w:t>
      </w:r>
      <w:r w:rsidRPr="00B6663D">
        <w:t>.</w:t>
      </w:r>
      <w:r w:rsidR="002F1A95">
        <w:t xml:space="preserve"> </w:t>
      </w:r>
      <w:r w:rsidRPr="00B6663D">
        <w:t xml:space="preserve">Vasensuorajärjestelmässä kaikki rivit alkavat samalta kohdalta ilman sisennystä ja kappaleiden väliin jätetään yksi tyhjä rivi. </w:t>
      </w:r>
      <w:r w:rsidR="003555A5">
        <w:t>Mahdollista on tasata myös molemmat reunat. Teksti</w:t>
      </w:r>
      <w:r w:rsidR="00F734C2">
        <w:t xml:space="preserve"> </w:t>
      </w:r>
      <w:r w:rsidR="003555A5">
        <w:t>tavut</w:t>
      </w:r>
      <w:r w:rsidR="00F734C2">
        <w:t>e</w:t>
      </w:r>
      <w:r w:rsidR="003555A5">
        <w:t>ta</w:t>
      </w:r>
      <w:r w:rsidR="00F734C2">
        <w:t>an</w:t>
      </w:r>
      <w:r w:rsidR="003555A5">
        <w:t xml:space="preserve">. </w:t>
      </w:r>
      <w:r w:rsidRPr="00B6663D">
        <w:t>On syytä muistaa, että kappale on aina pitempi kuin yhden virkkeen mittainen. Yksi kappale sisältää aina yhden asiakokonaisuuden, ja kappaleiden pituutta kannattaa vaihdella.</w:t>
      </w:r>
    </w:p>
    <w:p w14:paraId="4056E93E" w14:textId="77777777" w:rsidR="006951F1" w:rsidRPr="00B6663D" w:rsidRDefault="006951F1" w:rsidP="007D1B3E">
      <w:pPr>
        <w:pStyle w:val="Otsikko2"/>
      </w:pPr>
      <w:bookmarkStart w:id="9" w:name="_Toc379873569"/>
      <w:r>
        <w:t>T</w:t>
      </w:r>
      <w:r w:rsidRPr="00B6663D">
        <w:t>oinen väliotsikko</w:t>
      </w:r>
      <w:bookmarkEnd w:id="9"/>
    </w:p>
    <w:p w14:paraId="613EB4D5" w14:textId="77777777" w:rsidR="006951F1" w:rsidRPr="00B6663D" w:rsidRDefault="006951F1" w:rsidP="007D1B3E">
      <w:r w:rsidRPr="00B6663D">
        <w:t>Kolme otsikkotasoa yleensä riittää, ja desimaalijaotuksen numeroinnit merkitään seuraavasti:</w:t>
      </w:r>
    </w:p>
    <w:p w14:paraId="3DAC29E5" w14:textId="77777777" w:rsidR="006951F1" w:rsidRPr="00471C6C" w:rsidRDefault="006951F1" w:rsidP="007D1B3E">
      <w:pPr>
        <w:pStyle w:val="Luettelokappale"/>
        <w:numPr>
          <w:ilvl w:val="0"/>
          <w:numId w:val="7"/>
        </w:numPr>
      </w:pPr>
      <w:r w:rsidRPr="00471C6C">
        <w:t>5 PÄÄOTSIKKO (Otsikkotyyli</w:t>
      </w:r>
      <w:r w:rsidR="00030613">
        <w:t xml:space="preserve"> </w:t>
      </w:r>
      <w:r w:rsidRPr="00471C6C">
        <w:t>1)</w:t>
      </w:r>
    </w:p>
    <w:p w14:paraId="10CFF9DB" w14:textId="77777777" w:rsidR="006951F1" w:rsidRPr="00471C6C" w:rsidRDefault="006951F1" w:rsidP="007D1B3E">
      <w:pPr>
        <w:pStyle w:val="Luettelokappale"/>
        <w:numPr>
          <w:ilvl w:val="0"/>
          <w:numId w:val="7"/>
        </w:numPr>
      </w:pPr>
      <w:r w:rsidRPr="00471C6C">
        <w:t>5.1 Väliotsikko (Otsikkotyyli</w:t>
      </w:r>
      <w:r w:rsidR="00030613">
        <w:t xml:space="preserve"> </w:t>
      </w:r>
      <w:r w:rsidRPr="00471C6C">
        <w:t>2)</w:t>
      </w:r>
    </w:p>
    <w:p w14:paraId="15B0FADD" w14:textId="77777777" w:rsidR="006951F1" w:rsidRPr="00471C6C" w:rsidRDefault="006951F1" w:rsidP="007D1B3E">
      <w:pPr>
        <w:pStyle w:val="Luettelokappale"/>
        <w:numPr>
          <w:ilvl w:val="0"/>
          <w:numId w:val="7"/>
        </w:numPr>
      </w:pPr>
      <w:r w:rsidRPr="00471C6C">
        <w:t>5.1.1 Alaotsikko (Otsikkotyyli</w:t>
      </w:r>
      <w:r w:rsidR="00030613">
        <w:t xml:space="preserve"> </w:t>
      </w:r>
      <w:r w:rsidRPr="00471C6C">
        <w:t>3)</w:t>
      </w:r>
      <w:r w:rsidR="00FD73A7" w:rsidRPr="00471C6C">
        <w:t>.</w:t>
      </w:r>
    </w:p>
    <w:p w14:paraId="41949B85" w14:textId="77777777" w:rsidR="006951F1" w:rsidRPr="00B6663D" w:rsidRDefault="006951F1" w:rsidP="007D1B3E">
      <w:pPr>
        <w:pStyle w:val="Otsikko3"/>
      </w:pPr>
      <w:bookmarkStart w:id="10" w:name="_Toc379873570"/>
      <w:r>
        <w:lastRenderedPageBreak/>
        <w:t>E</w:t>
      </w:r>
      <w:r w:rsidRPr="00B6663D">
        <w:t>nsimmäinen alaotsikk</w:t>
      </w:r>
      <w:r w:rsidR="00D1111A">
        <w:t>o</w:t>
      </w:r>
      <w:bookmarkEnd w:id="10"/>
    </w:p>
    <w:p w14:paraId="7D1F0FBC" w14:textId="77777777" w:rsidR="006951F1" w:rsidRDefault="006951F1" w:rsidP="007D1B3E">
      <w:r w:rsidRPr="00B6663D">
        <w:t xml:space="preserve">Tähän tekstiä... </w:t>
      </w:r>
    </w:p>
    <w:p w14:paraId="2BAB9802" w14:textId="77777777" w:rsidR="006951F1" w:rsidRPr="00B6663D" w:rsidRDefault="006951F1" w:rsidP="007D1B3E">
      <w:pPr>
        <w:pStyle w:val="Otsikko3"/>
      </w:pPr>
      <w:bookmarkStart w:id="11" w:name="_Toc379873571"/>
      <w:r>
        <w:t>T</w:t>
      </w:r>
      <w:r w:rsidRPr="00B6663D">
        <w:t>oinen alaotsikko</w:t>
      </w:r>
      <w:bookmarkEnd w:id="11"/>
    </w:p>
    <w:p w14:paraId="70F3502D" w14:textId="77777777" w:rsidR="006951F1" w:rsidRDefault="006951F1" w:rsidP="007D1B3E">
      <w:r w:rsidRPr="00B6663D">
        <w:t>Tähän tekstiä…</w:t>
      </w:r>
    </w:p>
    <w:p w14:paraId="4157CB2E" w14:textId="77777777" w:rsidR="00CD0E2B" w:rsidRPr="00D1111A" w:rsidRDefault="00CD0E2B" w:rsidP="00D1111A">
      <w:pPr>
        <w:pStyle w:val="OtikkoIlmanNumerointia"/>
      </w:pPr>
      <w:r w:rsidRPr="00D1111A">
        <w:t>Otsikko ilman numerointia</w:t>
      </w:r>
    </w:p>
    <w:p w14:paraId="601A6EDD" w14:textId="77777777" w:rsidR="00CD0E2B" w:rsidRPr="00B6663D" w:rsidRDefault="00CD0E2B" w:rsidP="007D1B3E">
      <w:pPr>
        <w:rPr>
          <w:rFonts w:cs="Arial"/>
        </w:rPr>
      </w:pPr>
      <w:r>
        <w:t>Tarvittaessa on mahdollista käyttää myös numeroimattomia väliotsikoita</w:t>
      </w:r>
      <w:r w:rsidR="00163B7D">
        <w:t>. N</w:t>
      </w:r>
      <w:r>
        <w:t>iitä ei merkitä sisällysluetteloon</w:t>
      </w:r>
      <w:r w:rsidR="003555A5">
        <w:t>,</w:t>
      </w:r>
      <w:r>
        <w:t xml:space="preserve"> ja niiden pistekoko on 12.</w:t>
      </w:r>
    </w:p>
    <w:p w14:paraId="711BF53D" w14:textId="77777777" w:rsidR="00B24FC1" w:rsidRPr="00B6663D" w:rsidRDefault="00A13439" w:rsidP="007D1B3E">
      <w:pPr>
        <w:pStyle w:val="Otsikko1"/>
      </w:pPr>
      <w:bookmarkStart w:id="12" w:name="_Toc379873572"/>
      <w:r>
        <w:lastRenderedPageBreak/>
        <w:t>PÄÄLUKU</w:t>
      </w:r>
      <w:bookmarkEnd w:id="12"/>
    </w:p>
    <w:p w14:paraId="589C2702" w14:textId="77777777" w:rsidR="00090658" w:rsidRPr="00B6663D" w:rsidRDefault="00090658" w:rsidP="00090658">
      <w:r w:rsidRPr="00B6663D">
        <w:t xml:space="preserve">Korvaa myös tämän </w:t>
      </w:r>
      <w:r>
        <w:t>luvun tekstit omillasi.</w:t>
      </w:r>
    </w:p>
    <w:p w14:paraId="79916FAF" w14:textId="77777777" w:rsidR="002A531F" w:rsidRDefault="002A531F" w:rsidP="007D1B3E">
      <w:r w:rsidRPr="00B6663D">
        <w:t>Tekstin ymmärrettävyyttä ja luettavuutta voidaan parantaa taulukoilla, kuvilla ja liitteillä. Taulukot ja kuvat ovat itsenäisiä ja itsensä selittäviä, ja tekstissä niistä kuvataan oleelliset asiat tai johtopäätökset. Jos kuvia ja taulukoita on runsaasti, on tarkoituksenmukaista sijoittaa osa niistä liitteiksi. Samaa asiaa ei esitetä sekä kuvana että taulukkona. Yhden tai kahden tiedon esittämiseen ei yleensä kannata käyttää kuvaa eikä taulukkoa. Kuvien ja taulukoiden edelle ja jälkeen jätetään tyhjä rivi, samoin otsikon ja kuvan tai taulukon väliin.</w:t>
      </w:r>
    </w:p>
    <w:p w14:paraId="5B76855B" w14:textId="77777777" w:rsidR="002A531F" w:rsidRPr="00B6663D" w:rsidRDefault="002A531F" w:rsidP="007D1B3E">
      <w:r w:rsidRPr="00B6663D">
        <w:t xml:space="preserve">Kuvat ja taulukot numeroidaan juoksevasti, kummatkin erikseen. Kaikki ne, jotka eivät ole taulukoita, nimetään kuviksi. Kuva-nimitystä käytetään muun muassa valokuvista, kartoista ja piirroksista. Edeltävässä tekstissä tulee viitata aina kuhunkin kuvaan tai taulukkoon. Tekstin otsikosta ei suoraan hypätä kuvaan tai taulukkoon, vaan välissä tulee olla siihen johdatteleva tekstiosuus. </w:t>
      </w:r>
    </w:p>
    <w:p w14:paraId="6CE6ECC4" w14:textId="77777777" w:rsidR="002A531F" w:rsidRPr="00B6663D" w:rsidRDefault="002A531F" w:rsidP="007D1B3E">
      <w:pPr>
        <w:pStyle w:val="Otsikko2"/>
      </w:pPr>
      <w:bookmarkStart w:id="13" w:name="_Toc379873573"/>
      <w:r w:rsidRPr="00B6663D">
        <w:t>Taulukot</w:t>
      </w:r>
      <w:bookmarkEnd w:id="13"/>
    </w:p>
    <w:p w14:paraId="72160CF1" w14:textId="77777777" w:rsidR="002A531F" w:rsidRDefault="002A531F" w:rsidP="007D1B3E">
      <w:r w:rsidRPr="00B6663D">
        <w:t xml:space="preserve">Taulukon tulee olla mahdollisimman selkeä ja itsensä selittävä. Rivien ja sarakkeiden otsikoilla jäsennetään taulukon sisältöä. Taulukot numeroidaan, ja otsikosta tulee selvitä, mitä asiaa taulukossa esitetään. Otsikko kirjoitetaan taulukon yläpuolelle. Sana </w:t>
      </w:r>
      <w:r w:rsidRPr="00B6663D">
        <w:rPr>
          <w:i/>
        </w:rPr>
        <w:t>TAULUKKO</w:t>
      </w:r>
      <w:r w:rsidRPr="00B6663D">
        <w:t xml:space="preserve"> kirjoitetaan isoilla kirjaimilla ja kursivoidaan; samoin kursivoidaan taulukon nimi. Raportissa voidaan käyttää myös aikaisemmin julkaistuja taulukoita. Tällöin tietolähde mainitaan otsikon lopussa (taulukko 1). Otsikko ja taulukko aloitetaan samasta kohdasta kuin muu teksti ja muotoillaan mielellään tekstin levyiseksi. Taulukon ja solujen reunaviivoilla tai värillisellä taustalla voidaan harkitusti parantaa havainnollisuutta. Taulukon alle voidaan tarvittaessa kirjoittaa alaviitteitä.</w:t>
      </w:r>
    </w:p>
    <w:p w14:paraId="52FB6F90" w14:textId="77777777" w:rsidR="00090658" w:rsidRDefault="00090658" w:rsidP="007D1B3E"/>
    <w:p w14:paraId="12F3C474" w14:textId="77777777" w:rsidR="00090658" w:rsidRDefault="00090658" w:rsidP="007D1B3E"/>
    <w:p w14:paraId="2CC44127" w14:textId="77777777" w:rsidR="00090658" w:rsidRPr="00B6663D" w:rsidRDefault="00090658" w:rsidP="007D1B3E"/>
    <w:p w14:paraId="000432B0" w14:textId="77777777" w:rsidR="00DD2DD6" w:rsidRDefault="00536AB5" w:rsidP="00536AB5">
      <w:pPr>
        <w:pStyle w:val="Kuvaotsikko"/>
      </w:pPr>
      <w:r>
        <w:lastRenderedPageBreak/>
        <w:t xml:space="preserve">TAULUKKO </w:t>
      </w:r>
      <w:r w:rsidR="00840D12">
        <w:fldChar w:fldCharType="begin"/>
      </w:r>
      <w:r w:rsidR="00840D12">
        <w:instrText xml:space="preserve"> SEQ TAULUKKO \* ARABIC </w:instrText>
      </w:r>
      <w:r w:rsidR="00840D12">
        <w:fldChar w:fldCharType="separate"/>
      </w:r>
      <w:r w:rsidR="009B6169">
        <w:rPr>
          <w:noProof/>
        </w:rPr>
        <w:t>1</w:t>
      </w:r>
      <w:r w:rsidR="00840D12">
        <w:rPr>
          <w:noProof/>
        </w:rPr>
        <w:fldChar w:fldCharType="end"/>
      </w:r>
      <w:r w:rsidR="00DD2DD6" w:rsidRPr="00536AB5">
        <w:t>.</w:t>
      </w:r>
      <w:r w:rsidR="00DD2DD6" w:rsidRPr="00373EBE">
        <w:t xml:space="preserve"> Lämmitysjärjestelmän lämpöhäviöteho ulkolämpötilassa </w:t>
      </w:r>
      <w:r w:rsidR="00373EBE">
        <w:br/>
      </w:r>
      <w:r w:rsidR="00DD2DD6" w:rsidRPr="00373EBE">
        <w:t>–25 ˚C…–10 ˚C</w:t>
      </w:r>
      <w:r w:rsidR="00373EBE">
        <w:t xml:space="preserve"> (1, s. 23)</w:t>
      </w:r>
    </w:p>
    <w:p w14:paraId="3C194249" w14:textId="77777777" w:rsidR="000A3433" w:rsidRDefault="000A3433" w:rsidP="00373EBE">
      <w:pPr>
        <w:pStyle w:val="Default"/>
        <w:spacing w:line="360" w:lineRule="auto"/>
        <w:rPr>
          <w:i/>
          <w:iCs/>
          <w:color w:val="auto"/>
        </w:rPr>
      </w:pPr>
    </w:p>
    <w:tbl>
      <w:tblPr>
        <w:tblStyle w:val="TaulukkoRuudukko"/>
        <w:tblW w:w="0" w:type="auto"/>
        <w:tblInd w:w="108" w:type="dxa"/>
        <w:tblLayout w:type="fixed"/>
        <w:tblLook w:val="0000" w:firstRow="0" w:lastRow="0" w:firstColumn="0" w:lastColumn="0" w:noHBand="0" w:noVBand="0"/>
      </w:tblPr>
      <w:tblGrid>
        <w:gridCol w:w="2944"/>
        <w:gridCol w:w="3052"/>
      </w:tblGrid>
      <w:tr w:rsidR="00BF69AD" w14:paraId="297863ED" w14:textId="77777777" w:rsidTr="00030613">
        <w:trPr>
          <w:trHeight w:val="230"/>
        </w:trPr>
        <w:tc>
          <w:tcPr>
            <w:tcW w:w="2944" w:type="dxa"/>
          </w:tcPr>
          <w:p w14:paraId="3010B4C7" w14:textId="77777777" w:rsidR="00BF69AD" w:rsidRPr="00030613" w:rsidRDefault="00030613" w:rsidP="00030613">
            <w:pPr>
              <w:pStyle w:val="Default"/>
              <w:rPr>
                <w:b/>
                <w:sz w:val="22"/>
                <w:szCs w:val="22"/>
              </w:rPr>
            </w:pPr>
            <w:r w:rsidRPr="00030613">
              <w:rPr>
                <w:b/>
                <w:sz w:val="22"/>
                <w:szCs w:val="22"/>
              </w:rPr>
              <w:t>O</w:t>
            </w:r>
            <w:r w:rsidR="00BF69AD" w:rsidRPr="00030613">
              <w:rPr>
                <w:b/>
                <w:sz w:val="22"/>
                <w:szCs w:val="22"/>
              </w:rPr>
              <w:t xml:space="preserve">sa </w:t>
            </w:r>
          </w:p>
        </w:tc>
        <w:tc>
          <w:tcPr>
            <w:tcW w:w="3052" w:type="dxa"/>
          </w:tcPr>
          <w:p w14:paraId="0BF3F7DC" w14:textId="77777777" w:rsidR="00BF69AD" w:rsidRPr="00030613" w:rsidRDefault="00030613" w:rsidP="00BF69AD">
            <w:pPr>
              <w:pStyle w:val="Default"/>
              <w:jc w:val="right"/>
              <w:rPr>
                <w:b/>
                <w:sz w:val="22"/>
                <w:szCs w:val="22"/>
              </w:rPr>
            </w:pPr>
            <w:r w:rsidRPr="00030613">
              <w:rPr>
                <w:b/>
                <w:sz w:val="22"/>
                <w:szCs w:val="22"/>
              </w:rPr>
              <w:t>L</w:t>
            </w:r>
            <w:r w:rsidR="00BF69AD" w:rsidRPr="00030613">
              <w:rPr>
                <w:b/>
                <w:sz w:val="22"/>
                <w:szCs w:val="22"/>
              </w:rPr>
              <w:t xml:space="preserve">ämpöhäviöteho [W] </w:t>
            </w:r>
          </w:p>
        </w:tc>
      </w:tr>
      <w:tr w:rsidR="00BF69AD" w14:paraId="76C294E6" w14:textId="77777777" w:rsidTr="00030613">
        <w:trPr>
          <w:trHeight w:val="103"/>
        </w:trPr>
        <w:tc>
          <w:tcPr>
            <w:tcW w:w="2944" w:type="dxa"/>
          </w:tcPr>
          <w:p w14:paraId="0A9E4CFF" w14:textId="77777777" w:rsidR="00BF69AD" w:rsidRDefault="00BF69AD" w:rsidP="00030613">
            <w:pPr>
              <w:pStyle w:val="Default"/>
              <w:rPr>
                <w:sz w:val="22"/>
                <w:szCs w:val="22"/>
              </w:rPr>
            </w:pPr>
            <w:r>
              <w:rPr>
                <w:sz w:val="22"/>
                <w:szCs w:val="22"/>
              </w:rPr>
              <w:t xml:space="preserve">kattila </w:t>
            </w:r>
          </w:p>
        </w:tc>
        <w:tc>
          <w:tcPr>
            <w:tcW w:w="3052" w:type="dxa"/>
          </w:tcPr>
          <w:p w14:paraId="75FC9A91" w14:textId="77777777" w:rsidR="00BF69AD" w:rsidRDefault="00BF69AD" w:rsidP="00030613">
            <w:pPr>
              <w:pStyle w:val="Default"/>
              <w:jc w:val="right"/>
              <w:rPr>
                <w:sz w:val="22"/>
                <w:szCs w:val="22"/>
              </w:rPr>
            </w:pPr>
            <w:r>
              <w:rPr>
                <w:sz w:val="22"/>
                <w:szCs w:val="22"/>
              </w:rPr>
              <w:t xml:space="preserve">3 000 </w:t>
            </w:r>
          </w:p>
        </w:tc>
      </w:tr>
      <w:tr w:rsidR="00BF69AD" w14:paraId="17626CE0" w14:textId="77777777" w:rsidTr="00030613">
        <w:trPr>
          <w:trHeight w:val="103"/>
        </w:trPr>
        <w:tc>
          <w:tcPr>
            <w:tcW w:w="2944" w:type="dxa"/>
          </w:tcPr>
          <w:p w14:paraId="21D72EDF" w14:textId="77777777" w:rsidR="00BF69AD" w:rsidRDefault="00BF69AD" w:rsidP="00030613">
            <w:pPr>
              <w:pStyle w:val="Default"/>
              <w:rPr>
                <w:sz w:val="22"/>
                <w:szCs w:val="22"/>
              </w:rPr>
            </w:pPr>
            <w:r>
              <w:rPr>
                <w:sz w:val="22"/>
                <w:szCs w:val="22"/>
              </w:rPr>
              <w:t xml:space="preserve">putkisto </w:t>
            </w:r>
          </w:p>
        </w:tc>
        <w:tc>
          <w:tcPr>
            <w:tcW w:w="3052" w:type="dxa"/>
          </w:tcPr>
          <w:p w14:paraId="572DE977" w14:textId="77777777" w:rsidR="00BF69AD" w:rsidRDefault="00BF69AD" w:rsidP="00030613">
            <w:pPr>
              <w:pStyle w:val="Default"/>
              <w:jc w:val="right"/>
              <w:rPr>
                <w:sz w:val="22"/>
                <w:szCs w:val="22"/>
              </w:rPr>
            </w:pPr>
            <w:r>
              <w:rPr>
                <w:sz w:val="22"/>
                <w:szCs w:val="22"/>
              </w:rPr>
              <w:t xml:space="preserve">6 198 </w:t>
            </w:r>
          </w:p>
        </w:tc>
      </w:tr>
      <w:tr w:rsidR="00BF69AD" w14:paraId="0348A312" w14:textId="77777777" w:rsidTr="00030613">
        <w:trPr>
          <w:trHeight w:val="103"/>
        </w:trPr>
        <w:tc>
          <w:tcPr>
            <w:tcW w:w="2944" w:type="dxa"/>
          </w:tcPr>
          <w:p w14:paraId="35F77D68" w14:textId="77777777" w:rsidR="00BF69AD" w:rsidRDefault="00BF69AD" w:rsidP="00030613">
            <w:pPr>
              <w:pStyle w:val="Default"/>
              <w:rPr>
                <w:sz w:val="22"/>
                <w:szCs w:val="22"/>
              </w:rPr>
            </w:pPr>
            <w:r>
              <w:rPr>
                <w:sz w:val="22"/>
                <w:szCs w:val="22"/>
              </w:rPr>
              <w:t xml:space="preserve">varaaja </w:t>
            </w:r>
          </w:p>
        </w:tc>
        <w:tc>
          <w:tcPr>
            <w:tcW w:w="3052" w:type="dxa"/>
          </w:tcPr>
          <w:p w14:paraId="7292C2D0" w14:textId="77777777" w:rsidR="00BF69AD" w:rsidRDefault="00BF69AD" w:rsidP="00030613">
            <w:pPr>
              <w:pStyle w:val="Default"/>
              <w:jc w:val="right"/>
              <w:rPr>
                <w:sz w:val="22"/>
                <w:szCs w:val="22"/>
              </w:rPr>
            </w:pPr>
            <w:r>
              <w:rPr>
                <w:sz w:val="22"/>
                <w:szCs w:val="22"/>
              </w:rPr>
              <w:t xml:space="preserve">5 717 </w:t>
            </w:r>
          </w:p>
        </w:tc>
      </w:tr>
      <w:tr w:rsidR="00BF69AD" w14:paraId="7030D205" w14:textId="77777777" w:rsidTr="00030613">
        <w:trPr>
          <w:trHeight w:val="103"/>
        </w:trPr>
        <w:tc>
          <w:tcPr>
            <w:tcW w:w="2944" w:type="dxa"/>
          </w:tcPr>
          <w:p w14:paraId="14A4A69C" w14:textId="77777777" w:rsidR="00BF69AD" w:rsidRDefault="00BF69AD" w:rsidP="00030613">
            <w:pPr>
              <w:pStyle w:val="Default"/>
              <w:rPr>
                <w:sz w:val="22"/>
                <w:szCs w:val="22"/>
              </w:rPr>
            </w:pPr>
          </w:p>
        </w:tc>
        <w:tc>
          <w:tcPr>
            <w:tcW w:w="3052" w:type="dxa"/>
          </w:tcPr>
          <w:p w14:paraId="0B986394" w14:textId="77777777" w:rsidR="00BF69AD" w:rsidRDefault="00BF69AD" w:rsidP="00030613">
            <w:pPr>
              <w:pStyle w:val="Default"/>
              <w:jc w:val="right"/>
              <w:rPr>
                <w:sz w:val="22"/>
                <w:szCs w:val="22"/>
              </w:rPr>
            </w:pPr>
          </w:p>
        </w:tc>
      </w:tr>
      <w:tr w:rsidR="00BF69AD" w14:paraId="4170C3DA" w14:textId="77777777" w:rsidTr="00030613">
        <w:trPr>
          <w:trHeight w:val="103"/>
        </w:trPr>
        <w:tc>
          <w:tcPr>
            <w:tcW w:w="2944" w:type="dxa"/>
          </w:tcPr>
          <w:p w14:paraId="1BF5FEEF" w14:textId="77777777" w:rsidR="00BF69AD" w:rsidRDefault="00030613" w:rsidP="00030613">
            <w:pPr>
              <w:pStyle w:val="Default"/>
              <w:rPr>
                <w:sz w:val="22"/>
                <w:szCs w:val="22"/>
              </w:rPr>
            </w:pPr>
            <w:r>
              <w:rPr>
                <w:sz w:val="22"/>
                <w:szCs w:val="22"/>
              </w:rPr>
              <w:t>y</w:t>
            </w:r>
            <w:r w:rsidR="00BF69AD">
              <w:rPr>
                <w:sz w:val="22"/>
                <w:szCs w:val="22"/>
              </w:rPr>
              <w:t xml:space="preserve">hteensä </w:t>
            </w:r>
          </w:p>
        </w:tc>
        <w:tc>
          <w:tcPr>
            <w:tcW w:w="3052" w:type="dxa"/>
          </w:tcPr>
          <w:p w14:paraId="4741C6B4" w14:textId="77777777" w:rsidR="00BF69AD" w:rsidRDefault="00BF69AD" w:rsidP="00030613">
            <w:pPr>
              <w:pStyle w:val="Default"/>
              <w:jc w:val="right"/>
              <w:rPr>
                <w:sz w:val="22"/>
                <w:szCs w:val="22"/>
              </w:rPr>
            </w:pPr>
            <w:r>
              <w:rPr>
                <w:sz w:val="22"/>
                <w:szCs w:val="22"/>
              </w:rPr>
              <w:t xml:space="preserve">14 915 </w:t>
            </w:r>
          </w:p>
        </w:tc>
      </w:tr>
    </w:tbl>
    <w:p w14:paraId="1E166195" w14:textId="77777777" w:rsidR="00BF69AD" w:rsidRDefault="00BF69AD" w:rsidP="00373EBE">
      <w:pPr>
        <w:pStyle w:val="Default"/>
        <w:spacing w:line="360" w:lineRule="auto"/>
        <w:rPr>
          <w:i/>
          <w:iCs/>
          <w:color w:val="auto"/>
        </w:rPr>
      </w:pPr>
    </w:p>
    <w:p w14:paraId="5BAA4D5F" w14:textId="77777777" w:rsidR="002A531F" w:rsidRPr="00B6663D" w:rsidRDefault="002A531F" w:rsidP="007D1B3E">
      <w:pPr>
        <w:pStyle w:val="Otsikko2"/>
      </w:pPr>
      <w:bookmarkStart w:id="14" w:name="_Toc379873574"/>
      <w:r w:rsidRPr="00B6663D">
        <w:t>Kuvat</w:t>
      </w:r>
      <w:bookmarkEnd w:id="14"/>
    </w:p>
    <w:p w14:paraId="2F6710DA" w14:textId="77777777" w:rsidR="002A531F" w:rsidRDefault="002A531F" w:rsidP="007D1B3E">
      <w:r w:rsidRPr="00B6663D">
        <w:t xml:space="preserve">Kuva ja kuvan otsikko aloitetaan samasta kohdasta kuin tekstikin. Kuvan otsikko </w:t>
      </w:r>
      <w:r w:rsidRPr="00B6663D">
        <w:rPr>
          <w:i/>
          <w:iCs/>
        </w:rPr>
        <w:t>KUVA</w:t>
      </w:r>
      <w:r w:rsidRPr="00B6663D">
        <w:t xml:space="preserve"> kirjoitetaan kuvan alapuolelle ja kursivoidaan, samoin kuvan nimi. Lainatun kuvan lähde ilmoitetaan lähdeviittauksella otsikon perässä. Tummia värejä kannattaa välttää. Värigrafiikkaa käytetään, kun värien käyttö kuvan ymmärtä</w:t>
      </w:r>
      <w:r w:rsidR="002F1A95">
        <w:t>miseksi on tarpeellista. (Kuva 1</w:t>
      </w:r>
      <w:r w:rsidRPr="00B6663D">
        <w:t>.)</w:t>
      </w:r>
    </w:p>
    <w:p w14:paraId="1FFE3EC8" w14:textId="77777777" w:rsidR="00FD73A7" w:rsidRPr="00774F8C" w:rsidRDefault="00FD73A7" w:rsidP="007D1B3E">
      <w:r>
        <w:rPr>
          <w:noProof/>
        </w:rPr>
        <w:drawing>
          <wp:inline distT="0" distB="0" distL="0" distR="0" wp14:anchorId="2146AD15" wp14:editId="2F6AB374">
            <wp:extent cx="1257300" cy="695325"/>
            <wp:effectExtent l="19050" t="0" r="0" b="0"/>
            <wp:docPr id="6" name="Kuva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srcRect/>
                    <a:stretch>
                      <a:fillRect/>
                    </a:stretch>
                  </pic:blipFill>
                  <pic:spPr bwMode="auto">
                    <a:xfrm>
                      <a:off x="0" y="0"/>
                      <a:ext cx="1257300" cy="695325"/>
                    </a:xfrm>
                    <a:prstGeom prst="rect">
                      <a:avLst/>
                    </a:prstGeom>
                    <a:noFill/>
                    <a:ln w="9525">
                      <a:noFill/>
                      <a:miter lim="800000"/>
                      <a:headEnd/>
                      <a:tailEnd/>
                    </a:ln>
                  </pic:spPr>
                </pic:pic>
              </a:graphicData>
            </a:graphic>
          </wp:inline>
        </w:drawing>
      </w:r>
    </w:p>
    <w:p w14:paraId="77BB5259" w14:textId="77777777" w:rsidR="002F1A95" w:rsidRPr="00E0764C" w:rsidRDefault="00536AB5" w:rsidP="00536AB5">
      <w:pPr>
        <w:pStyle w:val="Kuvaotsikko"/>
      </w:pPr>
      <w:r>
        <w:t xml:space="preserve">KUVA </w:t>
      </w:r>
      <w:r w:rsidR="00840D12">
        <w:fldChar w:fldCharType="begin"/>
      </w:r>
      <w:r w:rsidR="00840D12">
        <w:instrText xml:space="preserve"> SEQ KUVA \* ARABIC </w:instrText>
      </w:r>
      <w:r w:rsidR="00840D12">
        <w:fldChar w:fldCharType="separate"/>
      </w:r>
      <w:r w:rsidR="009B6169">
        <w:rPr>
          <w:noProof/>
        </w:rPr>
        <w:t>1</w:t>
      </w:r>
      <w:r w:rsidR="00840D12">
        <w:rPr>
          <w:noProof/>
        </w:rPr>
        <w:fldChar w:fldCharType="end"/>
      </w:r>
      <w:r w:rsidR="002F1A95" w:rsidRPr="00E0764C">
        <w:t xml:space="preserve">. </w:t>
      </w:r>
      <w:r w:rsidR="00FD73A7" w:rsidRPr="00E0764C">
        <w:t>Joustava sakarakytkin (2, s. 368)</w:t>
      </w:r>
    </w:p>
    <w:p w14:paraId="68531C69" w14:textId="77777777" w:rsidR="002A531F" w:rsidRPr="00B6663D" w:rsidRDefault="002A531F" w:rsidP="007D1B3E">
      <w:pPr>
        <w:pStyle w:val="Otsikko2"/>
      </w:pPr>
      <w:bookmarkStart w:id="15" w:name="_Toc379873575"/>
      <w:r w:rsidRPr="00B6663D">
        <w:t>Kaavat</w:t>
      </w:r>
      <w:bookmarkEnd w:id="15"/>
    </w:p>
    <w:p w14:paraId="5775E08E" w14:textId="77777777" w:rsidR="002A531F" w:rsidRDefault="002A531F" w:rsidP="007D1B3E">
      <w:r w:rsidRPr="00B6663D">
        <w:t>Kaavat esitetään numeroituina ja niissä esiintyvät suureet selitetään. Kaavat numeroidaan oikeaan reunaan kaavan kanssa samalle riville ja niihin viitataan tekstissä numerolla. Muuttujat ja suureet kursivoidaan; kursivoimattomina esitetään mittayksiköt. (Kaava 1.) Kemialliset kaavat voidaan esittää kuviona, joka numeroidaan ja otsikoidaan normaalisti.</w:t>
      </w:r>
      <w:r w:rsidR="00FD73A7">
        <w:t xml:space="preserve"> </w:t>
      </w:r>
    </w:p>
    <w:p w14:paraId="60347D74" w14:textId="77777777" w:rsidR="00FD73A7" w:rsidRDefault="00DD2DD6" w:rsidP="007D1B3E">
      <w:r>
        <w:t>Momentin im</w:t>
      </w:r>
      <w:r w:rsidR="00FD73A7" w:rsidRPr="00774F8C">
        <w:t xml:space="preserve">pulssi lasketaan kaavalla </w:t>
      </w:r>
      <w:r w:rsidR="00FD73A7">
        <w:t xml:space="preserve">1 </w:t>
      </w:r>
      <w:r w:rsidR="00FD73A7" w:rsidRPr="00774F8C">
        <w:t>(</w:t>
      </w:r>
      <w:r w:rsidR="00373EBE">
        <w:t>3</w:t>
      </w:r>
      <w:r w:rsidR="00FD73A7" w:rsidRPr="00774F8C">
        <w:t xml:space="preserve">, s. 93). </w:t>
      </w:r>
    </w:p>
    <w:p w14:paraId="58BDAB1F" w14:textId="77777777" w:rsidR="00FD73A7" w:rsidRPr="00774F8C" w:rsidRDefault="00EB6A5B" w:rsidP="00EB6A5B">
      <w:pPr>
        <w:pStyle w:val="Default"/>
        <w:tabs>
          <w:tab w:val="right" w:pos="8505"/>
        </w:tabs>
        <w:spacing w:line="360" w:lineRule="auto"/>
      </w:pPr>
      <w:r>
        <w:rPr>
          <w:i/>
          <w:iCs/>
        </w:rPr>
        <w:t>K = Mt</w:t>
      </w:r>
      <w:r>
        <w:rPr>
          <w:i/>
          <w:iCs/>
        </w:rPr>
        <w:tab/>
      </w:r>
      <w:r w:rsidR="00FD73A7" w:rsidRPr="00774F8C">
        <w:rPr>
          <w:i/>
          <w:iCs/>
        </w:rPr>
        <w:t xml:space="preserve">KAAVA </w:t>
      </w:r>
      <w:r w:rsidR="00FD73A7">
        <w:rPr>
          <w:i/>
          <w:iCs/>
        </w:rPr>
        <w:t>1</w:t>
      </w:r>
    </w:p>
    <w:p w14:paraId="7F5AB83F" w14:textId="77777777" w:rsidR="00FD73A7" w:rsidRPr="00FD73A7" w:rsidRDefault="00FD73A7" w:rsidP="00FD73A7">
      <w:pPr>
        <w:pStyle w:val="Default"/>
        <w:spacing w:line="360" w:lineRule="auto"/>
      </w:pPr>
      <w:r w:rsidRPr="00FD73A7">
        <w:rPr>
          <w:i/>
          <w:iCs/>
        </w:rPr>
        <w:t xml:space="preserve">K </w:t>
      </w:r>
      <w:r w:rsidRPr="00FD73A7">
        <w:t>= momentin impulssi (kgm</w:t>
      </w:r>
      <w:r w:rsidRPr="00FD73A7">
        <w:rPr>
          <w:vertAlign w:val="superscript"/>
        </w:rPr>
        <w:t>2</w:t>
      </w:r>
      <w:r w:rsidRPr="00FD73A7">
        <w:t xml:space="preserve">/s) </w:t>
      </w:r>
    </w:p>
    <w:p w14:paraId="565B4FFB" w14:textId="77777777" w:rsidR="00FD73A7" w:rsidRPr="00774F8C" w:rsidRDefault="00FD73A7" w:rsidP="00FD73A7">
      <w:pPr>
        <w:pStyle w:val="Default"/>
        <w:spacing w:line="360" w:lineRule="auto"/>
      </w:pPr>
      <w:r w:rsidRPr="00774F8C">
        <w:rPr>
          <w:i/>
          <w:iCs/>
        </w:rPr>
        <w:t xml:space="preserve">M </w:t>
      </w:r>
      <w:r w:rsidRPr="00774F8C">
        <w:t xml:space="preserve">= voiman momentti (Nm) </w:t>
      </w:r>
    </w:p>
    <w:p w14:paraId="08183D35" w14:textId="77777777" w:rsidR="00FD73A7" w:rsidRPr="00774F8C" w:rsidRDefault="00FD73A7" w:rsidP="007D1B3E">
      <w:r w:rsidRPr="00774F8C">
        <w:rPr>
          <w:i/>
          <w:iCs/>
        </w:rPr>
        <w:t xml:space="preserve">t </w:t>
      </w:r>
      <w:r w:rsidRPr="00774F8C">
        <w:t>= momentin vaikutusaika (s)</w:t>
      </w:r>
    </w:p>
    <w:p w14:paraId="24F0D8BF" w14:textId="77777777" w:rsidR="00B24FC1" w:rsidRPr="00B6663D" w:rsidRDefault="00A13439" w:rsidP="007D1B3E">
      <w:pPr>
        <w:pStyle w:val="Otsikko1"/>
      </w:pPr>
      <w:bookmarkStart w:id="16" w:name="_Toc379873576"/>
      <w:r>
        <w:lastRenderedPageBreak/>
        <w:t>PÄÄLUKU</w:t>
      </w:r>
      <w:bookmarkEnd w:id="16"/>
    </w:p>
    <w:p w14:paraId="46B7DD98" w14:textId="77777777" w:rsidR="003555A5" w:rsidRPr="00B6663D" w:rsidRDefault="003555A5" w:rsidP="003555A5">
      <w:r w:rsidRPr="00B6663D">
        <w:t xml:space="preserve">Korvaa myös tämän </w:t>
      </w:r>
      <w:r>
        <w:t>luvun tekstit omillasi</w:t>
      </w:r>
      <w:r w:rsidR="00090658">
        <w:t>.</w:t>
      </w:r>
    </w:p>
    <w:p w14:paraId="16BCF1A1" w14:textId="77777777" w:rsidR="00B24FC1" w:rsidRPr="00B6663D" w:rsidRDefault="00B24FC1" w:rsidP="007D1B3E">
      <w:r w:rsidRPr="00B6663D">
        <w:t xml:space="preserve">Tähän malliin on valmiiksi rakennettu sisällysluettelo oikeine muotoiluineen. Kun käytät mallia, </w:t>
      </w:r>
      <w:r w:rsidR="00E66597">
        <w:t>saat</w:t>
      </w:r>
      <w:r w:rsidRPr="00B6663D">
        <w:t xml:space="preserve"> sisällysluettelon oikean näköiseksi, kun napsautat hiirellä sisällysluettelon </w:t>
      </w:r>
      <w:r w:rsidR="006951F1">
        <w:t>ensimmäisen rivin</w:t>
      </w:r>
      <w:r w:rsidRPr="00B6663D">
        <w:t xml:space="preserve"> kohdalla vasemmassa marginaalissa. Näpäytä sitten F9</w:t>
      </w:r>
      <w:r w:rsidR="00E66597">
        <w:t>-</w:t>
      </w:r>
      <w:r w:rsidRPr="00B6663D">
        <w:t xml:space="preserve">näppäintä, jolloin saat näkyviin valintaikkunan. Valitse ko. ikkunasta vaihtoehto </w:t>
      </w:r>
      <w:r w:rsidRPr="00B6663D">
        <w:rPr>
          <w:b/>
          <w:bCs/>
        </w:rPr>
        <w:t>Päivitä koko luettelo</w:t>
      </w:r>
      <w:r w:rsidRPr="00B6663D">
        <w:t xml:space="preserve"> ja hyväksy valinta OK</w:t>
      </w:r>
      <w:r w:rsidR="00E66597">
        <w:t>-</w:t>
      </w:r>
      <w:r w:rsidRPr="00B6663D">
        <w:t>painikkeella.</w:t>
      </w:r>
    </w:p>
    <w:p w14:paraId="698E660F" w14:textId="77777777" w:rsidR="00B24FC1" w:rsidRPr="00B6663D" w:rsidRDefault="00B24FC1" w:rsidP="007D1B3E">
      <w:r w:rsidRPr="00B6663D">
        <w:t xml:space="preserve">Jos sisällysluettelosta ei kuitenkaan tullut oikean näköinen, tarkista tekstistäsi, että otsikot on muotoiltu otsikkotyyleillä: </w:t>
      </w:r>
    </w:p>
    <w:p w14:paraId="16EE2C9C" w14:textId="77777777" w:rsidR="00B24FC1" w:rsidRPr="00471C6C" w:rsidRDefault="00E66597" w:rsidP="007D1B3E">
      <w:pPr>
        <w:pStyle w:val="Luettelokappale"/>
        <w:numPr>
          <w:ilvl w:val="0"/>
          <w:numId w:val="8"/>
        </w:numPr>
      </w:pPr>
      <w:r w:rsidRPr="00471C6C">
        <w:t xml:space="preserve">Pääotsikko </w:t>
      </w:r>
      <w:r w:rsidRPr="00471C6C">
        <w:tab/>
      </w:r>
      <w:r w:rsidR="00471C6C" w:rsidRPr="00471C6C">
        <w:tab/>
      </w:r>
      <w:r w:rsidR="00B24FC1" w:rsidRPr="00471C6C">
        <w:t>Otsikko</w:t>
      </w:r>
      <w:r w:rsidR="00030613">
        <w:t xml:space="preserve"> </w:t>
      </w:r>
      <w:r w:rsidR="00B24FC1" w:rsidRPr="00471C6C">
        <w:t>1</w:t>
      </w:r>
    </w:p>
    <w:p w14:paraId="4A322A5F" w14:textId="77777777" w:rsidR="00B24FC1" w:rsidRPr="00471C6C" w:rsidRDefault="00B24FC1" w:rsidP="007D1B3E">
      <w:pPr>
        <w:pStyle w:val="Luettelokappale"/>
        <w:numPr>
          <w:ilvl w:val="0"/>
          <w:numId w:val="8"/>
        </w:numPr>
      </w:pPr>
      <w:r w:rsidRPr="00471C6C">
        <w:t>Väliotsikko</w:t>
      </w:r>
      <w:r w:rsidRPr="00471C6C">
        <w:tab/>
      </w:r>
      <w:r w:rsidRPr="00471C6C">
        <w:tab/>
        <w:t>Otsikko</w:t>
      </w:r>
      <w:r w:rsidR="00030613">
        <w:t xml:space="preserve"> </w:t>
      </w:r>
      <w:r w:rsidRPr="00471C6C">
        <w:t>2</w:t>
      </w:r>
    </w:p>
    <w:p w14:paraId="01906637" w14:textId="77777777" w:rsidR="00B24FC1" w:rsidRPr="00471C6C" w:rsidRDefault="00B24FC1" w:rsidP="007D1B3E">
      <w:pPr>
        <w:pStyle w:val="Luettelokappale"/>
        <w:numPr>
          <w:ilvl w:val="0"/>
          <w:numId w:val="8"/>
        </w:numPr>
      </w:pPr>
      <w:r w:rsidRPr="00471C6C">
        <w:t>Alaotsikko</w:t>
      </w:r>
      <w:r w:rsidRPr="00471C6C">
        <w:tab/>
      </w:r>
      <w:r w:rsidRPr="00471C6C">
        <w:tab/>
        <w:t>Otsikko</w:t>
      </w:r>
      <w:r w:rsidR="00030613">
        <w:t xml:space="preserve"> </w:t>
      </w:r>
      <w:r w:rsidRPr="00471C6C">
        <w:t>3</w:t>
      </w:r>
      <w:r w:rsidR="00E66597" w:rsidRPr="00471C6C">
        <w:t>.</w:t>
      </w:r>
    </w:p>
    <w:p w14:paraId="1BAE0E72" w14:textId="77777777" w:rsidR="00B24FC1" w:rsidRPr="00B6663D" w:rsidRDefault="00B24FC1" w:rsidP="007D1B3E">
      <w:pPr>
        <w:pStyle w:val="Otsikko1"/>
      </w:pPr>
      <w:bookmarkStart w:id="17" w:name="_Toc379873577"/>
      <w:r w:rsidRPr="00B6663D">
        <w:lastRenderedPageBreak/>
        <w:t>yhteenveto</w:t>
      </w:r>
      <w:bookmarkEnd w:id="17"/>
    </w:p>
    <w:p w14:paraId="7F6CE34F" w14:textId="77777777" w:rsidR="003555A5" w:rsidRPr="00B6663D" w:rsidRDefault="003555A5" w:rsidP="003555A5">
      <w:r w:rsidRPr="00B6663D">
        <w:t>Korvaa teksti jälleen omilla teksteillä</w:t>
      </w:r>
      <w:r w:rsidR="00F734C2">
        <w:t>si</w:t>
      </w:r>
      <w:r w:rsidR="00090658">
        <w:t>.</w:t>
      </w:r>
    </w:p>
    <w:p w14:paraId="0F594660" w14:textId="77777777" w:rsidR="002A531F" w:rsidRPr="00B6663D" w:rsidRDefault="002A531F" w:rsidP="007D1B3E">
      <w:r w:rsidRPr="00B6663D">
        <w:t>Työn viimeisessä numeroidussa luvussa toistetaan työn päätarkoitus, tulokset ja saatu uusi tieto sekä pohditaan sen ongelmia, tuloksia ja päätelmiä. Tuloksia verrataan lähtötietomuistiossa ja johdannossa ase</w:t>
      </w:r>
      <w:r w:rsidR="002B519D">
        <w:t>tett</w:t>
      </w:r>
      <w:r w:rsidRPr="00B6663D">
        <w:t>uihin tavoitteisiin. Tuloksiin vaikuttaneita seikkoja pohditaan kriittisesti. Luvun otsikoksi voidaan antaa esimerkiksi YHTEENVETO, POHDINTA tai LOPPUSANAT.</w:t>
      </w:r>
    </w:p>
    <w:p w14:paraId="6EED85B2" w14:textId="77777777" w:rsidR="00D1111A" w:rsidRDefault="00D1111A" w:rsidP="007D1B3E">
      <w:pPr>
        <w:rPr>
          <w:rFonts w:eastAsiaTheme="majorEastAsia" w:cs="Arial"/>
          <w:spacing w:val="5"/>
          <w:kern w:val="28"/>
          <w:sz w:val="28"/>
          <w:szCs w:val="52"/>
        </w:rPr>
      </w:pPr>
      <w:r>
        <w:br w:type="page"/>
      </w:r>
    </w:p>
    <w:p w14:paraId="292F000A" w14:textId="77777777" w:rsidR="00B24FC1" w:rsidRPr="00D1111A" w:rsidRDefault="00B24FC1" w:rsidP="007D1B3E">
      <w:pPr>
        <w:pStyle w:val="Otsikko"/>
      </w:pPr>
      <w:bookmarkStart w:id="18" w:name="_Toc379873578"/>
      <w:r w:rsidRPr="00D1111A">
        <w:lastRenderedPageBreak/>
        <w:t>LÄH</w:t>
      </w:r>
      <w:r w:rsidR="002A531F" w:rsidRPr="00D1111A">
        <w:t>teet</w:t>
      </w:r>
      <w:bookmarkEnd w:id="18"/>
    </w:p>
    <w:p w14:paraId="0B215B93" w14:textId="77777777" w:rsidR="00E81533" w:rsidRDefault="00E81533" w:rsidP="007D1B3E">
      <w:r>
        <w:t xml:space="preserve">Poista ohjetekstit lähdeluettelon edeltä. </w:t>
      </w:r>
    </w:p>
    <w:p w14:paraId="19C2C503" w14:textId="77777777" w:rsidR="005D3B32" w:rsidRDefault="005D3B32" w:rsidP="007D1B3E">
      <w:r w:rsidRPr="00B6663D">
        <w:t>Lähdeluettelossa mainitaan jokainen lähde, johon raportin tekstissä viitataan. Raportissa ilmoitetaan käytetyt lähteet tekstissä lähdeviitteinä ja lopussa lähdeluettelona.</w:t>
      </w:r>
    </w:p>
    <w:p w14:paraId="600CB6D1" w14:textId="77777777" w:rsidR="00557774" w:rsidRDefault="002F1A95" w:rsidP="007D1B3E">
      <w:r>
        <w:t xml:space="preserve">Seuraavaan on luetteloitu esimerkiksi </w:t>
      </w:r>
      <w:r w:rsidR="00AA0733">
        <w:t>numeroviitejärjestelmän</w:t>
      </w:r>
      <w:r>
        <w:t xml:space="preserve"> mukaisesti tässä mallissa esimerkkeinä käytetyt tekstiviitteet ja lähteet.</w:t>
      </w:r>
      <w:r w:rsidR="00E81533">
        <w:t xml:space="preserve"> Pääsana-vuosijärjestel-mällä tehdyssä lähdeluettelossa lähteistä </w:t>
      </w:r>
      <w:r w:rsidR="003C379C">
        <w:t>esitetään</w:t>
      </w:r>
      <w:r w:rsidR="00E81533">
        <w:t xml:space="preserve"> muuten täsmälleen samat tiedot, mutta numeroinnin sijaan lähteet järjestetään aakkosjärjestykseen.</w:t>
      </w:r>
    </w:p>
    <w:p w14:paraId="62CE48A4" w14:textId="77777777" w:rsidR="007D174E" w:rsidRDefault="00373EBE" w:rsidP="007D174E">
      <w:pPr>
        <w:pStyle w:val="Lhdeluettelo"/>
      </w:pPr>
      <w:r w:rsidRPr="007D174E">
        <w:t>Kulha</w:t>
      </w:r>
      <w:r w:rsidRPr="00373EBE">
        <w:t>, Antti 2010. Lämpökeskuksen lämmitysjärjestelmän eristämisen vaikutus polttoaineen kulutukseen. Oulu: Oulun seudun ammattikorkeakoulu, talotekniikan koulutusohjelma. Opinnäytetyö.</w:t>
      </w:r>
    </w:p>
    <w:p w14:paraId="1EC597D1" w14:textId="77777777" w:rsidR="007D174E" w:rsidRDefault="00FD73A7" w:rsidP="007D174E">
      <w:pPr>
        <w:pStyle w:val="Lhdeluettelo"/>
      </w:pPr>
      <w:r w:rsidRPr="00373EBE">
        <w:t xml:space="preserve">Airila, Mauri – Ekman, Kalevi – Hautala, Pekka – Kivioja, Seppo – Kleimola, Matti – Martikka, Heikki – Miettinen, Juha – Niemi, Erkki – Ranta, Aarno – Rinkinen, Jari – Salonen, Pekka – Verho, Arto – Vilenius, Matti – Välimaa, Veikko 1995. </w:t>
      </w:r>
      <w:r w:rsidRPr="007D174E">
        <w:t>Koneenosien</w:t>
      </w:r>
      <w:r w:rsidRPr="00373EBE">
        <w:t xml:space="preserve"> suunnittelu. Juva: WSOY.</w:t>
      </w:r>
    </w:p>
    <w:p w14:paraId="1D5DF768" w14:textId="77777777" w:rsidR="00FD73A7" w:rsidRPr="00373EBE" w:rsidRDefault="00FD73A7" w:rsidP="007D174E">
      <w:pPr>
        <w:pStyle w:val="Lhdeluettelo"/>
      </w:pPr>
      <w:r w:rsidRPr="00373EBE">
        <w:t>Tekniikan kaavasto</w:t>
      </w:r>
      <w:r w:rsidR="006319FE">
        <w:t>.</w:t>
      </w:r>
      <w:r w:rsidRPr="00373EBE">
        <w:t xml:space="preserve"> 2000. Tampere: Tammertekniikka Oy. </w:t>
      </w:r>
    </w:p>
    <w:p w14:paraId="38E91963" w14:textId="77777777" w:rsidR="00D1111A" w:rsidRDefault="00D1111A" w:rsidP="007D1B3E">
      <w:pPr>
        <w:rPr>
          <w:rFonts w:eastAsiaTheme="majorEastAsia" w:cs="Arial"/>
          <w:spacing w:val="5"/>
          <w:kern w:val="28"/>
          <w:sz w:val="28"/>
          <w:szCs w:val="52"/>
        </w:rPr>
      </w:pPr>
      <w:r>
        <w:br w:type="page"/>
      </w:r>
    </w:p>
    <w:p w14:paraId="617FC52D" w14:textId="77777777" w:rsidR="00B24FC1" w:rsidRPr="00B6663D" w:rsidRDefault="00B24FC1" w:rsidP="007D1B3E">
      <w:pPr>
        <w:pStyle w:val="Otsikko"/>
      </w:pPr>
      <w:bookmarkStart w:id="19" w:name="_Toc379873579"/>
      <w:r w:rsidRPr="00B6663D">
        <w:lastRenderedPageBreak/>
        <w:t>LIITTEET</w:t>
      </w:r>
      <w:bookmarkEnd w:id="19"/>
    </w:p>
    <w:p w14:paraId="7DBC43DC" w14:textId="77777777" w:rsidR="00E81533" w:rsidRDefault="00110975" w:rsidP="007D1B3E">
      <w:r w:rsidRPr="00B6663D">
        <w:rPr>
          <w:rFonts w:cs="Arial"/>
        </w:rPr>
        <w:t>Liitteisiin sijoitetaan sellainen aineisto, joka tuntuu tarpeelliselta, mutta ei sovi tekstiin sisällytettäväksi</w:t>
      </w:r>
      <w:r w:rsidR="00E81533">
        <w:rPr>
          <w:rFonts w:cs="Arial"/>
        </w:rPr>
        <w:t>.</w:t>
      </w:r>
      <w:r>
        <w:t xml:space="preserve"> </w:t>
      </w:r>
      <w:r w:rsidR="00E81533">
        <w:t xml:space="preserve">Liitteessäkin on oltava asianmukainen lähdeviittaus, jos se on peräisin lähteestä. </w:t>
      </w:r>
    </w:p>
    <w:p w14:paraId="3A843A12" w14:textId="77777777" w:rsidR="00110975" w:rsidRDefault="00110975" w:rsidP="007D1B3E">
      <w:r>
        <w:t>Liitteinä voi olla esimerkiksi lähtötietomuistio, taulukoita, datalehtiä, piirustuksia, kaavioita, oh</w:t>
      </w:r>
      <w:r>
        <w:softHyphen/>
        <w:t>jel</w:t>
      </w:r>
      <w:r>
        <w:softHyphen/>
        <w:t>ma</w:t>
      </w:r>
      <w:r>
        <w:softHyphen/>
        <w:t>listauksia ja muuta työtä havainnollistavaa materiaalia. Jos liitteeseen ei viitata tekstissä, liite on tarpeeton.</w:t>
      </w:r>
      <w:r w:rsidR="00E81533">
        <w:t xml:space="preserve"> </w:t>
      </w:r>
    </w:p>
    <w:p w14:paraId="7DB494C9" w14:textId="77777777" w:rsidR="00B24FC1" w:rsidRDefault="002A531F" w:rsidP="007D1B3E">
      <w:r w:rsidRPr="00B6663D">
        <w:t xml:space="preserve">Jos liitteitä on enemmän kuin viisi, ne luetellaan lähteiden jälkeen. Jos liitteitä on korkeintaan viisi, ne luetellaan sisällysluettelossa. </w:t>
      </w:r>
      <w:r w:rsidR="00E66597">
        <w:t>Liiteluettelo</w:t>
      </w:r>
      <w:r w:rsidR="00110975">
        <w:t>malli</w:t>
      </w:r>
      <w:r w:rsidR="00E66597">
        <w:t xml:space="preserve"> on seuraavassa.</w:t>
      </w:r>
    </w:p>
    <w:p w14:paraId="13BCD178" w14:textId="77777777" w:rsidR="004A55F0" w:rsidRDefault="004A55F0" w:rsidP="007D1B3E">
      <w:r>
        <w:t>Liite 1</w:t>
      </w:r>
      <w:r w:rsidR="00E66597">
        <w:t xml:space="preserve"> </w:t>
      </w:r>
      <w:r w:rsidRPr="004A55F0">
        <w:t>Lähtötietomuistio</w:t>
      </w:r>
    </w:p>
    <w:p w14:paraId="4DBC922E" w14:textId="77777777" w:rsidR="004A55F0" w:rsidRDefault="004A55F0" w:rsidP="007D1B3E">
      <w:pPr>
        <w:rPr>
          <w:rFonts w:cs="Arial"/>
        </w:rPr>
      </w:pPr>
      <w:r>
        <w:rPr>
          <w:rFonts w:cs="Arial"/>
        </w:rPr>
        <w:t xml:space="preserve">Liite 2 </w:t>
      </w:r>
      <w:r w:rsidR="00F734C2">
        <w:t>Esimerkki monisivuisesta liitteestä</w:t>
      </w:r>
    </w:p>
    <w:p w14:paraId="5640C148" w14:textId="77777777" w:rsidR="004A55F0" w:rsidRDefault="004A55F0" w:rsidP="007D1B3E">
      <w:r>
        <w:t>Liite 3 Liitteen otsikko</w:t>
      </w:r>
    </w:p>
    <w:p w14:paraId="0D43C771" w14:textId="77777777" w:rsidR="004A55F0" w:rsidRDefault="004A55F0" w:rsidP="007D1B3E">
      <w:r>
        <w:t>Liite 4 Liitteen otsikko</w:t>
      </w:r>
    </w:p>
    <w:p w14:paraId="7C46FD2F" w14:textId="77777777" w:rsidR="004A55F0" w:rsidRDefault="004A55F0" w:rsidP="007D1B3E">
      <w:r>
        <w:t>Liite 5 Liitteen otsikko</w:t>
      </w:r>
    </w:p>
    <w:p w14:paraId="4A6BEAAF" w14:textId="77777777" w:rsidR="004A55F0" w:rsidRDefault="004A55F0" w:rsidP="007D1B3E">
      <w:r>
        <w:t>Liite 6 Liitteen otsikko</w:t>
      </w:r>
    </w:p>
    <w:p w14:paraId="29172A18" w14:textId="77777777" w:rsidR="004A55F0" w:rsidRDefault="004A55F0" w:rsidP="007D1B3E"/>
    <w:p w14:paraId="78B6B17C" w14:textId="77777777" w:rsidR="004A55F0" w:rsidRDefault="004A55F0" w:rsidP="007D1B3E">
      <w:pPr>
        <w:sectPr w:rsidR="004A55F0" w:rsidSect="0045001F">
          <w:headerReference w:type="default" r:id="rId15"/>
          <w:footerReference w:type="default" r:id="rId16"/>
          <w:pgSz w:w="11906" w:h="16838" w:code="9"/>
          <w:pgMar w:top="1418" w:right="1701" w:bottom="1418" w:left="1701" w:header="851" w:footer="851" w:gutter="0"/>
          <w:cols w:space="708"/>
          <w:docGrid w:linePitch="360"/>
        </w:sectPr>
      </w:pPr>
    </w:p>
    <w:p w14:paraId="13C3C8ED" w14:textId="77777777" w:rsidR="00D4137F" w:rsidRDefault="00D4137F" w:rsidP="00196D38">
      <w:pPr>
        <w:pStyle w:val="Inssitynliitteenotsikko"/>
      </w:pPr>
    </w:p>
    <w:p w14:paraId="58FFEEB5" w14:textId="77777777" w:rsidR="00FE7ABB" w:rsidRPr="00D4137F" w:rsidRDefault="00FE7ABB" w:rsidP="00196D38">
      <w:pPr>
        <w:pStyle w:val="Inssitynliitteenotsikko"/>
        <w:rPr>
          <w:sz w:val="27"/>
        </w:rPr>
      </w:pPr>
      <w:r>
        <w:t>LÄHTÖTIETOMUISTIO</w:t>
      </w:r>
    </w:p>
    <w:p w14:paraId="6D7581F3" w14:textId="77777777" w:rsidR="00FE7ABB" w:rsidRPr="00661DE7" w:rsidRDefault="00FE7ABB" w:rsidP="00196D38">
      <w:pPr>
        <w:pStyle w:val="Inssitynlhttietomuistionlomakerivi"/>
        <w:tabs>
          <w:tab w:val="clear" w:pos="8976"/>
          <w:tab w:val="right" w:leader="underscore" w:pos="8505"/>
        </w:tabs>
      </w:pPr>
      <w:r w:rsidRPr="00661DE7">
        <w:t>Tekijä</w:t>
      </w:r>
      <w:r w:rsidRPr="00661DE7">
        <w:tab/>
      </w:r>
      <w:r w:rsidRPr="00661DE7">
        <w:tab/>
      </w:r>
    </w:p>
    <w:p w14:paraId="50072C35" w14:textId="77777777" w:rsidR="00FE7ABB" w:rsidRPr="00661DE7" w:rsidRDefault="00FE7ABB" w:rsidP="00196D38">
      <w:pPr>
        <w:pStyle w:val="Inssitynlhttietomuistionlomakerivi"/>
        <w:tabs>
          <w:tab w:val="clear" w:pos="8976"/>
          <w:tab w:val="right" w:leader="underscore" w:pos="8505"/>
        </w:tabs>
      </w:pPr>
      <w:r w:rsidRPr="00661DE7">
        <w:t>Tilaaja</w:t>
      </w:r>
      <w:r w:rsidRPr="00661DE7">
        <w:tab/>
      </w:r>
      <w:r w:rsidRPr="00661DE7">
        <w:tab/>
      </w:r>
    </w:p>
    <w:p w14:paraId="3E37BA81" w14:textId="77777777" w:rsidR="00FE7ABB" w:rsidRPr="00661DE7" w:rsidRDefault="00FE7ABB" w:rsidP="00196D38">
      <w:pPr>
        <w:pStyle w:val="Inssitynlhttietomuistionlomakerivi"/>
        <w:tabs>
          <w:tab w:val="clear" w:pos="8976"/>
          <w:tab w:val="right" w:leader="underscore" w:pos="8505"/>
        </w:tabs>
      </w:pPr>
      <w:r w:rsidRPr="00661DE7">
        <w:t>Tilaajan yhdyshenkilö ja yhteystiedot</w:t>
      </w:r>
      <w:r w:rsidRPr="00661DE7">
        <w:tab/>
      </w:r>
    </w:p>
    <w:p w14:paraId="7AFACB1D" w14:textId="77777777" w:rsidR="00FE7ABB" w:rsidRPr="00661DE7" w:rsidRDefault="00FE7ABB" w:rsidP="00196D38">
      <w:pPr>
        <w:pStyle w:val="Inssitynlhttietomuistionlomakerivi"/>
        <w:tabs>
          <w:tab w:val="clear" w:pos="8976"/>
          <w:tab w:val="right" w:leader="underscore" w:pos="8505"/>
        </w:tabs>
      </w:pPr>
      <w:r w:rsidRPr="00661DE7">
        <w:tab/>
      </w:r>
      <w:r w:rsidRPr="00661DE7">
        <w:tab/>
      </w:r>
    </w:p>
    <w:p w14:paraId="024F1917" w14:textId="77777777" w:rsidR="00FE7ABB" w:rsidRPr="00661DE7" w:rsidRDefault="00FE7ABB" w:rsidP="00196D38">
      <w:pPr>
        <w:pStyle w:val="Inssitynlhttietomuistionlomakerivi"/>
        <w:tabs>
          <w:tab w:val="clear" w:pos="8976"/>
          <w:tab w:val="right" w:leader="underscore" w:pos="8505"/>
        </w:tabs>
      </w:pPr>
      <w:r w:rsidRPr="00661DE7">
        <w:t>Työn nimi</w:t>
      </w:r>
      <w:r w:rsidRPr="00661DE7">
        <w:tab/>
      </w:r>
      <w:r w:rsidRPr="00661DE7">
        <w:tab/>
      </w:r>
    </w:p>
    <w:p w14:paraId="2F823D15" w14:textId="77777777" w:rsidR="00FE7ABB" w:rsidRPr="00661DE7" w:rsidRDefault="00FE7ABB" w:rsidP="00196D38">
      <w:pPr>
        <w:pStyle w:val="Inssitynlhttietomuistionlomakerivi"/>
        <w:tabs>
          <w:tab w:val="clear" w:pos="8976"/>
          <w:tab w:val="right" w:leader="underscore" w:pos="8505"/>
        </w:tabs>
      </w:pPr>
      <w:r w:rsidRPr="00661DE7">
        <w:t>Työn kuvaus</w:t>
      </w:r>
      <w:r w:rsidRPr="00661DE7">
        <w:tab/>
      </w:r>
      <w:r w:rsidRPr="00661DE7">
        <w:tab/>
      </w:r>
    </w:p>
    <w:p w14:paraId="326E0B2D" w14:textId="77777777" w:rsidR="00FE7ABB" w:rsidRPr="00661DE7" w:rsidRDefault="00FE7ABB" w:rsidP="00196D38">
      <w:pPr>
        <w:pStyle w:val="Inssitynlhttietomuistionlomakerivi"/>
        <w:tabs>
          <w:tab w:val="clear" w:pos="8976"/>
          <w:tab w:val="right" w:leader="underscore" w:pos="8505"/>
        </w:tabs>
      </w:pPr>
      <w:r w:rsidRPr="00661DE7">
        <w:tab/>
      </w:r>
      <w:r w:rsidRPr="00661DE7">
        <w:tab/>
      </w:r>
    </w:p>
    <w:p w14:paraId="42AF7ED6" w14:textId="77777777" w:rsidR="00FE7ABB" w:rsidRPr="00661DE7" w:rsidRDefault="00FE7ABB" w:rsidP="00196D38">
      <w:pPr>
        <w:pStyle w:val="Inssitynlhttietomuistionlomakerivi"/>
        <w:tabs>
          <w:tab w:val="clear" w:pos="8976"/>
          <w:tab w:val="right" w:leader="underscore" w:pos="8505"/>
        </w:tabs>
      </w:pPr>
      <w:r w:rsidRPr="00661DE7">
        <w:tab/>
      </w:r>
      <w:r w:rsidRPr="00661DE7">
        <w:tab/>
      </w:r>
    </w:p>
    <w:p w14:paraId="61A1A823" w14:textId="77777777" w:rsidR="00FE7ABB" w:rsidRPr="00661DE7" w:rsidRDefault="00FE7ABB" w:rsidP="00196D38">
      <w:pPr>
        <w:pStyle w:val="Inssitynlhttietomuistionlomakerivi"/>
        <w:tabs>
          <w:tab w:val="clear" w:pos="8976"/>
          <w:tab w:val="right" w:leader="underscore" w:pos="8505"/>
        </w:tabs>
      </w:pPr>
      <w:r w:rsidRPr="00661DE7">
        <w:tab/>
      </w:r>
      <w:r w:rsidRPr="00661DE7">
        <w:tab/>
      </w:r>
    </w:p>
    <w:p w14:paraId="11BC4319" w14:textId="77777777" w:rsidR="00FE7ABB" w:rsidRPr="00661DE7" w:rsidRDefault="00FE7ABB" w:rsidP="00196D38">
      <w:pPr>
        <w:pStyle w:val="Inssitynlhttietomuistionlomakerivi"/>
        <w:tabs>
          <w:tab w:val="clear" w:pos="8976"/>
          <w:tab w:val="right" w:leader="underscore" w:pos="8505"/>
        </w:tabs>
      </w:pPr>
      <w:r w:rsidRPr="00661DE7">
        <w:t>Työn tavoitteet</w:t>
      </w:r>
      <w:r w:rsidRPr="00661DE7">
        <w:tab/>
      </w:r>
    </w:p>
    <w:p w14:paraId="7E66DDA3" w14:textId="77777777" w:rsidR="00FE7ABB" w:rsidRPr="00661DE7" w:rsidRDefault="00FE7ABB" w:rsidP="00196D38">
      <w:pPr>
        <w:pStyle w:val="Inssitynlhttietomuistionlomakerivi"/>
        <w:tabs>
          <w:tab w:val="clear" w:pos="8976"/>
          <w:tab w:val="right" w:leader="underscore" w:pos="8505"/>
        </w:tabs>
      </w:pPr>
      <w:r w:rsidRPr="00661DE7">
        <w:tab/>
      </w:r>
      <w:r w:rsidRPr="00661DE7">
        <w:tab/>
      </w:r>
    </w:p>
    <w:p w14:paraId="4B51A1F6" w14:textId="77777777" w:rsidR="00FE7ABB" w:rsidRPr="00661DE7" w:rsidRDefault="00FE7ABB" w:rsidP="00196D38">
      <w:pPr>
        <w:pStyle w:val="Inssitynlhttietomuistionlomakerivi"/>
        <w:tabs>
          <w:tab w:val="clear" w:pos="8976"/>
          <w:tab w:val="right" w:leader="underscore" w:pos="8505"/>
        </w:tabs>
      </w:pPr>
      <w:r w:rsidRPr="00661DE7">
        <w:tab/>
      </w:r>
      <w:r w:rsidRPr="00661DE7">
        <w:tab/>
      </w:r>
    </w:p>
    <w:p w14:paraId="15BF3C00" w14:textId="77777777" w:rsidR="00FE7ABB" w:rsidRPr="00661DE7" w:rsidRDefault="00FE7ABB" w:rsidP="00196D38">
      <w:pPr>
        <w:pStyle w:val="Inssitynlhttietomuistionlomakerivi"/>
        <w:tabs>
          <w:tab w:val="clear" w:pos="8976"/>
          <w:tab w:val="right" w:leader="underscore" w:pos="8505"/>
        </w:tabs>
      </w:pPr>
      <w:r w:rsidRPr="00661DE7">
        <w:tab/>
      </w:r>
      <w:r w:rsidRPr="00661DE7">
        <w:tab/>
      </w:r>
    </w:p>
    <w:p w14:paraId="646D9979" w14:textId="77777777" w:rsidR="00FE7ABB" w:rsidRPr="00661DE7" w:rsidRDefault="00FE7ABB" w:rsidP="00196D38">
      <w:pPr>
        <w:pStyle w:val="Inssitynlhttietomuistionlomakerivi"/>
        <w:tabs>
          <w:tab w:val="clear" w:pos="8976"/>
          <w:tab w:val="right" w:leader="underscore" w:pos="8505"/>
        </w:tabs>
      </w:pPr>
      <w:r w:rsidRPr="00661DE7">
        <w:t>Tavoiteaikataulu</w:t>
      </w:r>
      <w:r w:rsidRPr="00661DE7">
        <w:tab/>
      </w:r>
    </w:p>
    <w:p w14:paraId="5BA5B01D" w14:textId="77777777" w:rsidR="00FE7ABB" w:rsidRPr="00661DE7" w:rsidRDefault="00FE7ABB" w:rsidP="00196D38">
      <w:pPr>
        <w:pStyle w:val="Inssitynlhttietomuistionlomakerivi"/>
        <w:tabs>
          <w:tab w:val="clear" w:pos="8976"/>
          <w:tab w:val="right" w:leader="underscore" w:pos="8505"/>
        </w:tabs>
      </w:pPr>
      <w:r w:rsidRPr="00661DE7">
        <w:tab/>
      </w:r>
      <w:r w:rsidRPr="00661DE7">
        <w:tab/>
      </w:r>
    </w:p>
    <w:p w14:paraId="7E623DB8" w14:textId="77777777" w:rsidR="00FE7ABB" w:rsidRPr="00661DE7" w:rsidRDefault="00FE7ABB" w:rsidP="00196D38">
      <w:pPr>
        <w:pStyle w:val="Inssitynlhttietomuistionlomakerivi"/>
        <w:tabs>
          <w:tab w:val="clear" w:pos="8976"/>
          <w:tab w:val="right" w:leader="underscore" w:pos="8505"/>
        </w:tabs>
      </w:pPr>
      <w:r w:rsidRPr="00661DE7">
        <w:tab/>
      </w:r>
      <w:r w:rsidRPr="00661DE7">
        <w:tab/>
      </w:r>
    </w:p>
    <w:p w14:paraId="19E6BF58" w14:textId="77777777" w:rsidR="00FE7ABB" w:rsidRPr="00661DE7" w:rsidRDefault="00FE7ABB" w:rsidP="00196D38">
      <w:pPr>
        <w:pStyle w:val="Inssitynlhttietomuistionlomakerivi"/>
        <w:tabs>
          <w:tab w:val="clear" w:pos="8976"/>
          <w:tab w:val="right" w:leader="underscore" w:pos="8505"/>
        </w:tabs>
      </w:pPr>
      <w:r w:rsidRPr="00661DE7">
        <w:tab/>
      </w:r>
      <w:r w:rsidRPr="00661DE7">
        <w:tab/>
      </w:r>
    </w:p>
    <w:p w14:paraId="4447646A" w14:textId="77777777" w:rsidR="00FE7ABB" w:rsidRPr="00661DE7" w:rsidRDefault="00FE7ABB" w:rsidP="00196D38">
      <w:pPr>
        <w:pStyle w:val="Inssitynlhttietomuistionlomakerivi"/>
        <w:tabs>
          <w:tab w:val="clear" w:pos="8976"/>
          <w:tab w:val="right" w:leader="underscore" w:pos="8505"/>
        </w:tabs>
        <w:rPr>
          <w:b/>
        </w:rPr>
      </w:pPr>
      <w:r w:rsidRPr="00661DE7">
        <w:tab/>
      </w:r>
      <w:r w:rsidRPr="00661DE7">
        <w:tab/>
      </w:r>
    </w:p>
    <w:p w14:paraId="01E4215C" w14:textId="77777777" w:rsidR="00FE7ABB" w:rsidRPr="00661DE7" w:rsidRDefault="00FE7ABB" w:rsidP="00196D38">
      <w:pPr>
        <w:pStyle w:val="Inssitynlhttietomuistionlomakerivi"/>
        <w:tabs>
          <w:tab w:val="clear" w:pos="8976"/>
          <w:tab w:val="right" w:leader="underscore" w:pos="8505"/>
        </w:tabs>
      </w:pPr>
      <w:r w:rsidRPr="00661DE7">
        <w:t>Päiväys ja allekirjoitukset</w:t>
      </w:r>
      <w:r w:rsidRPr="00661DE7">
        <w:tab/>
      </w:r>
    </w:p>
    <w:p w14:paraId="27E07AA6" w14:textId="77777777" w:rsidR="00FE7ABB" w:rsidRPr="00661DE7" w:rsidRDefault="00FE7ABB" w:rsidP="00196D38">
      <w:pPr>
        <w:pStyle w:val="Inssitynlhttietomuistionlomakerivi"/>
        <w:tabs>
          <w:tab w:val="clear" w:pos="8976"/>
          <w:tab w:val="right" w:leader="underscore" w:pos="8505"/>
        </w:tabs>
      </w:pPr>
      <w:r w:rsidRPr="00661DE7">
        <w:tab/>
      </w:r>
      <w:r w:rsidRPr="00661DE7">
        <w:tab/>
      </w:r>
    </w:p>
    <w:p w14:paraId="69CDFCEF" w14:textId="77777777" w:rsidR="00FE7ABB" w:rsidRDefault="00FE7ABB" w:rsidP="00196D38">
      <w:pPr>
        <w:pStyle w:val="Inssitynlhttietomuistionlomakerivi"/>
        <w:tabs>
          <w:tab w:val="clear" w:pos="8976"/>
          <w:tab w:val="right" w:leader="underscore" w:pos="8505"/>
        </w:tabs>
      </w:pPr>
      <w:r w:rsidRPr="00661DE7">
        <w:tab/>
      </w:r>
      <w:r w:rsidRPr="00661DE7">
        <w:tab/>
      </w:r>
    </w:p>
    <w:p w14:paraId="1E6D4A5F" w14:textId="77777777" w:rsidR="001D013F" w:rsidRDefault="001D013F" w:rsidP="00196D38">
      <w:pPr>
        <w:pStyle w:val="Inssitynlhttietomuistionlomakerivi"/>
        <w:tabs>
          <w:tab w:val="clear" w:pos="8976"/>
          <w:tab w:val="right" w:leader="underscore" w:pos="8505"/>
        </w:tabs>
      </w:pPr>
    </w:p>
    <w:p w14:paraId="61CAE76A" w14:textId="77777777" w:rsidR="001D013F" w:rsidRDefault="001D013F" w:rsidP="00196D38">
      <w:pPr>
        <w:pStyle w:val="Inssitynlhttietomuistionlomakerivi"/>
        <w:tabs>
          <w:tab w:val="clear" w:pos="8976"/>
          <w:tab w:val="right" w:leader="underscore" w:pos="8505"/>
        </w:tabs>
        <w:sectPr w:rsidR="001D013F" w:rsidSect="00196D38">
          <w:headerReference w:type="default" r:id="rId17"/>
          <w:headerReference w:type="first" r:id="rId18"/>
          <w:footerReference w:type="first" r:id="rId19"/>
          <w:pgSz w:w="11906" w:h="16838" w:code="9"/>
          <w:pgMar w:top="1418" w:right="1701" w:bottom="1418" w:left="1701" w:header="851" w:footer="851" w:gutter="0"/>
          <w:pgNumType w:start="1"/>
          <w:cols w:space="708"/>
          <w:titlePg/>
          <w:docGrid w:linePitch="360"/>
        </w:sectPr>
      </w:pPr>
    </w:p>
    <w:p w14:paraId="401CC398" w14:textId="77777777" w:rsidR="001D013F" w:rsidRDefault="001D013F" w:rsidP="001D013F">
      <w:r>
        <w:lastRenderedPageBreak/>
        <w:t>Esimerkki monisivuisesta liitteestä. Sivu</w:t>
      </w:r>
      <w:r w:rsidR="00883B06">
        <w:t>numero</w:t>
      </w:r>
      <w:r>
        <w:t xml:space="preserve"> tulee automaattisesti ylätunnisteeseen, liitteen numero täytyy vaihtaa</w:t>
      </w:r>
      <w:r w:rsidR="00F734C2">
        <w:t xml:space="preserve">. </w:t>
      </w:r>
    </w:p>
    <w:p w14:paraId="2A888240" w14:textId="77777777" w:rsidR="00F734C2" w:rsidRDefault="00F734C2" w:rsidP="00F734C2">
      <w:r>
        <w:t xml:space="preserve">Esimerkki monisivuisesta liitteestä. </w:t>
      </w:r>
      <w:r w:rsidR="00883B06">
        <w:t>Sivunumero</w:t>
      </w:r>
      <w:r>
        <w:t xml:space="preserve"> tulee automaattisesti ylätunnisteeseen, liitteen numero täytyy vaihtaa. </w:t>
      </w:r>
    </w:p>
    <w:p w14:paraId="51F99788" w14:textId="77777777" w:rsidR="00F734C2" w:rsidRDefault="00F734C2" w:rsidP="00F734C2">
      <w:r>
        <w:t xml:space="preserve">Esimerkki monisivuisesta liitteestä. </w:t>
      </w:r>
      <w:r w:rsidR="00883B06">
        <w:t>Sivunumero</w:t>
      </w:r>
      <w:r>
        <w:t xml:space="preserve"> tulee automaattisesti ylätunnisteeseen, liitteen numero täytyy vaihtaa. </w:t>
      </w:r>
    </w:p>
    <w:p w14:paraId="6F3724C7" w14:textId="77777777" w:rsidR="00F734C2" w:rsidRDefault="00F734C2" w:rsidP="00F734C2">
      <w:r>
        <w:t xml:space="preserve">Esimerkki monisivuisesta liitteestä. </w:t>
      </w:r>
      <w:r w:rsidR="00883B06">
        <w:t>Sivunumero</w:t>
      </w:r>
      <w:r>
        <w:t xml:space="preserve"> tulee automaattisesti ylätunnisteeseen, liitteen numero täytyy vaihtaa. </w:t>
      </w:r>
    </w:p>
    <w:p w14:paraId="318AE778" w14:textId="77777777" w:rsidR="00F734C2" w:rsidRDefault="00F734C2" w:rsidP="00F734C2">
      <w:r>
        <w:t xml:space="preserve">Esimerkki monisivuisesta liitteestä. </w:t>
      </w:r>
      <w:r w:rsidR="00883B06">
        <w:t>Sivunumero</w:t>
      </w:r>
      <w:r>
        <w:t xml:space="preserve"> tulee automaattisesti ylätunnisteeseen, liitteen numero täytyy vaihtaa. </w:t>
      </w:r>
    </w:p>
    <w:p w14:paraId="38DEC621" w14:textId="77777777" w:rsidR="00F734C2" w:rsidRDefault="00F734C2" w:rsidP="00F734C2">
      <w:r>
        <w:t xml:space="preserve">Esimerkki monisivuisesta liitteestä. </w:t>
      </w:r>
      <w:r w:rsidR="00883B06">
        <w:t>Sivunumero</w:t>
      </w:r>
      <w:r>
        <w:t xml:space="preserve"> tulee automaattisesti ylätunnisteeseen, liitteen numero täytyy vaihtaa. </w:t>
      </w:r>
    </w:p>
    <w:p w14:paraId="5563AA2B" w14:textId="77777777" w:rsidR="00F734C2" w:rsidRDefault="00F734C2" w:rsidP="00F734C2">
      <w:r>
        <w:t xml:space="preserve">Esimerkki monisivuisesta liitteestä. </w:t>
      </w:r>
      <w:r w:rsidR="00883B06">
        <w:t>Sivunumero</w:t>
      </w:r>
      <w:r>
        <w:t xml:space="preserve"> tulee automaattisesti ylätunnisteeseen, liitteen numero täytyy vaihtaa. </w:t>
      </w:r>
    </w:p>
    <w:p w14:paraId="6B8406B7" w14:textId="77777777" w:rsidR="00F734C2" w:rsidRDefault="00F734C2" w:rsidP="00F734C2">
      <w:r>
        <w:t xml:space="preserve">Esimerkki monisivuisesta liitteestä. </w:t>
      </w:r>
      <w:r w:rsidR="00883B06">
        <w:t>Sivunumero</w:t>
      </w:r>
      <w:r>
        <w:t xml:space="preserve"> tulee automaattisesti ylätunnisteeseen, liitteen numero täytyy vaihtaa. </w:t>
      </w:r>
    </w:p>
    <w:p w14:paraId="4302852E" w14:textId="77777777" w:rsidR="00F734C2" w:rsidRDefault="00F734C2" w:rsidP="00F734C2">
      <w:r>
        <w:t xml:space="preserve">Esimerkki monisivuisesta liitteestä. </w:t>
      </w:r>
      <w:r w:rsidR="00883B06">
        <w:t>Sivunumero</w:t>
      </w:r>
      <w:r>
        <w:t xml:space="preserve"> tulee automaattisesti ylätunnisteeseen, liitteen numero täytyy vaihtaa. </w:t>
      </w:r>
    </w:p>
    <w:p w14:paraId="52BC025D" w14:textId="77777777" w:rsidR="00F734C2" w:rsidRDefault="00F734C2" w:rsidP="00F734C2">
      <w:r>
        <w:t xml:space="preserve">Esimerkki monisivuisesta liitteestä. </w:t>
      </w:r>
      <w:r w:rsidR="00883B06">
        <w:t>Sivunumero</w:t>
      </w:r>
      <w:r>
        <w:t xml:space="preserve"> tulee automaattisesti ylätunnisteeseen, liitteen numero täytyy vaihtaa. </w:t>
      </w:r>
    </w:p>
    <w:p w14:paraId="11B37CA9" w14:textId="77777777" w:rsidR="00F734C2" w:rsidRDefault="00F734C2" w:rsidP="00F734C2">
      <w:r>
        <w:t xml:space="preserve">Esimerkki monisivuisesta liitteestä. </w:t>
      </w:r>
      <w:r w:rsidR="00883B06">
        <w:t>Sivunumero</w:t>
      </w:r>
      <w:r>
        <w:t xml:space="preserve"> tulee automaattisesti ylätunnisteeseen, liitteen numero täytyy vaihtaa. </w:t>
      </w:r>
    </w:p>
    <w:p w14:paraId="2DC20ED3" w14:textId="77777777" w:rsidR="00F734C2" w:rsidRDefault="00F734C2" w:rsidP="00F734C2">
      <w:r>
        <w:t xml:space="preserve">Esimerkki monisivuisesta liitteestä. </w:t>
      </w:r>
      <w:r w:rsidR="00883B06">
        <w:t>Sivunumero</w:t>
      </w:r>
      <w:r>
        <w:t xml:space="preserve"> tulee automaattisesti ylätunnisteeseen, liitteen numero täytyy vaihtaa. </w:t>
      </w:r>
    </w:p>
    <w:p w14:paraId="08BF8DAC" w14:textId="77777777" w:rsidR="00F734C2" w:rsidRDefault="00F734C2" w:rsidP="00F734C2">
      <w:r>
        <w:t xml:space="preserve">Esimerkki monisivuisesta liitteestä. </w:t>
      </w:r>
      <w:r w:rsidR="00883B06">
        <w:t>Sivunumero</w:t>
      </w:r>
      <w:r>
        <w:t xml:space="preserve"> tulee automaattisesti ylätunnisteeseen, liitteen numero täytyy vaihtaa. </w:t>
      </w:r>
    </w:p>
    <w:p w14:paraId="37AAAADE" w14:textId="77777777" w:rsidR="00F734C2" w:rsidRDefault="00F734C2" w:rsidP="00F734C2">
      <w:r>
        <w:lastRenderedPageBreak/>
        <w:t xml:space="preserve">Esimerkki monisivuisesta liitteestä. </w:t>
      </w:r>
      <w:r w:rsidR="00883B06">
        <w:t>Sivunumero</w:t>
      </w:r>
      <w:r>
        <w:t xml:space="preserve"> tulee automaattisesti ylätunnisteeseen, liitteen numero täytyy vaihtaa. </w:t>
      </w:r>
    </w:p>
    <w:p w14:paraId="2969E702" w14:textId="77777777" w:rsidR="00F734C2" w:rsidRDefault="00F734C2" w:rsidP="00F734C2">
      <w:r>
        <w:t xml:space="preserve">Esimerkki monisivuisesta liitteestä. </w:t>
      </w:r>
      <w:r w:rsidR="00883B06">
        <w:t>Sivunumero</w:t>
      </w:r>
      <w:r>
        <w:t xml:space="preserve"> tulee automaattisesti ylätunnisteeseen, liitteen numero täytyy vaihtaa. </w:t>
      </w:r>
    </w:p>
    <w:p w14:paraId="5ED001D4" w14:textId="77777777" w:rsidR="00F734C2" w:rsidRDefault="00F734C2" w:rsidP="001D013F"/>
    <w:sectPr w:rsidR="00F734C2" w:rsidSect="001D013F">
      <w:headerReference w:type="default" r:id="rId20"/>
      <w:footerReference w:type="default" r:id="rId21"/>
      <w:headerReference w:type="first" r:id="rId22"/>
      <w:footerReference w:type="first" r:id="rId23"/>
      <w:pgSz w:w="11906" w:h="16838" w:code="9"/>
      <w:pgMar w:top="1418" w:right="1701" w:bottom="1418" w:left="1701" w:header="851" w:footer="851"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E796EB5" w14:textId="77777777" w:rsidR="00907E76" w:rsidRDefault="00907E76" w:rsidP="007D1B3E">
      <w:r>
        <w:separator/>
      </w:r>
    </w:p>
  </w:endnote>
  <w:endnote w:type="continuationSeparator" w:id="0">
    <w:p w14:paraId="0710B23F" w14:textId="77777777" w:rsidR="00907E76" w:rsidRDefault="00907E76" w:rsidP="007D1B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Book Antiqua">
    <w:panose1 w:val="020406020503050303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53F7C0" w14:textId="22081A07" w:rsidR="00030613" w:rsidRDefault="00030613" w:rsidP="007D1B3E">
    <w:pPr>
      <w:pStyle w:val="Alatunniste"/>
    </w:pPr>
    <w:r>
      <w:tab/>
    </w:r>
    <w:r>
      <w:fldChar w:fldCharType="begin"/>
    </w:r>
    <w:r>
      <w:instrText xml:space="preserve"> PAGE   \* MERGEFORMAT </w:instrText>
    </w:r>
    <w:r>
      <w:fldChar w:fldCharType="separate"/>
    </w:r>
    <w:r w:rsidR="00840D12">
      <w:rPr>
        <w:noProof/>
      </w:rPr>
      <w:t>16</w:t>
    </w:r>
    <w:r>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EBD522" w14:textId="77777777" w:rsidR="00030613" w:rsidRDefault="00030613">
    <w:pPr>
      <w:pStyle w:val="Alatunniste"/>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C4B000" w14:textId="77777777" w:rsidR="00030613" w:rsidRDefault="00030613" w:rsidP="007D1B3E">
    <w:pPr>
      <w:pStyle w:val="Alatunniste"/>
    </w:pPr>
    <w:r>
      <w:tab/>
    </w: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945D89" w14:textId="77777777" w:rsidR="00030613" w:rsidRDefault="00030613">
    <w:pPr>
      <w:pStyle w:val="Alatunnist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B734527" w14:textId="77777777" w:rsidR="00907E76" w:rsidRDefault="00907E76" w:rsidP="007D1B3E">
      <w:r>
        <w:separator/>
      </w:r>
    </w:p>
  </w:footnote>
  <w:footnote w:type="continuationSeparator" w:id="0">
    <w:p w14:paraId="6A0671C6" w14:textId="77777777" w:rsidR="00907E76" w:rsidRDefault="00907E76" w:rsidP="007D1B3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763B43" w14:textId="77777777" w:rsidR="002775E7" w:rsidRDefault="002775E7" w:rsidP="002775E7">
    <w:pPr>
      <w:pStyle w:val="Yltunniste"/>
      <w:jc w:val="right"/>
    </w:pPr>
  </w:p>
  <w:p w14:paraId="31CC690F" w14:textId="77777777" w:rsidR="002775E7" w:rsidRDefault="002775E7" w:rsidP="002775E7">
    <w:pPr>
      <w:pStyle w:val="Yltunniste"/>
      <w:jc w:val="right"/>
    </w:pPr>
    <w:r>
      <w:rPr>
        <w:noProof/>
      </w:rPr>
      <w:drawing>
        <wp:inline distT="0" distB="0" distL="0" distR="0" wp14:anchorId="53ABB4BD" wp14:editId="7D4187F4">
          <wp:extent cx="1440815" cy="607060"/>
          <wp:effectExtent l="0" t="0" r="6985" b="2540"/>
          <wp:docPr id="15" name="Picture 15" descr="oamk_pysty_fi_rgb_500px_valktaus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amk_pysty_fi_rgb_500px_valktaust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0815" cy="60706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5079F0" w14:textId="77777777" w:rsidR="002775E7" w:rsidRPr="002775E7" w:rsidRDefault="002775E7" w:rsidP="002775E7">
    <w:pPr>
      <w:pStyle w:val="Yltunniste"/>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1DB133" w14:textId="77777777" w:rsidR="002775E7" w:rsidRPr="002775E7" w:rsidRDefault="002775E7" w:rsidP="002775E7">
    <w:pPr>
      <w:pStyle w:val="Yltunniste"/>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BDAE3E" w14:textId="77777777" w:rsidR="00030613" w:rsidRPr="00C56728" w:rsidRDefault="00030613" w:rsidP="007D1B3E">
    <w:pPr>
      <w:pStyle w:val="Yltunniste"/>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2364F9" w14:textId="77777777" w:rsidR="00030613" w:rsidRPr="00196D38" w:rsidRDefault="00030613" w:rsidP="00196D38">
    <w:pPr>
      <w:pStyle w:val="Yltunniste"/>
      <w:tabs>
        <w:tab w:val="clear" w:pos="8306"/>
        <w:tab w:val="right" w:pos="8505"/>
      </w:tabs>
      <w:rPr>
        <w:sz w:val="20"/>
      </w:rPr>
    </w:pPr>
    <w:r w:rsidRPr="00196D38">
      <w:rPr>
        <w:sz w:val="20"/>
      </w:rPr>
      <w:t>LÄHTÖTIETOMUISTIO</w:t>
    </w:r>
    <w:r w:rsidRPr="00196D38">
      <w:rPr>
        <w:sz w:val="20"/>
      </w:rPr>
      <w:tab/>
    </w:r>
    <w:r w:rsidRPr="00196D38">
      <w:rPr>
        <w:sz w:val="20"/>
      </w:rPr>
      <w:tab/>
      <w:t>LIITE 1</w: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DA2B0F" w14:textId="172A2782" w:rsidR="00030613" w:rsidRPr="00C56728" w:rsidRDefault="00030613" w:rsidP="007D1B3E">
    <w:pPr>
      <w:pStyle w:val="Yltunniste"/>
    </w:pPr>
    <w:r w:rsidRPr="00F734C2">
      <w:rPr>
        <w:sz w:val="20"/>
        <w:szCs w:val="20"/>
      </w:rPr>
      <w:t>ESIMERKKI MONISIVUISE</w:t>
    </w:r>
    <w:r>
      <w:rPr>
        <w:sz w:val="20"/>
        <w:szCs w:val="20"/>
      </w:rPr>
      <w:t>S</w:t>
    </w:r>
    <w:r w:rsidRPr="00F734C2">
      <w:rPr>
        <w:sz w:val="20"/>
        <w:szCs w:val="20"/>
      </w:rPr>
      <w:t>TA LIITTEESTÄ</w:t>
    </w:r>
    <w:r w:rsidRPr="00F734C2">
      <w:rPr>
        <w:sz w:val="20"/>
        <w:szCs w:val="20"/>
      </w:rPr>
      <w:tab/>
    </w:r>
    <w:r>
      <w:tab/>
    </w:r>
    <w:r w:rsidRPr="001D013F">
      <w:rPr>
        <w:sz w:val="20"/>
      </w:rPr>
      <w:t>LIITE</w:t>
    </w:r>
    <w:r>
      <w:rPr>
        <w:sz w:val="20"/>
      </w:rPr>
      <w:t xml:space="preserve"> 2/</w:t>
    </w:r>
    <w:r w:rsidRPr="00883B06">
      <w:rPr>
        <w:sz w:val="20"/>
      </w:rPr>
      <w:fldChar w:fldCharType="begin"/>
    </w:r>
    <w:r w:rsidRPr="00883B06">
      <w:rPr>
        <w:sz w:val="20"/>
      </w:rPr>
      <w:instrText>PAGE   \* MERGEFORMAT</w:instrText>
    </w:r>
    <w:r w:rsidRPr="00883B06">
      <w:rPr>
        <w:sz w:val="20"/>
      </w:rPr>
      <w:fldChar w:fldCharType="separate"/>
    </w:r>
    <w:r w:rsidR="00840D12">
      <w:rPr>
        <w:noProof/>
        <w:sz w:val="20"/>
      </w:rPr>
      <w:t>2</w:t>
    </w:r>
    <w:r w:rsidRPr="00883B06">
      <w:rPr>
        <w:sz w:val="20"/>
      </w:rPr>
      <w:fldChar w:fldCharType="end"/>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CABF01" w14:textId="77777777" w:rsidR="00030613" w:rsidRPr="00196D38" w:rsidRDefault="00030613" w:rsidP="00196D38">
    <w:pPr>
      <w:pStyle w:val="Yltunniste"/>
      <w:tabs>
        <w:tab w:val="clear" w:pos="8306"/>
        <w:tab w:val="right" w:pos="8505"/>
      </w:tabs>
      <w:rPr>
        <w:sz w:val="20"/>
      </w:rPr>
    </w:pPr>
    <w:r w:rsidRPr="00196D38">
      <w:rPr>
        <w:sz w:val="20"/>
      </w:rPr>
      <w:t>L</w:t>
    </w:r>
    <w:r>
      <w:rPr>
        <w:sz w:val="20"/>
      </w:rPr>
      <w:t>ÄHTÖTIETOMUI</w:t>
    </w:r>
    <w:r w:rsidRPr="00196D38">
      <w:rPr>
        <w:sz w:val="20"/>
      </w:rPr>
      <w:tab/>
    </w:r>
    <w:r w:rsidRPr="00196D38">
      <w:rPr>
        <w:sz w:val="20"/>
      </w:rPr>
      <w:tab/>
      <w:t>LIITE 1</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singleLevel"/>
    <w:tmpl w:val="00000001"/>
    <w:name w:val="WW8Num1"/>
    <w:lvl w:ilvl="0">
      <w:start w:val="1"/>
      <w:numFmt w:val="decimal"/>
      <w:lvlText w:val="%1."/>
      <w:lvlJc w:val="left"/>
      <w:pPr>
        <w:tabs>
          <w:tab w:val="num" w:pos="492"/>
        </w:tabs>
        <w:ind w:left="492" w:hanging="360"/>
      </w:pPr>
      <w:rPr>
        <w:rFonts w:ascii="Book Antiqua" w:hAnsi="Book Antiqua"/>
        <w:b w:val="0"/>
        <w:i w:val="0"/>
        <w:caps w:val="0"/>
        <w:smallCaps w:val="0"/>
        <w:strike w:val="0"/>
        <w:dstrike w:val="0"/>
        <w:vanish w:val="0"/>
        <w:color w:val="auto"/>
        <w:position w:val="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 w15:restartNumberingAfterBreak="0">
    <w:nsid w:val="00000002"/>
    <w:multiLevelType w:val="multilevel"/>
    <w:tmpl w:val="00000002"/>
    <w:name w:val="WW8Num2"/>
    <w:lvl w:ilvl="0">
      <w:start w:val="1"/>
      <w:numFmt w:val="decimal"/>
      <w:lvlText w:val="%1"/>
      <w:lvlJc w:val="left"/>
      <w:pPr>
        <w:tabs>
          <w:tab w:val="num" w:pos="432"/>
        </w:tabs>
        <w:ind w:left="432" w:hanging="432"/>
      </w:pPr>
      <w:rPr>
        <w:rFonts w:ascii="Arial" w:hAnsi="Arial"/>
        <w:b/>
        <w:i w:val="0"/>
      </w:rPr>
    </w:lvl>
    <w:lvl w:ilvl="1">
      <w:start w:val="1"/>
      <w:numFmt w:val="decimal"/>
      <w:lvlText w:val="%1.%2"/>
      <w:lvlJc w:val="left"/>
      <w:pPr>
        <w:tabs>
          <w:tab w:val="num" w:pos="576"/>
        </w:tabs>
        <w:ind w:left="576" w:hanging="576"/>
      </w:pPr>
      <w:rPr>
        <w:rFonts w:ascii="Arial" w:hAnsi="Arial"/>
        <w:b/>
        <w:i w:val="0"/>
        <w:sz w:val="28"/>
      </w:rPr>
    </w:lvl>
    <w:lvl w:ilvl="2">
      <w:start w:val="1"/>
      <w:numFmt w:val="decimal"/>
      <w:lvlText w:val="%1.%2.%3"/>
      <w:lvlJc w:val="left"/>
      <w:pPr>
        <w:tabs>
          <w:tab w:val="num" w:pos="720"/>
        </w:tabs>
        <w:ind w:left="720" w:hanging="720"/>
      </w:pPr>
      <w:rPr>
        <w:rFonts w:ascii="Arial" w:hAnsi="Arial"/>
        <w:b/>
        <w:i w:val="0"/>
        <w:sz w:val="28"/>
      </w:r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 w15:restartNumberingAfterBreak="0">
    <w:nsid w:val="0E532D23"/>
    <w:multiLevelType w:val="hybridMultilevel"/>
    <w:tmpl w:val="AC8CEE22"/>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3" w15:restartNumberingAfterBreak="0">
    <w:nsid w:val="121C7414"/>
    <w:multiLevelType w:val="hybridMultilevel"/>
    <w:tmpl w:val="0888BBFA"/>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4" w15:restartNumberingAfterBreak="0">
    <w:nsid w:val="24D365C2"/>
    <w:multiLevelType w:val="multilevel"/>
    <w:tmpl w:val="D932E0AC"/>
    <w:lvl w:ilvl="0">
      <w:start w:val="1"/>
      <w:numFmt w:val="decimal"/>
      <w:suff w:val="space"/>
      <w:lvlText w:val="%1"/>
      <w:lvlJc w:val="left"/>
      <w:pPr>
        <w:ind w:left="432" w:hanging="432"/>
      </w:pPr>
      <w:rPr>
        <w:rFonts w:hint="default"/>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720" w:hanging="720"/>
      </w:pPr>
      <w:rPr>
        <w:rFonts w:hint="default"/>
      </w:rPr>
    </w:lvl>
    <w:lvl w:ilvl="3">
      <w:start w:val="1"/>
      <w:numFmt w:val="decimal"/>
      <w:suff w:val="space"/>
      <w:lvlText w:val="%1.%2.%3.%4"/>
      <w:lvlJc w:val="left"/>
      <w:pPr>
        <w:ind w:left="864" w:hanging="864"/>
      </w:pPr>
      <w:rPr>
        <w:rFonts w:hint="default"/>
      </w:rPr>
    </w:lvl>
    <w:lvl w:ilvl="4">
      <w:start w:val="1"/>
      <w:numFmt w:val="decimal"/>
      <w:suff w:val="space"/>
      <w:lvlText w:val="%1.%2.%3.%4.%5"/>
      <w:lvlJc w:val="left"/>
      <w:pPr>
        <w:ind w:left="1008" w:hanging="1008"/>
      </w:pPr>
      <w:rPr>
        <w:rFonts w:hint="default"/>
      </w:rPr>
    </w:lvl>
    <w:lvl w:ilvl="5">
      <w:start w:val="1"/>
      <w:numFmt w:val="decimal"/>
      <w:suff w:val="space"/>
      <w:lvlText w:val="%1.%2.%3.%4.%5.%6"/>
      <w:lvlJc w:val="left"/>
      <w:pPr>
        <w:ind w:left="1152" w:hanging="1152"/>
      </w:pPr>
      <w:rPr>
        <w:rFonts w:hint="default"/>
      </w:rPr>
    </w:lvl>
    <w:lvl w:ilvl="6">
      <w:start w:val="1"/>
      <w:numFmt w:val="decimal"/>
      <w:suff w:val="space"/>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5" w15:restartNumberingAfterBreak="0">
    <w:nsid w:val="4702644C"/>
    <w:multiLevelType w:val="hybridMultilevel"/>
    <w:tmpl w:val="99E2EF06"/>
    <w:lvl w:ilvl="0" w:tplc="406017C4">
      <w:start w:val="1"/>
      <w:numFmt w:val="decimal"/>
      <w:pStyle w:val="Lhdeluettelo"/>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6" w15:restartNumberingAfterBreak="0">
    <w:nsid w:val="4BBD5CF4"/>
    <w:multiLevelType w:val="hybridMultilevel"/>
    <w:tmpl w:val="5A8283C0"/>
    <w:lvl w:ilvl="0" w:tplc="CDB4F406">
      <w:start w:val="1"/>
      <w:numFmt w:val="decimal"/>
      <w:lvlText w:val="Liite %1."/>
      <w:lvlJc w:val="left"/>
      <w:pPr>
        <w:tabs>
          <w:tab w:val="num" w:pos="1080"/>
        </w:tabs>
        <w:ind w:left="0" w:firstLine="360"/>
      </w:pPr>
      <w:rPr>
        <w:rFonts w:ascii="Arial" w:hAnsi="Arial" w:hint="default"/>
        <w:b w:val="0"/>
        <w:i w:val="0"/>
        <w:caps w:val="0"/>
        <w:strike w:val="0"/>
        <w:dstrike w:val="0"/>
        <w:vanish w:val="0"/>
        <w:color w:val="auto"/>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40B0019" w:tentative="1">
      <w:start w:val="1"/>
      <w:numFmt w:val="lowerLetter"/>
      <w:lvlText w:val="%2."/>
      <w:lvlJc w:val="left"/>
      <w:pPr>
        <w:tabs>
          <w:tab w:val="num" w:pos="1800"/>
        </w:tabs>
        <w:ind w:left="1800" w:hanging="360"/>
      </w:pPr>
    </w:lvl>
    <w:lvl w:ilvl="2" w:tplc="040B001B" w:tentative="1">
      <w:start w:val="1"/>
      <w:numFmt w:val="lowerRoman"/>
      <w:lvlText w:val="%3."/>
      <w:lvlJc w:val="right"/>
      <w:pPr>
        <w:tabs>
          <w:tab w:val="num" w:pos="2520"/>
        </w:tabs>
        <w:ind w:left="2520" w:hanging="180"/>
      </w:pPr>
    </w:lvl>
    <w:lvl w:ilvl="3" w:tplc="040B000F" w:tentative="1">
      <w:start w:val="1"/>
      <w:numFmt w:val="decimal"/>
      <w:lvlText w:val="%4."/>
      <w:lvlJc w:val="left"/>
      <w:pPr>
        <w:tabs>
          <w:tab w:val="num" w:pos="3240"/>
        </w:tabs>
        <w:ind w:left="3240" w:hanging="360"/>
      </w:pPr>
    </w:lvl>
    <w:lvl w:ilvl="4" w:tplc="040B0019" w:tentative="1">
      <w:start w:val="1"/>
      <w:numFmt w:val="lowerLetter"/>
      <w:lvlText w:val="%5."/>
      <w:lvlJc w:val="left"/>
      <w:pPr>
        <w:tabs>
          <w:tab w:val="num" w:pos="3960"/>
        </w:tabs>
        <w:ind w:left="3960" w:hanging="360"/>
      </w:pPr>
    </w:lvl>
    <w:lvl w:ilvl="5" w:tplc="040B001B" w:tentative="1">
      <w:start w:val="1"/>
      <w:numFmt w:val="lowerRoman"/>
      <w:lvlText w:val="%6."/>
      <w:lvlJc w:val="right"/>
      <w:pPr>
        <w:tabs>
          <w:tab w:val="num" w:pos="4680"/>
        </w:tabs>
        <w:ind w:left="4680" w:hanging="180"/>
      </w:pPr>
    </w:lvl>
    <w:lvl w:ilvl="6" w:tplc="040B000F" w:tentative="1">
      <w:start w:val="1"/>
      <w:numFmt w:val="decimal"/>
      <w:lvlText w:val="%7."/>
      <w:lvlJc w:val="left"/>
      <w:pPr>
        <w:tabs>
          <w:tab w:val="num" w:pos="5400"/>
        </w:tabs>
        <w:ind w:left="5400" w:hanging="360"/>
      </w:pPr>
    </w:lvl>
    <w:lvl w:ilvl="7" w:tplc="040B0019" w:tentative="1">
      <w:start w:val="1"/>
      <w:numFmt w:val="lowerLetter"/>
      <w:lvlText w:val="%8."/>
      <w:lvlJc w:val="left"/>
      <w:pPr>
        <w:tabs>
          <w:tab w:val="num" w:pos="6120"/>
        </w:tabs>
        <w:ind w:left="6120" w:hanging="360"/>
      </w:pPr>
    </w:lvl>
    <w:lvl w:ilvl="8" w:tplc="040B001B" w:tentative="1">
      <w:start w:val="1"/>
      <w:numFmt w:val="lowerRoman"/>
      <w:lvlText w:val="%9."/>
      <w:lvlJc w:val="right"/>
      <w:pPr>
        <w:tabs>
          <w:tab w:val="num" w:pos="6840"/>
        </w:tabs>
        <w:ind w:left="6840" w:hanging="180"/>
      </w:pPr>
    </w:lvl>
  </w:abstractNum>
  <w:abstractNum w:abstractNumId="7" w15:restartNumberingAfterBreak="0">
    <w:nsid w:val="64531B72"/>
    <w:multiLevelType w:val="hybridMultilevel"/>
    <w:tmpl w:val="2D52271A"/>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8" w15:restartNumberingAfterBreak="0">
    <w:nsid w:val="74CF090C"/>
    <w:multiLevelType w:val="hybridMultilevel"/>
    <w:tmpl w:val="7F78A27E"/>
    <w:lvl w:ilvl="0" w:tplc="E146CA26">
      <w:start w:val="1"/>
      <w:numFmt w:val="decimal"/>
      <w:pStyle w:val="Inssitynliiteluettelo"/>
      <w:lvlText w:val="Liite %1."/>
      <w:lvlJc w:val="left"/>
      <w:pPr>
        <w:ind w:left="360" w:hanging="360"/>
      </w:pPr>
      <w:rPr>
        <w:rFonts w:ascii="Arial" w:hAnsi="Arial" w:hint="default"/>
        <w:b w:val="0"/>
        <w:i w:val="0"/>
        <w:caps w:val="0"/>
        <w:strike w:val="0"/>
        <w:dstrike w:val="0"/>
        <w:vanish w:val="0"/>
        <w:color w:val="auto"/>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40B0019" w:tentative="1">
      <w:start w:val="1"/>
      <w:numFmt w:val="lowerLetter"/>
      <w:lvlText w:val="%2."/>
      <w:lvlJc w:val="left"/>
      <w:pPr>
        <w:ind w:left="1080" w:hanging="360"/>
      </w:pPr>
    </w:lvl>
    <w:lvl w:ilvl="2" w:tplc="040B001B" w:tentative="1">
      <w:start w:val="1"/>
      <w:numFmt w:val="lowerRoman"/>
      <w:lvlText w:val="%3."/>
      <w:lvlJc w:val="right"/>
      <w:pPr>
        <w:ind w:left="1800" w:hanging="180"/>
      </w:pPr>
    </w:lvl>
    <w:lvl w:ilvl="3" w:tplc="040B000F" w:tentative="1">
      <w:start w:val="1"/>
      <w:numFmt w:val="decimal"/>
      <w:lvlText w:val="%4."/>
      <w:lvlJc w:val="left"/>
      <w:pPr>
        <w:ind w:left="2520" w:hanging="360"/>
      </w:pPr>
    </w:lvl>
    <w:lvl w:ilvl="4" w:tplc="040B0019" w:tentative="1">
      <w:start w:val="1"/>
      <w:numFmt w:val="lowerLetter"/>
      <w:lvlText w:val="%5."/>
      <w:lvlJc w:val="left"/>
      <w:pPr>
        <w:ind w:left="3240" w:hanging="360"/>
      </w:pPr>
    </w:lvl>
    <w:lvl w:ilvl="5" w:tplc="040B001B" w:tentative="1">
      <w:start w:val="1"/>
      <w:numFmt w:val="lowerRoman"/>
      <w:lvlText w:val="%6."/>
      <w:lvlJc w:val="right"/>
      <w:pPr>
        <w:ind w:left="3960" w:hanging="180"/>
      </w:pPr>
    </w:lvl>
    <w:lvl w:ilvl="6" w:tplc="040B000F" w:tentative="1">
      <w:start w:val="1"/>
      <w:numFmt w:val="decimal"/>
      <w:lvlText w:val="%7."/>
      <w:lvlJc w:val="left"/>
      <w:pPr>
        <w:ind w:left="4680" w:hanging="360"/>
      </w:pPr>
    </w:lvl>
    <w:lvl w:ilvl="7" w:tplc="040B0019" w:tentative="1">
      <w:start w:val="1"/>
      <w:numFmt w:val="lowerLetter"/>
      <w:lvlText w:val="%8."/>
      <w:lvlJc w:val="left"/>
      <w:pPr>
        <w:ind w:left="5400" w:hanging="360"/>
      </w:pPr>
    </w:lvl>
    <w:lvl w:ilvl="8" w:tplc="040B001B" w:tentative="1">
      <w:start w:val="1"/>
      <w:numFmt w:val="lowerRoman"/>
      <w:lvlText w:val="%9."/>
      <w:lvlJc w:val="right"/>
      <w:pPr>
        <w:ind w:left="6120" w:hanging="180"/>
      </w:pPr>
    </w:lvl>
  </w:abstractNum>
  <w:abstractNum w:abstractNumId="9" w15:restartNumberingAfterBreak="0">
    <w:nsid w:val="75A923A4"/>
    <w:multiLevelType w:val="multilevel"/>
    <w:tmpl w:val="7C24F3C4"/>
    <w:lvl w:ilvl="0">
      <w:start w:val="1"/>
      <w:numFmt w:val="decimal"/>
      <w:pStyle w:val="Otsikko1"/>
      <w:suff w:val="space"/>
      <w:lvlText w:val="%1"/>
      <w:lvlJc w:val="left"/>
      <w:pPr>
        <w:ind w:left="432" w:hanging="432"/>
      </w:pPr>
      <w:rPr>
        <w:rFonts w:hint="default"/>
      </w:rPr>
    </w:lvl>
    <w:lvl w:ilvl="1">
      <w:start w:val="1"/>
      <w:numFmt w:val="decimal"/>
      <w:pStyle w:val="Otsikko2"/>
      <w:suff w:val="space"/>
      <w:lvlText w:val="%1.%2"/>
      <w:lvlJc w:val="left"/>
      <w:pPr>
        <w:ind w:left="576" w:hanging="576"/>
      </w:pPr>
      <w:rPr>
        <w:rFonts w:hint="default"/>
      </w:rPr>
    </w:lvl>
    <w:lvl w:ilvl="2">
      <w:start w:val="1"/>
      <w:numFmt w:val="decimal"/>
      <w:pStyle w:val="Otsikko3"/>
      <w:suff w:val="space"/>
      <w:lvlText w:val="%1.%2.%3"/>
      <w:lvlJc w:val="left"/>
      <w:pPr>
        <w:ind w:left="720" w:hanging="720"/>
      </w:pPr>
      <w:rPr>
        <w:rFonts w:hint="default"/>
      </w:rPr>
    </w:lvl>
    <w:lvl w:ilvl="3">
      <w:start w:val="1"/>
      <w:numFmt w:val="decimal"/>
      <w:pStyle w:val="Otsikko4"/>
      <w:suff w:val="space"/>
      <w:lvlText w:val="%1.%2.%3.%4"/>
      <w:lvlJc w:val="left"/>
      <w:pPr>
        <w:ind w:left="864" w:hanging="864"/>
      </w:pPr>
      <w:rPr>
        <w:rFonts w:hint="default"/>
      </w:rPr>
    </w:lvl>
    <w:lvl w:ilvl="4">
      <w:start w:val="1"/>
      <w:numFmt w:val="decimal"/>
      <w:pStyle w:val="Otsikko5"/>
      <w:suff w:val="space"/>
      <w:lvlText w:val="%1.%2.%3.%4.%5"/>
      <w:lvlJc w:val="left"/>
      <w:pPr>
        <w:ind w:left="1008" w:hanging="1008"/>
      </w:pPr>
      <w:rPr>
        <w:rFonts w:hint="default"/>
      </w:rPr>
    </w:lvl>
    <w:lvl w:ilvl="5">
      <w:start w:val="1"/>
      <w:numFmt w:val="decimal"/>
      <w:pStyle w:val="Otsikko6"/>
      <w:suff w:val="space"/>
      <w:lvlText w:val="%1.%2.%3.%4.%5.%6"/>
      <w:lvlJc w:val="left"/>
      <w:pPr>
        <w:ind w:left="1152" w:hanging="1152"/>
      </w:pPr>
      <w:rPr>
        <w:rFonts w:hint="default"/>
      </w:rPr>
    </w:lvl>
    <w:lvl w:ilvl="6">
      <w:start w:val="1"/>
      <w:numFmt w:val="decimal"/>
      <w:pStyle w:val="Otsikko7"/>
      <w:lvlText w:val="%1.%2.%3.%4.%5.%6.%7"/>
      <w:lvlJc w:val="left"/>
      <w:pPr>
        <w:ind w:left="1296" w:hanging="1296"/>
      </w:pPr>
      <w:rPr>
        <w:rFonts w:hint="default"/>
      </w:rPr>
    </w:lvl>
    <w:lvl w:ilvl="7">
      <w:start w:val="1"/>
      <w:numFmt w:val="decimal"/>
      <w:pStyle w:val="Otsikko8"/>
      <w:lvlText w:val="%1.%2.%3.%4.%5.%6.%7.%8"/>
      <w:lvlJc w:val="left"/>
      <w:pPr>
        <w:ind w:left="1440" w:hanging="1440"/>
      </w:pPr>
      <w:rPr>
        <w:rFonts w:hint="default"/>
      </w:rPr>
    </w:lvl>
    <w:lvl w:ilvl="8">
      <w:start w:val="1"/>
      <w:numFmt w:val="decimal"/>
      <w:pStyle w:val="Otsikko9"/>
      <w:lvlText w:val="%1.%2.%3.%4.%5.%6.%7.%8.%9"/>
      <w:lvlJc w:val="left"/>
      <w:pPr>
        <w:ind w:left="1584" w:hanging="1584"/>
      </w:pPr>
      <w:rPr>
        <w:rFonts w:hint="default"/>
      </w:rPr>
    </w:lvl>
  </w:abstractNum>
  <w:num w:numId="1">
    <w:abstractNumId w:val="6"/>
  </w:num>
  <w:num w:numId="2">
    <w:abstractNumId w:val="8"/>
  </w:num>
  <w:num w:numId="3">
    <w:abstractNumId w:val="0"/>
  </w:num>
  <w:num w:numId="4">
    <w:abstractNumId w:val="1"/>
  </w:num>
  <w:num w:numId="5">
    <w:abstractNumId w:val="7"/>
  </w:num>
  <w:num w:numId="6">
    <w:abstractNumId w:val="5"/>
  </w:num>
  <w:num w:numId="7">
    <w:abstractNumId w:val="2"/>
  </w:num>
  <w:num w:numId="8">
    <w:abstractNumId w:val="3"/>
  </w:num>
  <w:num w:numId="9">
    <w:abstractNumId w:val="4"/>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304"/>
  <w:autoHyphenation/>
  <w:hyphenationZone w:val="425"/>
  <w:drawingGridHorizontalSpacing w:val="120"/>
  <w:displayHorizontalDrawingGridEvery w:val="2"/>
  <w:displayVerticalDrawingGridEvery w:val="2"/>
  <w:noPunctuationKerning/>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6169"/>
    <w:rsid w:val="00030613"/>
    <w:rsid w:val="00031109"/>
    <w:rsid w:val="000468D1"/>
    <w:rsid w:val="000552BC"/>
    <w:rsid w:val="0007520A"/>
    <w:rsid w:val="00075275"/>
    <w:rsid w:val="00081293"/>
    <w:rsid w:val="00090658"/>
    <w:rsid w:val="00093C46"/>
    <w:rsid w:val="000A3433"/>
    <w:rsid w:val="000A44F4"/>
    <w:rsid w:val="000C0D9D"/>
    <w:rsid w:val="000D0724"/>
    <w:rsid w:val="000D1C31"/>
    <w:rsid w:val="000D4E75"/>
    <w:rsid w:val="001065D2"/>
    <w:rsid w:val="00107EC3"/>
    <w:rsid w:val="00110975"/>
    <w:rsid w:val="00111B32"/>
    <w:rsid w:val="00117169"/>
    <w:rsid w:val="00163B7D"/>
    <w:rsid w:val="00170E75"/>
    <w:rsid w:val="001836BC"/>
    <w:rsid w:val="00196D38"/>
    <w:rsid w:val="001A0AD5"/>
    <w:rsid w:val="001B4788"/>
    <w:rsid w:val="001D013F"/>
    <w:rsid w:val="001E5DB3"/>
    <w:rsid w:val="001E7137"/>
    <w:rsid w:val="002307C0"/>
    <w:rsid w:val="002339CA"/>
    <w:rsid w:val="002775E7"/>
    <w:rsid w:val="002A531F"/>
    <w:rsid w:val="002A6710"/>
    <w:rsid w:val="002B519D"/>
    <w:rsid w:val="002F1A95"/>
    <w:rsid w:val="002F7CE6"/>
    <w:rsid w:val="003017B8"/>
    <w:rsid w:val="003223C0"/>
    <w:rsid w:val="003234AA"/>
    <w:rsid w:val="00340B7F"/>
    <w:rsid w:val="003555A5"/>
    <w:rsid w:val="003571C8"/>
    <w:rsid w:val="00364585"/>
    <w:rsid w:val="00366C36"/>
    <w:rsid w:val="00373EBE"/>
    <w:rsid w:val="003834BF"/>
    <w:rsid w:val="00391CB9"/>
    <w:rsid w:val="00394678"/>
    <w:rsid w:val="003C379C"/>
    <w:rsid w:val="003C76D7"/>
    <w:rsid w:val="003D1DC9"/>
    <w:rsid w:val="004036C2"/>
    <w:rsid w:val="00407C9D"/>
    <w:rsid w:val="00421D33"/>
    <w:rsid w:val="004475B1"/>
    <w:rsid w:val="0045001F"/>
    <w:rsid w:val="00455D27"/>
    <w:rsid w:val="00460F26"/>
    <w:rsid w:val="0046288F"/>
    <w:rsid w:val="004649C8"/>
    <w:rsid w:val="00471C6C"/>
    <w:rsid w:val="00473FCC"/>
    <w:rsid w:val="00482587"/>
    <w:rsid w:val="004853C7"/>
    <w:rsid w:val="00490BCE"/>
    <w:rsid w:val="004A55F0"/>
    <w:rsid w:val="004B31A5"/>
    <w:rsid w:val="004C719D"/>
    <w:rsid w:val="004D429F"/>
    <w:rsid w:val="004D6DC8"/>
    <w:rsid w:val="004E34D3"/>
    <w:rsid w:val="005133EF"/>
    <w:rsid w:val="00524401"/>
    <w:rsid w:val="00536AB5"/>
    <w:rsid w:val="00542318"/>
    <w:rsid w:val="00552149"/>
    <w:rsid w:val="005562EE"/>
    <w:rsid w:val="00557774"/>
    <w:rsid w:val="00562B13"/>
    <w:rsid w:val="00562DF3"/>
    <w:rsid w:val="00565171"/>
    <w:rsid w:val="00580B31"/>
    <w:rsid w:val="005D1E0D"/>
    <w:rsid w:val="005D3B32"/>
    <w:rsid w:val="006037F4"/>
    <w:rsid w:val="00621C18"/>
    <w:rsid w:val="006319FE"/>
    <w:rsid w:val="00660FEB"/>
    <w:rsid w:val="00676D33"/>
    <w:rsid w:val="006951F1"/>
    <w:rsid w:val="006A10ED"/>
    <w:rsid w:val="006B5E5C"/>
    <w:rsid w:val="006B5FC9"/>
    <w:rsid w:val="006D1E6E"/>
    <w:rsid w:val="006F4DB5"/>
    <w:rsid w:val="00740380"/>
    <w:rsid w:val="00745357"/>
    <w:rsid w:val="00776ECA"/>
    <w:rsid w:val="007C13C5"/>
    <w:rsid w:val="007D174E"/>
    <w:rsid w:val="007D1B3E"/>
    <w:rsid w:val="007F7B0D"/>
    <w:rsid w:val="00837209"/>
    <w:rsid w:val="00840D12"/>
    <w:rsid w:val="00845407"/>
    <w:rsid w:val="00883B06"/>
    <w:rsid w:val="008B6339"/>
    <w:rsid w:val="008D0DC7"/>
    <w:rsid w:val="008E5E02"/>
    <w:rsid w:val="00900C7B"/>
    <w:rsid w:val="00907E76"/>
    <w:rsid w:val="00926EB1"/>
    <w:rsid w:val="009273D3"/>
    <w:rsid w:val="00962C5F"/>
    <w:rsid w:val="00995B2E"/>
    <w:rsid w:val="009B6169"/>
    <w:rsid w:val="009C79D3"/>
    <w:rsid w:val="009F3206"/>
    <w:rsid w:val="00A00715"/>
    <w:rsid w:val="00A025B8"/>
    <w:rsid w:val="00A11A2A"/>
    <w:rsid w:val="00A13439"/>
    <w:rsid w:val="00A1493A"/>
    <w:rsid w:val="00A22772"/>
    <w:rsid w:val="00A52567"/>
    <w:rsid w:val="00A75DBA"/>
    <w:rsid w:val="00A75FDD"/>
    <w:rsid w:val="00A85010"/>
    <w:rsid w:val="00A85C58"/>
    <w:rsid w:val="00AA0733"/>
    <w:rsid w:val="00AB76DA"/>
    <w:rsid w:val="00AD4D88"/>
    <w:rsid w:val="00B01302"/>
    <w:rsid w:val="00B0621C"/>
    <w:rsid w:val="00B2259C"/>
    <w:rsid w:val="00B24FC1"/>
    <w:rsid w:val="00B32163"/>
    <w:rsid w:val="00B344D6"/>
    <w:rsid w:val="00B6663D"/>
    <w:rsid w:val="00B907BD"/>
    <w:rsid w:val="00B95368"/>
    <w:rsid w:val="00B95CEB"/>
    <w:rsid w:val="00BC3EEE"/>
    <w:rsid w:val="00BE0518"/>
    <w:rsid w:val="00BF665B"/>
    <w:rsid w:val="00BF69AD"/>
    <w:rsid w:val="00C10156"/>
    <w:rsid w:val="00C10227"/>
    <w:rsid w:val="00C26318"/>
    <w:rsid w:val="00C30A3B"/>
    <w:rsid w:val="00C40736"/>
    <w:rsid w:val="00C5236C"/>
    <w:rsid w:val="00C56728"/>
    <w:rsid w:val="00C95076"/>
    <w:rsid w:val="00C97EE7"/>
    <w:rsid w:val="00CD0E2B"/>
    <w:rsid w:val="00CD3742"/>
    <w:rsid w:val="00CE57BB"/>
    <w:rsid w:val="00D1111A"/>
    <w:rsid w:val="00D4137F"/>
    <w:rsid w:val="00D71CD3"/>
    <w:rsid w:val="00D779CA"/>
    <w:rsid w:val="00D77D64"/>
    <w:rsid w:val="00DD2DD6"/>
    <w:rsid w:val="00DD7A88"/>
    <w:rsid w:val="00DE2A46"/>
    <w:rsid w:val="00DE570A"/>
    <w:rsid w:val="00DF2A43"/>
    <w:rsid w:val="00DF761C"/>
    <w:rsid w:val="00E0764C"/>
    <w:rsid w:val="00E5526A"/>
    <w:rsid w:val="00E66597"/>
    <w:rsid w:val="00E758FF"/>
    <w:rsid w:val="00E81533"/>
    <w:rsid w:val="00E82908"/>
    <w:rsid w:val="00E82B2E"/>
    <w:rsid w:val="00E847D4"/>
    <w:rsid w:val="00EA51C4"/>
    <w:rsid w:val="00EB6A5B"/>
    <w:rsid w:val="00EC0FF8"/>
    <w:rsid w:val="00EC5DD7"/>
    <w:rsid w:val="00F01F8D"/>
    <w:rsid w:val="00F444D3"/>
    <w:rsid w:val="00F564BB"/>
    <w:rsid w:val="00F650AD"/>
    <w:rsid w:val="00F655E2"/>
    <w:rsid w:val="00F734C2"/>
    <w:rsid w:val="00F76BE3"/>
    <w:rsid w:val="00FA6E59"/>
    <w:rsid w:val="00FB1BEA"/>
    <w:rsid w:val="00FD23AA"/>
    <w:rsid w:val="00FD23E7"/>
    <w:rsid w:val="00FD73A7"/>
    <w:rsid w:val="00FE1CE8"/>
    <w:rsid w:val="00FE7ABB"/>
    <w:rsid w:val="00FF3777"/>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3"/>
    <o:shapelayout v:ext="edit">
      <o:idmap v:ext="edit" data="1"/>
    </o:shapelayout>
  </w:shapeDefaults>
  <w:decimalSymbol w:val=","/>
  <w:listSeparator w:val=";"/>
  <w14:docId w14:val="4A2259D7"/>
  <w15:docId w15:val="{4C8E2249-A811-4A7C-962F-65DF0CC2C9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i-FI" w:eastAsia="fi-FI"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ali">
    <w:name w:val="Normal"/>
    <w:qFormat/>
    <w:rsid w:val="007D1B3E"/>
    <w:pPr>
      <w:spacing w:after="240" w:line="360" w:lineRule="auto"/>
    </w:pPr>
    <w:rPr>
      <w:rFonts w:ascii="Arial" w:hAnsi="Arial"/>
      <w:sz w:val="24"/>
      <w:szCs w:val="24"/>
    </w:rPr>
  </w:style>
  <w:style w:type="paragraph" w:styleId="Otsikko1">
    <w:name w:val="heading 1"/>
    <w:basedOn w:val="Normaali"/>
    <w:next w:val="Normaali"/>
    <w:qFormat/>
    <w:rsid w:val="00F01F8D"/>
    <w:pPr>
      <w:keepNext/>
      <w:pageBreakBefore/>
      <w:numPr>
        <w:numId w:val="10"/>
      </w:numPr>
      <w:spacing w:after="480"/>
      <w:outlineLvl w:val="0"/>
    </w:pPr>
    <w:rPr>
      <w:rFonts w:cs="Arial"/>
      <w:b/>
      <w:bCs/>
      <w:caps/>
      <w:sz w:val="28"/>
      <w:szCs w:val="32"/>
    </w:rPr>
  </w:style>
  <w:style w:type="paragraph" w:styleId="Otsikko2">
    <w:name w:val="heading 2"/>
    <w:basedOn w:val="Normaali"/>
    <w:next w:val="Normaali"/>
    <w:qFormat/>
    <w:rsid w:val="00D1111A"/>
    <w:pPr>
      <w:keepNext/>
      <w:numPr>
        <w:ilvl w:val="1"/>
        <w:numId w:val="10"/>
      </w:numPr>
      <w:spacing w:before="240"/>
      <w:ind w:left="397" w:hanging="397"/>
      <w:outlineLvl w:val="1"/>
    </w:pPr>
    <w:rPr>
      <w:rFonts w:cs="Arial"/>
      <w:b/>
      <w:bCs/>
      <w:iCs/>
      <w:szCs w:val="28"/>
    </w:rPr>
  </w:style>
  <w:style w:type="paragraph" w:styleId="Otsikko3">
    <w:name w:val="heading 3"/>
    <w:basedOn w:val="Normaali"/>
    <w:next w:val="Normaali"/>
    <w:qFormat/>
    <w:rsid w:val="00D1111A"/>
    <w:pPr>
      <w:keepNext/>
      <w:numPr>
        <w:ilvl w:val="2"/>
        <w:numId w:val="10"/>
      </w:numPr>
      <w:spacing w:before="240"/>
      <w:ind w:left="624" w:hanging="624"/>
      <w:outlineLvl w:val="2"/>
    </w:pPr>
    <w:rPr>
      <w:rFonts w:cs="Arial"/>
      <w:b/>
      <w:bCs/>
      <w:szCs w:val="26"/>
    </w:rPr>
  </w:style>
  <w:style w:type="paragraph" w:styleId="Otsikko4">
    <w:name w:val="heading 4"/>
    <w:basedOn w:val="Normaali"/>
    <w:next w:val="Normaali"/>
    <w:link w:val="Otsikko4Char"/>
    <w:qFormat/>
    <w:rsid w:val="00C26318"/>
    <w:pPr>
      <w:keepNext/>
      <w:numPr>
        <w:ilvl w:val="3"/>
        <w:numId w:val="10"/>
      </w:numPr>
      <w:spacing w:before="240" w:after="60" w:line="240" w:lineRule="auto"/>
      <w:outlineLvl w:val="3"/>
    </w:pPr>
    <w:rPr>
      <w:rFonts w:ascii="Times New Roman" w:hAnsi="Times New Roman"/>
      <w:b/>
      <w:bCs/>
      <w:sz w:val="28"/>
      <w:szCs w:val="28"/>
      <w:lang w:val="en-GB" w:eastAsia="en-US"/>
    </w:rPr>
  </w:style>
  <w:style w:type="paragraph" w:styleId="Otsikko5">
    <w:name w:val="heading 5"/>
    <w:basedOn w:val="Normaali"/>
    <w:next w:val="Normaali"/>
    <w:link w:val="Otsikko5Char"/>
    <w:semiHidden/>
    <w:unhideWhenUsed/>
    <w:qFormat/>
    <w:rsid w:val="00A025B8"/>
    <w:pPr>
      <w:keepNext/>
      <w:keepLines/>
      <w:numPr>
        <w:ilvl w:val="4"/>
        <w:numId w:val="10"/>
      </w:numPr>
      <w:spacing w:before="200"/>
      <w:outlineLvl w:val="4"/>
    </w:pPr>
    <w:rPr>
      <w:rFonts w:asciiTheme="majorHAnsi" w:eastAsiaTheme="majorEastAsia" w:hAnsiTheme="majorHAnsi" w:cstheme="majorBidi"/>
      <w:color w:val="243F60" w:themeColor="accent1" w:themeShade="7F"/>
    </w:rPr>
  </w:style>
  <w:style w:type="paragraph" w:styleId="Otsikko6">
    <w:name w:val="heading 6"/>
    <w:basedOn w:val="Normaali"/>
    <w:next w:val="Normaali"/>
    <w:link w:val="Otsikko6Char"/>
    <w:semiHidden/>
    <w:unhideWhenUsed/>
    <w:qFormat/>
    <w:rsid w:val="00A025B8"/>
    <w:pPr>
      <w:keepNext/>
      <w:keepLines/>
      <w:numPr>
        <w:ilvl w:val="5"/>
        <w:numId w:val="10"/>
      </w:numPr>
      <w:spacing w:before="200"/>
      <w:outlineLvl w:val="5"/>
    </w:pPr>
    <w:rPr>
      <w:rFonts w:asciiTheme="majorHAnsi" w:eastAsiaTheme="majorEastAsia" w:hAnsiTheme="majorHAnsi" w:cstheme="majorBidi"/>
      <w:i/>
      <w:iCs/>
      <w:color w:val="243F60" w:themeColor="accent1" w:themeShade="7F"/>
    </w:rPr>
  </w:style>
  <w:style w:type="paragraph" w:styleId="Otsikko7">
    <w:name w:val="heading 7"/>
    <w:basedOn w:val="Normaali"/>
    <w:next w:val="Normaali"/>
    <w:link w:val="Otsikko7Char"/>
    <w:semiHidden/>
    <w:unhideWhenUsed/>
    <w:qFormat/>
    <w:rsid w:val="00A025B8"/>
    <w:pPr>
      <w:keepNext/>
      <w:keepLines/>
      <w:numPr>
        <w:ilvl w:val="6"/>
        <w:numId w:val="10"/>
      </w:numPr>
      <w:spacing w:before="200"/>
      <w:outlineLvl w:val="6"/>
    </w:pPr>
    <w:rPr>
      <w:rFonts w:asciiTheme="majorHAnsi" w:eastAsiaTheme="majorEastAsia" w:hAnsiTheme="majorHAnsi" w:cstheme="majorBidi"/>
      <w:i/>
      <w:iCs/>
      <w:color w:val="404040" w:themeColor="text1" w:themeTint="BF"/>
    </w:rPr>
  </w:style>
  <w:style w:type="paragraph" w:styleId="Otsikko8">
    <w:name w:val="heading 8"/>
    <w:basedOn w:val="Normaali"/>
    <w:next w:val="Normaali"/>
    <w:link w:val="Otsikko8Char"/>
    <w:semiHidden/>
    <w:unhideWhenUsed/>
    <w:qFormat/>
    <w:rsid w:val="00A025B8"/>
    <w:pPr>
      <w:keepNext/>
      <w:keepLines/>
      <w:numPr>
        <w:ilvl w:val="7"/>
        <w:numId w:val="10"/>
      </w:numPr>
      <w:spacing w:before="200"/>
      <w:outlineLvl w:val="7"/>
    </w:pPr>
    <w:rPr>
      <w:rFonts w:asciiTheme="majorHAnsi" w:eastAsiaTheme="majorEastAsia" w:hAnsiTheme="majorHAnsi" w:cstheme="majorBidi"/>
      <w:color w:val="404040" w:themeColor="text1" w:themeTint="BF"/>
      <w:sz w:val="20"/>
      <w:szCs w:val="20"/>
    </w:rPr>
  </w:style>
  <w:style w:type="paragraph" w:styleId="Otsikko9">
    <w:name w:val="heading 9"/>
    <w:basedOn w:val="Normaali"/>
    <w:next w:val="Normaali"/>
    <w:link w:val="Otsikko9Char"/>
    <w:semiHidden/>
    <w:unhideWhenUsed/>
    <w:qFormat/>
    <w:rsid w:val="00A025B8"/>
    <w:pPr>
      <w:keepNext/>
      <w:keepLines/>
      <w:numPr>
        <w:ilvl w:val="8"/>
        <w:numId w:val="10"/>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styleId="Yltunniste">
    <w:name w:val="header"/>
    <w:basedOn w:val="Normaali"/>
    <w:link w:val="YltunnisteChar"/>
    <w:rsid w:val="00A1493A"/>
    <w:pPr>
      <w:tabs>
        <w:tab w:val="center" w:pos="4153"/>
        <w:tab w:val="right" w:pos="8306"/>
      </w:tabs>
    </w:pPr>
  </w:style>
  <w:style w:type="paragraph" w:styleId="Alatunniste">
    <w:name w:val="footer"/>
    <w:basedOn w:val="Normaali"/>
    <w:link w:val="AlatunnisteChar"/>
    <w:uiPriority w:val="99"/>
    <w:rsid w:val="00A1493A"/>
    <w:pPr>
      <w:tabs>
        <w:tab w:val="center" w:pos="4153"/>
        <w:tab w:val="right" w:pos="8306"/>
      </w:tabs>
    </w:pPr>
  </w:style>
  <w:style w:type="character" w:styleId="Sivunumero">
    <w:name w:val="page number"/>
    <w:basedOn w:val="Kappaleenoletusfontti"/>
    <w:rsid w:val="00A1493A"/>
  </w:style>
  <w:style w:type="paragraph" w:styleId="Sisluet1">
    <w:name w:val="toc 1"/>
    <w:basedOn w:val="Normaali"/>
    <w:next w:val="Normaali"/>
    <w:autoRedefine/>
    <w:uiPriority w:val="39"/>
    <w:rsid w:val="00F01F8D"/>
    <w:pPr>
      <w:tabs>
        <w:tab w:val="right" w:pos="8494"/>
      </w:tabs>
      <w:spacing w:after="0"/>
    </w:pPr>
    <w:rPr>
      <w:caps/>
    </w:rPr>
  </w:style>
  <w:style w:type="paragraph" w:styleId="Sisluet2">
    <w:name w:val="toc 2"/>
    <w:basedOn w:val="Normaali"/>
    <w:next w:val="Normaali"/>
    <w:autoRedefine/>
    <w:uiPriority w:val="39"/>
    <w:rsid w:val="00F01F8D"/>
    <w:pPr>
      <w:tabs>
        <w:tab w:val="right" w:pos="8494"/>
      </w:tabs>
      <w:spacing w:after="0"/>
      <w:ind w:left="238"/>
    </w:pPr>
    <w:rPr>
      <w:noProof/>
    </w:rPr>
  </w:style>
  <w:style w:type="paragraph" w:styleId="Sisluet3">
    <w:name w:val="toc 3"/>
    <w:basedOn w:val="Normaali"/>
    <w:next w:val="Normaali"/>
    <w:autoRedefine/>
    <w:uiPriority w:val="39"/>
    <w:rsid w:val="00F01F8D"/>
    <w:pPr>
      <w:tabs>
        <w:tab w:val="right" w:pos="8494"/>
      </w:tabs>
      <w:spacing w:after="0"/>
      <w:ind w:left="680"/>
    </w:pPr>
    <w:rPr>
      <w:noProof/>
    </w:rPr>
  </w:style>
  <w:style w:type="paragraph" w:styleId="Sisluet4">
    <w:name w:val="toc 4"/>
    <w:basedOn w:val="Normaali"/>
    <w:next w:val="Normaali"/>
    <w:autoRedefine/>
    <w:semiHidden/>
    <w:rsid w:val="00A1493A"/>
    <w:pPr>
      <w:ind w:left="720"/>
    </w:pPr>
  </w:style>
  <w:style w:type="paragraph" w:styleId="Sisluet5">
    <w:name w:val="toc 5"/>
    <w:basedOn w:val="Normaali"/>
    <w:next w:val="Normaali"/>
    <w:autoRedefine/>
    <w:semiHidden/>
    <w:rsid w:val="00A1493A"/>
    <w:pPr>
      <w:ind w:left="960"/>
    </w:pPr>
  </w:style>
  <w:style w:type="paragraph" w:styleId="Sisluet6">
    <w:name w:val="toc 6"/>
    <w:basedOn w:val="Normaali"/>
    <w:next w:val="Normaali"/>
    <w:autoRedefine/>
    <w:semiHidden/>
    <w:rsid w:val="00A1493A"/>
    <w:pPr>
      <w:ind w:left="1200"/>
    </w:pPr>
  </w:style>
  <w:style w:type="paragraph" w:styleId="Sisluet7">
    <w:name w:val="toc 7"/>
    <w:basedOn w:val="Normaali"/>
    <w:next w:val="Normaali"/>
    <w:autoRedefine/>
    <w:semiHidden/>
    <w:rsid w:val="00A1493A"/>
    <w:pPr>
      <w:ind w:left="1440"/>
    </w:pPr>
  </w:style>
  <w:style w:type="paragraph" w:styleId="Sisluet8">
    <w:name w:val="toc 8"/>
    <w:basedOn w:val="Normaali"/>
    <w:next w:val="Normaali"/>
    <w:autoRedefine/>
    <w:semiHidden/>
    <w:rsid w:val="00A1493A"/>
    <w:pPr>
      <w:ind w:left="1680"/>
    </w:pPr>
  </w:style>
  <w:style w:type="paragraph" w:styleId="Sisluet9">
    <w:name w:val="toc 9"/>
    <w:basedOn w:val="Normaali"/>
    <w:next w:val="Normaali"/>
    <w:autoRedefine/>
    <w:semiHidden/>
    <w:rsid w:val="00A1493A"/>
    <w:pPr>
      <w:ind w:left="1920"/>
    </w:pPr>
  </w:style>
  <w:style w:type="character" w:styleId="Hyperlinkki">
    <w:name w:val="Hyperlink"/>
    <w:basedOn w:val="Kappaleenoletusfontti"/>
    <w:uiPriority w:val="99"/>
    <w:rsid w:val="00A1493A"/>
    <w:rPr>
      <w:color w:val="0000FF"/>
      <w:u w:val="single"/>
    </w:rPr>
  </w:style>
  <w:style w:type="paragraph" w:customStyle="1" w:styleId="Viranhaltijapts">
    <w:name w:val="Viranhaltijapäätös"/>
    <w:basedOn w:val="Normaali"/>
    <w:rsid w:val="008E5E02"/>
    <w:pPr>
      <w:tabs>
        <w:tab w:val="left" w:pos="0"/>
        <w:tab w:val="left" w:pos="2591"/>
        <w:tab w:val="left" w:pos="3890"/>
        <w:tab w:val="left" w:pos="5182"/>
        <w:tab w:val="left" w:pos="6481"/>
        <w:tab w:val="left" w:pos="7779"/>
        <w:tab w:val="left" w:pos="9072"/>
      </w:tabs>
      <w:spacing w:line="240" w:lineRule="auto"/>
    </w:pPr>
    <w:rPr>
      <w:sz w:val="22"/>
      <w:szCs w:val="20"/>
    </w:rPr>
  </w:style>
  <w:style w:type="character" w:customStyle="1" w:styleId="Otsikko4Char">
    <w:name w:val="Otsikko 4 Char"/>
    <w:basedOn w:val="Kappaleenoletusfontti"/>
    <w:link w:val="Otsikko4"/>
    <w:rsid w:val="00C26318"/>
    <w:rPr>
      <w:b/>
      <w:bCs/>
      <w:sz w:val="28"/>
      <w:szCs w:val="28"/>
      <w:lang w:val="en-GB" w:eastAsia="en-US"/>
    </w:rPr>
  </w:style>
  <w:style w:type="paragraph" w:customStyle="1" w:styleId="Kirjallisuusluettelo">
    <w:name w:val="Kirjallisuusluettelo"/>
    <w:basedOn w:val="Normaali"/>
    <w:next w:val="Kommentinteksti"/>
    <w:autoRedefine/>
    <w:rsid w:val="00C26318"/>
    <w:pPr>
      <w:tabs>
        <w:tab w:val="left" w:pos="426"/>
        <w:tab w:val="left" w:pos="4253"/>
      </w:tabs>
    </w:pPr>
    <w:rPr>
      <w:rFonts w:cs="Arial"/>
      <w:lang w:eastAsia="en-US"/>
    </w:rPr>
  </w:style>
  <w:style w:type="character" w:customStyle="1" w:styleId="AlatunnisteChar">
    <w:name w:val="Alatunniste Char"/>
    <w:basedOn w:val="Kappaleenoletusfontti"/>
    <w:link w:val="Alatunniste"/>
    <w:uiPriority w:val="99"/>
    <w:rsid w:val="00C26318"/>
    <w:rPr>
      <w:rFonts w:ascii="Arial" w:hAnsi="Arial"/>
      <w:sz w:val="24"/>
      <w:szCs w:val="24"/>
    </w:rPr>
  </w:style>
  <w:style w:type="paragraph" w:styleId="Leipteksti">
    <w:name w:val="Body Text"/>
    <w:basedOn w:val="Normaali"/>
    <w:link w:val="LeiptekstiChar"/>
    <w:rsid w:val="00C26318"/>
    <w:pPr>
      <w:spacing w:after="120"/>
    </w:pPr>
  </w:style>
  <w:style w:type="character" w:customStyle="1" w:styleId="LeiptekstiChar">
    <w:name w:val="Leipäteksti Char"/>
    <w:basedOn w:val="Kappaleenoletusfontti"/>
    <w:link w:val="Leipteksti"/>
    <w:rsid w:val="00C26318"/>
    <w:rPr>
      <w:rFonts w:ascii="Arial" w:hAnsi="Arial"/>
      <w:sz w:val="24"/>
      <w:szCs w:val="24"/>
    </w:rPr>
  </w:style>
  <w:style w:type="paragraph" w:customStyle="1" w:styleId="TyyliOtsikko1ArialNarrow14pt">
    <w:name w:val="Tyyli Otsikko 1 + Arial Narrow 14 pt"/>
    <w:basedOn w:val="Otsikko1"/>
    <w:rsid w:val="00FE1CE8"/>
  </w:style>
  <w:style w:type="paragraph" w:customStyle="1" w:styleId="TyyliOtsikko1ArialNarrow14ptJlkeen0pt">
    <w:name w:val="Tyyli Otsikko 1 + Arial Narrow 14 pt Jälkeen:  0 pt"/>
    <w:basedOn w:val="Otsikko1"/>
    <w:rsid w:val="00740380"/>
    <w:pPr>
      <w:spacing w:after="0"/>
    </w:pPr>
    <w:rPr>
      <w:rFonts w:cs="Times New Roman"/>
      <w:szCs w:val="20"/>
    </w:rPr>
  </w:style>
  <w:style w:type="character" w:styleId="Kommentinviite">
    <w:name w:val="annotation reference"/>
    <w:basedOn w:val="Kappaleenoletusfontti"/>
    <w:rsid w:val="00F564BB"/>
    <w:rPr>
      <w:sz w:val="16"/>
      <w:szCs w:val="16"/>
    </w:rPr>
  </w:style>
  <w:style w:type="paragraph" w:styleId="Kommentinteksti">
    <w:name w:val="annotation text"/>
    <w:basedOn w:val="Normaali"/>
    <w:link w:val="KommentintekstiChar"/>
    <w:rsid w:val="00F564BB"/>
    <w:rPr>
      <w:sz w:val="20"/>
      <w:szCs w:val="20"/>
    </w:rPr>
  </w:style>
  <w:style w:type="character" w:customStyle="1" w:styleId="KommentintekstiChar">
    <w:name w:val="Kommentin teksti Char"/>
    <w:basedOn w:val="Kappaleenoletusfontti"/>
    <w:link w:val="Kommentinteksti"/>
    <w:rsid w:val="00F564BB"/>
    <w:rPr>
      <w:rFonts w:ascii="Arial" w:hAnsi="Arial"/>
    </w:rPr>
  </w:style>
  <w:style w:type="paragraph" w:styleId="Kommentinotsikko">
    <w:name w:val="annotation subject"/>
    <w:basedOn w:val="Kommentinteksti"/>
    <w:next w:val="Kommentinteksti"/>
    <w:link w:val="KommentinotsikkoChar"/>
    <w:rsid w:val="00F564BB"/>
    <w:rPr>
      <w:b/>
      <w:bCs/>
    </w:rPr>
  </w:style>
  <w:style w:type="character" w:customStyle="1" w:styleId="KommentinotsikkoChar">
    <w:name w:val="Kommentin otsikko Char"/>
    <w:basedOn w:val="KommentintekstiChar"/>
    <w:link w:val="Kommentinotsikko"/>
    <w:rsid w:val="00F564BB"/>
    <w:rPr>
      <w:rFonts w:ascii="Arial" w:hAnsi="Arial"/>
      <w:b/>
      <w:bCs/>
    </w:rPr>
  </w:style>
  <w:style w:type="paragraph" w:styleId="Seliteteksti">
    <w:name w:val="Balloon Text"/>
    <w:basedOn w:val="Normaali"/>
    <w:link w:val="SelitetekstiChar"/>
    <w:rsid w:val="00F564BB"/>
    <w:pPr>
      <w:spacing w:line="240" w:lineRule="auto"/>
    </w:pPr>
    <w:rPr>
      <w:rFonts w:ascii="Tahoma" w:hAnsi="Tahoma" w:cs="Tahoma"/>
      <w:sz w:val="16"/>
      <w:szCs w:val="16"/>
    </w:rPr>
  </w:style>
  <w:style w:type="character" w:customStyle="1" w:styleId="SelitetekstiChar">
    <w:name w:val="Seliteteksti Char"/>
    <w:basedOn w:val="Kappaleenoletusfontti"/>
    <w:link w:val="Seliteteksti"/>
    <w:rsid w:val="00F564BB"/>
    <w:rPr>
      <w:rFonts w:ascii="Tahoma" w:hAnsi="Tahoma" w:cs="Tahoma"/>
      <w:sz w:val="16"/>
      <w:szCs w:val="16"/>
    </w:rPr>
  </w:style>
  <w:style w:type="paragraph" w:customStyle="1" w:styleId="Inssitynleipteksti">
    <w:name w:val="Inssityön leipäteksti"/>
    <w:basedOn w:val="Normaali"/>
    <w:autoRedefine/>
    <w:rsid w:val="00E0764C"/>
    <w:pPr>
      <w:spacing w:line="240" w:lineRule="auto"/>
      <w:ind w:right="28"/>
    </w:pPr>
    <w:rPr>
      <w:rFonts w:cs="Arial"/>
      <w:bCs/>
      <w:i/>
      <w:lang w:eastAsia="en-US"/>
    </w:rPr>
  </w:style>
  <w:style w:type="paragraph" w:customStyle="1" w:styleId="Inssitynliiteluettelo">
    <w:name w:val="Inssityön liiteluettelo"/>
    <w:basedOn w:val="Normaali"/>
    <w:autoRedefine/>
    <w:rsid w:val="004A55F0"/>
    <w:pPr>
      <w:keepLines/>
      <w:numPr>
        <w:numId w:val="2"/>
      </w:numPr>
    </w:pPr>
    <w:rPr>
      <w:rFonts w:cs="Arial"/>
      <w:szCs w:val="23"/>
      <w:lang w:eastAsia="en-US"/>
    </w:rPr>
  </w:style>
  <w:style w:type="paragraph" w:customStyle="1" w:styleId="Inssitynotsikko4">
    <w:name w:val="Inssityön otsikko 4"/>
    <w:basedOn w:val="Inssitynleipteksti"/>
    <w:next w:val="Inssitynleipteksti"/>
    <w:autoRedefine/>
    <w:rsid w:val="002A531F"/>
    <w:pPr>
      <w:keepNext/>
    </w:pPr>
    <w:rPr>
      <w:b/>
    </w:rPr>
  </w:style>
  <w:style w:type="paragraph" w:customStyle="1" w:styleId="Inssityntaulukonotsikko">
    <w:name w:val="Inssityön taulukon otsikko"/>
    <w:basedOn w:val="Normaali"/>
    <w:next w:val="Inssitynleipteksti"/>
    <w:autoRedefine/>
    <w:rsid w:val="002A531F"/>
    <w:pPr>
      <w:keepNext/>
      <w:keepLines/>
      <w:tabs>
        <w:tab w:val="left" w:pos="1418"/>
        <w:tab w:val="left" w:pos="2835"/>
        <w:tab w:val="left" w:pos="4253"/>
        <w:tab w:val="left" w:pos="5670"/>
        <w:tab w:val="left" w:pos="7088"/>
        <w:tab w:val="left" w:pos="8505"/>
      </w:tabs>
    </w:pPr>
    <w:rPr>
      <w:rFonts w:cs="Arial"/>
      <w:i/>
      <w:szCs w:val="20"/>
      <w:lang w:eastAsia="en-US"/>
    </w:rPr>
  </w:style>
  <w:style w:type="paragraph" w:customStyle="1" w:styleId="Inssitynkuva">
    <w:name w:val="Inssityön kuva"/>
    <w:basedOn w:val="NormaaliWWW"/>
    <w:next w:val="Inssitynkuvanotsikko"/>
    <w:autoRedefine/>
    <w:rsid w:val="002A531F"/>
    <w:pPr>
      <w:keepNext/>
      <w:keepLines/>
      <w:spacing w:line="240" w:lineRule="auto"/>
    </w:pPr>
    <w:rPr>
      <w:rFonts w:ascii="Arial" w:hAnsi="Arial" w:cs="Arial"/>
      <w:sz w:val="18"/>
      <w:szCs w:val="18"/>
      <w:lang w:eastAsia="en-US"/>
    </w:rPr>
  </w:style>
  <w:style w:type="paragraph" w:customStyle="1" w:styleId="Inssitynkuvanotsikko">
    <w:name w:val="Inssityön kuvan otsikko"/>
    <w:basedOn w:val="Normaali"/>
    <w:next w:val="Inssitynleipteksti"/>
    <w:autoRedefine/>
    <w:rsid w:val="002A531F"/>
    <w:pPr>
      <w:keepLines/>
      <w:tabs>
        <w:tab w:val="left" w:pos="1418"/>
        <w:tab w:val="left" w:pos="2835"/>
        <w:tab w:val="left" w:pos="4253"/>
        <w:tab w:val="left" w:pos="5670"/>
        <w:tab w:val="left" w:pos="7088"/>
        <w:tab w:val="left" w:pos="8505"/>
      </w:tabs>
      <w:spacing w:before="240"/>
    </w:pPr>
    <w:rPr>
      <w:rFonts w:cs="Arial"/>
      <w:i/>
      <w:szCs w:val="20"/>
      <w:lang w:eastAsia="en-US"/>
    </w:rPr>
  </w:style>
  <w:style w:type="paragraph" w:customStyle="1" w:styleId="Inssitynkaava">
    <w:name w:val="Inssityön kaava"/>
    <w:basedOn w:val="Normaali"/>
    <w:next w:val="Inssitynleipteksti"/>
    <w:autoRedefine/>
    <w:rsid w:val="002A531F"/>
    <w:pPr>
      <w:keepLines/>
      <w:tabs>
        <w:tab w:val="left" w:pos="1418"/>
        <w:tab w:val="left" w:pos="2835"/>
        <w:tab w:val="left" w:pos="4253"/>
        <w:tab w:val="left" w:pos="5670"/>
        <w:tab w:val="left" w:pos="7088"/>
        <w:tab w:val="left" w:pos="8505"/>
      </w:tabs>
    </w:pPr>
    <w:rPr>
      <w:rFonts w:ascii="Times New Roman" w:hAnsi="Times New Roman"/>
      <w:i/>
      <w:iCs/>
      <w:szCs w:val="20"/>
      <w:lang w:eastAsia="en-US"/>
    </w:rPr>
  </w:style>
  <w:style w:type="paragraph" w:styleId="NormaaliWWW">
    <w:name w:val="Normal (Web)"/>
    <w:basedOn w:val="Normaali"/>
    <w:rsid w:val="002A531F"/>
    <w:rPr>
      <w:rFonts w:ascii="Times New Roman" w:hAnsi="Times New Roman"/>
    </w:rPr>
  </w:style>
  <w:style w:type="paragraph" w:customStyle="1" w:styleId="Inssitynlhttietomuistionlomakerivi">
    <w:name w:val="Inssityön lähtötietomuistion lomakerivi"/>
    <w:basedOn w:val="Normaali"/>
    <w:autoRedefine/>
    <w:rsid w:val="00FE7ABB"/>
    <w:pPr>
      <w:tabs>
        <w:tab w:val="right" w:leader="underscore" w:pos="8976"/>
      </w:tabs>
      <w:spacing w:before="240" w:line="240" w:lineRule="auto"/>
      <w:ind w:left="1496" w:hanging="1496"/>
    </w:pPr>
    <w:rPr>
      <w:rFonts w:ascii="Times New Roman" w:hAnsi="Times New Roman"/>
      <w:bCs/>
      <w:sz w:val="23"/>
      <w:szCs w:val="23"/>
      <w:lang w:eastAsia="en-US"/>
    </w:rPr>
  </w:style>
  <w:style w:type="paragraph" w:customStyle="1" w:styleId="Inssitynliitteenotsikko">
    <w:name w:val="Inssityön liitteen otsikko"/>
    <w:basedOn w:val="Normaali"/>
    <w:next w:val="Normaali"/>
    <w:autoRedefine/>
    <w:rsid w:val="00196D38"/>
    <w:pPr>
      <w:tabs>
        <w:tab w:val="right" w:pos="8505"/>
      </w:tabs>
      <w:spacing w:after="360" w:line="240" w:lineRule="auto"/>
    </w:pPr>
    <w:rPr>
      <w:bCs/>
      <w:sz w:val="28"/>
      <w:szCs w:val="27"/>
      <w:lang w:eastAsia="en-US"/>
    </w:rPr>
  </w:style>
  <w:style w:type="character" w:styleId="Loppuviitteenviite">
    <w:name w:val="endnote reference"/>
    <w:basedOn w:val="Kappaleenoletusfontti"/>
    <w:rsid w:val="00FE7ABB"/>
    <w:rPr>
      <w:vertAlign w:val="superscript"/>
    </w:rPr>
  </w:style>
  <w:style w:type="paragraph" w:customStyle="1" w:styleId="Inssitynliitteenloppuviite">
    <w:name w:val="Inssityön liitteen loppuviite"/>
    <w:basedOn w:val="Loppuviitteenteksti"/>
    <w:autoRedefine/>
    <w:rsid w:val="00FE7ABB"/>
    <w:pPr>
      <w:tabs>
        <w:tab w:val="left" w:pos="187"/>
      </w:tabs>
      <w:ind w:left="187" w:hanging="187"/>
    </w:pPr>
    <w:rPr>
      <w:rFonts w:ascii="Times New Roman" w:hAnsi="Times New Roman"/>
      <w:bCs/>
      <w:lang w:eastAsia="en-US"/>
    </w:rPr>
  </w:style>
  <w:style w:type="paragraph" w:styleId="Loppuviitteenteksti">
    <w:name w:val="endnote text"/>
    <w:basedOn w:val="Normaali"/>
    <w:link w:val="LoppuviitteentekstiChar"/>
    <w:rsid w:val="00FE7ABB"/>
    <w:pPr>
      <w:spacing w:line="240" w:lineRule="auto"/>
    </w:pPr>
    <w:rPr>
      <w:sz w:val="20"/>
      <w:szCs w:val="20"/>
    </w:rPr>
  </w:style>
  <w:style w:type="character" w:customStyle="1" w:styleId="LoppuviitteentekstiChar">
    <w:name w:val="Loppuviitteen teksti Char"/>
    <w:basedOn w:val="Kappaleenoletusfontti"/>
    <w:link w:val="Loppuviitteenteksti"/>
    <w:rsid w:val="00FE7ABB"/>
    <w:rPr>
      <w:rFonts w:ascii="Arial" w:hAnsi="Arial"/>
    </w:rPr>
  </w:style>
  <w:style w:type="paragraph" w:customStyle="1" w:styleId="Inssitynotsikko1">
    <w:name w:val="Inssityön otsikko 1"/>
    <w:basedOn w:val="Otsikko1"/>
    <w:next w:val="Inssitynleipteksti"/>
    <w:rsid w:val="00FE7ABB"/>
    <w:pPr>
      <w:keepLines/>
      <w:tabs>
        <w:tab w:val="left" w:pos="1418"/>
        <w:tab w:val="left" w:pos="2835"/>
        <w:tab w:val="left" w:pos="4253"/>
        <w:tab w:val="left" w:pos="5670"/>
        <w:tab w:val="left" w:pos="7088"/>
        <w:tab w:val="left" w:pos="8505"/>
      </w:tabs>
    </w:pPr>
    <w:rPr>
      <w:bCs w:val="0"/>
      <w:caps w:val="0"/>
      <w:sz w:val="32"/>
      <w:szCs w:val="27"/>
      <w:lang w:eastAsia="ar-SA"/>
    </w:rPr>
  </w:style>
  <w:style w:type="paragraph" w:customStyle="1" w:styleId="Inssitynotsikko2">
    <w:name w:val="Inssityön otsikko 2"/>
    <w:basedOn w:val="Inssitynotsikko1"/>
    <w:next w:val="Inssitynleipteksti"/>
    <w:rsid w:val="00FE7ABB"/>
    <w:pPr>
      <w:pageBreakBefore w:val="0"/>
      <w:spacing w:before="360" w:after="0"/>
    </w:pPr>
    <w:rPr>
      <w:sz w:val="28"/>
    </w:rPr>
  </w:style>
  <w:style w:type="paragraph" w:customStyle="1" w:styleId="Inssitynlhdemalli">
    <w:name w:val="Inssityön lähdemalli"/>
    <w:basedOn w:val="Normaali"/>
    <w:next w:val="Inssitynleipteksti"/>
    <w:rsid w:val="00FE7ABB"/>
    <w:pPr>
      <w:shd w:val="clear" w:color="auto" w:fill="F3F3F3"/>
      <w:tabs>
        <w:tab w:val="left" w:pos="1418"/>
        <w:tab w:val="left" w:pos="2835"/>
        <w:tab w:val="left" w:pos="4253"/>
        <w:tab w:val="left" w:pos="5670"/>
        <w:tab w:val="left" w:pos="7088"/>
        <w:tab w:val="left" w:pos="8505"/>
      </w:tabs>
      <w:spacing w:before="240"/>
      <w:ind w:left="851"/>
    </w:pPr>
    <w:rPr>
      <w:rFonts w:ascii="Book Antiqua" w:hAnsi="Book Antiqua" w:cs="Arial"/>
      <w:bCs/>
      <w:lang w:eastAsia="ar-SA"/>
    </w:rPr>
  </w:style>
  <w:style w:type="paragraph" w:customStyle="1" w:styleId="Inssitynviittausmalli">
    <w:name w:val="Inssityön viittausmalli"/>
    <w:basedOn w:val="Inssitynlhdemalli"/>
    <w:next w:val="Inssitynleipteksti"/>
    <w:rsid w:val="00FE7ABB"/>
  </w:style>
  <w:style w:type="paragraph" w:customStyle="1" w:styleId="Inssitynjakoviiva">
    <w:name w:val="Inssityön jakoviiva"/>
    <w:basedOn w:val="Inssitynleipteksti"/>
    <w:next w:val="Inssitynleipteksti"/>
    <w:rsid w:val="00FE7ABB"/>
    <w:pPr>
      <w:tabs>
        <w:tab w:val="left" w:pos="1418"/>
        <w:tab w:val="left" w:pos="2835"/>
        <w:tab w:val="left" w:pos="4253"/>
        <w:tab w:val="left" w:pos="5670"/>
        <w:tab w:val="left" w:pos="7088"/>
        <w:tab w:val="right" w:pos="8221"/>
        <w:tab w:val="left" w:pos="8505"/>
      </w:tabs>
      <w:spacing w:before="240"/>
    </w:pPr>
    <w:rPr>
      <w:u w:val="single"/>
      <w:lang w:eastAsia="ar-SA"/>
    </w:rPr>
  </w:style>
  <w:style w:type="paragraph" w:customStyle="1" w:styleId="Inssitynlhdemalli123">
    <w:name w:val="Inssityön lähdemalli 123"/>
    <w:basedOn w:val="Inssitynlhdemalli"/>
    <w:rsid w:val="00FE7ABB"/>
    <w:pPr>
      <w:tabs>
        <w:tab w:val="num" w:pos="1080"/>
      </w:tabs>
      <w:ind w:left="-132"/>
    </w:pPr>
  </w:style>
  <w:style w:type="paragraph" w:customStyle="1" w:styleId="Default">
    <w:name w:val="Default"/>
    <w:rsid w:val="002F1A95"/>
    <w:pPr>
      <w:autoSpaceDE w:val="0"/>
      <w:autoSpaceDN w:val="0"/>
      <w:adjustRightInd w:val="0"/>
    </w:pPr>
    <w:rPr>
      <w:rFonts w:ascii="Arial" w:hAnsi="Arial" w:cs="Arial"/>
      <w:color w:val="000000"/>
      <w:sz w:val="24"/>
      <w:szCs w:val="24"/>
    </w:rPr>
  </w:style>
  <w:style w:type="character" w:styleId="AvattuHyperlinkki">
    <w:name w:val="FollowedHyperlink"/>
    <w:basedOn w:val="Kappaleenoletusfontti"/>
    <w:rsid w:val="00FD73A7"/>
    <w:rPr>
      <w:color w:val="800080" w:themeColor="followedHyperlink"/>
      <w:u w:val="single"/>
    </w:rPr>
  </w:style>
  <w:style w:type="table" w:styleId="TaulukkoRuudukko">
    <w:name w:val="Table Grid"/>
    <w:basedOn w:val="Normaalitaulukko"/>
    <w:uiPriority w:val="59"/>
    <w:rsid w:val="00DD2DD6"/>
    <w:rPr>
      <w:rFonts w:asciiTheme="minorHAnsi" w:eastAsiaTheme="minorHAnsi" w:hAnsiTheme="minorHAnsi" w:cstheme="minorBidi"/>
      <w:sz w:val="22"/>
      <w:szCs w:val="22"/>
      <w:lang w:eastAsia="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uettelokappale">
    <w:name w:val="List Paragraph"/>
    <w:basedOn w:val="Normaali"/>
    <w:uiPriority w:val="34"/>
    <w:rsid w:val="00471C6C"/>
    <w:pPr>
      <w:ind w:left="720"/>
      <w:contextualSpacing/>
    </w:pPr>
  </w:style>
  <w:style w:type="paragraph" w:styleId="Otsikko">
    <w:name w:val="Title"/>
    <w:basedOn w:val="Normaali"/>
    <w:next w:val="Normaali"/>
    <w:link w:val="OtsikkoChar"/>
    <w:qFormat/>
    <w:rsid w:val="00D1111A"/>
    <w:pPr>
      <w:keepNext/>
      <w:spacing w:after="480"/>
      <w:contextualSpacing/>
    </w:pPr>
    <w:rPr>
      <w:rFonts w:eastAsiaTheme="majorEastAsia" w:cs="Arial"/>
      <w:b/>
      <w:caps/>
      <w:spacing w:val="5"/>
      <w:kern w:val="28"/>
      <w:sz w:val="28"/>
      <w:szCs w:val="52"/>
    </w:rPr>
  </w:style>
  <w:style w:type="character" w:customStyle="1" w:styleId="OtsikkoChar">
    <w:name w:val="Otsikko Char"/>
    <w:basedOn w:val="Kappaleenoletusfontti"/>
    <w:link w:val="Otsikko"/>
    <w:rsid w:val="00D1111A"/>
    <w:rPr>
      <w:rFonts w:ascii="Arial" w:eastAsiaTheme="majorEastAsia" w:hAnsi="Arial" w:cs="Arial"/>
      <w:b/>
      <w:caps/>
      <w:spacing w:val="5"/>
      <w:kern w:val="28"/>
      <w:sz w:val="28"/>
      <w:szCs w:val="52"/>
    </w:rPr>
  </w:style>
  <w:style w:type="character" w:customStyle="1" w:styleId="Otsikko5Char">
    <w:name w:val="Otsikko 5 Char"/>
    <w:basedOn w:val="Kappaleenoletusfontti"/>
    <w:link w:val="Otsikko5"/>
    <w:semiHidden/>
    <w:rsid w:val="00A025B8"/>
    <w:rPr>
      <w:rFonts w:asciiTheme="majorHAnsi" w:eastAsiaTheme="majorEastAsia" w:hAnsiTheme="majorHAnsi" w:cstheme="majorBidi"/>
      <w:color w:val="243F60" w:themeColor="accent1" w:themeShade="7F"/>
      <w:sz w:val="24"/>
      <w:szCs w:val="24"/>
    </w:rPr>
  </w:style>
  <w:style w:type="character" w:customStyle="1" w:styleId="Otsikko6Char">
    <w:name w:val="Otsikko 6 Char"/>
    <w:basedOn w:val="Kappaleenoletusfontti"/>
    <w:link w:val="Otsikko6"/>
    <w:semiHidden/>
    <w:rsid w:val="00A025B8"/>
    <w:rPr>
      <w:rFonts w:asciiTheme="majorHAnsi" w:eastAsiaTheme="majorEastAsia" w:hAnsiTheme="majorHAnsi" w:cstheme="majorBidi"/>
      <w:i/>
      <w:iCs/>
      <w:color w:val="243F60" w:themeColor="accent1" w:themeShade="7F"/>
      <w:sz w:val="24"/>
      <w:szCs w:val="24"/>
    </w:rPr>
  </w:style>
  <w:style w:type="character" w:customStyle="1" w:styleId="Otsikko7Char">
    <w:name w:val="Otsikko 7 Char"/>
    <w:basedOn w:val="Kappaleenoletusfontti"/>
    <w:link w:val="Otsikko7"/>
    <w:semiHidden/>
    <w:rsid w:val="00A025B8"/>
    <w:rPr>
      <w:rFonts w:asciiTheme="majorHAnsi" w:eastAsiaTheme="majorEastAsia" w:hAnsiTheme="majorHAnsi" w:cstheme="majorBidi"/>
      <w:i/>
      <w:iCs/>
      <w:color w:val="404040" w:themeColor="text1" w:themeTint="BF"/>
      <w:sz w:val="24"/>
      <w:szCs w:val="24"/>
    </w:rPr>
  </w:style>
  <w:style w:type="character" w:customStyle="1" w:styleId="Otsikko8Char">
    <w:name w:val="Otsikko 8 Char"/>
    <w:basedOn w:val="Kappaleenoletusfontti"/>
    <w:link w:val="Otsikko8"/>
    <w:semiHidden/>
    <w:rsid w:val="00A025B8"/>
    <w:rPr>
      <w:rFonts w:asciiTheme="majorHAnsi" w:eastAsiaTheme="majorEastAsia" w:hAnsiTheme="majorHAnsi" w:cstheme="majorBidi"/>
      <w:color w:val="404040" w:themeColor="text1" w:themeTint="BF"/>
    </w:rPr>
  </w:style>
  <w:style w:type="character" w:customStyle="1" w:styleId="Otsikko9Char">
    <w:name w:val="Otsikko 9 Char"/>
    <w:basedOn w:val="Kappaleenoletusfontti"/>
    <w:link w:val="Otsikko9"/>
    <w:semiHidden/>
    <w:rsid w:val="00A025B8"/>
    <w:rPr>
      <w:rFonts w:asciiTheme="majorHAnsi" w:eastAsiaTheme="majorEastAsia" w:hAnsiTheme="majorHAnsi" w:cstheme="majorBidi"/>
      <w:i/>
      <w:iCs/>
      <w:color w:val="404040" w:themeColor="text1" w:themeTint="BF"/>
    </w:rPr>
  </w:style>
  <w:style w:type="paragraph" w:styleId="Eivli">
    <w:name w:val="No Spacing"/>
    <w:uiPriority w:val="1"/>
    <w:qFormat/>
    <w:rsid w:val="00580B31"/>
    <w:rPr>
      <w:rFonts w:ascii="Arial" w:hAnsi="Arial"/>
      <w:sz w:val="24"/>
      <w:szCs w:val="24"/>
    </w:rPr>
  </w:style>
  <w:style w:type="paragraph" w:customStyle="1" w:styleId="OtikkoIlmanNumerointia">
    <w:name w:val="OtikkoIlmanNumerointia"/>
    <w:basedOn w:val="Eivli"/>
    <w:qFormat/>
    <w:rsid w:val="00D1111A"/>
    <w:pPr>
      <w:spacing w:line="360" w:lineRule="auto"/>
    </w:pPr>
    <w:rPr>
      <w:b/>
    </w:rPr>
  </w:style>
  <w:style w:type="paragraph" w:styleId="Kuvaotsikko">
    <w:name w:val="caption"/>
    <w:basedOn w:val="Default"/>
    <w:next w:val="Normaali"/>
    <w:unhideWhenUsed/>
    <w:qFormat/>
    <w:rsid w:val="00536AB5"/>
    <w:pPr>
      <w:spacing w:line="360" w:lineRule="auto"/>
    </w:pPr>
    <w:rPr>
      <w:i/>
    </w:rPr>
  </w:style>
  <w:style w:type="paragraph" w:styleId="Lhdeluettelo">
    <w:name w:val="Bibliography"/>
    <w:basedOn w:val="Normaali"/>
    <w:next w:val="Normaali"/>
    <w:uiPriority w:val="37"/>
    <w:unhideWhenUsed/>
    <w:qFormat/>
    <w:rsid w:val="007D174E"/>
    <w:pPr>
      <w:numPr>
        <w:numId w:val="6"/>
      </w:numPr>
      <w:ind w:left="360"/>
    </w:pPr>
  </w:style>
  <w:style w:type="character" w:customStyle="1" w:styleId="YltunnisteChar">
    <w:name w:val="Ylätunniste Char"/>
    <w:basedOn w:val="Kappaleenoletusfontti"/>
    <w:link w:val="Yltunniste"/>
    <w:uiPriority w:val="99"/>
    <w:rsid w:val="002775E7"/>
    <w:rPr>
      <w:rFonts w:ascii="Arial" w:hAnsi="Arial"/>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1129110">
      <w:bodyDiv w:val="1"/>
      <w:marLeft w:val="0"/>
      <w:marRight w:val="0"/>
      <w:marTop w:val="0"/>
      <w:marBottom w:val="0"/>
      <w:divBdr>
        <w:top w:val="none" w:sz="0" w:space="0" w:color="auto"/>
        <w:left w:val="none" w:sz="0" w:space="0" w:color="auto"/>
        <w:bottom w:val="none" w:sz="0" w:space="0" w:color="auto"/>
        <w:right w:val="none" w:sz="0" w:space="0" w:color="auto"/>
      </w:divBdr>
    </w:div>
    <w:div w:id="1269964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helecon3.hkkk.fi/helevoc/?lang=eng&amp;dbname=MIX" TargetMode="External"/><Relationship Id="rId18" Type="http://schemas.openxmlformats.org/officeDocument/2006/relationships/header" Target="header5.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hyperlink" Target="http://www-db.helsinki.fi/agri/agrisanasto/Welcome_eng.html" TargetMode="External"/><Relationship Id="rId17" Type="http://schemas.openxmlformats.org/officeDocument/2006/relationships/header" Target="header4.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yso.fi/onto/mesh/conceptscheme"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footer" Target="footer4.xml"/><Relationship Id="rId10" Type="http://schemas.openxmlformats.org/officeDocument/2006/relationships/hyperlink" Target="http://onki.fi/fi/browser/overview/ysa" TargetMode="Externa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2.emf"/><Relationship Id="rId22" Type="http://schemas.openxmlformats.org/officeDocument/2006/relationships/header" Target="header7.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hopeavu.KK\AppData\Local\Microsoft\Windows\Temporary%20Internet%20Files\Content.IE5\89NCF8M3\opinnaytetyomalli.dotx" TargetMode="Externa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6A61E0-467C-4981-AF3B-9F31923FF9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opinnaytetyomalli</Template>
  <TotalTime>17</TotalTime>
  <Pages>19</Pages>
  <Words>1699</Words>
  <Characters>13764</Characters>
  <Application>Microsoft Office Word</Application>
  <DocSecurity>0</DocSecurity>
  <Lines>114</Lines>
  <Paragraphs>30</Paragraphs>
  <ScaleCrop>false</ScaleCrop>
  <HeadingPairs>
    <vt:vector size="4" baseType="variant">
      <vt:variant>
        <vt:lpstr>Otsikko</vt:lpstr>
      </vt:variant>
      <vt:variant>
        <vt:i4>1</vt:i4>
      </vt:variant>
      <vt:variant>
        <vt:lpstr>Title</vt:lpstr>
      </vt:variant>
      <vt:variant>
        <vt:i4>1</vt:i4>
      </vt:variant>
    </vt:vector>
  </HeadingPairs>
  <TitlesOfParts>
    <vt:vector size="2" baseType="lpstr">
      <vt:lpstr>Opinnäytetyömalli</vt:lpstr>
      <vt:lpstr>Opinnäytetyömalli</vt:lpstr>
    </vt:vector>
  </TitlesOfParts>
  <Company>ratoli</Company>
  <LinksUpToDate>false</LinksUpToDate>
  <CharactersWithSpaces>15433</CharactersWithSpaces>
  <SharedDoc>false</SharedDoc>
  <HLinks>
    <vt:vector size="120" baseType="variant">
      <vt:variant>
        <vt:i4>1572926</vt:i4>
      </vt:variant>
      <vt:variant>
        <vt:i4>107</vt:i4>
      </vt:variant>
      <vt:variant>
        <vt:i4>0</vt:i4>
      </vt:variant>
      <vt:variant>
        <vt:i4>5</vt:i4>
      </vt:variant>
      <vt:variant>
        <vt:lpwstr/>
      </vt:variant>
      <vt:variant>
        <vt:lpwstr>_Toc278965246</vt:lpwstr>
      </vt:variant>
      <vt:variant>
        <vt:i4>1572926</vt:i4>
      </vt:variant>
      <vt:variant>
        <vt:i4>101</vt:i4>
      </vt:variant>
      <vt:variant>
        <vt:i4>0</vt:i4>
      </vt:variant>
      <vt:variant>
        <vt:i4>5</vt:i4>
      </vt:variant>
      <vt:variant>
        <vt:lpwstr/>
      </vt:variant>
      <vt:variant>
        <vt:lpwstr>_Toc278965245</vt:lpwstr>
      </vt:variant>
      <vt:variant>
        <vt:i4>1572926</vt:i4>
      </vt:variant>
      <vt:variant>
        <vt:i4>95</vt:i4>
      </vt:variant>
      <vt:variant>
        <vt:i4>0</vt:i4>
      </vt:variant>
      <vt:variant>
        <vt:i4>5</vt:i4>
      </vt:variant>
      <vt:variant>
        <vt:lpwstr/>
      </vt:variant>
      <vt:variant>
        <vt:lpwstr>_Toc278965244</vt:lpwstr>
      </vt:variant>
      <vt:variant>
        <vt:i4>1572926</vt:i4>
      </vt:variant>
      <vt:variant>
        <vt:i4>89</vt:i4>
      </vt:variant>
      <vt:variant>
        <vt:i4>0</vt:i4>
      </vt:variant>
      <vt:variant>
        <vt:i4>5</vt:i4>
      </vt:variant>
      <vt:variant>
        <vt:lpwstr/>
      </vt:variant>
      <vt:variant>
        <vt:lpwstr>_Toc278965243</vt:lpwstr>
      </vt:variant>
      <vt:variant>
        <vt:i4>1572926</vt:i4>
      </vt:variant>
      <vt:variant>
        <vt:i4>83</vt:i4>
      </vt:variant>
      <vt:variant>
        <vt:i4>0</vt:i4>
      </vt:variant>
      <vt:variant>
        <vt:i4>5</vt:i4>
      </vt:variant>
      <vt:variant>
        <vt:lpwstr/>
      </vt:variant>
      <vt:variant>
        <vt:lpwstr>_Toc278965242</vt:lpwstr>
      </vt:variant>
      <vt:variant>
        <vt:i4>1572926</vt:i4>
      </vt:variant>
      <vt:variant>
        <vt:i4>77</vt:i4>
      </vt:variant>
      <vt:variant>
        <vt:i4>0</vt:i4>
      </vt:variant>
      <vt:variant>
        <vt:i4>5</vt:i4>
      </vt:variant>
      <vt:variant>
        <vt:lpwstr/>
      </vt:variant>
      <vt:variant>
        <vt:lpwstr>_Toc278965241</vt:lpwstr>
      </vt:variant>
      <vt:variant>
        <vt:i4>1572926</vt:i4>
      </vt:variant>
      <vt:variant>
        <vt:i4>71</vt:i4>
      </vt:variant>
      <vt:variant>
        <vt:i4>0</vt:i4>
      </vt:variant>
      <vt:variant>
        <vt:i4>5</vt:i4>
      </vt:variant>
      <vt:variant>
        <vt:lpwstr/>
      </vt:variant>
      <vt:variant>
        <vt:lpwstr>_Toc278965240</vt:lpwstr>
      </vt:variant>
      <vt:variant>
        <vt:i4>2031678</vt:i4>
      </vt:variant>
      <vt:variant>
        <vt:i4>65</vt:i4>
      </vt:variant>
      <vt:variant>
        <vt:i4>0</vt:i4>
      </vt:variant>
      <vt:variant>
        <vt:i4>5</vt:i4>
      </vt:variant>
      <vt:variant>
        <vt:lpwstr/>
      </vt:variant>
      <vt:variant>
        <vt:lpwstr>_Toc278965239</vt:lpwstr>
      </vt:variant>
      <vt:variant>
        <vt:i4>2031678</vt:i4>
      </vt:variant>
      <vt:variant>
        <vt:i4>59</vt:i4>
      </vt:variant>
      <vt:variant>
        <vt:i4>0</vt:i4>
      </vt:variant>
      <vt:variant>
        <vt:i4>5</vt:i4>
      </vt:variant>
      <vt:variant>
        <vt:lpwstr/>
      </vt:variant>
      <vt:variant>
        <vt:lpwstr>_Toc278965238</vt:lpwstr>
      </vt:variant>
      <vt:variant>
        <vt:i4>2031678</vt:i4>
      </vt:variant>
      <vt:variant>
        <vt:i4>53</vt:i4>
      </vt:variant>
      <vt:variant>
        <vt:i4>0</vt:i4>
      </vt:variant>
      <vt:variant>
        <vt:i4>5</vt:i4>
      </vt:variant>
      <vt:variant>
        <vt:lpwstr/>
      </vt:variant>
      <vt:variant>
        <vt:lpwstr>_Toc278965237</vt:lpwstr>
      </vt:variant>
      <vt:variant>
        <vt:i4>2031678</vt:i4>
      </vt:variant>
      <vt:variant>
        <vt:i4>47</vt:i4>
      </vt:variant>
      <vt:variant>
        <vt:i4>0</vt:i4>
      </vt:variant>
      <vt:variant>
        <vt:i4>5</vt:i4>
      </vt:variant>
      <vt:variant>
        <vt:lpwstr/>
      </vt:variant>
      <vt:variant>
        <vt:lpwstr>_Toc278965236</vt:lpwstr>
      </vt:variant>
      <vt:variant>
        <vt:i4>2031678</vt:i4>
      </vt:variant>
      <vt:variant>
        <vt:i4>41</vt:i4>
      </vt:variant>
      <vt:variant>
        <vt:i4>0</vt:i4>
      </vt:variant>
      <vt:variant>
        <vt:i4>5</vt:i4>
      </vt:variant>
      <vt:variant>
        <vt:lpwstr/>
      </vt:variant>
      <vt:variant>
        <vt:lpwstr>_Toc278965235</vt:lpwstr>
      </vt:variant>
      <vt:variant>
        <vt:i4>2031678</vt:i4>
      </vt:variant>
      <vt:variant>
        <vt:i4>35</vt:i4>
      </vt:variant>
      <vt:variant>
        <vt:i4>0</vt:i4>
      </vt:variant>
      <vt:variant>
        <vt:i4>5</vt:i4>
      </vt:variant>
      <vt:variant>
        <vt:lpwstr/>
      </vt:variant>
      <vt:variant>
        <vt:lpwstr>_Toc278965234</vt:lpwstr>
      </vt:variant>
      <vt:variant>
        <vt:i4>2031678</vt:i4>
      </vt:variant>
      <vt:variant>
        <vt:i4>29</vt:i4>
      </vt:variant>
      <vt:variant>
        <vt:i4>0</vt:i4>
      </vt:variant>
      <vt:variant>
        <vt:i4>5</vt:i4>
      </vt:variant>
      <vt:variant>
        <vt:lpwstr/>
      </vt:variant>
      <vt:variant>
        <vt:lpwstr>_Toc278965233</vt:lpwstr>
      </vt:variant>
      <vt:variant>
        <vt:i4>2031678</vt:i4>
      </vt:variant>
      <vt:variant>
        <vt:i4>23</vt:i4>
      </vt:variant>
      <vt:variant>
        <vt:i4>0</vt:i4>
      </vt:variant>
      <vt:variant>
        <vt:i4>5</vt:i4>
      </vt:variant>
      <vt:variant>
        <vt:lpwstr/>
      </vt:variant>
      <vt:variant>
        <vt:lpwstr>_Toc278965232</vt:lpwstr>
      </vt:variant>
      <vt:variant>
        <vt:i4>2031678</vt:i4>
      </vt:variant>
      <vt:variant>
        <vt:i4>17</vt:i4>
      </vt:variant>
      <vt:variant>
        <vt:i4>0</vt:i4>
      </vt:variant>
      <vt:variant>
        <vt:i4>5</vt:i4>
      </vt:variant>
      <vt:variant>
        <vt:lpwstr/>
      </vt:variant>
      <vt:variant>
        <vt:lpwstr>_Toc278965231</vt:lpwstr>
      </vt:variant>
      <vt:variant>
        <vt:i4>2031678</vt:i4>
      </vt:variant>
      <vt:variant>
        <vt:i4>11</vt:i4>
      </vt:variant>
      <vt:variant>
        <vt:i4>0</vt:i4>
      </vt:variant>
      <vt:variant>
        <vt:i4>5</vt:i4>
      </vt:variant>
      <vt:variant>
        <vt:lpwstr/>
      </vt:variant>
      <vt:variant>
        <vt:lpwstr>_Toc278965230</vt:lpwstr>
      </vt:variant>
      <vt:variant>
        <vt:i4>65544</vt:i4>
      </vt:variant>
      <vt:variant>
        <vt:i4>6</vt:i4>
      </vt:variant>
      <vt:variant>
        <vt:i4>0</vt:i4>
      </vt:variant>
      <vt:variant>
        <vt:i4>5</vt:i4>
      </vt:variant>
      <vt:variant>
        <vt:lpwstr>http://helecon3.hkkk.fi/helevoc/?lang=eng&amp;dbname=MIX</vt:lpwstr>
      </vt:variant>
      <vt:variant>
        <vt:lpwstr/>
      </vt:variant>
      <vt:variant>
        <vt:i4>3342361</vt:i4>
      </vt:variant>
      <vt:variant>
        <vt:i4>3</vt:i4>
      </vt:variant>
      <vt:variant>
        <vt:i4>0</vt:i4>
      </vt:variant>
      <vt:variant>
        <vt:i4>5</vt:i4>
      </vt:variant>
      <vt:variant>
        <vt:lpwstr>http://www-db.helsinki.fi/agri/agrisanasto/Welcome_eng.html</vt:lpwstr>
      </vt:variant>
      <vt:variant>
        <vt:lpwstr/>
      </vt:variant>
      <vt:variant>
        <vt:i4>5111879</vt:i4>
      </vt:variant>
      <vt:variant>
        <vt:i4>0</vt:i4>
      </vt:variant>
      <vt:variant>
        <vt:i4>0</vt:i4>
      </vt:variant>
      <vt:variant>
        <vt:i4>5</vt:i4>
      </vt:variant>
      <vt:variant>
        <vt:lpwstr>http://www.yso.fi/onto/mesh/conceptscheme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Opinnäytetyömalli</dc:title>
  <dc:creator>Heikki Ylipaavalniemi</dc:creator>
  <cp:lastModifiedBy>Lauri Miettinen</cp:lastModifiedBy>
  <cp:revision>4</cp:revision>
  <cp:lastPrinted>2011-09-20T09:38:00Z</cp:lastPrinted>
  <dcterms:created xsi:type="dcterms:W3CDTF">2016-01-15T07:22:00Z</dcterms:created>
  <dcterms:modified xsi:type="dcterms:W3CDTF">2016-01-22T07:02:00Z</dcterms:modified>
</cp:coreProperties>
</file>