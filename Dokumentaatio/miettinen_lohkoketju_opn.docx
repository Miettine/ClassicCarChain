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header4.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28B44C" w14:textId="77777777" w:rsidR="00C26318" w:rsidRPr="00B6663D" w:rsidRDefault="00C26318" w:rsidP="00F76BE3">
      <w:pPr>
        <w:pStyle w:val="Yltunniste"/>
        <w:jc w:val="right"/>
      </w:pPr>
      <w:r w:rsidRPr="00B6663D">
        <w:t xml:space="preserve"> </w:t>
      </w:r>
    </w:p>
    <w:p w14:paraId="0899BB01" w14:textId="77777777" w:rsidR="00C26318" w:rsidRDefault="00C26318" w:rsidP="00580B31">
      <w:pPr>
        <w:pStyle w:val="Eivli"/>
      </w:pPr>
    </w:p>
    <w:p w14:paraId="0CA7BE5A" w14:textId="77777777" w:rsidR="00473FCC" w:rsidRPr="00B6663D" w:rsidRDefault="00473FCC" w:rsidP="00580B31">
      <w:pPr>
        <w:pStyle w:val="Eivli"/>
      </w:pPr>
    </w:p>
    <w:p w14:paraId="1A3E43E3" w14:textId="77777777" w:rsidR="00C26318" w:rsidRDefault="00C26318" w:rsidP="00580B31">
      <w:pPr>
        <w:pStyle w:val="Eivli"/>
      </w:pPr>
    </w:p>
    <w:p w14:paraId="61BF0FFD" w14:textId="77777777" w:rsidR="00BC3EEE" w:rsidRPr="00B6663D" w:rsidRDefault="00BC3EEE" w:rsidP="00580B31">
      <w:pPr>
        <w:pStyle w:val="Eivli"/>
      </w:pPr>
    </w:p>
    <w:p w14:paraId="79D54369" w14:textId="77777777" w:rsidR="00C26318" w:rsidRPr="00B6663D" w:rsidRDefault="00C26318" w:rsidP="00580B31">
      <w:pPr>
        <w:pStyle w:val="Eivli"/>
      </w:pPr>
    </w:p>
    <w:p w14:paraId="0587FF92" w14:textId="77777777" w:rsidR="00C26318" w:rsidRPr="00B6663D" w:rsidRDefault="00C26318" w:rsidP="00580B31">
      <w:pPr>
        <w:pStyle w:val="Eivli"/>
      </w:pPr>
    </w:p>
    <w:p w14:paraId="4D643138" w14:textId="77777777" w:rsidR="00C26318" w:rsidRDefault="00C26318" w:rsidP="00580B31">
      <w:pPr>
        <w:pStyle w:val="Eivli"/>
      </w:pPr>
    </w:p>
    <w:p w14:paraId="17C11F7E" w14:textId="77777777" w:rsidR="00580B31" w:rsidRDefault="00580B31" w:rsidP="00580B31">
      <w:pPr>
        <w:pStyle w:val="Eivli"/>
      </w:pPr>
    </w:p>
    <w:p w14:paraId="66E1D8B2" w14:textId="77777777" w:rsidR="00580B31" w:rsidRPr="00B6663D" w:rsidRDefault="00580B31" w:rsidP="00580B31">
      <w:pPr>
        <w:pStyle w:val="Eivli"/>
      </w:pPr>
    </w:p>
    <w:p w14:paraId="01432026" w14:textId="77777777" w:rsidR="00C26318" w:rsidRDefault="00934A77" w:rsidP="00BC3EEE">
      <w:r>
        <w:t>Lauri Miettinen</w:t>
      </w:r>
    </w:p>
    <w:p w14:paraId="07351279" w14:textId="77777777" w:rsidR="00C26318" w:rsidRPr="00F76BE3" w:rsidRDefault="00942D9D" w:rsidP="007D1B3E">
      <w:pPr>
        <w:rPr>
          <w:b/>
          <w:sz w:val="28"/>
        </w:rPr>
      </w:pPr>
      <w:r>
        <w:rPr>
          <w:b/>
          <w:sz w:val="28"/>
        </w:rPr>
        <w:t>KLASSISEN AUTO</w:t>
      </w:r>
      <w:r w:rsidR="00934A77">
        <w:rPr>
          <w:b/>
          <w:sz w:val="28"/>
        </w:rPr>
        <w:t xml:space="preserve">N ELINKAAREN SEURANTA </w:t>
      </w:r>
      <w:r w:rsidR="005F4F66">
        <w:rPr>
          <w:b/>
          <w:sz w:val="28"/>
        </w:rPr>
        <w:t>ÄLYKKÄÄLLÄ SOPIMUKSELLA</w:t>
      </w:r>
    </w:p>
    <w:p w14:paraId="1A125612" w14:textId="77777777" w:rsidR="002775E7" w:rsidRDefault="002775E7" w:rsidP="007D1B3E"/>
    <w:p w14:paraId="4C7CB2AA" w14:textId="77777777" w:rsidR="002775E7" w:rsidRDefault="002775E7" w:rsidP="007D1B3E">
      <w:pPr>
        <w:sectPr w:rsidR="002775E7" w:rsidSect="002775E7">
          <w:headerReference w:type="default" r:id="rId8"/>
          <w:pgSz w:w="11906" w:h="16838" w:code="9"/>
          <w:pgMar w:top="1418" w:right="1701" w:bottom="1418" w:left="1701" w:header="852" w:footer="851" w:gutter="0"/>
          <w:cols w:space="708"/>
          <w:docGrid w:linePitch="360"/>
        </w:sectPr>
      </w:pPr>
    </w:p>
    <w:p w14:paraId="66DEF5D7" w14:textId="77777777" w:rsidR="00621C18" w:rsidRDefault="00621C18" w:rsidP="007D1B3E"/>
    <w:p w14:paraId="128A259B" w14:textId="77777777" w:rsidR="00C26318" w:rsidRPr="00B6663D" w:rsidRDefault="00C26318" w:rsidP="00580B31">
      <w:pPr>
        <w:pStyle w:val="Eivli"/>
      </w:pPr>
    </w:p>
    <w:p w14:paraId="58D15F62" w14:textId="77777777" w:rsidR="00C26318" w:rsidRPr="00B6663D" w:rsidRDefault="00C26318" w:rsidP="00580B31">
      <w:pPr>
        <w:pStyle w:val="Eivli"/>
      </w:pPr>
    </w:p>
    <w:p w14:paraId="734515A7" w14:textId="77777777" w:rsidR="00C26318" w:rsidRPr="00B6663D" w:rsidRDefault="00C26318" w:rsidP="00580B31">
      <w:pPr>
        <w:pStyle w:val="Eivli"/>
      </w:pPr>
    </w:p>
    <w:p w14:paraId="3C5CACD1" w14:textId="77777777" w:rsidR="00C26318" w:rsidRPr="00B6663D" w:rsidRDefault="00C26318" w:rsidP="00580B31">
      <w:pPr>
        <w:pStyle w:val="Eivli"/>
      </w:pPr>
    </w:p>
    <w:p w14:paraId="4A5E9F39" w14:textId="77777777" w:rsidR="00C26318" w:rsidRDefault="00C26318" w:rsidP="00580B31">
      <w:pPr>
        <w:pStyle w:val="Eivli"/>
      </w:pPr>
    </w:p>
    <w:p w14:paraId="2B0F2A9F" w14:textId="77777777" w:rsidR="00580B31" w:rsidRDefault="00580B31" w:rsidP="00580B31">
      <w:pPr>
        <w:pStyle w:val="Eivli"/>
      </w:pPr>
    </w:p>
    <w:p w14:paraId="7FE2D23A" w14:textId="77777777" w:rsidR="00580B31" w:rsidRDefault="00580B31" w:rsidP="00580B31">
      <w:pPr>
        <w:pStyle w:val="Eivli"/>
      </w:pPr>
    </w:p>
    <w:p w14:paraId="3BA7EB50" w14:textId="77777777" w:rsidR="00580B31" w:rsidRDefault="00580B31" w:rsidP="00580B31">
      <w:pPr>
        <w:pStyle w:val="Eivli"/>
      </w:pPr>
    </w:p>
    <w:p w14:paraId="33FB39CD" w14:textId="77777777" w:rsidR="00580B31" w:rsidRDefault="00580B31" w:rsidP="00580B31">
      <w:pPr>
        <w:pStyle w:val="Eivli"/>
      </w:pPr>
    </w:p>
    <w:p w14:paraId="47E529DD" w14:textId="77777777" w:rsidR="00580B31" w:rsidRDefault="00580B31" w:rsidP="00580B31">
      <w:pPr>
        <w:pStyle w:val="Eivli"/>
      </w:pPr>
    </w:p>
    <w:p w14:paraId="3D83EC8F" w14:textId="77777777" w:rsidR="00580B31" w:rsidRDefault="00580B31" w:rsidP="00580B31">
      <w:pPr>
        <w:pStyle w:val="Eivli"/>
      </w:pPr>
    </w:p>
    <w:p w14:paraId="09170BA9" w14:textId="77777777" w:rsidR="00580B31" w:rsidRDefault="00580B31" w:rsidP="00580B31">
      <w:pPr>
        <w:pStyle w:val="Eivli"/>
      </w:pPr>
    </w:p>
    <w:p w14:paraId="54270079" w14:textId="77777777" w:rsidR="00580B31" w:rsidRPr="00B6663D" w:rsidRDefault="00580B31" w:rsidP="00580B31">
      <w:pPr>
        <w:pStyle w:val="Eivli"/>
      </w:pPr>
    </w:p>
    <w:p w14:paraId="774A16FE" w14:textId="77777777" w:rsidR="00C26318" w:rsidRPr="00B6663D" w:rsidRDefault="00C26318" w:rsidP="00580B31">
      <w:pPr>
        <w:pStyle w:val="Eivli"/>
      </w:pPr>
    </w:p>
    <w:p w14:paraId="706103D5" w14:textId="77777777" w:rsidR="00C26318" w:rsidRPr="00B6663D" w:rsidRDefault="00C26318" w:rsidP="00580B31">
      <w:pPr>
        <w:pStyle w:val="Eivli"/>
      </w:pPr>
    </w:p>
    <w:p w14:paraId="54DD026E" w14:textId="77777777" w:rsidR="00C26318" w:rsidRPr="00B6663D" w:rsidRDefault="00C26318" w:rsidP="00580B31">
      <w:pPr>
        <w:pStyle w:val="Eivli"/>
      </w:pPr>
    </w:p>
    <w:p w14:paraId="3DB32023" w14:textId="77777777" w:rsidR="00C26318" w:rsidRPr="00B6663D" w:rsidRDefault="00C26318" w:rsidP="00580B31">
      <w:pPr>
        <w:pStyle w:val="Eivli"/>
      </w:pPr>
      <w:bookmarkStart w:id="0" w:name="_Hlk496195501"/>
    </w:p>
    <w:p w14:paraId="1BE4A0F4" w14:textId="77777777" w:rsidR="005F4F66" w:rsidRPr="00F76BE3" w:rsidRDefault="005F4F66" w:rsidP="005F4F66">
      <w:pPr>
        <w:rPr>
          <w:b/>
          <w:sz w:val="28"/>
        </w:rPr>
      </w:pPr>
      <w:r>
        <w:rPr>
          <w:b/>
          <w:sz w:val="28"/>
        </w:rPr>
        <w:t>KLASSIS</w:t>
      </w:r>
      <w:r w:rsidR="001245EC">
        <w:rPr>
          <w:b/>
          <w:sz w:val="28"/>
        </w:rPr>
        <w:t>EN</w:t>
      </w:r>
      <w:r>
        <w:rPr>
          <w:b/>
          <w:sz w:val="28"/>
        </w:rPr>
        <w:t xml:space="preserve"> AUTON ELINKAAREN SEURANTA ÄLYKKÄÄLLÄ SOPIMUKSELLA</w:t>
      </w:r>
    </w:p>
    <w:bookmarkEnd w:id="0"/>
    <w:p w14:paraId="2CFF79FF" w14:textId="77777777" w:rsidR="00C26318" w:rsidRPr="00B6663D" w:rsidRDefault="00C26318" w:rsidP="00580B31">
      <w:pPr>
        <w:pStyle w:val="Eivli"/>
      </w:pPr>
    </w:p>
    <w:p w14:paraId="5FF7FECE" w14:textId="77777777" w:rsidR="00C26318" w:rsidRDefault="00C26318" w:rsidP="00580B31">
      <w:pPr>
        <w:pStyle w:val="Eivli"/>
      </w:pPr>
    </w:p>
    <w:p w14:paraId="47F71681" w14:textId="77777777" w:rsidR="009273D3" w:rsidRDefault="009273D3" w:rsidP="00580B31">
      <w:pPr>
        <w:pStyle w:val="Eivli"/>
      </w:pPr>
    </w:p>
    <w:p w14:paraId="6D271B64" w14:textId="77777777" w:rsidR="009273D3" w:rsidRDefault="009273D3" w:rsidP="00580B31">
      <w:pPr>
        <w:pStyle w:val="Eivli"/>
      </w:pPr>
    </w:p>
    <w:p w14:paraId="1052C4F1" w14:textId="77777777" w:rsidR="009273D3" w:rsidRDefault="009273D3" w:rsidP="00580B31">
      <w:pPr>
        <w:pStyle w:val="Eivli"/>
      </w:pPr>
    </w:p>
    <w:p w14:paraId="5259FD88" w14:textId="77777777" w:rsidR="009273D3" w:rsidRDefault="009273D3" w:rsidP="00580B31">
      <w:pPr>
        <w:pStyle w:val="Eivli"/>
      </w:pPr>
    </w:p>
    <w:p w14:paraId="61603C25" w14:textId="77777777" w:rsidR="009273D3" w:rsidRDefault="009273D3" w:rsidP="00580B31">
      <w:pPr>
        <w:pStyle w:val="Eivli"/>
      </w:pPr>
    </w:p>
    <w:p w14:paraId="43F04D4E" w14:textId="77777777" w:rsidR="009273D3" w:rsidRDefault="009273D3" w:rsidP="00580B31">
      <w:pPr>
        <w:pStyle w:val="Eivli"/>
      </w:pPr>
    </w:p>
    <w:p w14:paraId="74D27875" w14:textId="77777777" w:rsidR="009273D3" w:rsidRDefault="009273D3" w:rsidP="00580B31">
      <w:pPr>
        <w:pStyle w:val="Eivli"/>
      </w:pPr>
    </w:p>
    <w:p w14:paraId="49641983" w14:textId="77777777" w:rsidR="009273D3" w:rsidRDefault="009273D3" w:rsidP="00580B31">
      <w:pPr>
        <w:pStyle w:val="Eivli"/>
      </w:pPr>
    </w:p>
    <w:p w14:paraId="20339DEB" w14:textId="77777777" w:rsidR="009273D3" w:rsidRDefault="009273D3" w:rsidP="00580B31">
      <w:pPr>
        <w:pStyle w:val="Eivli"/>
      </w:pPr>
    </w:p>
    <w:p w14:paraId="773E065A" w14:textId="77777777" w:rsidR="00BC3EEE" w:rsidRDefault="00BC3EEE" w:rsidP="00580B31">
      <w:pPr>
        <w:pStyle w:val="Eivli"/>
      </w:pPr>
    </w:p>
    <w:p w14:paraId="21869D90" w14:textId="77777777" w:rsidR="00BC3EEE" w:rsidRDefault="00BC3EEE" w:rsidP="00580B31">
      <w:pPr>
        <w:pStyle w:val="Eivli"/>
      </w:pPr>
    </w:p>
    <w:p w14:paraId="44576252" w14:textId="77777777" w:rsidR="009273D3" w:rsidRDefault="009273D3" w:rsidP="00580B31">
      <w:pPr>
        <w:pStyle w:val="Eivli"/>
      </w:pPr>
    </w:p>
    <w:p w14:paraId="6763C8CA" w14:textId="77777777" w:rsidR="004C719D" w:rsidRDefault="004C719D" w:rsidP="00580B31">
      <w:pPr>
        <w:pStyle w:val="Eivli"/>
      </w:pPr>
    </w:p>
    <w:p w14:paraId="7A1AE7E3" w14:textId="77777777" w:rsidR="00473FCC" w:rsidRDefault="00473FCC" w:rsidP="00580B31">
      <w:pPr>
        <w:pStyle w:val="Eivli"/>
      </w:pPr>
    </w:p>
    <w:p w14:paraId="753EEEFD" w14:textId="77777777" w:rsidR="00473FCC" w:rsidRDefault="00473FCC" w:rsidP="00580B31">
      <w:pPr>
        <w:pStyle w:val="Eivli"/>
      </w:pPr>
    </w:p>
    <w:p w14:paraId="0A63661C" w14:textId="77777777" w:rsidR="00473FCC" w:rsidRDefault="00473FCC" w:rsidP="00580B31">
      <w:pPr>
        <w:pStyle w:val="Eivli"/>
      </w:pPr>
    </w:p>
    <w:p w14:paraId="2250FFF0" w14:textId="77777777" w:rsidR="004C719D" w:rsidRPr="00B6663D" w:rsidRDefault="004C719D" w:rsidP="00580B31">
      <w:pPr>
        <w:pStyle w:val="Eivli"/>
      </w:pPr>
    </w:p>
    <w:p w14:paraId="187763C5" w14:textId="77777777" w:rsidR="00C26318" w:rsidRPr="00B6663D" w:rsidRDefault="00C26318" w:rsidP="00580B31">
      <w:pPr>
        <w:pStyle w:val="Eivli"/>
        <w:tabs>
          <w:tab w:val="left" w:pos="3686"/>
        </w:tabs>
      </w:pPr>
      <w:r w:rsidRPr="00B6663D">
        <w:tab/>
      </w:r>
      <w:r w:rsidR="00934A77">
        <w:t>Lauri Miettinen</w:t>
      </w:r>
    </w:p>
    <w:p w14:paraId="373B3E48" w14:textId="2AE51918" w:rsidR="00C26318" w:rsidRPr="00B6663D" w:rsidRDefault="00C26318" w:rsidP="00580B31">
      <w:pPr>
        <w:pStyle w:val="Eivli"/>
        <w:tabs>
          <w:tab w:val="left" w:pos="3686"/>
        </w:tabs>
      </w:pPr>
      <w:r w:rsidRPr="00B6663D">
        <w:tab/>
        <w:t>Opinnäytetyö</w:t>
      </w:r>
      <w:r w:rsidR="004C664E">
        <w:t xml:space="preserve"> osat 2 ja 3</w:t>
      </w:r>
    </w:p>
    <w:p w14:paraId="76D10F18" w14:textId="19E06E44" w:rsidR="00C26318" w:rsidRPr="00B6663D" w:rsidRDefault="00C26318" w:rsidP="00580B31">
      <w:pPr>
        <w:pStyle w:val="Eivli"/>
        <w:tabs>
          <w:tab w:val="left" w:pos="3686"/>
        </w:tabs>
      </w:pPr>
      <w:r w:rsidRPr="00B6663D">
        <w:tab/>
      </w:r>
      <w:r w:rsidR="00507127">
        <w:t>Sy</w:t>
      </w:r>
      <w:r w:rsidR="00917767">
        <w:t>ksy</w:t>
      </w:r>
      <w:r w:rsidR="001245EC">
        <w:t xml:space="preserve"> 2017</w:t>
      </w:r>
    </w:p>
    <w:p w14:paraId="4D3CFBBC" w14:textId="77777777" w:rsidR="00C26318" w:rsidRPr="00B6663D" w:rsidRDefault="00C26318" w:rsidP="00580B31">
      <w:pPr>
        <w:pStyle w:val="Eivli"/>
        <w:tabs>
          <w:tab w:val="left" w:pos="3686"/>
        </w:tabs>
      </w:pPr>
      <w:r w:rsidRPr="00B6663D">
        <w:tab/>
      </w:r>
      <w:r w:rsidR="006A0DBA">
        <w:t>Tieto</w:t>
      </w:r>
      <w:r w:rsidR="00170E75">
        <w:t xml:space="preserve">- ja </w:t>
      </w:r>
      <w:r w:rsidR="006A0DBA">
        <w:t>viestintä</w:t>
      </w:r>
      <w:r w:rsidR="00170E75">
        <w:t>tekniikan koulutusohjelma</w:t>
      </w:r>
    </w:p>
    <w:p w14:paraId="37924A6B" w14:textId="77777777" w:rsidR="00C26318" w:rsidRPr="00B6663D" w:rsidRDefault="00C26318" w:rsidP="00BC3EEE">
      <w:pPr>
        <w:pStyle w:val="Eivli"/>
        <w:tabs>
          <w:tab w:val="left" w:pos="1912"/>
          <w:tab w:val="left" w:pos="3686"/>
        </w:tabs>
      </w:pPr>
      <w:r w:rsidRPr="00B6663D">
        <w:tab/>
      </w:r>
      <w:r w:rsidR="00BC3EEE">
        <w:tab/>
      </w:r>
      <w:r w:rsidRPr="00B6663D">
        <w:t>Oulun ammattikorkeakoulu</w:t>
      </w:r>
    </w:p>
    <w:p w14:paraId="023DACAA" w14:textId="77777777" w:rsidR="00C26318" w:rsidRPr="00B6663D" w:rsidRDefault="00C26318" w:rsidP="007D1B3E"/>
    <w:p w14:paraId="1315954E" w14:textId="77777777" w:rsidR="00C26318" w:rsidRPr="00B6663D" w:rsidRDefault="00C26318" w:rsidP="007D1B3E">
      <w:pPr>
        <w:sectPr w:rsidR="00C26318" w:rsidRPr="00B6663D" w:rsidSect="002775E7">
          <w:headerReference w:type="default" r:id="rId9"/>
          <w:pgSz w:w="11906" w:h="16838" w:code="9"/>
          <w:pgMar w:top="1418" w:right="1701" w:bottom="1418" w:left="1701" w:header="852" w:footer="851" w:gutter="0"/>
          <w:cols w:space="708"/>
          <w:docGrid w:linePitch="360"/>
        </w:sectPr>
      </w:pPr>
    </w:p>
    <w:p w14:paraId="3E0D96DF" w14:textId="77777777" w:rsidR="00D77D64" w:rsidRPr="00A025B8" w:rsidRDefault="00D77D64" w:rsidP="007D1B3E">
      <w:pPr>
        <w:pStyle w:val="Otsikko"/>
      </w:pPr>
      <w:r w:rsidRPr="00A025B8">
        <w:lastRenderedPageBreak/>
        <w:t xml:space="preserve">TIIVISTELMÄ </w:t>
      </w:r>
    </w:p>
    <w:p w14:paraId="2A61C912" w14:textId="77777777" w:rsidR="00D77D64" w:rsidRPr="00421D33" w:rsidRDefault="00D77D64" w:rsidP="0045001F">
      <w:pPr>
        <w:pStyle w:val="Eivli"/>
      </w:pPr>
      <w:r w:rsidRPr="00421D33">
        <w:t xml:space="preserve">Oulun </w:t>
      </w:r>
      <w:r w:rsidRPr="00580B31">
        <w:t>ammattikorkeakoulu</w:t>
      </w:r>
    </w:p>
    <w:p w14:paraId="046B8C23" w14:textId="77777777" w:rsidR="00D77D64" w:rsidRPr="00421D33" w:rsidRDefault="00E31637" w:rsidP="00E31637">
      <w:pPr>
        <w:pStyle w:val="Eivli"/>
        <w:tabs>
          <w:tab w:val="left" w:pos="3686"/>
        </w:tabs>
      </w:pPr>
      <w:r>
        <w:t>Tieto- ja viestintätekniikan koulutusohjelma</w:t>
      </w:r>
      <w:r w:rsidR="00170E75">
        <w:t xml:space="preserve">, </w:t>
      </w:r>
      <w:r>
        <w:t>ohjelmistokehitys</w:t>
      </w:r>
    </w:p>
    <w:p w14:paraId="2CEBD0F7" w14:textId="77777777" w:rsidR="00D77D64" w:rsidRPr="00421D33" w:rsidRDefault="00D77D64" w:rsidP="0045001F">
      <w:pPr>
        <w:pStyle w:val="Eivli"/>
      </w:pPr>
    </w:p>
    <w:p w14:paraId="6DBC5AAF" w14:textId="77777777" w:rsidR="00D77D64" w:rsidRPr="00421D33" w:rsidRDefault="00A11A2A" w:rsidP="0045001F">
      <w:pPr>
        <w:pStyle w:val="Eivli"/>
      </w:pPr>
      <w:r>
        <w:rPr>
          <w:noProof/>
        </w:rPr>
        <mc:AlternateContent>
          <mc:Choice Requires="wps">
            <w:drawing>
              <wp:anchor distT="0" distB="0" distL="114300" distR="114300" simplePos="0" relativeHeight="251657216" behindDoc="0" locked="0" layoutInCell="1" allowOverlap="1" wp14:anchorId="69F9AB9E" wp14:editId="2A39B05B">
                <wp:simplePos x="0" y="0"/>
                <wp:positionH relativeFrom="column">
                  <wp:posOffset>-17145</wp:posOffset>
                </wp:positionH>
                <wp:positionV relativeFrom="paragraph">
                  <wp:posOffset>40640</wp:posOffset>
                </wp:positionV>
                <wp:extent cx="5372100" cy="0"/>
                <wp:effectExtent l="11430" t="12065" r="7620" b="6985"/>
                <wp:wrapNone/>
                <wp:docPr id="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FE1741" id="Line 8"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btg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fQm7YBIC&#10;AAAoBAAADgAAAAAAAAAAAAAAAAAuAgAAZHJzL2Uyb0RvYy54bWxQSwECLQAUAAYACAAAACEAHypS&#10;hNoAAAAGAQAADwAAAAAAAAAAAAAAAABsBAAAZHJzL2Rvd25yZXYueG1sUEsFBgAAAAAEAAQA8wAA&#10;AHMFAAAAAA==&#10;" strokeweight=".5pt"/>
            </w:pict>
          </mc:Fallback>
        </mc:AlternateContent>
      </w:r>
    </w:p>
    <w:p w14:paraId="6DEFEC4C" w14:textId="77777777" w:rsidR="00D77D64" w:rsidRPr="00421D33" w:rsidRDefault="00232B51" w:rsidP="0045001F">
      <w:pPr>
        <w:pStyle w:val="Eivli"/>
      </w:pPr>
      <w:r>
        <w:t>Tekijä</w:t>
      </w:r>
      <w:r w:rsidR="00D77D64" w:rsidRPr="00421D33">
        <w:t>:</w:t>
      </w:r>
      <w:r w:rsidR="00934A77">
        <w:t xml:space="preserve"> </w:t>
      </w:r>
      <w:r w:rsidR="008E3D46">
        <w:t>Lauri Miettinen</w:t>
      </w:r>
    </w:p>
    <w:p w14:paraId="28492236" w14:textId="77777777" w:rsidR="00D77D64" w:rsidRPr="00421D33" w:rsidRDefault="00D77D64" w:rsidP="008E3D46">
      <w:pPr>
        <w:pStyle w:val="Eivli"/>
      </w:pPr>
      <w:r w:rsidRPr="00421D33">
        <w:t>Opinnäytetyön nimi:</w:t>
      </w:r>
      <w:r w:rsidR="008E3D46">
        <w:t xml:space="preserve"> Klassisen auton elinkaaren seuranta älykkäällä sopimuksella</w:t>
      </w:r>
    </w:p>
    <w:p w14:paraId="18B23C2C" w14:textId="10245152" w:rsidR="00D77D64" w:rsidRPr="00421D33" w:rsidRDefault="00232B51" w:rsidP="0045001F">
      <w:pPr>
        <w:pStyle w:val="Eivli"/>
      </w:pPr>
      <w:r>
        <w:t>Työn ohjaajat</w:t>
      </w:r>
      <w:r w:rsidR="00D77D64" w:rsidRPr="00421D33">
        <w:t xml:space="preserve">: </w:t>
      </w:r>
      <w:r w:rsidR="008E3D46">
        <w:t>Veijo Väisänen</w:t>
      </w:r>
      <w:r>
        <w:t>,</w:t>
      </w:r>
      <w:r w:rsidR="00AB6CC3">
        <w:t xml:space="preserve"> Janne Kumpuoja, Marko </w:t>
      </w:r>
      <w:proofErr w:type="spellStart"/>
      <w:r w:rsidR="00AB6CC3">
        <w:t>Jurmu</w:t>
      </w:r>
      <w:proofErr w:type="spellEnd"/>
    </w:p>
    <w:p w14:paraId="08BB3390" w14:textId="36A1CC13" w:rsidR="00D77D64" w:rsidRPr="008E3D46" w:rsidRDefault="00D77D64" w:rsidP="0045001F">
      <w:pPr>
        <w:pStyle w:val="Eivli"/>
        <w:rPr>
          <w:color w:val="00B050"/>
        </w:rPr>
      </w:pPr>
      <w:r w:rsidRPr="00421D33">
        <w:t>Työn val</w:t>
      </w:r>
      <w:r w:rsidR="00170E75">
        <w:t>mistumislukukausi ja -vuosi:</w:t>
      </w:r>
      <w:r w:rsidR="00170E75">
        <w:tab/>
        <w:t xml:space="preserve"> </w:t>
      </w:r>
      <w:r w:rsidR="008E3D46">
        <w:t>2/2017</w:t>
      </w:r>
      <w:r w:rsidR="00170E75">
        <w:tab/>
      </w:r>
      <w:r w:rsidRPr="00421D33">
        <w:t>Sivumäärä</w:t>
      </w:r>
      <w:r w:rsidRPr="00864069">
        <w:t>:</w:t>
      </w:r>
      <w:r w:rsidR="00170E75" w:rsidRPr="00864069">
        <w:rPr>
          <w:rFonts w:ascii="Arial Narrow" w:hAnsi="Arial Narrow"/>
          <w:i/>
        </w:rPr>
        <w:t xml:space="preserve"> </w:t>
      </w:r>
      <w:r w:rsidR="00864069">
        <w:t>36</w:t>
      </w:r>
      <w:r w:rsidR="00170E75" w:rsidRPr="00864069">
        <w:t xml:space="preserve"> + </w:t>
      </w:r>
      <w:r w:rsidR="00864069" w:rsidRPr="00864069">
        <w:t>1</w:t>
      </w:r>
      <w:r w:rsidR="00170E75" w:rsidRPr="00864069">
        <w:t xml:space="preserve"> liitettä</w:t>
      </w:r>
    </w:p>
    <w:p w14:paraId="10B5CB0C" w14:textId="77777777" w:rsidR="00D77D64" w:rsidRPr="00421D33" w:rsidRDefault="00D77D64" w:rsidP="0045001F">
      <w:pPr>
        <w:pStyle w:val="Eivli"/>
      </w:pPr>
    </w:p>
    <w:p w14:paraId="293B3386" w14:textId="77777777" w:rsidR="00D77D64" w:rsidRPr="00421D33" w:rsidRDefault="00A11A2A" w:rsidP="0045001F">
      <w:pPr>
        <w:pStyle w:val="Eivli"/>
      </w:pPr>
      <w:r>
        <w:rPr>
          <w:noProof/>
        </w:rPr>
        <mc:AlternateContent>
          <mc:Choice Requires="wps">
            <w:drawing>
              <wp:anchor distT="0" distB="0" distL="114300" distR="114300" simplePos="0" relativeHeight="251658240" behindDoc="0" locked="0" layoutInCell="1" allowOverlap="1" wp14:anchorId="022F5261" wp14:editId="6C77F301">
                <wp:simplePos x="0" y="0"/>
                <wp:positionH relativeFrom="column">
                  <wp:posOffset>-17145</wp:posOffset>
                </wp:positionH>
                <wp:positionV relativeFrom="paragraph">
                  <wp:posOffset>1905</wp:posOffset>
                </wp:positionV>
                <wp:extent cx="5372100" cy="0"/>
                <wp:effectExtent l="11430" t="11430" r="7620" b="7620"/>
                <wp:wrapNone/>
                <wp:docPr id="7"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00673A" id="Line 9"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B7dgEgIAACg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FcHt2ASAgAA&#10;KAQAAA4AAAAAAAAAAAAAAAAALgIAAGRycy9lMm9Eb2MueG1sUEsBAi0AFAAGAAgAAAAhAFg0g/DY&#10;AAAABAEAAA8AAAAAAAAAAAAAAAAAbAQAAGRycy9kb3ducmV2LnhtbFBLBQYAAAAABAAEAPMAAABx&#10;BQAAAAA=&#10;" strokeweight=".5pt"/>
            </w:pict>
          </mc:Fallback>
        </mc:AlternateContent>
      </w:r>
    </w:p>
    <w:p w14:paraId="0E38CA31" w14:textId="77777777" w:rsidR="00F444D3" w:rsidRDefault="00F444D3" w:rsidP="0045001F">
      <w:pPr>
        <w:pStyle w:val="Eivli"/>
      </w:pPr>
    </w:p>
    <w:p w14:paraId="5FA6946D" w14:textId="649CF98D" w:rsidR="00275260" w:rsidRDefault="00AB7816" w:rsidP="00255F1E">
      <w:pPr>
        <w:spacing w:line="240" w:lineRule="auto"/>
      </w:pPr>
      <w:r>
        <w:t xml:space="preserve">Lohkoketjutekniikka sai alkunsa vuonna 2009, kun </w:t>
      </w:r>
      <w:proofErr w:type="spellStart"/>
      <w:r>
        <w:t>Satoshi</w:t>
      </w:r>
      <w:proofErr w:type="spellEnd"/>
      <w:r>
        <w:t xml:space="preserve"> </w:t>
      </w:r>
      <w:proofErr w:type="spellStart"/>
      <w:r>
        <w:t>Nakamoto</w:t>
      </w:r>
      <w:proofErr w:type="spellEnd"/>
      <w:r>
        <w:t xml:space="preserve"> kirjoitti tieteellisen julkaisun, jossa hän suunnitteli tietomallin hajautetulle valuutalle. </w:t>
      </w:r>
      <w:proofErr w:type="spellStart"/>
      <w:r>
        <w:t>Nakamoton</w:t>
      </w:r>
      <w:proofErr w:type="spellEnd"/>
      <w:r>
        <w:t xml:space="preserve"> suunnitteleman järjestelmän pohjalta toteutettiin Bitcoin-kryptovaluutta.</w:t>
      </w:r>
      <w:r w:rsidR="00275260">
        <w:t xml:space="preserve"> Bitcoin-maksut tallennetaan hajautettuun tietokantaan, jota kutsutaan lohkoketjuksi.</w:t>
      </w:r>
      <w:r w:rsidR="00CE122F">
        <w:t xml:space="preserve"> </w:t>
      </w:r>
      <w:r w:rsidR="00275260">
        <w:t xml:space="preserve">Siitä </w:t>
      </w:r>
      <w:proofErr w:type="spellStart"/>
      <w:r w:rsidR="00275260">
        <w:t>Vitalik</w:t>
      </w:r>
      <w:proofErr w:type="spellEnd"/>
      <w:r w:rsidR="00275260">
        <w:t xml:space="preserve"> </w:t>
      </w:r>
      <w:proofErr w:type="spellStart"/>
      <w:r w:rsidR="00275260">
        <w:t>Buterin</w:t>
      </w:r>
      <w:proofErr w:type="spellEnd"/>
      <w:r w:rsidR="00275260">
        <w:t xml:space="preserve"> keksi tehdä </w:t>
      </w:r>
      <w:proofErr w:type="spellStart"/>
      <w:r w:rsidR="00275260">
        <w:t>Ethereumin</w:t>
      </w:r>
      <w:proofErr w:type="spellEnd"/>
      <w:r w:rsidR="00275260">
        <w:t>, hajautetun sovellusalustan, jonka tiedonsiirtotapahtumat tallennetaan lohkoketjuun.</w:t>
      </w:r>
    </w:p>
    <w:p w14:paraId="28E165A4" w14:textId="08FF4B33" w:rsidR="00746590" w:rsidRDefault="00275260" w:rsidP="00255F1E">
      <w:pPr>
        <w:spacing w:line="240" w:lineRule="auto"/>
      </w:pPr>
      <w:r>
        <w:t xml:space="preserve">Lohkoketju on arvokkaan tiedon tallentamiseen perustuva järjestelmä. Bitcoinin tapauksessa arvokas tieto on varallisuus ja valuutta. Klassiset autot ovat arvoesineitä. Niistä voidaan käydä satojen tuhansien ja joskus jopa miljoonien eurojen kauppoja. Tässä työssä </w:t>
      </w:r>
      <w:r w:rsidR="006005DB">
        <w:t xml:space="preserve">luotiin </w:t>
      </w:r>
      <w:r>
        <w:t>liiketoimintamalli ja käyttötapaukset lohkoketjutekniikkaa hyödyntävälle sovellukselle.</w:t>
      </w:r>
      <w:r w:rsidR="00746590">
        <w:t xml:space="preserve"> </w:t>
      </w:r>
      <w:r w:rsidR="00B76DF6">
        <w:t>Työn tilaaja on Hilla-ohjelma, joka edesauttaa tulevaisuuden tekniikoiden tutkimusta ja kehitystä Suomessa.</w:t>
      </w:r>
    </w:p>
    <w:p w14:paraId="17430105" w14:textId="449BD258" w:rsidR="0009564D" w:rsidRDefault="00275260" w:rsidP="00255F1E">
      <w:pPr>
        <w:spacing w:line="240" w:lineRule="auto"/>
      </w:pPr>
      <w:r>
        <w:t xml:space="preserve">Ohjelmistotyön ensimmäinen osa oli luoda </w:t>
      </w:r>
      <w:proofErr w:type="spellStart"/>
      <w:r>
        <w:t>Ethereum</w:t>
      </w:r>
      <w:proofErr w:type="spellEnd"/>
      <w:r>
        <w:t>-alustalle älykäs sopimus, jota voitaisiin hyödyntää klassisen auton elinkaaren seurantaan</w:t>
      </w:r>
      <w:r w:rsidR="00255F1E">
        <w:t xml:space="preserve">. </w:t>
      </w:r>
      <w:r w:rsidR="00E8485F">
        <w:t xml:space="preserve">Ohjelmistotyön merkitys </w:t>
      </w:r>
      <w:r w:rsidR="0009564D">
        <w:t xml:space="preserve">oli </w:t>
      </w:r>
      <w:r w:rsidR="00E8485F">
        <w:t>esitellä havainnollisesti</w:t>
      </w:r>
      <w:r w:rsidR="0009564D">
        <w:t>, miten tulevaisuudessa voitaisiin hyödyntää älykkäitä sopimuksia</w:t>
      </w:r>
      <w:r w:rsidR="00E8485F">
        <w:t xml:space="preserve"> liikennöinnin alalla</w:t>
      </w:r>
      <w:r w:rsidR="00255F1E">
        <w:t xml:space="preserve">. </w:t>
      </w:r>
      <w:r w:rsidR="00DE0306">
        <w:t xml:space="preserve">Sen käyttämistä varten tehtiin käyttöliittymä </w:t>
      </w:r>
      <w:proofErr w:type="spellStart"/>
      <w:r w:rsidR="00DE0306">
        <w:t>Meteor</w:t>
      </w:r>
      <w:proofErr w:type="spellEnd"/>
      <w:r w:rsidR="00DE0306">
        <w:t>-sovelluskehyksellä.</w:t>
      </w:r>
    </w:p>
    <w:p w14:paraId="008ADD7C" w14:textId="20CDF7DF" w:rsidR="0009564D" w:rsidRDefault="000A343E" w:rsidP="00255F1E">
      <w:pPr>
        <w:spacing w:line="240" w:lineRule="auto"/>
      </w:pPr>
      <w:r>
        <w:t xml:space="preserve">Työssä onnistuttiin toteuttamaan suurin osa suunnitelluista käyttötapauksista. </w:t>
      </w:r>
      <w:proofErr w:type="spellStart"/>
      <w:r w:rsidR="0009564D">
        <w:t>Solidity</w:t>
      </w:r>
      <w:proofErr w:type="spellEnd"/>
      <w:r w:rsidR="0009564D">
        <w:t xml:space="preserve">-kielen ominaisuuksissa on parannettavaa. Rajoitteet hidastavat kehitystä ja rajoittavat innovaatioita, joita </w:t>
      </w:r>
      <w:proofErr w:type="spellStart"/>
      <w:r w:rsidR="0009564D">
        <w:t>Ethereumin</w:t>
      </w:r>
      <w:proofErr w:type="spellEnd"/>
      <w:r w:rsidR="0009564D">
        <w:t xml:space="preserve"> älykkäillä sopimuksilla voi kehittää. </w:t>
      </w:r>
      <w:proofErr w:type="spellStart"/>
      <w:r w:rsidR="0009564D">
        <w:t>Solidity</w:t>
      </w:r>
      <w:proofErr w:type="spellEnd"/>
      <w:r w:rsidR="0009564D">
        <w:t xml:space="preserve">-kieli on silti helppokäyttöinen ja se on helppo oppia. </w:t>
      </w:r>
      <w:proofErr w:type="spellStart"/>
      <w:r w:rsidR="0009564D">
        <w:t>Meteor</w:t>
      </w:r>
      <w:proofErr w:type="spellEnd"/>
      <w:r w:rsidR="0009564D">
        <w:t xml:space="preserve"> on hyvin helppokäyttöinen sovelluskehys. Se soveltuu hyvin </w:t>
      </w:r>
      <w:proofErr w:type="spellStart"/>
      <w:r w:rsidR="0009564D">
        <w:t>Ethereum</w:t>
      </w:r>
      <w:proofErr w:type="spellEnd"/>
      <w:r w:rsidR="0009564D">
        <w:t>-alustaan pohjautuviin sovelluksien kehittämiseen.</w:t>
      </w:r>
    </w:p>
    <w:p w14:paraId="100FE48A" w14:textId="77777777" w:rsidR="00473FCC" w:rsidRDefault="00473FCC" w:rsidP="00BC3EEE">
      <w:pPr>
        <w:pStyle w:val="Eivli"/>
      </w:pPr>
    </w:p>
    <w:p w14:paraId="4CBF486A" w14:textId="77777777" w:rsidR="00473FCC" w:rsidRPr="00421D33" w:rsidRDefault="00473FCC" w:rsidP="00BC3EEE">
      <w:pPr>
        <w:pStyle w:val="Eivli"/>
      </w:pPr>
    </w:p>
    <w:p w14:paraId="6149F2E2" w14:textId="77777777" w:rsidR="00F444D3" w:rsidRPr="00421D33" w:rsidRDefault="00A11A2A" w:rsidP="0045001F">
      <w:pPr>
        <w:pStyle w:val="Eivli"/>
      </w:pPr>
      <w:r>
        <w:rPr>
          <w:noProof/>
        </w:rPr>
        <mc:AlternateContent>
          <mc:Choice Requires="wps">
            <w:drawing>
              <wp:anchor distT="0" distB="0" distL="114300" distR="114300" simplePos="0" relativeHeight="251659264" behindDoc="0" locked="0" layoutInCell="1" allowOverlap="1" wp14:anchorId="50B26E2B" wp14:editId="68393B50">
                <wp:simplePos x="0" y="0"/>
                <wp:positionH relativeFrom="column">
                  <wp:posOffset>-17145</wp:posOffset>
                </wp:positionH>
                <wp:positionV relativeFrom="paragraph">
                  <wp:posOffset>33655</wp:posOffset>
                </wp:positionV>
                <wp:extent cx="5372100" cy="0"/>
                <wp:effectExtent l="11430" t="5080" r="7620" b="13970"/>
                <wp:wrapNone/>
                <wp:docPr id="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8264169" id="Line 10"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" strokeweight=".5pt"/>
            </w:pict>
          </mc:Fallback>
        </mc:AlternateContent>
      </w:r>
    </w:p>
    <w:p w14:paraId="583400C0" w14:textId="6D02236A" w:rsidR="006D1E6E" w:rsidRPr="00144E14" w:rsidRDefault="00F444D3" w:rsidP="00144E14">
      <w:pPr>
        <w:pStyle w:val="Eivli"/>
      </w:pPr>
      <w:r w:rsidRPr="00144E14">
        <w:t>Asiasanat:</w:t>
      </w:r>
      <w:r w:rsidR="009B6169" w:rsidRPr="00144E14">
        <w:t xml:space="preserve"> </w:t>
      </w:r>
      <w:r w:rsidR="00144E14" w:rsidRPr="00144E14">
        <w:t>ohjelmistokehitys</w:t>
      </w:r>
      <w:r w:rsidR="009B6169" w:rsidRPr="00144E14">
        <w:t>,</w:t>
      </w:r>
      <w:r w:rsidR="00144E14">
        <w:t xml:space="preserve"> lohkoketju, </w:t>
      </w:r>
      <w:proofErr w:type="spellStart"/>
      <w:r w:rsidR="00144E14">
        <w:t>BitCoin</w:t>
      </w:r>
      <w:proofErr w:type="spellEnd"/>
      <w:r w:rsidR="00144E14">
        <w:t>,</w:t>
      </w:r>
      <w:r w:rsidR="009B6169" w:rsidRPr="00144E14">
        <w:t xml:space="preserve"> </w:t>
      </w:r>
      <w:proofErr w:type="spellStart"/>
      <w:r w:rsidR="00144E14">
        <w:t>Ethereum</w:t>
      </w:r>
      <w:proofErr w:type="spellEnd"/>
      <w:r w:rsidR="00144E14">
        <w:t xml:space="preserve">, </w:t>
      </w:r>
      <w:r w:rsidR="00144E14" w:rsidRPr="00144E14">
        <w:t>JavaScript</w:t>
      </w:r>
      <w:r w:rsidR="000468D1" w:rsidRPr="00A256C8">
        <w:rPr>
          <w:sz w:val="22"/>
        </w:rPr>
        <w:br w:type="page"/>
      </w:r>
      <w:r w:rsidRPr="00A256C8">
        <w:lastRenderedPageBreak/>
        <w:t>A</w:t>
      </w:r>
      <w:r w:rsidR="006D1E6E" w:rsidRPr="00A256C8">
        <w:t>BSTRACT</w:t>
      </w:r>
      <w:r w:rsidR="006D1E6E" w:rsidRPr="00A256C8">
        <w:rPr>
          <w:sz w:val="22"/>
        </w:rPr>
        <w:t xml:space="preserve"> </w:t>
      </w:r>
    </w:p>
    <w:p w14:paraId="5E0D9FE3" w14:textId="77777777" w:rsidR="006D1E6E" w:rsidRPr="00634C61" w:rsidRDefault="006D1E6E" w:rsidP="00580B31">
      <w:pPr>
        <w:pStyle w:val="Eivli"/>
        <w:rPr>
          <w:lang w:val="en-US"/>
        </w:rPr>
      </w:pPr>
      <w:r w:rsidRPr="00634C61">
        <w:rPr>
          <w:lang w:val="en-US"/>
        </w:rPr>
        <w:t>Oulu University of Applied Sciences</w:t>
      </w:r>
    </w:p>
    <w:p w14:paraId="4BBBB50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 xml:space="preserve">Degree </w:t>
      </w:r>
      <w:proofErr w:type="spellStart"/>
      <w:r w:rsidRPr="006458E7">
        <w:rPr>
          <w:color w:val="E36C0A" w:themeColor="accent6" w:themeShade="BF"/>
          <w:lang w:val="en-US"/>
        </w:rPr>
        <w:t>programme</w:t>
      </w:r>
      <w:proofErr w:type="spellEnd"/>
      <w:r w:rsidRPr="006458E7">
        <w:rPr>
          <w:color w:val="E36C0A" w:themeColor="accent6" w:themeShade="BF"/>
          <w:lang w:val="en-US"/>
        </w:rPr>
        <w:t xml:space="preserve">, </w:t>
      </w:r>
      <w:r w:rsidR="00A24E9D">
        <w:rPr>
          <w:lang w:val="en-US"/>
        </w:rPr>
        <w:t>software development</w:t>
      </w:r>
    </w:p>
    <w:p w14:paraId="7B1BFCFE" w14:textId="77777777" w:rsidR="006D1E6E" w:rsidRPr="006458E7" w:rsidRDefault="006D1E6E" w:rsidP="00580B31">
      <w:pPr>
        <w:pStyle w:val="Eivli"/>
        <w:rPr>
          <w:color w:val="E36C0A" w:themeColor="accent6" w:themeShade="BF"/>
          <w:lang w:val="en-US"/>
        </w:rPr>
      </w:pPr>
    </w:p>
    <w:p w14:paraId="7BC5925B"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5168" behindDoc="0" locked="0" layoutInCell="1" allowOverlap="1" wp14:anchorId="76A56824" wp14:editId="4299257D">
                <wp:simplePos x="0" y="0"/>
                <wp:positionH relativeFrom="column">
                  <wp:posOffset>-17145</wp:posOffset>
                </wp:positionH>
                <wp:positionV relativeFrom="paragraph">
                  <wp:posOffset>40640</wp:posOffset>
                </wp:positionV>
                <wp:extent cx="5372100" cy="0"/>
                <wp:effectExtent l="11430" t="12065" r="7620" b="6985"/>
                <wp:wrapNone/>
                <wp:docPr id="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766C85D" id="Line 4"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3.2pt" to="421.65pt,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Mrhn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" strokeweight=".5pt"/>
            </w:pict>
          </mc:Fallback>
        </mc:AlternateContent>
      </w:r>
    </w:p>
    <w:p w14:paraId="658CB773" w14:textId="77777777" w:rsidR="006D1E6E" w:rsidRPr="00A24E9D" w:rsidRDefault="00232B51" w:rsidP="00580B31">
      <w:pPr>
        <w:pStyle w:val="Eivli"/>
        <w:rPr>
          <w:lang w:val="en-US"/>
        </w:rPr>
      </w:pPr>
      <w:r w:rsidRPr="00A24E9D">
        <w:rPr>
          <w:lang w:val="en-US"/>
        </w:rPr>
        <w:t>Author</w:t>
      </w:r>
      <w:r w:rsidR="006D1E6E" w:rsidRPr="00A24E9D">
        <w:rPr>
          <w:lang w:val="en-US"/>
        </w:rPr>
        <w:t>:</w:t>
      </w:r>
      <w:r w:rsidR="00A24E9D" w:rsidRPr="00A24E9D">
        <w:rPr>
          <w:lang w:val="en-US"/>
        </w:rPr>
        <w:t xml:space="preserve"> Lauri Miettinen</w:t>
      </w:r>
    </w:p>
    <w:p w14:paraId="6266A37F" w14:textId="42478CAD" w:rsidR="006D1E6E" w:rsidRPr="00A24E9D" w:rsidRDefault="006D1E6E" w:rsidP="00580B31">
      <w:pPr>
        <w:pStyle w:val="Eivli"/>
        <w:rPr>
          <w:lang w:val="en-US"/>
        </w:rPr>
      </w:pPr>
      <w:r w:rsidRPr="00A24E9D">
        <w:rPr>
          <w:lang w:val="en-US"/>
        </w:rPr>
        <w:t>Title of thesis:</w:t>
      </w:r>
      <w:r w:rsidR="0037268A">
        <w:rPr>
          <w:lang w:val="en-US"/>
        </w:rPr>
        <w:t xml:space="preserve"> Developing a smart contract for t</w:t>
      </w:r>
      <w:r w:rsidR="00A24E9D" w:rsidRPr="00A24E9D">
        <w:rPr>
          <w:lang w:val="en-US"/>
        </w:rPr>
        <w:t xml:space="preserve">racking </w:t>
      </w:r>
      <w:r w:rsidR="0037268A">
        <w:rPr>
          <w:lang w:val="en-US"/>
        </w:rPr>
        <w:t>the life cycle of a classic car</w:t>
      </w:r>
    </w:p>
    <w:p w14:paraId="169B2E7C" w14:textId="030F5982" w:rsidR="006D1E6E" w:rsidRPr="00AB6CC3" w:rsidRDefault="00A24E9D" w:rsidP="00580B31">
      <w:pPr>
        <w:pStyle w:val="Eivli"/>
      </w:pPr>
      <w:proofErr w:type="spellStart"/>
      <w:r w:rsidRPr="00AB6CC3">
        <w:t>Supervisors</w:t>
      </w:r>
      <w:proofErr w:type="spellEnd"/>
      <w:r w:rsidR="006D1E6E" w:rsidRPr="00AB6CC3">
        <w:t>:</w:t>
      </w:r>
      <w:r w:rsidRPr="00AB6CC3">
        <w:t xml:space="preserve"> </w:t>
      </w:r>
      <w:r w:rsidR="00AB6CC3">
        <w:t xml:space="preserve">Veijo Väisänen, Janne Kumpuoja, Marko </w:t>
      </w:r>
      <w:proofErr w:type="spellStart"/>
      <w:r w:rsidR="00AB6CC3">
        <w:t>Jurmu</w:t>
      </w:r>
      <w:proofErr w:type="spellEnd"/>
    </w:p>
    <w:p w14:paraId="5A52FB60" w14:textId="78968B05" w:rsidR="006D1E6E" w:rsidRPr="006458E7" w:rsidRDefault="006D1E6E" w:rsidP="00580B31">
      <w:pPr>
        <w:pStyle w:val="Eivli"/>
        <w:rPr>
          <w:color w:val="E36C0A" w:themeColor="accent6" w:themeShade="BF"/>
          <w:lang w:val="en-US"/>
        </w:rPr>
      </w:pPr>
      <w:r w:rsidRPr="00A24E9D">
        <w:rPr>
          <w:lang w:val="en-US"/>
        </w:rPr>
        <w:t>Term and year wh</w:t>
      </w:r>
      <w:r w:rsidR="00170E75" w:rsidRPr="00A24E9D">
        <w:rPr>
          <w:lang w:val="en-US"/>
        </w:rPr>
        <w:t>en the thesis was submitted:</w:t>
      </w:r>
      <w:r w:rsidR="00A24E9D" w:rsidRPr="00A24E9D">
        <w:rPr>
          <w:lang w:val="en-US"/>
        </w:rPr>
        <w:t xml:space="preserve"> 2/2017</w:t>
      </w:r>
      <w:r w:rsidR="00170E75" w:rsidRPr="00A24E9D">
        <w:rPr>
          <w:lang w:val="en-US"/>
        </w:rPr>
        <w:tab/>
        <w:t xml:space="preserve"> P</w:t>
      </w:r>
      <w:r w:rsidRPr="00A24E9D">
        <w:rPr>
          <w:lang w:val="en-US"/>
        </w:rPr>
        <w:t>ages</w:t>
      </w:r>
      <w:r w:rsidRPr="00093B02">
        <w:rPr>
          <w:lang w:val="en-US"/>
        </w:rPr>
        <w:t>:</w:t>
      </w:r>
      <w:r w:rsidR="00170E75" w:rsidRPr="00093B02">
        <w:rPr>
          <w:lang w:val="en-US"/>
        </w:rPr>
        <w:t xml:space="preserve"> </w:t>
      </w:r>
      <w:r w:rsidR="00093B02" w:rsidRPr="00093B02">
        <w:rPr>
          <w:lang w:val="en-US"/>
        </w:rPr>
        <w:t>36 + 1</w:t>
      </w:r>
      <w:r w:rsidR="00170E75" w:rsidRPr="00093B02">
        <w:rPr>
          <w:lang w:val="en-US"/>
        </w:rPr>
        <w:t xml:space="preserve"> appendices</w:t>
      </w:r>
    </w:p>
    <w:p w14:paraId="3C8271C9" w14:textId="77777777" w:rsidR="00170E75" w:rsidRPr="006458E7" w:rsidRDefault="00170E75" w:rsidP="00580B31">
      <w:pPr>
        <w:pStyle w:val="Eivli"/>
        <w:rPr>
          <w:color w:val="E36C0A" w:themeColor="accent6" w:themeShade="BF"/>
          <w:lang w:val="en-US"/>
        </w:rPr>
      </w:pPr>
    </w:p>
    <w:p w14:paraId="7353F2AD" w14:textId="77777777" w:rsidR="006D1E6E" w:rsidRPr="006458E7" w:rsidRDefault="00A11A2A" w:rsidP="00580B31">
      <w:pPr>
        <w:pStyle w:val="Eivli"/>
        <w:rPr>
          <w:color w:val="E36C0A" w:themeColor="accent6" w:themeShade="BF"/>
          <w:lang w:val="en-US"/>
        </w:rPr>
      </w:pPr>
      <w:r w:rsidRPr="006458E7">
        <w:rPr>
          <w:noProof/>
          <w:color w:val="E36C0A" w:themeColor="accent6" w:themeShade="BF"/>
        </w:rPr>
        <mc:AlternateContent>
          <mc:Choice Requires="wps">
            <w:drawing>
              <wp:anchor distT="0" distB="0" distL="114300" distR="114300" simplePos="0" relativeHeight="251656192" behindDoc="0" locked="0" layoutInCell="1" allowOverlap="1" wp14:anchorId="0840025B" wp14:editId="1AA71DA6">
                <wp:simplePos x="0" y="0"/>
                <wp:positionH relativeFrom="column">
                  <wp:posOffset>-17145</wp:posOffset>
                </wp:positionH>
                <wp:positionV relativeFrom="paragraph">
                  <wp:posOffset>1905</wp:posOffset>
                </wp:positionV>
                <wp:extent cx="5372100" cy="0"/>
                <wp:effectExtent l="11430" t="11430" r="7620" b="7620"/>
                <wp:wrapNone/>
                <wp:docPr id="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180A45" id="Line 5"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15pt" to="421.65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" strokeweight=".5pt"/>
            </w:pict>
          </mc:Fallback>
        </mc:AlternateContent>
      </w:r>
    </w:p>
    <w:p w14:paraId="7691BBB3" w14:textId="77777777" w:rsidR="00B32163" w:rsidRPr="006458E7" w:rsidRDefault="00B32163" w:rsidP="00580B31">
      <w:pPr>
        <w:pStyle w:val="Eivli"/>
        <w:rPr>
          <w:i/>
          <w:color w:val="E36C0A" w:themeColor="accent6" w:themeShade="BF"/>
        </w:rPr>
      </w:pPr>
      <w:r w:rsidRPr="006458E7">
        <w:rPr>
          <w:color w:val="E36C0A" w:themeColor="accent6" w:themeShade="BF"/>
        </w:rPr>
        <w:t>Vieraskielinen tiivistelm</w:t>
      </w:r>
      <w:r w:rsidRPr="006458E7">
        <w:rPr>
          <w:rFonts w:hint="eastAsia"/>
          <w:color w:val="E36C0A" w:themeColor="accent6" w:themeShade="BF"/>
        </w:rPr>
        <w:t>ä</w:t>
      </w:r>
      <w:r w:rsidRPr="006458E7">
        <w:rPr>
          <w:color w:val="E36C0A" w:themeColor="accent6" w:themeShade="BF"/>
        </w:rPr>
        <w:t xml:space="preserve"> (</w:t>
      </w:r>
      <w:proofErr w:type="spellStart"/>
      <w:r w:rsidRPr="006458E7">
        <w:rPr>
          <w:color w:val="E36C0A" w:themeColor="accent6" w:themeShade="BF"/>
        </w:rPr>
        <w:t>Abstract</w:t>
      </w:r>
      <w:proofErr w:type="spellEnd"/>
      <w:r w:rsidRPr="006458E7">
        <w:rPr>
          <w:color w:val="E36C0A" w:themeColor="accent6" w:themeShade="BF"/>
        </w:rPr>
        <w:t>) tehd</w:t>
      </w:r>
      <w:r w:rsidRPr="006458E7">
        <w:rPr>
          <w:rFonts w:hint="eastAsia"/>
          <w:color w:val="E36C0A" w:themeColor="accent6" w:themeShade="BF"/>
        </w:rPr>
        <w:t>ää</w:t>
      </w:r>
      <w:r w:rsidRPr="006458E7">
        <w:rPr>
          <w:color w:val="E36C0A" w:themeColor="accent6" w:themeShade="BF"/>
        </w:rPr>
        <w:t>n ty</w:t>
      </w:r>
      <w:r w:rsidRPr="006458E7">
        <w:rPr>
          <w:rFonts w:hint="eastAsia"/>
          <w:color w:val="E36C0A" w:themeColor="accent6" w:themeShade="BF"/>
        </w:rPr>
        <w:t>ö</w:t>
      </w:r>
      <w:r w:rsidRPr="006458E7">
        <w:rPr>
          <w:color w:val="E36C0A" w:themeColor="accent6" w:themeShade="BF"/>
        </w:rPr>
        <w:t>n tilaajan niin vaatiessa tai osaston k</w:t>
      </w:r>
      <w:r w:rsidRPr="006458E7">
        <w:rPr>
          <w:rFonts w:hint="eastAsia"/>
          <w:color w:val="E36C0A" w:themeColor="accent6" w:themeShade="BF"/>
        </w:rPr>
        <w:t>ä</w:t>
      </w:r>
      <w:r w:rsidRPr="006458E7">
        <w:rPr>
          <w:color w:val="E36C0A" w:themeColor="accent6" w:themeShade="BF"/>
        </w:rPr>
        <w:t>yt</w:t>
      </w:r>
      <w:r w:rsidRPr="006458E7">
        <w:rPr>
          <w:rFonts w:hint="eastAsia"/>
          <w:color w:val="E36C0A" w:themeColor="accent6" w:themeShade="BF"/>
        </w:rPr>
        <w:t>ä</w:t>
      </w:r>
      <w:r w:rsidRPr="006458E7">
        <w:rPr>
          <w:color w:val="E36C0A" w:themeColor="accent6" w:themeShade="BF"/>
        </w:rPr>
        <w:t>nteiden mukaisesti. Sen ei tarvitse olla suora k</w:t>
      </w:r>
      <w:r w:rsidRPr="006458E7">
        <w:rPr>
          <w:rFonts w:hint="eastAsia"/>
          <w:color w:val="E36C0A" w:themeColor="accent6" w:themeShade="BF"/>
        </w:rPr>
        <w:t>ää</w:t>
      </w:r>
      <w:r w:rsidRPr="006458E7">
        <w:rPr>
          <w:color w:val="E36C0A" w:themeColor="accent6" w:themeShade="BF"/>
        </w:rPr>
        <w:t>nn</w:t>
      </w:r>
      <w:r w:rsidRPr="006458E7">
        <w:rPr>
          <w:rFonts w:hint="eastAsia"/>
          <w:color w:val="E36C0A" w:themeColor="accent6" w:themeShade="BF"/>
        </w:rPr>
        <w:t>ö</w:t>
      </w:r>
      <w:r w:rsidRPr="006458E7">
        <w:rPr>
          <w:color w:val="E36C0A" w:themeColor="accent6" w:themeShade="BF"/>
        </w:rPr>
        <w:t>s suomenkielisest</w:t>
      </w:r>
      <w:r w:rsidRPr="006458E7">
        <w:rPr>
          <w:rFonts w:hint="eastAsia"/>
          <w:color w:val="E36C0A" w:themeColor="accent6" w:themeShade="BF"/>
        </w:rPr>
        <w:t>ä</w:t>
      </w:r>
      <w:r w:rsidRPr="006458E7">
        <w:rPr>
          <w:color w:val="E36C0A" w:themeColor="accent6" w:themeShade="BF"/>
        </w:rPr>
        <w:t xml:space="preserve"> tiivistelm</w:t>
      </w:r>
      <w:r w:rsidRPr="006458E7">
        <w:rPr>
          <w:rFonts w:hint="eastAsia"/>
          <w:color w:val="E36C0A" w:themeColor="accent6" w:themeShade="BF"/>
        </w:rPr>
        <w:t>ä</w:t>
      </w:r>
      <w:r w:rsidRPr="006458E7">
        <w:rPr>
          <w:color w:val="E36C0A" w:themeColor="accent6" w:themeShade="BF"/>
        </w:rPr>
        <w:t>st</w:t>
      </w:r>
      <w:r w:rsidRPr="006458E7">
        <w:rPr>
          <w:rFonts w:hint="eastAsia"/>
          <w:color w:val="E36C0A" w:themeColor="accent6" w:themeShade="BF"/>
        </w:rPr>
        <w:t>ä</w:t>
      </w:r>
      <w:r w:rsidRPr="006458E7">
        <w:rPr>
          <w:color w:val="E36C0A" w:themeColor="accent6" w:themeShade="BF"/>
        </w:rPr>
        <w:t>, vaan sen voi kirjoittaa kansainv</w:t>
      </w:r>
      <w:r w:rsidRPr="006458E7">
        <w:rPr>
          <w:rFonts w:hint="eastAsia"/>
          <w:color w:val="E36C0A" w:themeColor="accent6" w:themeShade="BF"/>
        </w:rPr>
        <w:t>ä</w:t>
      </w:r>
      <w:r w:rsidRPr="006458E7">
        <w:rPr>
          <w:color w:val="E36C0A" w:themeColor="accent6" w:themeShade="BF"/>
        </w:rPr>
        <w:t>liselle lukijalle.</w:t>
      </w:r>
    </w:p>
    <w:p w14:paraId="4FDAAEBF" w14:textId="77777777" w:rsidR="00B32163" w:rsidRPr="006458E7" w:rsidRDefault="00B32163" w:rsidP="00580B31">
      <w:pPr>
        <w:pStyle w:val="Eivli"/>
        <w:rPr>
          <w:color w:val="E36C0A" w:themeColor="accent6" w:themeShade="BF"/>
        </w:rPr>
      </w:pPr>
    </w:p>
    <w:p w14:paraId="136EC4CF"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Remember to include the following in the abstract:</w:t>
      </w:r>
    </w:p>
    <w:p w14:paraId="1B80F080"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Why – background for the thesis, assigner</w:t>
      </w:r>
    </w:p>
    <w:p w14:paraId="3C9713ED"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What – objective of the thesis</w:t>
      </w:r>
    </w:p>
    <w:p w14:paraId="0AE4322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How – background knowledge applied, research methods, material used</w:t>
      </w:r>
    </w:p>
    <w:p w14:paraId="6F63FD5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Achievements – main results</w:t>
      </w:r>
    </w:p>
    <w:p w14:paraId="69FA0AC1"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Exploitability – conclusions, development proposals, further measures</w:t>
      </w:r>
    </w:p>
    <w:p w14:paraId="387B718B" w14:textId="77777777" w:rsidR="006D1E6E" w:rsidRPr="006458E7" w:rsidRDefault="006D1E6E" w:rsidP="00580B31">
      <w:pPr>
        <w:pStyle w:val="Eivli"/>
        <w:rPr>
          <w:color w:val="E36C0A" w:themeColor="accent6" w:themeShade="BF"/>
          <w:lang w:val="en-US"/>
        </w:rPr>
      </w:pPr>
    </w:p>
    <w:p w14:paraId="72BFBCC2" w14:textId="77777777" w:rsidR="006D1E6E" w:rsidRPr="006458E7" w:rsidRDefault="006D1E6E" w:rsidP="00580B31">
      <w:pPr>
        <w:pStyle w:val="Eivli"/>
        <w:rPr>
          <w:color w:val="E36C0A" w:themeColor="accent6" w:themeShade="BF"/>
          <w:lang w:val="en-US"/>
        </w:rPr>
      </w:pPr>
      <w:r w:rsidRPr="006458E7">
        <w:rPr>
          <w:color w:val="E36C0A" w:themeColor="accent6" w:themeShade="BF"/>
          <w:lang w:val="en-US"/>
        </w:rPr>
        <w:t>The length of the abstract is 1 page.</w:t>
      </w:r>
    </w:p>
    <w:p w14:paraId="40B94175" w14:textId="77777777" w:rsidR="00B32163" w:rsidRPr="00B32163" w:rsidRDefault="00B32163" w:rsidP="00580B31">
      <w:pPr>
        <w:pStyle w:val="Eivli"/>
        <w:rPr>
          <w:lang w:val="en-US"/>
        </w:rPr>
      </w:pPr>
    </w:p>
    <w:p w14:paraId="1E10FD66" w14:textId="77777777" w:rsidR="00B32163" w:rsidRPr="00845407" w:rsidRDefault="00B32163" w:rsidP="00580B31">
      <w:pPr>
        <w:pStyle w:val="Eivli"/>
        <w:rPr>
          <w:lang w:val="en-US"/>
        </w:rPr>
      </w:pPr>
    </w:p>
    <w:p w14:paraId="0CD5E802" w14:textId="77777777" w:rsidR="001836BC" w:rsidRPr="00845407" w:rsidRDefault="001836BC" w:rsidP="00580B31">
      <w:pPr>
        <w:pStyle w:val="Eivli"/>
        <w:rPr>
          <w:lang w:val="en-US"/>
        </w:rPr>
      </w:pPr>
    </w:p>
    <w:p w14:paraId="05323FD0" w14:textId="77777777" w:rsidR="001836BC" w:rsidRPr="00845407" w:rsidRDefault="001836BC" w:rsidP="00580B31">
      <w:pPr>
        <w:pStyle w:val="Eivli"/>
        <w:rPr>
          <w:lang w:val="en-US"/>
        </w:rPr>
      </w:pPr>
    </w:p>
    <w:p w14:paraId="73C6D30B" w14:textId="77777777" w:rsidR="001836BC" w:rsidRPr="00845407" w:rsidRDefault="001836BC" w:rsidP="00580B31">
      <w:pPr>
        <w:pStyle w:val="Eivli"/>
        <w:rPr>
          <w:lang w:val="en-US"/>
        </w:rPr>
      </w:pPr>
    </w:p>
    <w:p w14:paraId="2D9B4DF3" w14:textId="77777777" w:rsidR="00F444D3" w:rsidRDefault="00F444D3" w:rsidP="00580B31">
      <w:pPr>
        <w:pStyle w:val="Eivli"/>
        <w:rPr>
          <w:lang w:val="en-US"/>
        </w:rPr>
      </w:pPr>
    </w:p>
    <w:p w14:paraId="3A0A2DFB" w14:textId="77777777" w:rsidR="00473FCC" w:rsidRDefault="00473FCC" w:rsidP="00580B31">
      <w:pPr>
        <w:pStyle w:val="Eivli"/>
        <w:rPr>
          <w:lang w:val="en-US"/>
        </w:rPr>
      </w:pPr>
    </w:p>
    <w:p w14:paraId="3392D3B2" w14:textId="77777777" w:rsidR="00473FCC" w:rsidRDefault="00473FCC" w:rsidP="00580B31">
      <w:pPr>
        <w:pStyle w:val="Eivli"/>
        <w:rPr>
          <w:lang w:val="en-US"/>
        </w:rPr>
      </w:pPr>
    </w:p>
    <w:p w14:paraId="22D02184" w14:textId="77777777" w:rsidR="002775E7" w:rsidRDefault="002775E7" w:rsidP="00580B31">
      <w:pPr>
        <w:pStyle w:val="Eivli"/>
        <w:rPr>
          <w:lang w:val="en-US"/>
        </w:rPr>
      </w:pPr>
    </w:p>
    <w:p w14:paraId="25A2943B" w14:textId="77777777" w:rsidR="002775E7" w:rsidRDefault="002775E7" w:rsidP="00580B31">
      <w:pPr>
        <w:pStyle w:val="Eivli"/>
        <w:rPr>
          <w:lang w:val="en-US"/>
        </w:rPr>
      </w:pPr>
    </w:p>
    <w:p w14:paraId="691D55A7" w14:textId="77777777" w:rsidR="00473FCC" w:rsidRDefault="00473FCC" w:rsidP="00580B31">
      <w:pPr>
        <w:pStyle w:val="Eivli"/>
        <w:rPr>
          <w:lang w:val="en-US"/>
        </w:rPr>
      </w:pPr>
    </w:p>
    <w:p w14:paraId="256BC6AE" w14:textId="77777777" w:rsidR="00473FCC" w:rsidRDefault="00473FCC" w:rsidP="00580B31">
      <w:pPr>
        <w:pStyle w:val="Eivli"/>
        <w:rPr>
          <w:lang w:val="en-US"/>
        </w:rPr>
      </w:pPr>
    </w:p>
    <w:p w14:paraId="32B1C0FA" w14:textId="77777777" w:rsidR="00473FCC" w:rsidRPr="00845407" w:rsidRDefault="00473FCC" w:rsidP="00580B31">
      <w:pPr>
        <w:pStyle w:val="Eivli"/>
        <w:rPr>
          <w:lang w:val="en-US"/>
        </w:rPr>
      </w:pPr>
    </w:p>
    <w:p w14:paraId="68450066" w14:textId="77777777" w:rsidR="00473FCC" w:rsidRDefault="00473FCC" w:rsidP="00580B31">
      <w:pPr>
        <w:pStyle w:val="Eivli"/>
        <w:rPr>
          <w:lang w:val="en-US"/>
        </w:rPr>
      </w:pPr>
    </w:p>
    <w:p w14:paraId="3A2D3121" w14:textId="77777777" w:rsidR="00473FCC" w:rsidRPr="00845407" w:rsidRDefault="00473FCC" w:rsidP="00580B31">
      <w:pPr>
        <w:pStyle w:val="Eivli"/>
        <w:rPr>
          <w:lang w:val="en-US"/>
        </w:rPr>
      </w:pPr>
    </w:p>
    <w:p w14:paraId="72C2A44A" w14:textId="77777777" w:rsidR="00F444D3" w:rsidRPr="00845407" w:rsidRDefault="00A11A2A" w:rsidP="00580B31">
      <w:pPr>
        <w:pStyle w:val="Eivli"/>
        <w:rPr>
          <w:sz w:val="22"/>
          <w:szCs w:val="22"/>
          <w:lang w:val="en-US"/>
        </w:rPr>
      </w:pPr>
      <w:r>
        <w:rPr>
          <w:noProof/>
        </w:rPr>
        <mc:AlternateContent>
          <mc:Choice Requires="wps">
            <w:drawing>
              <wp:anchor distT="0" distB="0" distL="114300" distR="114300" simplePos="0" relativeHeight="251660288" behindDoc="0" locked="0" layoutInCell="1" allowOverlap="1" wp14:anchorId="182932D0" wp14:editId="7F8F104D">
                <wp:simplePos x="0" y="0"/>
                <wp:positionH relativeFrom="column">
                  <wp:posOffset>-17145</wp:posOffset>
                </wp:positionH>
                <wp:positionV relativeFrom="paragraph">
                  <wp:posOffset>33655</wp:posOffset>
                </wp:positionV>
                <wp:extent cx="5372100" cy="0"/>
                <wp:effectExtent l="11430" t="5080" r="7620" b="13970"/>
                <wp:wrapNone/>
                <wp:docPr id="2"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3721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DCC02D" id="Line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5pt,2.65pt" to="421.65pt,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" strokeweight=".5pt"/>
            </w:pict>
          </mc:Fallback>
        </mc:AlternateContent>
      </w:r>
    </w:p>
    <w:p w14:paraId="5C40838D" w14:textId="4DC3F825" w:rsidR="006E209F" w:rsidRPr="006E209F" w:rsidRDefault="00F444D3" w:rsidP="00144E14">
      <w:pPr>
        <w:pStyle w:val="Eivli"/>
        <w:rPr>
          <w:lang w:val="en-US"/>
        </w:rPr>
      </w:pPr>
      <w:r w:rsidRPr="006E209F">
        <w:rPr>
          <w:lang w:val="en-US"/>
        </w:rPr>
        <w:t>Keywords:</w:t>
      </w:r>
      <w:r w:rsidR="00DE570A" w:rsidRPr="006E209F">
        <w:rPr>
          <w:lang w:val="en-US"/>
        </w:rPr>
        <w:t xml:space="preserve"> </w:t>
      </w:r>
      <w:r w:rsidR="006E209F" w:rsidRPr="006E209F">
        <w:rPr>
          <w:lang w:val="en-US"/>
        </w:rPr>
        <w:t>software development</w:t>
      </w:r>
      <w:r w:rsidR="00DE570A" w:rsidRPr="006E209F">
        <w:rPr>
          <w:lang w:val="en-US"/>
        </w:rPr>
        <w:t xml:space="preserve">, </w:t>
      </w:r>
      <w:r w:rsidR="006E209F" w:rsidRPr="006E209F">
        <w:rPr>
          <w:lang w:val="en-US"/>
        </w:rPr>
        <w:t>block chain</w:t>
      </w:r>
      <w:r w:rsidR="00DE570A" w:rsidRPr="006E209F">
        <w:rPr>
          <w:lang w:val="en-US"/>
        </w:rPr>
        <w:t xml:space="preserve">, </w:t>
      </w:r>
      <w:proofErr w:type="spellStart"/>
      <w:r w:rsidR="006E209F" w:rsidRPr="006E209F">
        <w:rPr>
          <w:lang w:val="en-US"/>
        </w:rPr>
        <w:t>BitCoin</w:t>
      </w:r>
      <w:proofErr w:type="spellEnd"/>
      <w:r w:rsidR="006E209F" w:rsidRPr="006E209F">
        <w:rPr>
          <w:lang w:val="en-US"/>
        </w:rPr>
        <w:t>, Ethereum, JavaScript</w:t>
      </w:r>
    </w:p>
    <w:p w14:paraId="43716A88" w14:textId="77777777" w:rsidR="006E209F" w:rsidRPr="006E209F" w:rsidRDefault="006E209F" w:rsidP="00144E14">
      <w:pPr>
        <w:pStyle w:val="Eivli"/>
        <w:rPr>
          <w:color w:val="00B050"/>
          <w:lang w:val="en-US"/>
        </w:rPr>
      </w:pPr>
    </w:p>
    <w:p w14:paraId="16C3DF8F" w14:textId="77777777" w:rsidR="006E209F" w:rsidRPr="00A256C8" w:rsidRDefault="006E209F">
      <w:pPr>
        <w:spacing w:after="0" w:line="240" w:lineRule="auto"/>
        <w:rPr>
          <w:lang w:val="en-US"/>
        </w:rPr>
      </w:pPr>
      <w:r w:rsidRPr="00A256C8">
        <w:rPr>
          <w:lang w:val="en-US"/>
        </w:rPr>
        <w:br w:type="page"/>
      </w:r>
    </w:p>
    <w:p w14:paraId="692EC3D1" w14:textId="5F7B42F0" w:rsidR="00F564BB" w:rsidRPr="006E209F" w:rsidRDefault="00F564BB" w:rsidP="00144E14">
      <w:pPr>
        <w:pStyle w:val="Eivli"/>
        <w:rPr>
          <w:color w:val="00B050"/>
        </w:rPr>
      </w:pPr>
      <w:r w:rsidRPr="003223C0">
        <w:lastRenderedPageBreak/>
        <w:t>ALKULAUSE</w:t>
      </w:r>
    </w:p>
    <w:p w14:paraId="421B28D4" w14:textId="77777777" w:rsidR="00F564BB" w:rsidRPr="006458E7" w:rsidRDefault="00170E75" w:rsidP="007D1B3E">
      <w:pPr>
        <w:rPr>
          <w:rFonts w:cs="Arial"/>
          <w:color w:val="E36C0A" w:themeColor="accent6" w:themeShade="BF"/>
        </w:rPr>
      </w:pPr>
      <w:r w:rsidRPr="006458E7">
        <w:rPr>
          <w:color w:val="E36C0A" w:themeColor="accent6" w:themeShade="BF"/>
        </w:rPr>
        <w:t>Raportissa voi olla alkusanat, joissa kiitetään toimeksiantajaa, ohjaajia ja mahdollisesti muita tukijoita tai avustajia. Alkusanat voi sisältää lyhyesti myös muuta työhön liittyvää, lukijaa kiinnostavaa tietoa, joka ei muuten tule raportissa esiin. Alkusanat päivätään ja allekirjoitetaan</w:t>
      </w:r>
      <w:r w:rsidR="00F564BB" w:rsidRPr="006458E7">
        <w:rPr>
          <w:rFonts w:cs="Arial"/>
          <w:color w:val="E36C0A" w:themeColor="accent6" w:themeShade="BF"/>
        </w:rPr>
        <w:t>.</w:t>
      </w:r>
    </w:p>
    <w:p w14:paraId="26FA3791" w14:textId="77777777" w:rsidR="00F564BB" w:rsidRPr="006458E7" w:rsidRDefault="00F564BB" w:rsidP="00580B31">
      <w:pPr>
        <w:pStyle w:val="Eivli"/>
        <w:rPr>
          <w:color w:val="E36C0A" w:themeColor="accent6" w:themeShade="BF"/>
        </w:rPr>
      </w:pPr>
      <w:r w:rsidRPr="006458E7">
        <w:rPr>
          <w:color w:val="E36C0A" w:themeColor="accent6" w:themeShade="BF"/>
        </w:rPr>
        <w:t>Korvaa nämä tekstit omillasi</w:t>
      </w:r>
      <w:r w:rsidR="003555A5" w:rsidRPr="006458E7">
        <w:rPr>
          <w:color w:val="E36C0A" w:themeColor="accent6" w:themeShade="BF"/>
        </w:rPr>
        <w:t>.</w:t>
      </w:r>
    </w:p>
    <w:p w14:paraId="68327463" w14:textId="77777777" w:rsidR="00F564BB" w:rsidRPr="006458E7" w:rsidRDefault="00F564BB" w:rsidP="00580B31">
      <w:pPr>
        <w:pStyle w:val="Eivli"/>
        <w:rPr>
          <w:color w:val="E36C0A" w:themeColor="accent6" w:themeShade="BF"/>
        </w:rPr>
      </w:pPr>
    </w:p>
    <w:p w14:paraId="72A7FB70" w14:textId="77777777" w:rsidR="008B6339" w:rsidRDefault="008B6339" w:rsidP="007D1B3E">
      <w:r>
        <w:br w:type="page"/>
      </w:r>
    </w:p>
    <w:p w14:paraId="24E6E46D" w14:textId="77777777" w:rsidR="00196D38" w:rsidRDefault="00B24FC1" w:rsidP="00364938">
      <w:pPr>
        <w:pStyle w:val="Otsikko"/>
      </w:pPr>
      <w:r w:rsidRPr="00B6663D">
        <w:lastRenderedPageBreak/>
        <w:t>SISÄLLYS</w:t>
      </w:r>
    </w:p>
    <w:sdt>
      <w:sdtPr>
        <w:rPr>
          <w:rFonts w:ascii="Arial" w:eastAsia="Times New Roman" w:hAnsi="Arial" w:cs="Times New Roman"/>
          <w:color w:val="auto"/>
          <w:sz w:val="24"/>
          <w:szCs w:val="24"/>
          <w:lang w:val="fi-FI" w:eastAsia="fi-FI"/>
        </w:rPr>
        <w:id w:val="394707024"/>
        <w:docPartObj>
          <w:docPartGallery w:val="Table of Contents"/>
          <w:docPartUnique/>
        </w:docPartObj>
      </w:sdtPr>
      <w:sdtEndPr>
        <w:rPr>
          <w:b/>
          <w:bCs/>
          <w:noProof/>
        </w:rPr>
      </w:sdtEndPr>
      <w:sdtContent>
        <w:p w14:paraId="48D60070" w14:textId="205E90EB" w:rsidR="00364938" w:rsidRPr="002C076E" w:rsidRDefault="00364938">
          <w:pPr>
            <w:pStyle w:val="Sisllysluettelonotsikko"/>
            <w:rPr>
              <w:lang w:val="fi-FI"/>
            </w:rPr>
          </w:pPr>
        </w:p>
        <w:p w14:paraId="044F00DB" w14:textId="689276D3" w:rsidR="00093B02" w:rsidRDefault="00364938">
          <w:pPr>
            <w:pStyle w:val="Sisluet1"/>
            <w:rPr>
              <w:rFonts w:asciiTheme="minorHAnsi" w:eastAsiaTheme="minorEastAsia" w:hAnsiTheme="minorHAnsi" w:cstheme="minorBidi"/>
              <w:caps w:val="0"/>
              <w:noProof/>
              <w:sz w:val="22"/>
              <w:szCs w:val="22"/>
            </w:rPr>
          </w:pPr>
          <w:r>
            <w:fldChar w:fldCharType="begin"/>
          </w:r>
          <w:r>
            <w:instrText xml:space="preserve"> TOC \o "1-3" \h \z \u </w:instrText>
          </w:r>
          <w:r>
            <w:fldChar w:fldCharType="separate"/>
          </w:r>
          <w:hyperlink w:anchor="_Toc499482764" w:history="1">
            <w:r w:rsidR="00093B02" w:rsidRPr="00BD3A44">
              <w:rPr>
                <w:rStyle w:val="Hyperlinkki"/>
                <w:noProof/>
              </w:rPr>
              <w:t>1 JOHDANTO</w:t>
            </w:r>
            <w:r w:rsidR="00093B02">
              <w:rPr>
                <w:noProof/>
                <w:webHidden/>
              </w:rPr>
              <w:tab/>
            </w:r>
            <w:r w:rsidR="00093B02">
              <w:rPr>
                <w:noProof/>
                <w:webHidden/>
              </w:rPr>
              <w:fldChar w:fldCharType="begin"/>
            </w:r>
            <w:r w:rsidR="00093B02">
              <w:rPr>
                <w:noProof/>
                <w:webHidden/>
              </w:rPr>
              <w:instrText xml:space="preserve"> PAGEREF _Toc499482764 \h </w:instrText>
            </w:r>
            <w:r w:rsidR="00093B02">
              <w:rPr>
                <w:noProof/>
                <w:webHidden/>
              </w:rPr>
            </w:r>
            <w:r w:rsidR="00093B02">
              <w:rPr>
                <w:noProof/>
                <w:webHidden/>
              </w:rPr>
              <w:fldChar w:fldCharType="separate"/>
            </w:r>
            <w:r w:rsidR="00093B02">
              <w:rPr>
                <w:noProof/>
                <w:webHidden/>
              </w:rPr>
              <w:t>8</w:t>
            </w:r>
            <w:r w:rsidR="00093B02">
              <w:rPr>
                <w:noProof/>
                <w:webHidden/>
              </w:rPr>
              <w:fldChar w:fldCharType="end"/>
            </w:r>
          </w:hyperlink>
        </w:p>
        <w:p w14:paraId="65E09451" w14:textId="49DB9E61" w:rsidR="00093B02" w:rsidRDefault="005C38A5">
          <w:pPr>
            <w:pStyle w:val="Sisluet1"/>
            <w:rPr>
              <w:rFonts w:asciiTheme="minorHAnsi" w:eastAsiaTheme="minorEastAsia" w:hAnsiTheme="minorHAnsi" w:cstheme="minorBidi"/>
              <w:caps w:val="0"/>
              <w:noProof/>
              <w:sz w:val="22"/>
              <w:szCs w:val="22"/>
            </w:rPr>
          </w:pPr>
          <w:hyperlink w:anchor="_Toc499482765" w:history="1">
            <w:r w:rsidR="00093B02" w:rsidRPr="00BD3A44">
              <w:rPr>
                <w:rStyle w:val="Hyperlinkki"/>
                <w:noProof/>
              </w:rPr>
              <w:t>2 TYÖN TEKNIIKKAAN TUTUSTUMINEN</w:t>
            </w:r>
            <w:r w:rsidR="00093B02">
              <w:rPr>
                <w:noProof/>
                <w:webHidden/>
              </w:rPr>
              <w:tab/>
            </w:r>
            <w:r w:rsidR="00093B02">
              <w:rPr>
                <w:noProof/>
                <w:webHidden/>
              </w:rPr>
              <w:fldChar w:fldCharType="begin"/>
            </w:r>
            <w:r w:rsidR="00093B02">
              <w:rPr>
                <w:noProof/>
                <w:webHidden/>
              </w:rPr>
              <w:instrText xml:space="preserve"> PAGEREF _Toc499482765 \h </w:instrText>
            </w:r>
            <w:r w:rsidR="00093B02">
              <w:rPr>
                <w:noProof/>
                <w:webHidden/>
              </w:rPr>
            </w:r>
            <w:r w:rsidR="00093B02">
              <w:rPr>
                <w:noProof/>
                <w:webHidden/>
              </w:rPr>
              <w:fldChar w:fldCharType="separate"/>
            </w:r>
            <w:r w:rsidR="00093B02">
              <w:rPr>
                <w:noProof/>
                <w:webHidden/>
              </w:rPr>
              <w:t>10</w:t>
            </w:r>
            <w:r w:rsidR="00093B02">
              <w:rPr>
                <w:noProof/>
                <w:webHidden/>
              </w:rPr>
              <w:fldChar w:fldCharType="end"/>
            </w:r>
          </w:hyperlink>
        </w:p>
        <w:p w14:paraId="73A6E18E" w14:textId="300A98F6" w:rsidR="00093B02" w:rsidRDefault="005C38A5">
          <w:pPr>
            <w:pStyle w:val="Sisluet2"/>
            <w:rPr>
              <w:rFonts w:asciiTheme="minorHAnsi" w:eastAsiaTheme="minorEastAsia" w:hAnsiTheme="minorHAnsi" w:cstheme="minorBidi"/>
              <w:sz w:val="22"/>
              <w:szCs w:val="22"/>
            </w:rPr>
          </w:pPr>
          <w:hyperlink w:anchor="_Toc499482766" w:history="1">
            <w:r w:rsidR="00093B02" w:rsidRPr="00BD3A44">
              <w:rPr>
                <w:rStyle w:val="Hyperlinkki"/>
              </w:rPr>
              <w:t>2.1 Bitcoin ja lohkoketju</w:t>
            </w:r>
            <w:r w:rsidR="00093B02">
              <w:rPr>
                <w:webHidden/>
              </w:rPr>
              <w:tab/>
            </w:r>
            <w:r w:rsidR="00093B02">
              <w:rPr>
                <w:webHidden/>
              </w:rPr>
              <w:fldChar w:fldCharType="begin"/>
            </w:r>
            <w:r w:rsidR="00093B02">
              <w:rPr>
                <w:webHidden/>
              </w:rPr>
              <w:instrText xml:space="preserve"> PAGEREF _Toc499482766 \h </w:instrText>
            </w:r>
            <w:r w:rsidR="00093B02">
              <w:rPr>
                <w:webHidden/>
              </w:rPr>
            </w:r>
            <w:r w:rsidR="00093B02">
              <w:rPr>
                <w:webHidden/>
              </w:rPr>
              <w:fldChar w:fldCharType="separate"/>
            </w:r>
            <w:r w:rsidR="00093B02">
              <w:rPr>
                <w:webHidden/>
              </w:rPr>
              <w:t>10</w:t>
            </w:r>
            <w:r w:rsidR="00093B02">
              <w:rPr>
                <w:webHidden/>
              </w:rPr>
              <w:fldChar w:fldCharType="end"/>
            </w:r>
          </w:hyperlink>
        </w:p>
        <w:p w14:paraId="642807A2" w14:textId="4207CA15" w:rsidR="00093B02" w:rsidRDefault="005C38A5">
          <w:pPr>
            <w:pStyle w:val="Sisluet2"/>
            <w:rPr>
              <w:rFonts w:asciiTheme="minorHAnsi" w:eastAsiaTheme="minorEastAsia" w:hAnsiTheme="minorHAnsi" w:cstheme="minorBidi"/>
              <w:sz w:val="22"/>
              <w:szCs w:val="22"/>
            </w:rPr>
          </w:pPr>
          <w:hyperlink w:anchor="_Toc499482767" w:history="1">
            <w:r w:rsidR="00093B02" w:rsidRPr="00BD3A44">
              <w:rPr>
                <w:rStyle w:val="Hyperlinkki"/>
              </w:rPr>
              <w:t>2.2 Hajautetut sovellukset</w:t>
            </w:r>
            <w:r w:rsidR="00093B02">
              <w:rPr>
                <w:webHidden/>
              </w:rPr>
              <w:tab/>
            </w:r>
            <w:r w:rsidR="00093B02">
              <w:rPr>
                <w:webHidden/>
              </w:rPr>
              <w:fldChar w:fldCharType="begin"/>
            </w:r>
            <w:r w:rsidR="00093B02">
              <w:rPr>
                <w:webHidden/>
              </w:rPr>
              <w:instrText xml:space="preserve"> PAGEREF _Toc499482767 \h </w:instrText>
            </w:r>
            <w:r w:rsidR="00093B02">
              <w:rPr>
                <w:webHidden/>
              </w:rPr>
            </w:r>
            <w:r w:rsidR="00093B02">
              <w:rPr>
                <w:webHidden/>
              </w:rPr>
              <w:fldChar w:fldCharType="separate"/>
            </w:r>
            <w:r w:rsidR="00093B02">
              <w:rPr>
                <w:webHidden/>
              </w:rPr>
              <w:t>11</w:t>
            </w:r>
            <w:r w:rsidR="00093B02">
              <w:rPr>
                <w:webHidden/>
              </w:rPr>
              <w:fldChar w:fldCharType="end"/>
            </w:r>
          </w:hyperlink>
        </w:p>
        <w:p w14:paraId="6EB9C636" w14:textId="429A7236" w:rsidR="00093B02" w:rsidRDefault="005C38A5">
          <w:pPr>
            <w:pStyle w:val="Sisluet2"/>
            <w:rPr>
              <w:rFonts w:asciiTheme="minorHAnsi" w:eastAsiaTheme="minorEastAsia" w:hAnsiTheme="minorHAnsi" w:cstheme="minorBidi"/>
              <w:sz w:val="22"/>
              <w:szCs w:val="22"/>
            </w:rPr>
          </w:pPr>
          <w:hyperlink w:anchor="_Toc499482768" w:history="1">
            <w:r w:rsidR="00093B02" w:rsidRPr="00BD3A44">
              <w:rPr>
                <w:rStyle w:val="Hyperlinkki"/>
              </w:rPr>
              <w:t>2.3 Ethereum-alusta</w:t>
            </w:r>
            <w:r w:rsidR="00093B02">
              <w:rPr>
                <w:webHidden/>
              </w:rPr>
              <w:tab/>
            </w:r>
            <w:r w:rsidR="00093B02">
              <w:rPr>
                <w:webHidden/>
              </w:rPr>
              <w:fldChar w:fldCharType="begin"/>
            </w:r>
            <w:r w:rsidR="00093B02">
              <w:rPr>
                <w:webHidden/>
              </w:rPr>
              <w:instrText xml:space="preserve"> PAGEREF _Toc499482768 \h </w:instrText>
            </w:r>
            <w:r w:rsidR="00093B02">
              <w:rPr>
                <w:webHidden/>
              </w:rPr>
            </w:r>
            <w:r w:rsidR="00093B02">
              <w:rPr>
                <w:webHidden/>
              </w:rPr>
              <w:fldChar w:fldCharType="separate"/>
            </w:r>
            <w:r w:rsidR="00093B02">
              <w:rPr>
                <w:webHidden/>
              </w:rPr>
              <w:t>12</w:t>
            </w:r>
            <w:r w:rsidR="00093B02">
              <w:rPr>
                <w:webHidden/>
              </w:rPr>
              <w:fldChar w:fldCharType="end"/>
            </w:r>
          </w:hyperlink>
        </w:p>
        <w:p w14:paraId="67F60930" w14:textId="2C5AD77B" w:rsidR="00093B02" w:rsidRDefault="005C38A5">
          <w:pPr>
            <w:pStyle w:val="Sisluet1"/>
            <w:rPr>
              <w:rFonts w:asciiTheme="minorHAnsi" w:eastAsiaTheme="minorEastAsia" w:hAnsiTheme="minorHAnsi" w:cstheme="minorBidi"/>
              <w:caps w:val="0"/>
              <w:noProof/>
              <w:sz w:val="22"/>
              <w:szCs w:val="22"/>
            </w:rPr>
          </w:pPr>
          <w:hyperlink w:anchor="_Toc499482769" w:history="1">
            <w:r w:rsidR="00093B02" w:rsidRPr="00BD3A44">
              <w:rPr>
                <w:rStyle w:val="Hyperlinkki"/>
                <w:noProof/>
              </w:rPr>
              <w:t>3 SUUNNITTELU JA KÄYTTÖTAPAUKSET</w:t>
            </w:r>
            <w:r w:rsidR="00093B02">
              <w:rPr>
                <w:noProof/>
                <w:webHidden/>
              </w:rPr>
              <w:tab/>
            </w:r>
            <w:r w:rsidR="00093B02">
              <w:rPr>
                <w:noProof/>
                <w:webHidden/>
              </w:rPr>
              <w:fldChar w:fldCharType="begin"/>
            </w:r>
            <w:r w:rsidR="00093B02">
              <w:rPr>
                <w:noProof/>
                <w:webHidden/>
              </w:rPr>
              <w:instrText xml:space="preserve"> PAGEREF _Toc499482769 \h </w:instrText>
            </w:r>
            <w:r w:rsidR="00093B02">
              <w:rPr>
                <w:noProof/>
                <w:webHidden/>
              </w:rPr>
            </w:r>
            <w:r w:rsidR="00093B02">
              <w:rPr>
                <w:noProof/>
                <w:webHidden/>
              </w:rPr>
              <w:fldChar w:fldCharType="separate"/>
            </w:r>
            <w:r w:rsidR="00093B02">
              <w:rPr>
                <w:noProof/>
                <w:webHidden/>
              </w:rPr>
              <w:t>15</w:t>
            </w:r>
            <w:r w:rsidR="00093B02">
              <w:rPr>
                <w:noProof/>
                <w:webHidden/>
              </w:rPr>
              <w:fldChar w:fldCharType="end"/>
            </w:r>
          </w:hyperlink>
        </w:p>
        <w:p w14:paraId="64CB7524" w14:textId="0FD1632E" w:rsidR="00093B02" w:rsidRDefault="005C38A5">
          <w:pPr>
            <w:pStyle w:val="Sisluet2"/>
            <w:rPr>
              <w:rFonts w:asciiTheme="minorHAnsi" w:eastAsiaTheme="minorEastAsia" w:hAnsiTheme="minorHAnsi" w:cstheme="minorBidi"/>
              <w:sz w:val="22"/>
              <w:szCs w:val="22"/>
            </w:rPr>
          </w:pPr>
          <w:hyperlink w:anchor="_Toc499482770" w:history="1">
            <w:r w:rsidR="00093B02" w:rsidRPr="00BD3A44">
              <w:rPr>
                <w:rStyle w:val="Hyperlinkki"/>
              </w:rPr>
              <w:t>3.1 Kuvaus käyttötapauksista</w:t>
            </w:r>
            <w:r w:rsidR="00093B02">
              <w:rPr>
                <w:webHidden/>
              </w:rPr>
              <w:tab/>
            </w:r>
            <w:r w:rsidR="00093B02">
              <w:rPr>
                <w:webHidden/>
              </w:rPr>
              <w:fldChar w:fldCharType="begin"/>
            </w:r>
            <w:r w:rsidR="00093B02">
              <w:rPr>
                <w:webHidden/>
              </w:rPr>
              <w:instrText xml:space="preserve"> PAGEREF _Toc499482770 \h </w:instrText>
            </w:r>
            <w:r w:rsidR="00093B02">
              <w:rPr>
                <w:webHidden/>
              </w:rPr>
            </w:r>
            <w:r w:rsidR="00093B02">
              <w:rPr>
                <w:webHidden/>
              </w:rPr>
              <w:fldChar w:fldCharType="separate"/>
            </w:r>
            <w:r w:rsidR="00093B02">
              <w:rPr>
                <w:webHidden/>
              </w:rPr>
              <w:t>15</w:t>
            </w:r>
            <w:r w:rsidR="00093B02">
              <w:rPr>
                <w:webHidden/>
              </w:rPr>
              <w:fldChar w:fldCharType="end"/>
            </w:r>
          </w:hyperlink>
        </w:p>
        <w:p w14:paraId="6C59C5D6" w14:textId="20E3CEAA" w:rsidR="00093B02" w:rsidRDefault="005C38A5">
          <w:pPr>
            <w:pStyle w:val="Sisluet2"/>
            <w:rPr>
              <w:rFonts w:asciiTheme="minorHAnsi" w:eastAsiaTheme="minorEastAsia" w:hAnsiTheme="minorHAnsi" w:cstheme="minorBidi"/>
              <w:sz w:val="22"/>
              <w:szCs w:val="22"/>
            </w:rPr>
          </w:pPr>
          <w:hyperlink w:anchor="_Toc499482771" w:history="1">
            <w:r w:rsidR="00093B02" w:rsidRPr="00BD3A44">
              <w:rPr>
                <w:rStyle w:val="Hyperlinkki"/>
              </w:rPr>
              <w:t>3.2 Älykkään sopimuksen hyöty sovelluksessa</w:t>
            </w:r>
            <w:r w:rsidR="00093B02">
              <w:rPr>
                <w:webHidden/>
              </w:rPr>
              <w:tab/>
            </w:r>
            <w:r w:rsidR="00093B02">
              <w:rPr>
                <w:webHidden/>
              </w:rPr>
              <w:fldChar w:fldCharType="begin"/>
            </w:r>
            <w:r w:rsidR="00093B02">
              <w:rPr>
                <w:webHidden/>
              </w:rPr>
              <w:instrText xml:space="preserve"> PAGEREF _Toc499482771 \h </w:instrText>
            </w:r>
            <w:r w:rsidR="00093B02">
              <w:rPr>
                <w:webHidden/>
              </w:rPr>
            </w:r>
            <w:r w:rsidR="00093B02">
              <w:rPr>
                <w:webHidden/>
              </w:rPr>
              <w:fldChar w:fldCharType="separate"/>
            </w:r>
            <w:r w:rsidR="00093B02">
              <w:rPr>
                <w:webHidden/>
              </w:rPr>
              <w:t>16</w:t>
            </w:r>
            <w:r w:rsidR="00093B02">
              <w:rPr>
                <w:webHidden/>
              </w:rPr>
              <w:fldChar w:fldCharType="end"/>
            </w:r>
          </w:hyperlink>
        </w:p>
        <w:p w14:paraId="4B0781D3" w14:textId="24AEFB80" w:rsidR="00093B02" w:rsidRDefault="005C38A5">
          <w:pPr>
            <w:pStyle w:val="Sisluet1"/>
            <w:rPr>
              <w:rFonts w:asciiTheme="minorHAnsi" w:eastAsiaTheme="minorEastAsia" w:hAnsiTheme="minorHAnsi" w:cstheme="minorBidi"/>
              <w:caps w:val="0"/>
              <w:noProof/>
              <w:sz w:val="22"/>
              <w:szCs w:val="22"/>
            </w:rPr>
          </w:pPr>
          <w:hyperlink w:anchor="_Toc499482772" w:history="1">
            <w:r w:rsidR="00093B02" w:rsidRPr="00BD3A44">
              <w:rPr>
                <w:rStyle w:val="Hyperlinkki"/>
                <w:noProof/>
              </w:rPr>
              <w:t>4 TYÖHÖN LIITTYVÄ OHJELMISTO</w:t>
            </w:r>
            <w:r w:rsidR="00093B02">
              <w:rPr>
                <w:noProof/>
                <w:webHidden/>
              </w:rPr>
              <w:tab/>
            </w:r>
            <w:r w:rsidR="00093B02">
              <w:rPr>
                <w:noProof/>
                <w:webHidden/>
              </w:rPr>
              <w:fldChar w:fldCharType="begin"/>
            </w:r>
            <w:r w:rsidR="00093B02">
              <w:rPr>
                <w:noProof/>
                <w:webHidden/>
              </w:rPr>
              <w:instrText xml:space="preserve"> PAGEREF _Toc499482772 \h </w:instrText>
            </w:r>
            <w:r w:rsidR="00093B02">
              <w:rPr>
                <w:noProof/>
                <w:webHidden/>
              </w:rPr>
            </w:r>
            <w:r w:rsidR="00093B02">
              <w:rPr>
                <w:noProof/>
                <w:webHidden/>
              </w:rPr>
              <w:fldChar w:fldCharType="separate"/>
            </w:r>
            <w:r w:rsidR="00093B02">
              <w:rPr>
                <w:noProof/>
                <w:webHidden/>
              </w:rPr>
              <w:t>18</w:t>
            </w:r>
            <w:r w:rsidR="00093B02">
              <w:rPr>
                <w:noProof/>
                <w:webHidden/>
              </w:rPr>
              <w:fldChar w:fldCharType="end"/>
            </w:r>
          </w:hyperlink>
        </w:p>
        <w:p w14:paraId="7A0C68D2" w14:textId="79A879CC" w:rsidR="00093B02" w:rsidRDefault="005C38A5">
          <w:pPr>
            <w:pStyle w:val="Sisluet2"/>
            <w:rPr>
              <w:rFonts w:asciiTheme="minorHAnsi" w:eastAsiaTheme="minorEastAsia" w:hAnsiTheme="minorHAnsi" w:cstheme="minorBidi"/>
              <w:sz w:val="22"/>
              <w:szCs w:val="22"/>
            </w:rPr>
          </w:pPr>
          <w:hyperlink w:anchor="_Toc499482773" w:history="1">
            <w:r w:rsidR="00093B02" w:rsidRPr="00BD3A44">
              <w:rPr>
                <w:rStyle w:val="Hyperlinkki"/>
              </w:rPr>
              <w:t>4.1 Solidity-kääntäjä</w:t>
            </w:r>
            <w:r w:rsidR="00093B02">
              <w:rPr>
                <w:webHidden/>
              </w:rPr>
              <w:tab/>
            </w:r>
            <w:r w:rsidR="00093B02">
              <w:rPr>
                <w:webHidden/>
              </w:rPr>
              <w:fldChar w:fldCharType="begin"/>
            </w:r>
            <w:r w:rsidR="00093B02">
              <w:rPr>
                <w:webHidden/>
              </w:rPr>
              <w:instrText xml:space="preserve"> PAGEREF _Toc499482773 \h </w:instrText>
            </w:r>
            <w:r w:rsidR="00093B02">
              <w:rPr>
                <w:webHidden/>
              </w:rPr>
            </w:r>
            <w:r w:rsidR="00093B02">
              <w:rPr>
                <w:webHidden/>
              </w:rPr>
              <w:fldChar w:fldCharType="separate"/>
            </w:r>
            <w:r w:rsidR="00093B02">
              <w:rPr>
                <w:webHidden/>
              </w:rPr>
              <w:t>18</w:t>
            </w:r>
            <w:r w:rsidR="00093B02">
              <w:rPr>
                <w:webHidden/>
              </w:rPr>
              <w:fldChar w:fldCharType="end"/>
            </w:r>
          </w:hyperlink>
        </w:p>
        <w:p w14:paraId="491E3314" w14:textId="71C8B090" w:rsidR="00093B02" w:rsidRDefault="005C38A5">
          <w:pPr>
            <w:pStyle w:val="Sisluet2"/>
            <w:rPr>
              <w:rFonts w:asciiTheme="minorHAnsi" w:eastAsiaTheme="minorEastAsia" w:hAnsiTheme="minorHAnsi" w:cstheme="minorBidi"/>
              <w:sz w:val="22"/>
              <w:szCs w:val="22"/>
            </w:rPr>
          </w:pPr>
          <w:hyperlink w:anchor="_Toc499482774" w:history="1">
            <w:r w:rsidR="00093B02" w:rsidRPr="00BD3A44">
              <w:rPr>
                <w:rStyle w:val="Hyperlinkki"/>
              </w:rPr>
              <w:t>4.2 Web3-kirjasto</w:t>
            </w:r>
            <w:r w:rsidR="00093B02">
              <w:rPr>
                <w:webHidden/>
              </w:rPr>
              <w:tab/>
            </w:r>
            <w:r w:rsidR="00093B02">
              <w:rPr>
                <w:webHidden/>
              </w:rPr>
              <w:fldChar w:fldCharType="begin"/>
            </w:r>
            <w:r w:rsidR="00093B02">
              <w:rPr>
                <w:webHidden/>
              </w:rPr>
              <w:instrText xml:space="preserve"> PAGEREF _Toc499482774 \h </w:instrText>
            </w:r>
            <w:r w:rsidR="00093B02">
              <w:rPr>
                <w:webHidden/>
              </w:rPr>
            </w:r>
            <w:r w:rsidR="00093B02">
              <w:rPr>
                <w:webHidden/>
              </w:rPr>
              <w:fldChar w:fldCharType="separate"/>
            </w:r>
            <w:r w:rsidR="00093B02">
              <w:rPr>
                <w:webHidden/>
              </w:rPr>
              <w:t>18</w:t>
            </w:r>
            <w:r w:rsidR="00093B02">
              <w:rPr>
                <w:webHidden/>
              </w:rPr>
              <w:fldChar w:fldCharType="end"/>
            </w:r>
          </w:hyperlink>
        </w:p>
        <w:p w14:paraId="269A6A99" w14:textId="53C8128E" w:rsidR="00093B02" w:rsidRDefault="005C38A5">
          <w:pPr>
            <w:pStyle w:val="Sisluet2"/>
            <w:rPr>
              <w:rFonts w:asciiTheme="minorHAnsi" w:eastAsiaTheme="minorEastAsia" w:hAnsiTheme="minorHAnsi" w:cstheme="minorBidi"/>
              <w:sz w:val="22"/>
              <w:szCs w:val="22"/>
            </w:rPr>
          </w:pPr>
          <w:hyperlink w:anchor="_Toc499482775" w:history="1">
            <w:r w:rsidR="00093B02" w:rsidRPr="00BD3A44">
              <w:rPr>
                <w:rStyle w:val="Hyperlinkki"/>
              </w:rPr>
              <w:t>4.3 Browser Solidity</w:t>
            </w:r>
            <w:r w:rsidR="00093B02">
              <w:rPr>
                <w:webHidden/>
              </w:rPr>
              <w:tab/>
            </w:r>
            <w:r w:rsidR="00093B02">
              <w:rPr>
                <w:webHidden/>
              </w:rPr>
              <w:fldChar w:fldCharType="begin"/>
            </w:r>
            <w:r w:rsidR="00093B02">
              <w:rPr>
                <w:webHidden/>
              </w:rPr>
              <w:instrText xml:space="preserve"> PAGEREF _Toc499482775 \h </w:instrText>
            </w:r>
            <w:r w:rsidR="00093B02">
              <w:rPr>
                <w:webHidden/>
              </w:rPr>
            </w:r>
            <w:r w:rsidR="00093B02">
              <w:rPr>
                <w:webHidden/>
              </w:rPr>
              <w:fldChar w:fldCharType="separate"/>
            </w:r>
            <w:r w:rsidR="00093B02">
              <w:rPr>
                <w:webHidden/>
              </w:rPr>
              <w:t>18</w:t>
            </w:r>
            <w:r w:rsidR="00093B02">
              <w:rPr>
                <w:webHidden/>
              </w:rPr>
              <w:fldChar w:fldCharType="end"/>
            </w:r>
          </w:hyperlink>
        </w:p>
        <w:p w14:paraId="0CF82B61" w14:textId="44796C8B" w:rsidR="00093B02" w:rsidRDefault="005C38A5">
          <w:pPr>
            <w:pStyle w:val="Sisluet2"/>
            <w:rPr>
              <w:rFonts w:asciiTheme="minorHAnsi" w:eastAsiaTheme="minorEastAsia" w:hAnsiTheme="minorHAnsi" w:cstheme="minorBidi"/>
              <w:sz w:val="22"/>
              <w:szCs w:val="22"/>
            </w:rPr>
          </w:pPr>
          <w:hyperlink w:anchor="_Toc499482776" w:history="1">
            <w:r w:rsidR="00093B02" w:rsidRPr="00BD3A44">
              <w:rPr>
                <w:rStyle w:val="Hyperlinkki"/>
              </w:rPr>
              <w:t>4.4 TestRPC</w:t>
            </w:r>
            <w:r w:rsidR="00093B02">
              <w:rPr>
                <w:webHidden/>
              </w:rPr>
              <w:tab/>
            </w:r>
            <w:r w:rsidR="00093B02">
              <w:rPr>
                <w:webHidden/>
              </w:rPr>
              <w:fldChar w:fldCharType="begin"/>
            </w:r>
            <w:r w:rsidR="00093B02">
              <w:rPr>
                <w:webHidden/>
              </w:rPr>
              <w:instrText xml:space="preserve"> PAGEREF _Toc499482776 \h </w:instrText>
            </w:r>
            <w:r w:rsidR="00093B02">
              <w:rPr>
                <w:webHidden/>
              </w:rPr>
            </w:r>
            <w:r w:rsidR="00093B02">
              <w:rPr>
                <w:webHidden/>
              </w:rPr>
              <w:fldChar w:fldCharType="separate"/>
            </w:r>
            <w:r w:rsidR="00093B02">
              <w:rPr>
                <w:webHidden/>
              </w:rPr>
              <w:t>18</w:t>
            </w:r>
            <w:r w:rsidR="00093B02">
              <w:rPr>
                <w:webHidden/>
              </w:rPr>
              <w:fldChar w:fldCharType="end"/>
            </w:r>
          </w:hyperlink>
        </w:p>
        <w:p w14:paraId="27A4D9C5" w14:textId="1025D986" w:rsidR="00093B02" w:rsidRDefault="005C38A5">
          <w:pPr>
            <w:pStyle w:val="Sisluet2"/>
            <w:rPr>
              <w:rFonts w:asciiTheme="minorHAnsi" w:eastAsiaTheme="minorEastAsia" w:hAnsiTheme="minorHAnsi" w:cstheme="minorBidi"/>
              <w:sz w:val="22"/>
              <w:szCs w:val="22"/>
            </w:rPr>
          </w:pPr>
          <w:hyperlink w:anchor="_Toc499482777" w:history="1">
            <w:r w:rsidR="00093B02" w:rsidRPr="00BD3A44">
              <w:rPr>
                <w:rStyle w:val="Hyperlinkki"/>
              </w:rPr>
              <w:t>4.5 Truffle-sovelluskehys</w:t>
            </w:r>
            <w:r w:rsidR="00093B02">
              <w:rPr>
                <w:webHidden/>
              </w:rPr>
              <w:tab/>
            </w:r>
            <w:r w:rsidR="00093B02">
              <w:rPr>
                <w:webHidden/>
              </w:rPr>
              <w:fldChar w:fldCharType="begin"/>
            </w:r>
            <w:r w:rsidR="00093B02">
              <w:rPr>
                <w:webHidden/>
              </w:rPr>
              <w:instrText xml:space="preserve"> PAGEREF _Toc499482777 \h </w:instrText>
            </w:r>
            <w:r w:rsidR="00093B02">
              <w:rPr>
                <w:webHidden/>
              </w:rPr>
            </w:r>
            <w:r w:rsidR="00093B02">
              <w:rPr>
                <w:webHidden/>
              </w:rPr>
              <w:fldChar w:fldCharType="separate"/>
            </w:r>
            <w:r w:rsidR="00093B02">
              <w:rPr>
                <w:webHidden/>
              </w:rPr>
              <w:t>19</w:t>
            </w:r>
            <w:r w:rsidR="00093B02">
              <w:rPr>
                <w:webHidden/>
              </w:rPr>
              <w:fldChar w:fldCharType="end"/>
            </w:r>
          </w:hyperlink>
        </w:p>
        <w:p w14:paraId="7A431083" w14:textId="75319374" w:rsidR="00093B02" w:rsidRDefault="005C38A5">
          <w:pPr>
            <w:pStyle w:val="Sisluet2"/>
            <w:rPr>
              <w:rFonts w:asciiTheme="minorHAnsi" w:eastAsiaTheme="minorEastAsia" w:hAnsiTheme="minorHAnsi" w:cstheme="minorBidi"/>
              <w:sz w:val="22"/>
              <w:szCs w:val="22"/>
            </w:rPr>
          </w:pPr>
          <w:hyperlink w:anchor="_Toc499482778" w:history="1">
            <w:r w:rsidR="00093B02" w:rsidRPr="00BD3A44">
              <w:rPr>
                <w:rStyle w:val="Hyperlinkki"/>
              </w:rPr>
              <w:t>4.6 Meteor</w:t>
            </w:r>
            <w:r w:rsidR="00093B02">
              <w:rPr>
                <w:webHidden/>
              </w:rPr>
              <w:tab/>
            </w:r>
            <w:r w:rsidR="00093B02">
              <w:rPr>
                <w:webHidden/>
              </w:rPr>
              <w:fldChar w:fldCharType="begin"/>
            </w:r>
            <w:r w:rsidR="00093B02">
              <w:rPr>
                <w:webHidden/>
              </w:rPr>
              <w:instrText xml:space="preserve"> PAGEREF _Toc499482778 \h </w:instrText>
            </w:r>
            <w:r w:rsidR="00093B02">
              <w:rPr>
                <w:webHidden/>
              </w:rPr>
            </w:r>
            <w:r w:rsidR="00093B02">
              <w:rPr>
                <w:webHidden/>
              </w:rPr>
              <w:fldChar w:fldCharType="separate"/>
            </w:r>
            <w:r w:rsidR="00093B02">
              <w:rPr>
                <w:webHidden/>
              </w:rPr>
              <w:t>19</w:t>
            </w:r>
            <w:r w:rsidR="00093B02">
              <w:rPr>
                <w:webHidden/>
              </w:rPr>
              <w:fldChar w:fldCharType="end"/>
            </w:r>
          </w:hyperlink>
        </w:p>
        <w:p w14:paraId="79DD6966" w14:textId="6CED9212" w:rsidR="00093B02" w:rsidRDefault="005C38A5">
          <w:pPr>
            <w:pStyle w:val="Sisluet2"/>
            <w:rPr>
              <w:rFonts w:asciiTheme="minorHAnsi" w:eastAsiaTheme="minorEastAsia" w:hAnsiTheme="minorHAnsi" w:cstheme="minorBidi"/>
              <w:sz w:val="22"/>
              <w:szCs w:val="22"/>
            </w:rPr>
          </w:pPr>
          <w:hyperlink w:anchor="_Toc499482779" w:history="1">
            <w:r w:rsidR="00093B02" w:rsidRPr="00BD3A44">
              <w:rPr>
                <w:rStyle w:val="Hyperlinkki"/>
              </w:rPr>
              <w:t>4.7 GoEthereum (geth)</w:t>
            </w:r>
            <w:r w:rsidR="00093B02">
              <w:rPr>
                <w:webHidden/>
              </w:rPr>
              <w:tab/>
            </w:r>
            <w:r w:rsidR="00093B02">
              <w:rPr>
                <w:webHidden/>
              </w:rPr>
              <w:fldChar w:fldCharType="begin"/>
            </w:r>
            <w:r w:rsidR="00093B02">
              <w:rPr>
                <w:webHidden/>
              </w:rPr>
              <w:instrText xml:space="preserve"> PAGEREF _Toc499482779 \h </w:instrText>
            </w:r>
            <w:r w:rsidR="00093B02">
              <w:rPr>
                <w:webHidden/>
              </w:rPr>
            </w:r>
            <w:r w:rsidR="00093B02">
              <w:rPr>
                <w:webHidden/>
              </w:rPr>
              <w:fldChar w:fldCharType="separate"/>
            </w:r>
            <w:r w:rsidR="00093B02">
              <w:rPr>
                <w:webHidden/>
              </w:rPr>
              <w:t>19</w:t>
            </w:r>
            <w:r w:rsidR="00093B02">
              <w:rPr>
                <w:webHidden/>
              </w:rPr>
              <w:fldChar w:fldCharType="end"/>
            </w:r>
          </w:hyperlink>
        </w:p>
        <w:p w14:paraId="3E2158FA" w14:textId="6F627005" w:rsidR="00093B02" w:rsidRDefault="005C38A5">
          <w:pPr>
            <w:pStyle w:val="Sisluet2"/>
            <w:rPr>
              <w:rFonts w:asciiTheme="minorHAnsi" w:eastAsiaTheme="minorEastAsia" w:hAnsiTheme="minorHAnsi" w:cstheme="minorBidi"/>
              <w:sz w:val="22"/>
              <w:szCs w:val="22"/>
            </w:rPr>
          </w:pPr>
          <w:hyperlink w:anchor="_Toc499482780" w:history="1">
            <w:r w:rsidR="00093B02" w:rsidRPr="00BD3A44">
              <w:rPr>
                <w:rStyle w:val="Hyperlinkki"/>
              </w:rPr>
              <w:t>4.8 Ethereum Wallet</w:t>
            </w:r>
            <w:r w:rsidR="00093B02">
              <w:rPr>
                <w:webHidden/>
              </w:rPr>
              <w:tab/>
            </w:r>
            <w:r w:rsidR="00093B02">
              <w:rPr>
                <w:webHidden/>
              </w:rPr>
              <w:fldChar w:fldCharType="begin"/>
            </w:r>
            <w:r w:rsidR="00093B02">
              <w:rPr>
                <w:webHidden/>
              </w:rPr>
              <w:instrText xml:space="preserve"> PAGEREF _Toc499482780 \h </w:instrText>
            </w:r>
            <w:r w:rsidR="00093B02">
              <w:rPr>
                <w:webHidden/>
              </w:rPr>
            </w:r>
            <w:r w:rsidR="00093B02">
              <w:rPr>
                <w:webHidden/>
              </w:rPr>
              <w:fldChar w:fldCharType="separate"/>
            </w:r>
            <w:r w:rsidR="00093B02">
              <w:rPr>
                <w:webHidden/>
              </w:rPr>
              <w:t>19</w:t>
            </w:r>
            <w:r w:rsidR="00093B02">
              <w:rPr>
                <w:webHidden/>
              </w:rPr>
              <w:fldChar w:fldCharType="end"/>
            </w:r>
          </w:hyperlink>
        </w:p>
        <w:p w14:paraId="205F5074" w14:textId="35CDB8E7" w:rsidR="00093B02" w:rsidRDefault="005C38A5">
          <w:pPr>
            <w:pStyle w:val="Sisluet1"/>
            <w:rPr>
              <w:rFonts w:asciiTheme="minorHAnsi" w:eastAsiaTheme="minorEastAsia" w:hAnsiTheme="minorHAnsi" w:cstheme="minorBidi"/>
              <w:caps w:val="0"/>
              <w:noProof/>
              <w:sz w:val="22"/>
              <w:szCs w:val="22"/>
            </w:rPr>
          </w:pPr>
          <w:hyperlink w:anchor="_Toc499482781" w:history="1">
            <w:r w:rsidR="00093B02" w:rsidRPr="00BD3A44">
              <w:rPr>
                <w:rStyle w:val="Hyperlinkki"/>
                <w:noProof/>
              </w:rPr>
              <w:t>5 TYÖN KULKU</w:t>
            </w:r>
            <w:r w:rsidR="00093B02">
              <w:rPr>
                <w:noProof/>
                <w:webHidden/>
              </w:rPr>
              <w:tab/>
            </w:r>
            <w:r w:rsidR="00093B02">
              <w:rPr>
                <w:noProof/>
                <w:webHidden/>
              </w:rPr>
              <w:fldChar w:fldCharType="begin"/>
            </w:r>
            <w:r w:rsidR="00093B02">
              <w:rPr>
                <w:noProof/>
                <w:webHidden/>
              </w:rPr>
              <w:instrText xml:space="preserve"> PAGEREF _Toc499482781 \h </w:instrText>
            </w:r>
            <w:r w:rsidR="00093B02">
              <w:rPr>
                <w:noProof/>
                <w:webHidden/>
              </w:rPr>
            </w:r>
            <w:r w:rsidR="00093B02">
              <w:rPr>
                <w:noProof/>
                <w:webHidden/>
              </w:rPr>
              <w:fldChar w:fldCharType="separate"/>
            </w:r>
            <w:r w:rsidR="00093B02">
              <w:rPr>
                <w:noProof/>
                <w:webHidden/>
              </w:rPr>
              <w:t>21</w:t>
            </w:r>
            <w:r w:rsidR="00093B02">
              <w:rPr>
                <w:noProof/>
                <w:webHidden/>
              </w:rPr>
              <w:fldChar w:fldCharType="end"/>
            </w:r>
          </w:hyperlink>
        </w:p>
        <w:p w14:paraId="039E3F9F" w14:textId="067E4111" w:rsidR="00093B02" w:rsidRDefault="005C38A5">
          <w:pPr>
            <w:pStyle w:val="Sisluet1"/>
            <w:rPr>
              <w:rFonts w:asciiTheme="minorHAnsi" w:eastAsiaTheme="minorEastAsia" w:hAnsiTheme="minorHAnsi" w:cstheme="minorBidi"/>
              <w:caps w:val="0"/>
              <w:noProof/>
              <w:sz w:val="22"/>
              <w:szCs w:val="22"/>
            </w:rPr>
          </w:pPr>
          <w:hyperlink w:anchor="_Toc499482782" w:history="1">
            <w:r w:rsidR="00093B02" w:rsidRPr="00BD3A44">
              <w:rPr>
                <w:rStyle w:val="Hyperlinkki"/>
                <w:noProof/>
              </w:rPr>
              <w:t>6 LOPPUTULOKSET</w:t>
            </w:r>
            <w:r w:rsidR="00093B02">
              <w:rPr>
                <w:noProof/>
                <w:webHidden/>
              </w:rPr>
              <w:tab/>
            </w:r>
            <w:r w:rsidR="00093B02">
              <w:rPr>
                <w:noProof/>
                <w:webHidden/>
              </w:rPr>
              <w:fldChar w:fldCharType="begin"/>
            </w:r>
            <w:r w:rsidR="00093B02">
              <w:rPr>
                <w:noProof/>
                <w:webHidden/>
              </w:rPr>
              <w:instrText xml:space="preserve"> PAGEREF _Toc499482782 \h </w:instrText>
            </w:r>
            <w:r w:rsidR="00093B02">
              <w:rPr>
                <w:noProof/>
                <w:webHidden/>
              </w:rPr>
            </w:r>
            <w:r w:rsidR="00093B02">
              <w:rPr>
                <w:noProof/>
                <w:webHidden/>
              </w:rPr>
              <w:fldChar w:fldCharType="separate"/>
            </w:r>
            <w:r w:rsidR="00093B02">
              <w:rPr>
                <w:noProof/>
                <w:webHidden/>
              </w:rPr>
              <w:t>25</w:t>
            </w:r>
            <w:r w:rsidR="00093B02">
              <w:rPr>
                <w:noProof/>
                <w:webHidden/>
              </w:rPr>
              <w:fldChar w:fldCharType="end"/>
            </w:r>
          </w:hyperlink>
        </w:p>
        <w:p w14:paraId="68FB6331" w14:textId="5D742317" w:rsidR="00093B02" w:rsidRDefault="005C38A5">
          <w:pPr>
            <w:pStyle w:val="Sisluet2"/>
            <w:rPr>
              <w:rFonts w:asciiTheme="minorHAnsi" w:eastAsiaTheme="minorEastAsia" w:hAnsiTheme="minorHAnsi" w:cstheme="minorBidi"/>
              <w:sz w:val="22"/>
              <w:szCs w:val="22"/>
            </w:rPr>
          </w:pPr>
          <w:hyperlink w:anchor="_Toc499482783" w:history="1">
            <w:r w:rsidR="00093B02" w:rsidRPr="00BD3A44">
              <w:rPr>
                <w:rStyle w:val="Hyperlinkki"/>
              </w:rPr>
              <w:t>6.1 Toteutuneet käyttötapaukset</w:t>
            </w:r>
            <w:r w:rsidR="00093B02">
              <w:rPr>
                <w:webHidden/>
              </w:rPr>
              <w:tab/>
            </w:r>
            <w:r w:rsidR="00093B02">
              <w:rPr>
                <w:webHidden/>
              </w:rPr>
              <w:fldChar w:fldCharType="begin"/>
            </w:r>
            <w:r w:rsidR="00093B02">
              <w:rPr>
                <w:webHidden/>
              </w:rPr>
              <w:instrText xml:space="preserve"> PAGEREF _Toc499482783 \h </w:instrText>
            </w:r>
            <w:r w:rsidR="00093B02">
              <w:rPr>
                <w:webHidden/>
              </w:rPr>
            </w:r>
            <w:r w:rsidR="00093B02">
              <w:rPr>
                <w:webHidden/>
              </w:rPr>
              <w:fldChar w:fldCharType="separate"/>
            </w:r>
            <w:r w:rsidR="00093B02">
              <w:rPr>
                <w:webHidden/>
              </w:rPr>
              <w:t>25</w:t>
            </w:r>
            <w:r w:rsidR="00093B02">
              <w:rPr>
                <w:webHidden/>
              </w:rPr>
              <w:fldChar w:fldCharType="end"/>
            </w:r>
          </w:hyperlink>
        </w:p>
        <w:p w14:paraId="0F1943FE" w14:textId="6E3DCC95" w:rsidR="00093B02" w:rsidRDefault="005C38A5">
          <w:pPr>
            <w:pStyle w:val="Sisluet2"/>
            <w:rPr>
              <w:rFonts w:asciiTheme="minorHAnsi" w:eastAsiaTheme="minorEastAsia" w:hAnsiTheme="minorHAnsi" w:cstheme="minorBidi"/>
              <w:sz w:val="22"/>
              <w:szCs w:val="22"/>
            </w:rPr>
          </w:pPr>
          <w:hyperlink w:anchor="_Toc499482784" w:history="1">
            <w:r w:rsidR="00093B02" w:rsidRPr="00BD3A44">
              <w:rPr>
                <w:rStyle w:val="Hyperlinkki"/>
              </w:rPr>
              <w:t>6.2 Toteutumattomia käyttötapauksia</w:t>
            </w:r>
            <w:r w:rsidR="00093B02">
              <w:rPr>
                <w:webHidden/>
              </w:rPr>
              <w:tab/>
            </w:r>
            <w:r w:rsidR="00093B02">
              <w:rPr>
                <w:webHidden/>
              </w:rPr>
              <w:fldChar w:fldCharType="begin"/>
            </w:r>
            <w:r w:rsidR="00093B02">
              <w:rPr>
                <w:webHidden/>
              </w:rPr>
              <w:instrText xml:space="preserve"> PAGEREF _Toc499482784 \h </w:instrText>
            </w:r>
            <w:r w:rsidR="00093B02">
              <w:rPr>
                <w:webHidden/>
              </w:rPr>
            </w:r>
            <w:r w:rsidR="00093B02">
              <w:rPr>
                <w:webHidden/>
              </w:rPr>
              <w:fldChar w:fldCharType="separate"/>
            </w:r>
            <w:r w:rsidR="00093B02">
              <w:rPr>
                <w:webHidden/>
              </w:rPr>
              <w:t>27</w:t>
            </w:r>
            <w:r w:rsidR="00093B02">
              <w:rPr>
                <w:webHidden/>
              </w:rPr>
              <w:fldChar w:fldCharType="end"/>
            </w:r>
          </w:hyperlink>
        </w:p>
        <w:p w14:paraId="57521E0C" w14:textId="1C769261" w:rsidR="00093B02" w:rsidRDefault="005C38A5">
          <w:pPr>
            <w:pStyle w:val="Sisluet1"/>
            <w:rPr>
              <w:rFonts w:asciiTheme="minorHAnsi" w:eastAsiaTheme="minorEastAsia" w:hAnsiTheme="minorHAnsi" w:cstheme="minorBidi"/>
              <w:caps w:val="0"/>
              <w:noProof/>
              <w:sz w:val="22"/>
              <w:szCs w:val="22"/>
            </w:rPr>
          </w:pPr>
          <w:hyperlink w:anchor="_Toc499482785" w:history="1">
            <w:r w:rsidR="00093B02" w:rsidRPr="00BD3A44">
              <w:rPr>
                <w:rStyle w:val="Hyperlinkki"/>
                <w:noProof/>
              </w:rPr>
              <w:t>7 ARVIO TEKNIIKASTA</w:t>
            </w:r>
            <w:r w:rsidR="00093B02">
              <w:rPr>
                <w:noProof/>
                <w:webHidden/>
              </w:rPr>
              <w:tab/>
            </w:r>
            <w:r w:rsidR="00093B02">
              <w:rPr>
                <w:noProof/>
                <w:webHidden/>
              </w:rPr>
              <w:fldChar w:fldCharType="begin"/>
            </w:r>
            <w:r w:rsidR="00093B02">
              <w:rPr>
                <w:noProof/>
                <w:webHidden/>
              </w:rPr>
              <w:instrText xml:space="preserve"> PAGEREF _Toc499482785 \h </w:instrText>
            </w:r>
            <w:r w:rsidR="00093B02">
              <w:rPr>
                <w:noProof/>
                <w:webHidden/>
              </w:rPr>
            </w:r>
            <w:r w:rsidR="00093B02">
              <w:rPr>
                <w:noProof/>
                <w:webHidden/>
              </w:rPr>
              <w:fldChar w:fldCharType="separate"/>
            </w:r>
            <w:r w:rsidR="00093B02">
              <w:rPr>
                <w:noProof/>
                <w:webHidden/>
              </w:rPr>
              <w:t>31</w:t>
            </w:r>
            <w:r w:rsidR="00093B02">
              <w:rPr>
                <w:noProof/>
                <w:webHidden/>
              </w:rPr>
              <w:fldChar w:fldCharType="end"/>
            </w:r>
          </w:hyperlink>
        </w:p>
        <w:p w14:paraId="045783BC" w14:textId="14DF0894" w:rsidR="00093B02" w:rsidRDefault="005C38A5">
          <w:pPr>
            <w:pStyle w:val="Sisluet1"/>
            <w:rPr>
              <w:rFonts w:asciiTheme="minorHAnsi" w:eastAsiaTheme="minorEastAsia" w:hAnsiTheme="minorHAnsi" w:cstheme="minorBidi"/>
              <w:caps w:val="0"/>
              <w:noProof/>
              <w:sz w:val="22"/>
              <w:szCs w:val="22"/>
            </w:rPr>
          </w:pPr>
          <w:hyperlink w:anchor="_Toc499482786" w:history="1">
            <w:r w:rsidR="00093B02" w:rsidRPr="00BD3A44">
              <w:rPr>
                <w:rStyle w:val="Hyperlinkki"/>
                <w:noProof/>
              </w:rPr>
              <w:t>8 LOPPUSANAT</w:t>
            </w:r>
            <w:r w:rsidR="00093B02">
              <w:rPr>
                <w:noProof/>
                <w:webHidden/>
              </w:rPr>
              <w:tab/>
            </w:r>
            <w:r w:rsidR="00093B02">
              <w:rPr>
                <w:noProof/>
                <w:webHidden/>
              </w:rPr>
              <w:fldChar w:fldCharType="begin"/>
            </w:r>
            <w:r w:rsidR="00093B02">
              <w:rPr>
                <w:noProof/>
                <w:webHidden/>
              </w:rPr>
              <w:instrText xml:space="preserve"> PAGEREF _Toc499482786 \h </w:instrText>
            </w:r>
            <w:r w:rsidR="00093B02">
              <w:rPr>
                <w:noProof/>
                <w:webHidden/>
              </w:rPr>
            </w:r>
            <w:r w:rsidR="00093B02">
              <w:rPr>
                <w:noProof/>
                <w:webHidden/>
              </w:rPr>
              <w:fldChar w:fldCharType="separate"/>
            </w:r>
            <w:r w:rsidR="00093B02">
              <w:rPr>
                <w:noProof/>
                <w:webHidden/>
              </w:rPr>
              <w:t>33</w:t>
            </w:r>
            <w:r w:rsidR="00093B02">
              <w:rPr>
                <w:noProof/>
                <w:webHidden/>
              </w:rPr>
              <w:fldChar w:fldCharType="end"/>
            </w:r>
          </w:hyperlink>
        </w:p>
        <w:p w14:paraId="3F6D5AB8" w14:textId="75BD9020" w:rsidR="008B6339" w:rsidRPr="00F0355F" w:rsidRDefault="00364938" w:rsidP="007D1B3E">
          <w:pPr>
            <w:rPr>
              <w:b/>
              <w:bCs/>
              <w:noProof/>
            </w:rPr>
          </w:pPr>
          <w:r>
            <w:rPr>
              <w:b/>
              <w:bCs/>
              <w:noProof/>
            </w:rPr>
            <w:fldChar w:fldCharType="end"/>
          </w:r>
        </w:p>
      </w:sdtContent>
    </w:sdt>
    <w:p w14:paraId="613E22E1" w14:textId="77777777" w:rsidR="00B24FC1" w:rsidRPr="00B6663D" w:rsidRDefault="00A25B6E" w:rsidP="002C6924">
      <w:pPr>
        <w:pStyle w:val="Otsikko1"/>
      </w:pPr>
      <w:bookmarkStart w:id="1" w:name="_Toc499482764"/>
      <w:r>
        <w:lastRenderedPageBreak/>
        <w:t>JOHDANTO</w:t>
      </w:r>
      <w:bookmarkEnd w:id="1"/>
    </w:p>
    <w:p w14:paraId="27CD0102" w14:textId="77777777" w:rsidR="00E3299F" w:rsidRDefault="00E3299F" w:rsidP="002C6924">
      <w:r>
        <w:t>Lohkoketjutekniikka sai alkunsa vuonna 200</w:t>
      </w:r>
      <w:r w:rsidR="00661565">
        <w:t>9</w:t>
      </w:r>
      <w:r w:rsidR="00563EFB">
        <w:t>,</w:t>
      </w:r>
      <w:r>
        <w:t xml:space="preserve"> kun </w:t>
      </w:r>
      <w:proofErr w:type="spellStart"/>
      <w:r>
        <w:t>Satoshi</w:t>
      </w:r>
      <w:proofErr w:type="spellEnd"/>
      <w:r>
        <w:t xml:space="preserve"> </w:t>
      </w:r>
      <w:proofErr w:type="spellStart"/>
      <w:r>
        <w:t>Nakamoto</w:t>
      </w:r>
      <w:proofErr w:type="spellEnd"/>
      <w:r>
        <w:t xml:space="preserve"> kirjoitti </w:t>
      </w:r>
      <w:r w:rsidR="00F0355F">
        <w:t>tieteellisen julkaisun</w:t>
      </w:r>
      <w:r>
        <w:t xml:space="preserve">, jossa hän </w:t>
      </w:r>
      <w:r w:rsidR="00F0355F">
        <w:t>suunnitteli</w:t>
      </w:r>
      <w:r>
        <w:t xml:space="preserve"> tietomallin</w:t>
      </w:r>
      <w:r w:rsidR="00830628">
        <w:t xml:space="preserve"> hajautetulle</w:t>
      </w:r>
      <w:r>
        <w:t xml:space="preserve"> </w:t>
      </w:r>
      <w:r w:rsidR="00830628">
        <w:t xml:space="preserve">valuutalle. </w:t>
      </w:r>
      <w:r w:rsidR="006458E7">
        <w:t xml:space="preserve">Nykymaailmassa </w:t>
      </w:r>
      <w:r w:rsidR="00022557">
        <w:t xml:space="preserve">valuutta liikkuu pankin tai muun laitoksen kautta. </w:t>
      </w:r>
      <w:proofErr w:type="spellStart"/>
      <w:r w:rsidR="006458E7">
        <w:t>Nakamoton</w:t>
      </w:r>
      <w:proofErr w:type="spellEnd"/>
      <w:r w:rsidR="00022557">
        <w:t xml:space="preserve"> idea oli luoda valuutta</w:t>
      </w:r>
      <w:r w:rsidR="00522DEE">
        <w:t>,</w:t>
      </w:r>
      <w:r w:rsidR="00022557">
        <w:t xml:space="preserve"> josta ei ole vastuussa kukaan keskitetty taho, jossa maksajan ei tarvitse luottaa </w:t>
      </w:r>
      <w:r w:rsidR="006458E7">
        <w:t>pankin tai valuuttapalvelun tietoturvaan ja palveluun</w:t>
      </w:r>
      <w:r w:rsidR="00FE66C4">
        <w:t>.</w:t>
      </w:r>
      <w:r w:rsidR="009D5CCD">
        <w:t xml:space="preserve"> </w:t>
      </w:r>
      <w:proofErr w:type="spellStart"/>
      <w:r w:rsidR="00022557">
        <w:t>Nakamoto</w:t>
      </w:r>
      <w:proofErr w:type="spellEnd"/>
      <w:r w:rsidR="00022557">
        <w:t xml:space="preserve"> suunnitteli hajautetun järjestelmän rahan lähettämiselle ja m</w:t>
      </w:r>
      <w:r w:rsidR="001E16B2">
        <w:t>aksutapahtumien todentamiselle.</w:t>
      </w:r>
      <w:r w:rsidR="006458E7">
        <w:t xml:space="preserve"> </w:t>
      </w:r>
      <w:proofErr w:type="spellStart"/>
      <w:r w:rsidR="006458E7">
        <w:t>Nakamoton</w:t>
      </w:r>
      <w:proofErr w:type="spellEnd"/>
      <w:r w:rsidR="006458E7">
        <w:t xml:space="preserve"> suunnitteleman järjestelmän pohjalta toteutettiin Bitcoin-</w:t>
      </w:r>
      <w:r w:rsidR="00FC7189">
        <w:t>kryptovaluutta</w:t>
      </w:r>
      <w:r w:rsidR="006458E7">
        <w:t>.</w:t>
      </w:r>
      <w:r w:rsidR="00022557">
        <w:t xml:space="preserve"> (1</w:t>
      </w:r>
      <w:r w:rsidR="007E2867">
        <w:t>.</w:t>
      </w:r>
      <w:r w:rsidR="00022557">
        <w:t>)</w:t>
      </w:r>
    </w:p>
    <w:p w14:paraId="7EAC7972" w14:textId="77777777" w:rsidR="00A93AC1" w:rsidRDefault="00CD4E5E" w:rsidP="002C6924">
      <w:r>
        <w:t>Bitcoin-</w:t>
      </w:r>
      <w:r w:rsidR="003815D7">
        <w:t>maksut tallennetaan hajautettuun tietokantaa</w:t>
      </w:r>
      <w:r w:rsidR="004B46B5">
        <w:t>n</w:t>
      </w:r>
      <w:r w:rsidR="003815D7">
        <w:t xml:space="preserve">, jota kutsutaan lohkoketjuksi. </w:t>
      </w:r>
      <w:r w:rsidR="006458E7">
        <w:t>Mikään</w:t>
      </w:r>
      <w:r w:rsidR="003815D7">
        <w:t xml:space="preserve"> yksi yritys tai yksi taho ei o</w:t>
      </w:r>
      <w:r w:rsidR="00661565">
        <w:t>le vastuussa Bitcoin-maksuista.</w:t>
      </w:r>
      <w:r w:rsidR="003815D7">
        <w:t xml:space="preserve"> Kukin maksutapahtuma lähetetään </w:t>
      </w:r>
      <w:r w:rsidR="004B46B5">
        <w:t>vertais</w:t>
      </w:r>
      <w:r w:rsidR="003815D7">
        <w:t xml:space="preserve">verkkoon, jossa se todennetaan. </w:t>
      </w:r>
      <w:r w:rsidR="00A93AC1">
        <w:t>Kuka tahansa voi liittää tietokoneensa Bitcoin-verkkoon todentamaan maksutapahtumia.</w:t>
      </w:r>
      <w:r w:rsidR="004E004F">
        <w:t xml:space="preserve"> </w:t>
      </w:r>
      <w:r w:rsidR="00A93AC1">
        <w:t>Ma</w:t>
      </w:r>
      <w:r w:rsidR="00E15CA0">
        <w:t xml:space="preserve">ksutapahtumat todennetaan </w:t>
      </w:r>
      <w:r w:rsidR="00A93AC1">
        <w:t xml:space="preserve">menetelmällä, </w:t>
      </w:r>
      <w:r w:rsidR="004E004F">
        <w:t>joka vaatii paljon laskentatehoa. Järjestelmän huijaaminen vaatisi hyökkääjältä enemmän laskentatehoa kuin</w:t>
      </w:r>
      <w:r w:rsidR="00522DEE">
        <w:t xml:space="preserve"> mitä on kai</w:t>
      </w:r>
      <w:r w:rsidR="00A854B0">
        <w:t>killa verkossa olevilla rehellisillä osallisilla</w:t>
      </w:r>
      <w:r w:rsidR="004E004F">
        <w:t>.</w:t>
      </w:r>
      <w:r w:rsidR="004B46B5">
        <w:t xml:space="preserve"> Bitcoin-verkkoon hyökkääjän on </w:t>
      </w:r>
      <w:r w:rsidR="002C2503">
        <w:t xml:space="preserve">ainakin </w:t>
      </w:r>
      <w:r w:rsidR="004B46B5">
        <w:t>teoriassa mahdollista luoda itselleen rahaa, jota hänellä ei oikeasti ole. Käytännössä hyökkääjällä pitäisi silloin olla käytössään enemmän laskentatehoa kuin koko muulla maailmalla</w:t>
      </w:r>
      <w:r w:rsidR="002C2503">
        <w:t xml:space="preserve">. </w:t>
      </w:r>
      <w:r w:rsidR="007C2EF6">
        <w:t>(1.</w:t>
      </w:r>
      <w:r w:rsidR="004B46B5">
        <w:t>)</w:t>
      </w:r>
    </w:p>
    <w:p w14:paraId="39BC14CF" w14:textId="0853A9C0" w:rsidR="007C2EF6" w:rsidRDefault="0098253E" w:rsidP="002C6924">
      <w:r>
        <w:t>T</w:t>
      </w:r>
      <w:r w:rsidR="00022557">
        <w:t xml:space="preserve">ekniikka herätti maailmalla mielenkiintoa. </w:t>
      </w:r>
      <w:proofErr w:type="spellStart"/>
      <w:r w:rsidR="003815D7">
        <w:t>Nakamoto</w:t>
      </w:r>
      <w:proofErr w:type="spellEnd"/>
      <w:r w:rsidR="003815D7">
        <w:t xml:space="preserve"> pohti hajautettua valuuttaa suunnitellessaan, että olisi suunnitellut </w:t>
      </w:r>
      <w:r w:rsidR="006458E7">
        <w:t>hajautetun ohjelmointikielen</w:t>
      </w:r>
      <w:r w:rsidR="00665583">
        <w:t>, mutta päättikin tehdä yksinkertaisemman järjestelmän, sillä ymmärsi tekniikan olevan kokeellinen ja haastava luonteeltaan</w:t>
      </w:r>
      <w:r w:rsidR="003815D7">
        <w:t>.</w:t>
      </w:r>
      <w:r w:rsidR="00EF29E5">
        <w:t xml:space="preserve"> </w:t>
      </w:r>
      <w:r w:rsidR="007C2EF6">
        <w:t xml:space="preserve">Siitä </w:t>
      </w:r>
      <w:proofErr w:type="spellStart"/>
      <w:r w:rsidR="007C2EF6">
        <w:t>Vitalik</w:t>
      </w:r>
      <w:proofErr w:type="spellEnd"/>
      <w:r w:rsidR="007C2EF6">
        <w:t xml:space="preserve"> </w:t>
      </w:r>
      <w:proofErr w:type="spellStart"/>
      <w:r w:rsidR="00CD4E5E">
        <w:t>Buterin</w:t>
      </w:r>
      <w:proofErr w:type="spellEnd"/>
      <w:r w:rsidR="00CD4E5E">
        <w:t xml:space="preserve"> keksi tehdä </w:t>
      </w:r>
      <w:proofErr w:type="spellStart"/>
      <w:r w:rsidR="00CD4E5E">
        <w:t>Ethereumin</w:t>
      </w:r>
      <w:proofErr w:type="spellEnd"/>
      <w:r w:rsidR="00CD4E5E">
        <w:t xml:space="preserve">, hajautetun </w:t>
      </w:r>
      <w:r w:rsidR="007C2EF6">
        <w:t xml:space="preserve">sovellusalustan, jonka </w:t>
      </w:r>
      <w:r w:rsidR="00CD4E5E">
        <w:t xml:space="preserve">tiedonsiirtotapahtumat </w:t>
      </w:r>
      <w:r w:rsidR="00507127">
        <w:t>tallennetaan</w:t>
      </w:r>
      <w:r w:rsidR="00CD4E5E">
        <w:t xml:space="preserve"> </w:t>
      </w:r>
      <w:r w:rsidR="002967FF">
        <w:t>lohkoketju</w:t>
      </w:r>
      <w:r w:rsidR="00507127">
        <w:t>u</w:t>
      </w:r>
      <w:r w:rsidR="002967FF">
        <w:t>n.</w:t>
      </w:r>
      <w:r w:rsidR="007C2EF6">
        <w:t xml:space="preserve"> (</w:t>
      </w:r>
      <w:r w:rsidR="00B03A7D">
        <w:t>2</w:t>
      </w:r>
      <w:r w:rsidR="007C2EF6">
        <w:t xml:space="preserve">.) </w:t>
      </w:r>
    </w:p>
    <w:p w14:paraId="159CA9EF" w14:textId="751CAB56" w:rsidR="00A93AC1" w:rsidRDefault="00A95478" w:rsidP="002C6924">
      <w:r>
        <w:t xml:space="preserve">Lohkoketju on arvokkaan tiedon tallentamiseen perustuva järjestelmä. Bitcoinin tapauksessa arvokas tieto on varallisuus ja valuutta. </w:t>
      </w:r>
      <w:r w:rsidR="001015B4">
        <w:t xml:space="preserve">Klassiset autot ovat </w:t>
      </w:r>
      <w:r w:rsidR="00EF175A">
        <w:t>arvoesineitä</w:t>
      </w:r>
      <w:r w:rsidR="001015B4">
        <w:t xml:space="preserve">. Niistä </w:t>
      </w:r>
      <w:r w:rsidR="00522DEE">
        <w:t xml:space="preserve">voidaan käydä satojen tuhansien ja joskus jopa miljoonien </w:t>
      </w:r>
      <w:r w:rsidR="001015B4">
        <w:t>eurojen kauppoja</w:t>
      </w:r>
      <w:r w:rsidR="00F77BCA">
        <w:t xml:space="preserve">. </w:t>
      </w:r>
      <w:r w:rsidR="0066219D">
        <w:t xml:space="preserve">Tässä työssä pohditaan liiketoimintamalli ja käyttötapaukset lohkoketjutekniikkaa hyödyntävälle sovellukselle. </w:t>
      </w:r>
      <w:r w:rsidR="009A46F0">
        <w:t>Ohjelmistotyön ensimmäinen osa</w:t>
      </w:r>
      <w:r w:rsidR="0066219D">
        <w:t xml:space="preserve"> oli luoda </w:t>
      </w:r>
      <w:proofErr w:type="spellStart"/>
      <w:r w:rsidR="0066219D">
        <w:t>Ethereum</w:t>
      </w:r>
      <w:proofErr w:type="spellEnd"/>
      <w:r w:rsidR="00284CF2">
        <w:t xml:space="preserve">-alustalle </w:t>
      </w:r>
      <w:r w:rsidR="0066219D">
        <w:t>älykäs sopimus, jota voitaisiin hyödyntää klassisen auton elinkaaren seurantaan.</w:t>
      </w:r>
    </w:p>
    <w:p w14:paraId="362FE64E" w14:textId="73E05AFE" w:rsidR="0066219D" w:rsidRDefault="0066219D" w:rsidP="002C6924">
      <w:r>
        <w:lastRenderedPageBreak/>
        <w:t xml:space="preserve">Autoja </w:t>
      </w:r>
      <w:r w:rsidR="00EF175A">
        <w:t xml:space="preserve">huollettaessa </w:t>
      </w:r>
      <w:r>
        <w:t>huoltotietojen tallennus olisi haviteltava ominaisuus</w:t>
      </w:r>
      <w:r w:rsidR="00992DED">
        <w:t xml:space="preserve"> s</w:t>
      </w:r>
      <w:r>
        <w:t>ekä tavallisille autoille että klassisille autoille. Tavallisilla autoilla</w:t>
      </w:r>
      <w:r w:rsidR="00554069">
        <w:t xml:space="preserve"> varmennettuja ja arkistoituja</w:t>
      </w:r>
      <w:r>
        <w:t xml:space="preserve"> huoltotietoja voivat hyödyntää vakuutusyhtiöt, huoltoyhtiöt sekä auton omistajat.</w:t>
      </w:r>
    </w:p>
    <w:p w14:paraId="66A305D1" w14:textId="3EFB9664" w:rsidR="0066219D" w:rsidRDefault="0066219D" w:rsidP="002C6924">
      <w:r>
        <w:t xml:space="preserve">Klassisia autoja on huollettava, sillä ne voivat olla kymmeniä vuosia vanhoja ja niiden osat kuluvat väistämättä. Lohkoketjuun tallennettua tietoa on vaikea muokata jälkeenpäin. Jos klassisen auton </w:t>
      </w:r>
      <w:r w:rsidR="007E2867">
        <w:t>huoltotiedot ja käyttötilastot</w:t>
      </w:r>
      <w:r>
        <w:t xml:space="preserve"> tallennettaisiin lohkoketjuun, auton omistaja voisi vakuuttaa huutokaupoissa ostajan autonsa arvosta.</w:t>
      </w:r>
    </w:p>
    <w:p w14:paraId="172307B5" w14:textId="77777777" w:rsidR="00665583" w:rsidRDefault="001015B4" w:rsidP="002C6924">
      <w:r>
        <w:t>Klassiset autot liittyvät myös liikennöinni</w:t>
      </w:r>
      <w:r w:rsidR="00EA7FEF">
        <w:t>n alaan. Liikennöinnin alalla</w:t>
      </w:r>
      <w:r>
        <w:t xml:space="preserve"> on paljon tulevaisuuden sovelluksia, joissa voitaisiin hyödyntää </w:t>
      </w:r>
      <w:r w:rsidR="00EF175A">
        <w:t>lohkoketjutekniikkaa</w:t>
      </w:r>
      <w:r>
        <w:t xml:space="preserve">. </w:t>
      </w:r>
      <w:r w:rsidR="00B44F11">
        <w:t xml:space="preserve">Koska </w:t>
      </w:r>
      <w:r w:rsidR="00A95478">
        <w:t>tämän työn</w:t>
      </w:r>
      <w:r w:rsidR="00B44F11">
        <w:t xml:space="preserve"> aihe liittyy oleellisesti myös liikennöintiin, tässä työssä </w:t>
      </w:r>
      <w:r w:rsidR="00554069">
        <w:t xml:space="preserve">tehdyt havainnot ja </w:t>
      </w:r>
      <w:r w:rsidR="00B44F11">
        <w:t xml:space="preserve">tulokset </w:t>
      </w:r>
      <w:r w:rsidR="00522DEE">
        <w:t xml:space="preserve">pätevät </w:t>
      </w:r>
      <w:r w:rsidR="00B44F11">
        <w:t>myös liikennöinnin alalla</w:t>
      </w:r>
      <w:r w:rsidR="00554069">
        <w:t xml:space="preserve"> yleisesti</w:t>
      </w:r>
      <w:r w:rsidR="00B44F11">
        <w:t>.</w:t>
      </w:r>
    </w:p>
    <w:p w14:paraId="35EB69FF" w14:textId="77777777" w:rsidR="0099414C" w:rsidRDefault="00516CC1" w:rsidP="002C6924">
      <w:r>
        <w:t>Toinen osa työtä oli luoda käyttöliittymä</w:t>
      </w:r>
      <w:r w:rsidR="00D75BB2">
        <w:t>,</w:t>
      </w:r>
      <w:r>
        <w:t xml:space="preserve"> jolla lohkoketjuun tehtäviä merkintöjä voi tehdä ja tarkastella. Tässä työssä </w:t>
      </w:r>
      <w:r w:rsidR="0052176E">
        <w:t>kuvaillaan</w:t>
      </w:r>
      <w:r>
        <w:t xml:space="preserve"> työn </w:t>
      </w:r>
      <w:r w:rsidR="00F84ABB">
        <w:t>suunnittelua</w:t>
      </w:r>
      <w:r>
        <w:t xml:space="preserve">, </w:t>
      </w:r>
      <w:r w:rsidR="00F84ABB">
        <w:t xml:space="preserve">toteutusta </w:t>
      </w:r>
      <w:r w:rsidR="0099414C">
        <w:t xml:space="preserve">ja </w:t>
      </w:r>
      <w:r w:rsidR="00F84ABB">
        <w:t>lopputulosta</w:t>
      </w:r>
      <w:r w:rsidR="0099414C">
        <w:t>.</w:t>
      </w:r>
    </w:p>
    <w:p w14:paraId="234E1ACE" w14:textId="77777777" w:rsidR="000F0B89" w:rsidRPr="00B6663D" w:rsidRDefault="000F0B89" w:rsidP="002C6924">
      <w:r>
        <w:t xml:space="preserve">Työn tilaaja on Hilla-ohjelma, joka </w:t>
      </w:r>
      <w:r w:rsidR="0026082F">
        <w:t xml:space="preserve">edesauttaa </w:t>
      </w:r>
      <w:r>
        <w:t>tulevaisuuden tekniik</w:t>
      </w:r>
      <w:r w:rsidR="002A56FC">
        <w:t xml:space="preserve">oiden </w:t>
      </w:r>
      <w:r w:rsidR="0026082F">
        <w:t>tut</w:t>
      </w:r>
      <w:r>
        <w:t>kimusta ja kehitystä</w:t>
      </w:r>
      <w:r w:rsidR="00382DAE">
        <w:t xml:space="preserve"> Suomessa</w:t>
      </w:r>
      <w:r>
        <w:t xml:space="preserve">. Työssä </w:t>
      </w:r>
      <w:r w:rsidR="0026082F">
        <w:t>oli tavoitteena tehdä sovellus, jonka</w:t>
      </w:r>
      <w:r>
        <w:t xml:space="preserve"> voi esitellä yhdellä tietokoneella, ja joka </w:t>
      </w:r>
      <w:r w:rsidR="0026082F">
        <w:t xml:space="preserve">näyttää </w:t>
      </w:r>
      <w:r>
        <w:t>havainnollisesti, mitä älykkäillä sopimuksilla ja lohkoketjuilla voidaan tehdä tulevaisuudessa.</w:t>
      </w:r>
    </w:p>
    <w:p w14:paraId="06670909" w14:textId="5504E5DD" w:rsidR="003C2985" w:rsidRDefault="00832CA9" w:rsidP="002C6924">
      <w:pPr>
        <w:pStyle w:val="Otsikko1"/>
      </w:pPr>
      <w:bookmarkStart w:id="2" w:name="_Toc499482765"/>
      <w:bookmarkStart w:id="3" w:name="_Toc478972908"/>
      <w:r>
        <w:lastRenderedPageBreak/>
        <w:t>TYÖ</w:t>
      </w:r>
      <w:r w:rsidR="00980E7E">
        <w:t>N</w:t>
      </w:r>
      <w:r>
        <w:t xml:space="preserve"> </w:t>
      </w:r>
      <w:r w:rsidR="003C2985">
        <w:t>TEKNIIKKA</w:t>
      </w:r>
      <w:r w:rsidR="00980E7E">
        <w:t>AN TUTUSTUMINEN</w:t>
      </w:r>
      <w:bookmarkEnd w:id="2"/>
    </w:p>
    <w:p w14:paraId="39D25A96" w14:textId="49E9584B" w:rsidR="003C2985" w:rsidRPr="003C2985" w:rsidRDefault="00980E7E" w:rsidP="002C6924">
      <w:r>
        <w:t xml:space="preserve">Älykkään sopimuksen koodaaminen vaati </w:t>
      </w:r>
      <w:proofErr w:type="spellStart"/>
      <w:r>
        <w:t>Ethereum</w:t>
      </w:r>
      <w:proofErr w:type="spellEnd"/>
      <w:r>
        <w:t>-alustan perustoiminnallisuuden ymmärrystä.</w:t>
      </w:r>
      <w:r w:rsidR="00C74A61">
        <w:t xml:space="preserve"> </w:t>
      </w:r>
      <w:r>
        <w:t xml:space="preserve">Koska </w:t>
      </w:r>
      <w:proofErr w:type="spellStart"/>
      <w:r>
        <w:t>Ethereum</w:t>
      </w:r>
      <w:proofErr w:type="spellEnd"/>
      <w:r>
        <w:t xml:space="preserve">-alusta hyödyntää lohkoketjua, paras tapa ymmärtää lohkoketjujen toiminta oli ymmärtää alkuperäisen lohkoketjusovelluksen – </w:t>
      </w:r>
      <w:proofErr w:type="spellStart"/>
      <w:r>
        <w:t>Bit</w:t>
      </w:r>
      <w:r w:rsidR="00176EC1">
        <w:t>C</w:t>
      </w:r>
      <w:r>
        <w:t>oin</w:t>
      </w:r>
      <w:proofErr w:type="spellEnd"/>
      <w:r w:rsidR="0097048C">
        <w:t>-sovelluksen</w:t>
      </w:r>
      <w:r>
        <w:t xml:space="preserve"> </w:t>
      </w:r>
      <w:r w:rsidR="001B3C04">
        <w:t>–</w:t>
      </w:r>
      <w:r>
        <w:t xml:space="preserve"> perustoiminnallisuus. Työn alussa tutustuttiin </w:t>
      </w:r>
      <w:proofErr w:type="spellStart"/>
      <w:r>
        <w:t>Bit</w:t>
      </w:r>
      <w:r w:rsidR="00D203E9">
        <w:t>C</w:t>
      </w:r>
      <w:r>
        <w:t>oin</w:t>
      </w:r>
      <w:proofErr w:type="spellEnd"/>
      <w:r>
        <w:t xml:space="preserve">-sovelluksen, lohkoketjutekniikan ja </w:t>
      </w:r>
      <w:proofErr w:type="spellStart"/>
      <w:r>
        <w:t>Ethereum</w:t>
      </w:r>
      <w:proofErr w:type="spellEnd"/>
      <w:r>
        <w:t xml:space="preserve">-alustan perusteisiin. Tekniikasta tehtiin </w:t>
      </w:r>
      <w:r w:rsidR="004B7E1A">
        <w:t>selvitykset, jotka kuvaillaan tässä.</w:t>
      </w:r>
    </w:p>
    <w:p w14:paraId="55EA0ECC" w14:textId="566E1B39" w:rsidR="003C2985" w:rsidRDefault="007C0271" w:rsidP="002C6924">
      <w:pPr>
        <w:pStyle w:val="Otsikko2"/>
      </w:pPr>
      <w:bookmarkStart w:id="4" w:name="_Toc499482766"/>
      <w:r>
        <w:t>Bitcoin ja lohkoketju</w:t>
      </w:r>
      <w:bookmarkEnd w:id="4"/>
    </w:p>
    <w:p w14:paraId="0F468DF1" w14:textId="781C5D17" w:rsidR="002E37B2" w:rsidRDefault="00F45733" w:rsidP="002C6924">
      <w:r>
        <w:t>Lohkoketjussa k</w:t>
      </w:r>
      <w:r w:rsidR="002E37B2">
        <w:t xml:space="preserve">ukin tiedonsiirto </w:t>
      </w:r>
      <w:r>
        <w:t>tallennetaan</w:t>
      </w:r>
      <w:r w:rsidR="002E37B2">
        <w:t xml:space="preserve"> lohkoon. Yhdessä lohkossa on monia tiedonsiirtotapahtumia, kuten </w:t>
      </w:r>
      <w:r w:rsidR="00DF0F7B">
        <w:t>Bitcoinin</w:t>
      </w:r>
      <w:r w:rsidR="002E37B2">
        <w:t xml:space="preserve"> tapauksessa rahan siirtotapahtumia. </w:t>
      </w:r>
      <w:r w:rsidR="00EF175A">
        <w:t>Kullakin lohkolla on viittaus</w:t>
      </w:r>
      <w:r w:rsidR="002E37B2">
        <w:t xml:space="preserve"> sitä edeltäneeseen lohkoon. Sana </w:t>
      </w:r>
      <w:r w:rsidR="002E37B2" w:rsidRPr="002E37B2">
        <w:rPr>
          <w:i/>
        </w:rPr>
        <w:t>lohkoketju</w:t>
      </w:r>
      <w:r w:rsidR="002E37B2">
        <w:t xml:space="preserve"> on kielikuva verkon toimintatavasta. (1</w:t>
      </w:r>
      <w:r w:rsidR="00721F8D">
        <w:t>.</w:t>
      </w:r>
      <w:r w:rsidR="002E37B2">
        <w:t>)</w:t>
      </w:r>
    </w:p>
    <w:p w14:paraId="20C00442" w14:textId="1F157F6C" w:rsidR="00CA7A43" w:rsidRDefault="00FB5374" w:rsidP="003C2985">
      <w:r>
        <w:t>Kun uusi tiedonsiirto tehdään, lohkoketjuverkkoon lähetetään tieto tiedonsiirrosta.</w:t>
      </w:r>
      <w:r w:rsidR="00DF0F7B">
        <w:t xml:space="preserve"> </w:t>
      </w:r>
      <w:r>
        <w:t>Vertaisverkossa tiet</w:t>
      </w:r>
      <w:r w:rsidR="00F10DEC">
        <w:t>o leviää solmulta toiselle. Bitcoin-verkossa uudet tiedonsiirtotapahtumat ovat ensin todentamattomien tapahtumien rekisterissä.</w:t>
      </w:r>
      <w:r w:rsidR="00F45733">
        <w:t xml:space="preserve"> Louhijasolmujen tehtävänä on</w:t>
      </w:r>
      <w:r w:rsidR="00074218">
        <w:t xml:space="preserve"> </w:t>
      </w:r>
      <w:r w:rsidR="00034C57">
        <w:t>luoda uusia lohkoja, joihin tiedonsiirtotapahtumat tallennetaan</w:t>
      </w:r>
      <w:r w:rsidR="00BB342C">
        <w:t xml:space="preserve">. Uuden </w:t>
      </w:r>
      <w:r w:rsidR="00AD349D">
        <w:t>kelvollisen lohkon lö</w:t>
      </w:r>
      <w:r w:rsidR="00BB342C">
        <w:t xml:space="preserve">ytäminen on </w:t>
      </w:r>
      <w:r w:rsidR="00AD349D">
        <w:t xml:space="preserve">sattumanvaraista, ja vaatii </w:t>
      </w:r>
      <w:r w:rsidR="004B0C87">
        <w:t>monia kokeiluja</w:t>
      </w:r>
      <w:r w:rsidR="00F45733">
        <w:t>. Uusi tiedonsiirtotapahtuma päätyy lohkoketjuun seuraavasti (1):</w:t>
      </w:r>
    </w:p>
    <w:p w14:paraId="01702A2D" w14:textId="559BEED4" w:rsidR="00F10DEC" w:rsidRDefault="00F10DEC" w:rsidP="00F10DEC">
      <w:pPr>
        <w:pStyle w:val="Luettelokappale"/>
        <w:numPr>
          <w:ilvl w:val="0"/>
          <w:numId w:val="19"/>
        </w:numPr>
      </w:pPr>
      <w:r>
        <w:t>Uusi tiedonsiirtotapahtuma lähetetään solmulta toiselle</w:t>
      </w:r>
      <w:r w:rsidR="00282767">
        <w:t>. Tiedonsiirron informaatio leviää koko verkon louhijasolmuille</w:t>
      </w:r>
      <w:r>
        <w:t>.</w:t>
      </w:r>
    </w:p>
    <w:p w14:paraId="470EBDCA" w14:textId="6C244D6D" w:rsidR="00F10DEC" w:rsidRDefault="00F10DEC" w:rsidP="00F10DEC">
      <w:pPr>
        <w:pStyle w:val="Luettelokappale"/>
        <w:numPr>
          <w:ilvl w:val="0"/>
          <w:numId w:val="19"/>
        </w:numPr>
      </w:pPr>
      <w:r>
        <w:t xml:space="preserve">Kukin </w:t>
      </w:r>
      <w:r w:rsidR="002E02D6">
        <w:t>louhija</w:t>
      </w:r>
      <w:r>
        <w:t>solmu kerää uusia tiedonsiirtotapahtumia lohkoon.</w:t>
      </w:r>
    </w:p>
    <w:p w14:paraId="1B93C621" w14:textId="79B6CAF1" w:rsidR="00F10DEC" w:rsidRDefault="00F10DEC" w:rsidP="00F10DEC">
      <w:pPr>
        <w:pStyle w:val="Luettelokappale"/>
        <w:numPr>
          <w:ilvl w:val="0"/>
          <w:numId w:val="19"/>
        </w:numPr>
      </w:pPr>
      <w:r>
        <w:t xml:space="preserve">Kukin solmu yrittää </w:t>
      </w:r>
      <w:r w:rsidR="00497A9D">
        <w:t>laskea</w:t>
      </w:r>
      <w:r w:rsidR="00C26EB0">
        <w:t xml:space="preserve"> kelvollisen</w:t>
      </w:r>
      <w:r>
        <w:t xml:space="preserve"> tiivisteen</w:t>
      </w:r>
      <w:r w:rsidR="007825E0">
        <w:t xml:space="preserve"> (engl. </w:t>
      </w:r>
      <w:proofErr w:type="spellStart"/>
      <w:r w:rsidR="007825E0">
        <w:t>hash</w:t>
      </w:r>
      <w:proofErr w:type="spellEnd"/>
      <w:r w:rsidR="007825E0">
        <w:t>)</w:t>
      </w:r>
      <w:r>
        <w:t xml:space="preserve"> lohkollensa.</w:t>
      </w:r>
    </w:p>
    <w:p w14:paraId="0F249378" w14:textId="7E59F014" w:rsidR="00F10DEC" w:rsidRDefault="00F10DEC" w:rsidP="00F10DEC">
      <w:pPr>
        <w:pStyle w:val="Luettelokappale"/>
        <w:numPr>
          <w:ilvl w:val="0"/>
          <w:numId w:val="19"/>
        </w:numPr>
      </w:pPr>
      <w:r>
        <w:t xml:space="preserve">Kun solmu onnistuu </w:t>
      </w:r>
      <w:r w:rsidR="007825E0">
        <w:t>laatimaan</w:t>
      </w:r>
      <w:r>
        <w:t xml:space="preserve"> kelvollisen lohkon, se lähettää</w:t>
      </w:r>
      <w:r w:rsidR="00497A9D">
        <w:t xml:space="preserve"> </w:t>
      </w:r>
      <w:r>
        <w:t xml:space="preserve">tiedon </w:t>
      </w:r>
      <w:r w:rsidR="00E26D38">
        <w:t xml:space="preserve">uudesta lohkosta </w:t>
      </w:r>
      <w:r>
        <w:t>verkon muille solmuille.</w:t>
      </w:r>
    </w:p>
    <w:p w14:paraId="093A0DE8" w14:textId="618F6998" w:rsidR="00F10DEC" w:rsidRDefault="00F10DEC" w:rsidP="00F10DEC">
      <w:pPr>
        <w:pStyle w:val="Luettelokappale"/>
        <w:numPr>
          <w:ilvl w:val="0"/>
          <w:numId w:val="19"/>
        </w:numPr>
      </w:pPr>
      <w:r>
        <w:t>Solmut tarkistavat, ovatko ilmoitetut maksutapahtumat kel</w:t>
      </w:r>
      <w:r w:rsidR="00CA54D8">
        <w:t>vollisia eli o</w:t>
      </w:r>
      <w:r>
        <w:t>liko lähettäjällä tarpeeksi varallisuutta lähettää rahoja, joita hän lähetti.</w:t>
      </w:r>
    </w:p>
    <w:p w14:paraId="1334304F" w14:textId="77777777" w:rsidR="00F10DEC" w:rsidRDefault="00F10DEC" w:rsidP="00CE4FED">
      <w:pPr>
        <w:pStyle w:val="Luettelokappale"/>
        <w:numPr>
          <w:ilvl w:val="0"/>
          <w:numId w:val="19"/>
        </w:numPr>
      </w:pPr>
      <w:r>
        <w:lastRenderedPageBreak/>
        <w:t>Mikäli solmu toteaa lohkon olevan kelvollinen, se voi hyväksyä lohkon oman lohkoketjunsa uusimmaksi lohkoksi</w:t>
      </w:r>
      <w:r w:rsidR="00693BA0">
        <w:t xml:space="preserve">. </w:t>
      </w:r>
      <w:r w:rsidR="005559AD">
        <w:t>S</w:t>
      </w:r>
      <w:r w:rsidR="00693BA0">
        <w:t xml:space="preserve">olmu voi </w:t>
      </w:r>
      <w:r w:rsidR="005559AD">
        <w:t xml:space="preserve">aloittaa keräämään </w:t>
      </w:r>
      <w:r w:rsidR="00693BA0">
        <w:t>uusia maksutapa</w:t>
      </w:r>
      <w:r w:rsidR="00E26D38">
        <w:t>htumia taas seuraavaan lohkoon.</w:t>
      </w:r>
    </w:p>
    <w:p w14:paraId="542E14EC" w14:textId="31119EC2" w:rsidR="00A11B84" w:rsidRDefault="00A11B84" w:rsidP="00F964F2">
      <w:r>
        <w:t xml:space="preserve">Järjestelmä toimii niin kauan kuin suurin osa verkon solmujen laskentatehosta </w:t>
      </w:r>
      <w:r w:rsidR="004522E3">
        <w:t>pysyy</w:t>
      </w:r>
      <w:r>
        <w:t xml:space="preserve"> rehellisinä.</w:t>
      </w:r>
      <w:r w:rsidR="00CA54D8">
        <w:t xml:space="preserve"> </w:t>
      </w:r>
      <w:r w:rsidR="00F45733">
        <w:t>Koska lohkoketjusta on kopio jokaisella verkon tietokoneella ja koska uuden lohkon tekeminen vaatii paljon laskentateho</w:t>
      </w:r>
      <w:r w:rsidR="00F964F2">
        <w:t>a, lohkoon päätyneen tiedon muut</w:t>
      </w:r>
      <w:r w:rsidR="00F45733">
        <w:t xml:space="preserve">taminen jälkeenpäin on lähes mahdotonta. </w:t>
      </w:r>
      <w:r w:rsidR="00282767">
        <w:t>J</w:t>
      </w:r>
      <w:r w:rsidR="00624329">
        <w:t>okainen louhijasolmu tarkistaa, onko lähettäjällä varaa tehdä rahansiirtoa</w:t>
      </w:r>
      <w:r w:rsidR="00F45733">
        <w:t>.</w:t>
      </w:r>
      <w:r w:rsidR="00693BA0">
        <w:t xml:space="preserve"> </w:t>
      </w:r>
      <w:r w:rsidR="00CA54D8">
        <w:t>(1</w:t>
      </w:r>
      <w:r w:rsidR="007825E0">
        <w:t>.</w:t>
      </w:r>
      <w:r w:rsidR="00CA54D8">
        <w:t>)</w:t>
      </w:r>
    </w:p>
    <w:p w14:paraId="06E593DB" w14:textId="6A1040A2" w:rsidR="001428C3" w:rsidRDefault="00693BA0" w:rsidP="00A11B84">
      <w:r>
        <w:t xml:space="preserve">Lohkon laskenut solmu saa palkkioksi Bitcoineja uuden lohkon luomisesta. Tähän palkkioon perustuu lohkoketjukonesalien liiketoiminta. </w:t>
      </w:r>
      <w:r w:rsidR="00AD0948">
        <w:t xml:space="preserve">Kun louhijasolmu onnistuu luomaan uuden lohkon, palkkioksi saatu kryptovaluutta </w:t>
      </w:r>
      <w:r>
        <w:t xml:space="preserve">voidaan </w:t>
      </w:r>
      <w:r w:rsidR="001428C3">
        <w:t xml:space="preserve">myydä ostajalle, joka haluaa vaihtaa tavallista valuuttaa kryptovaluutaksi. </w:t>
      </w:r>
      <w:r w:rsidR="00A402F9">
        <w:t>(1</w:t>
      </w:r>
      <w:r w:rsidR="004E3C9C">
        <w:t>.</w:t>
      </w:r>
      <w:r w:rsidR="00624329">
        <w:t>)</w:t>
      </w:r>
    </w:p>
    <w:p w14:paraId="3065DE2D" w14:textId="590B5E31" w:rsidR="00D960DD" w:rsidRDefault="001428C3" w:rsidP="00A11B84">
      <w:r>
        <w:t xml:space="preserve">Epärehellinen louhijasolmu voisi yrittää huijata muita solmuja lähettämällä </w:t>
      </w:r>
      <w:r w:rsidR="00F27749">
        <w:t>uuden</w:t>
      </w:r>
      <w:r>
        <w:t xml:space="preserve"> lohko verkostoon, vaikka sen maksutapahtumat eivät olisi kelvollisia. Tämän solmun omistaja saisi petoksestaan palkkioksi kryptovaluuttaa. Kun lohko lähetetään verkkoon, kaikki muut solmut huomaavat, etteivät sen maks</w:t>
      </w:r>
      <w:r w:rsidR="00B93D22">
        <w:t>utapahtumat olekaan kelvollisia. Louhijasolmujen kannattaa siis olla rehellisiä, koska petoksen tekemisen jälkeen heidän varallisuutensa katoaisi välittömästi. (1.)</w:t>
      </w:r>
    </w:p>
    <w:p w14:paraId="4F091EDE" w14:textId="446239D2" w:rsidR="008B73CA" w:rsidRDefault="00AD0948" w:rsidP="00414359">
      <w:r>
        <w:t>S</w:t>
      </w:r>
      <w:r w:rsidR="008B73CA">
        <w:t>amasta lohkoketjusta on kopioita lukemattomilla tietokoneilla. Tämäkin piirre tekee lohkoketjun hakkeroinnista käytännössä hyvin vaikeaa. J</w:t>
      </w:r>
      <w:r w:rsidR="00353EED">
        <w:t>os hyökkääjä haluaisi muunnella ketjussa olevia maksutapahtumia, hänen täytyisi silloin murtautua yhtäaikaisesti kaikkiin tietokoneisiin maailmassa</w:t>
      </w:r>
      <w:r w:rsidR="006A7C5E">
        <w:t>, jo</w:t>
      </w:r>
      <w:r w:rsidR="007D1322">
        <w:t>issa on kopio lohkoketjusta. (</w:t>
      </w:r>
      <w:r w:rsidR="00B03A7D">
        <w:t>3</w:t>
      </w:r>
      <w:r w:rsidR="007D1322">
        <w:t>.</w:t>
      </w:r>
      <w:r w:rsidR="006A7C5E">
        <w:t>)</w:t>
      </w:r>
    </w:p>
    <w:p w14:paraId="31FCC557" w14:textId="768C4333" w:rsidR="00EF2FD9" w:rsidRDefault="00EF2FD9" w:rsidP="00414359">
      <w:pPr>
        <w:pStyle w:val="Otsikko2"/>
      </w:pPr>
      <w:bookmarkStart w:id="5" w:name="_Toc499482767"/>
      <w:r>
        <w:t>Hajautetut sovellukset</w:t>
      </w:r>
      <w:bookmarkEnd w:id="5"/>
    </w:p>
    <w:p w14:paraId="08D794B2" w14:textId="456C8980" w:rsidR="0067736E" w:rsidRDefault="0067736E" w:rsidP="00EF2FD9">
      <w:proofErr w:type="spellStart"/>
      <w:r>
        <w:t>Ethereum</w:t>
      </w:r>
      <w:proofErr w:type="spellEnd"/>
      <w:r w:rsidR="00401884">
        <w:t xml:space="preserve"> ja</w:t>
      </w:r>
      <w:r>
        <w:t xml:space="preserve"> Bitcoin ovat hajautettuja sovelluksia. Hajautetulle sovellukselle on monia toisistaan eroavia määritelmiä. Määritelmien kesken yhteisenä tekijänä on sovellusten piirre, jossa sovellukset tallentavat tietonsa vertaisverkkoon. Lohkoketju on yksi tiedon tallentamiseen suunniteltu vertaisverkko. Toinen piirre on se, ettei hajautetuilla </w:t>
      </w:r>
      <w:r>
        <w:lastRenderedPageBreak/>
        <w:t>sovelluksilla ole ketään yhtä auktoriteettia, tahoa tai ylläpitäjää, jolla on päätäntävalta sovelluksessa. (</w:t>
      </w:r>
      <w:r w:rsidR="00B03A7D">
        <w:t>4</w:t>
      </w:r>
      <w:r w:rsidR="007D1322">
        <w:t>.</w:t>
      </w:r>
      <w:r>
        <w:t>)</w:t>
      </w:r>
    </w:p>
    <w:p w14:paraId="363FB2EC" w14:textId="7D95F9B3" w:rsidR="00EF2FD9" w:rsidRDefault="00EF2FD9" w:rsidP="00EF2FD9">
      <w:r>
        <w:t>Hajautetuissa sovelluksissa on monia hyötyjä verrattuna perinteisiin, keskitettyihin sovelluksiin. Yksi hyöty on se, että ne eivät koskaan ole pois käytöstä. Perinteisissä palveluissa voi tulla palvelinvikoja. Hajautettu sovellus ei voi kokonaan poistua toiminnasta, elleivät kaikki vertaisverkon solmut lopeta toimintaansa yhtä aikaa. (</w:t>
      </w:r>
      <w:r w:rsidR="00B03A7D">
        <w:t>5</w:t>
      </w:r>
      <w:r w:rsidR="007D1322">
        <w:t>.</w:t>
      </w:r>
      <w:r>
        <w:t>)</w:t>
      </w:r>
    </w:p>
    <w:p w14:paraId="44BFE180" w14:textId="3E6927DE" w:rsidR="00EF2FD9" w:rsidRDefault="00EF2FD9" w:rsidP="00EF2FD9">
      <w:r>
        <w:t xml:space="preserve">Vertaisverkkosovellukset eivät ole uusi, ennennäkemätön keksintö tietotekniikan historiassa. Esimerkiksi </w:t>
      </w:r>
      <w:proofErr w:type="spellStart"/>
      <w:r>
        <w:t>Bit</w:t>
      </w:r>
      <w:r w:rsidR="00735026">
        <w:t>C</w:t>
      </w:r>
      <w:r>
        <w:t>omet</w:t>
      </w:r>
      <w:proofErr w:type="spellEnd"/>
      <w:r>
        <w:t xml:space="preserve">, joka on tiedostonsiirtoon käytetty vertaisverkko. Monet ohjelmistot jakavat ohjelmistopäivityksensä vertaisverkossa. Muun muassa Windows-käyttöjärjestelmän päivitykset </w:t>
      </w:r>
      <w:r w:rsidR="00282AE1">
        <w:t>tulevat vertaisverkosta</w:t>
      </w:r>
      <w:r w:rsidR="007D1322">
        <w:t>. (</w:t>
      </w:r>
      <w:r w:rsidR="00B03A7D">
        <w:t>6</w:t>
      </w:r>
      <w:r w:rsidR="007D1322">
        <w:t>.</w:t>
      </w:r>
      <w:r>
        <w:t>)</w:t>
      </w:r>
    </w:p>
    <w:p w14:paraId="5D3786EA" w14:textId="5A61789F" w:rsidR="00EF2FD9" w:rsidRPr="003C2985" w:rsidRDefault="00EF2FD9" w:rsidP="003C2985">
      <w:r>
        <w:t>Bitcoinin historiassa ohjelmoijayhteisö alkoi kehittämään hajautettua alustaa, joka perustuu Bitcoin-verkkoon. Näille alustoille kehitettiin tukia monen eri tyyppisille tiedonsiirtotapahtumille. Ajan mittaan ohjelmoijayhteisö keksi uusia käyttötapauksia, jolloin olemassa olevien tiedonsiirtotapahtumatyyppien rajat tulivat vastaan. Silloin alustan kehittäjien täytyi taas luoda uusia tiedonsiirtotapahtumatyyppejä. Näin alustalla kehitettävät innovaatiot olivat riippuvaisia siitä, minkä tyyppisiä tiedonsiirtotapahtumia kehite</w:t>
      </w:r>
      <w:r w:rsidR="007D1322">
        <w:t>ttiin ohjelmoijayhteisössä. (</w:t>
      </w:r>
      <w:r w:rsidR="00B03A7D">
        <w:t>7</w:t>
      </w:r>
      <w:r w:rsidR="007D1322">
        <w:t>.</w:t>
      </w:r>
      <w:r>
        <w:t>)</w:t>
      </w:r>
    </w:p>
    <w:p w14:paraId="7DD6EA43" w14:textId="77777777" w:rsidR="003C2985" w:rsidRDefault="00477F7C" w:rsidP="003C2985">
      <w:pPr>
        <w:pStyle w:val="Otsikko2"/>
      </w:pPr>
      <w:bookmarkStart w:id="6" w:name="_Toc499482768"/>
      <w:proofErr w:type="spellStart"/>
      <w:r>
        <w:t>Ethereum</w:t>
      </w:r>
      <w:proofErr w:type="spellEnd"/>
      <w:r>
        <w:t>-alusta</w:t>
      </w:r>
      <w:bookmarkEnd w:id="6"/>
    </w:p>
    <w:p w14:paraId="38E5FDC8" w14:textId="576C1A5A" w:rsidR="00644933" w:rsidRDefault="004D1BA6" w:rsidP="003C2985">
      <w:r>
        <w:t xml:space="preserve">Bitcoin-verkossa voi </w:t>
      </w:r>
      <w:r w:rsidR="0069577D">
        <w:t xml:space="preserve">ainoastaan </w:t>
      </w:r>
      <w:r>
        <w:t xml:space="preserve">lähettää valuuttaa tililtä toiselle. </w:t>
      </w:r>
      <w:proofErr w:type="spellStart"/>
      <w:r>
        <w:t>Ethereum</w:t>
      </w:r>
      <w:proofErr w:type="spellEnd"/>
      <w:r w:rsidR="000134BF">
        <w:t xml:space="preserve">-alustassa on myös tilejä, valuuttaa ja rahansiirtotapahtumia, mutta </w:t>
      </w:r>
      <w:proofErr w:type="spellStart"/>
      <w:r w:rsidR="000134BF">
        <w:t>Ethereum</w:t>
      </w:r>
      <w:proofErr w:type="spellEnd"/>
      <w:r>
        <w:t xml:space="preserve">-lohkoketjuun voi myös tallentaa </w:t>
      </w:r>
      <w:r w:rsidR="004B29E1">
        <w:t>koodia.</w:t>
      </w:r>
      <w:r w:rsidR="00865031">
        <w:t xml:space="preserve"> </w:t>
      </w:r>
      <w:r w:rsidR="004066E0">
        <w:t>Kehittäjät</w:t>
      </w:r>
      <w:r w:rsidR="00865031">
        <w:t xml:space="preserve"> voivat kirjoittaa koodia, ja luoda omia hajautettuja sovelluksiaan</w:t>
      </w:r>
      <w:r>
        <w:t xml:space="preserve">. </w:t>
      </w:r>
      <w:proofErr w:type="spellStart"/>
      <w:r w:rsidR="00A626D2">
        <w:t>Ethereum</w:t>
      </w:r>
      <w:proofErr w:type="spellEnd"/>
      <w:r w:rsidR="00A626D2">
        <w:t xml:space="preserve">-alustalle </w:t>
      </w:r>
      <w:r w:rsidR="004B29E1">
        <w:t xml:space="preserve">kehitettyjä sovelluksia </w:t>
      </w:r>
      <w:r w:rsidR="00A626D2">
        <w:t xml:space="preserve">kutsutaan </w:t>
      </w:r>
      <w:r w:rsidR="005507FC" w:rsidRPr="005507FC">
        <w:rPr>
          <w:i/>
        </w:rPr>
        <w:t>älykkäiksi sopimuksiksi</w:t>
      </w:r>
      <w:r w:rsidR="00A626D2">
        <w:t>.</w:t>
      </w:r>
      <w:r w:rsidR="008C012E">
        <w:t xml:space="preserve"> </w:t>
      </w:r>
      <w:r w:rsidR="00E364FF">
        <w:t xml:space="preserve"> (</w:t>
      </w:r>
      <w:r w:rsidR="00B03A7D">
        <w:t>4</w:t>
      </w:r>
      <w:r w:rsidR="00F449BA">
        <w:t>;</w:t>
      </w:r>
      <w:r w:rsidR="00AF47CB">
        <w:t xml:space="preserve"> </w:t>
      </w:r>
      <w:r w:rsidR="00B03A7D">
        <w:t>8</w:t>
      </w:r>
      <w:r w:rsidR="007D1322">
        <w:t>.</w:t>
      </w:r>
      <w:r w:rsidR="00E364FF">
        <w:t>)</w:t>
      </w:r>
    </w:p>
    <w:p w14:paraId="5F40E857" w14:textId="58CC67C5" w:rsidR="00034047" w:rsidRDefault="00034047" w:rsidP="003C2985">
      <w:proofErr w:type="spellStart"/>
      <w:r>
        <w:t>Solidity</w:t>
      </w:r>
      <w:proofErr w:type="spellEnd"/>
      <w:r>
        <w:t xml:space="preserve"> on suosituin</w:t>
      </w:r>
      <w:r w:rsidR="009D28D5">
        <w:t xml:space="preserve"> ohjelmointikieli</w:t>
      </w:r>
      <w:r>
        <w:t xml:space="preserve"> </w:t>
      </w:r>
      <w:proofErr w:type="spellStart"/>
      <w:r>
        <w:t>Ethereum</w:t>
      </w:r>
      <w:proofErr w:type="spellEnd"/>
      <w:r>
        <w:t xml:space="preserve"> </w:t>
      </w:r>
      <w:r w:rsidR="00B03A7D">
        <w:t>-</w:t>
      </w:r>
      <w:r>
        <w:t xml:space="preserve">älykkäiden sopimusten kirjoitusta varten. Muita </w:t>
      </w:r>
      <w:r w:rsidR="00B03A7D">
        <w:t xml:space="preserve">suosittuja </w:t>
      </w:r>
      <w:r>
        <w:t xml:space="preserve">kieliä ovat </w:t>
      </w:r>
      <w:r w:rsidR="00B03A7D">
        <w:t xml:space="preserve">muun muassa </w:t>
      </w:r>
      <w:r>
        <w:t xml:space="preserve">LLL ja </w:t>
      </w:r>
      <w:proofErr w:type="spellStart"/>
      <w:r>
        <w:t>Serpent</w:t>
      </w:r>
      <w:proofErr w:type="spellEnd"/>
      <w:r>
        <w:t>.</w:t>
      </w:r>
      <w:r w:rsidR="00235C1C">
        <w:t xml:space="preserve"> (</w:t>
      </w:r>
      <w:r w:rsidR="00B03A7D">
        <w:t>5</w:t>
      </w:r>
      <w:r w:rsidR="00235C1C">
        <w:t>.)</w:t>
      </w:r>
    </w:p>
    <w:p w14:paraId="670436B2" w14:textId="43596B35" w:rsidR="00F54ADA" w:rsidRDefault="00F54ADA" w:rsidP="00F54ADA">
      <w:proofErr w:type="spellStart"/>
      <w:r>
        <w:t>Ethereum</w:t>
      </w:r>
      <w:proofErr w:type="spellEnd"/>
      <w:r>
        <w:t xml:space="preserve">-solmuun, oli kyseessä yksityisen käyttäjän solmu tai louhijasolmu, kuuluu </w:t>
      </w:r>
      <w:proofErr w:type="spellStart"/>
      <w:r>
        <w:t>Ethereum</w:t>
      </w:r>
      <w:proofErr w:type="spellEnd"/>
      <w:r>
        <w:t>-virtuaalikone, joka on äly</w:t>
      </w:r>
      <w:r w:rsidR="0061569D">
        <w:t xml:space="preserve">kkäiden sopimusten ajoympäristö. </w:t>
      </w:r>
      <w:proofErr w:type="spellStart"/>
      <w:r w:rsidR="0061569D">
        <w:t>Ethereum</w:t>
      </w:r>
      <w:proofErr w:type="spellEnd"/>
      <w:r w:rsidR="0061569D">
        <w:t>-virtuaalikone voi ajaa koodia, joka suorittaa loogisia operaatioita.</w:t>
      </w:r>
      <w:r>
        <w:t xml:space="preserve"> </w:t>
      </w:r>
      <w:proofErr w:type="spellStart"/>
      <w:r>
        <w:t>Ethereum</w:t>
      </w:r>
      <w:proofErr w:type="spellEnd"/>
      <w:r>
        <w:t xml:space="preserve">-alusta luo </w:t>
      </w:r>
      <w:r>
        <w:lastRenderedPageBreak/>
        <w:t xml:space="preserve">vertaisverkon, jossa käyttäjän koneella käynnissä oleva virtuaalikone lähettää tiedonsiirtotapahtumia </w:t>
      </w:r>
      <w:proofErr w:type="spellStart"/>
      <w:r>
        <w:t>Ethereum</w:t>
      </w:r>
      <w:proofErr w:type="spellEnd"/>
      <w:r>
        <w:t xml:space="preserve">-verkkoon. </w:t>
      </w:r>
      <w:proofErr w:type="spellStart"/>
      <w:r>
        <w:t>Ethereum</w:t>
      </w:r>
      <w:proofErr w:type="spellEnd"/>
      <w:r>
        <w:t xml:space="preserve">-verkko koostuu maailmanlaajuisesti yhteen liittyneiden </w:t>
      </w:r>
      <w:proofErr w:type="spellStart"/>
      <w:r>
        <w:t>Ethereum</w:t>
      </w:r>
      <w:proofErr w:type="spellEnd"/>
      <w:r>
        <w:t xml:space="preserve">-solmujen vertaisverkosta. Jos </w:t>
      </w:r>
      <w:proofErr w:type="spellStart"/>
      <w:r>
        <w:t>Ethereum</w:t>
      </w:r>
      <w:proofErr w:type="spellEnd"/>
      <w:r>
        <w:t xml:space="preserve">-verkkoa haluaa käyttää, tulee omalle tietokoneelle käynnistää </w:t>
      </w:r>
      <w:proofErr w:type="spellStart"/>
      <w:r>
        <w:t>Ethereum</w:t>
      </w:r>
      <w:proofErr w:type="spellEnd"/>
      <w:r>
        <w:t xml:space="preserve">-solmu, esimerkiksi </w:t>
      </w:r>
      <w:proofErr w:type="spellStart"/>
      <w:r>
        <w:t>GoEthereum</w:t>
      </w:r>
      <w:proofErr w:type="spellEnd"/>
      <w:r>
        <w:t xml:space="preserve"> (ks. 4.3.1).</w:t>
      </w:r>
    </w:p>
    <w:p w14:paraId="27B33045" w14:textId="3796292F" w:rsidR="00F54ADA" w:rsidRPr="00C51C77" w:rsidRDefault="00F54ADA" w:rsidP="00F54ADA">
      <w:proofErr w:type="spellStart"/>
      <w:r>
        <w:t>Ethereum</w:t>
      </w:r>
      <w:proofErr w:type="spellEnd"/>
      <w:r>
        <w:t>-</w:t>
      </w:r>
      <w:r w:rsidR="0000555A">
        <w:t>a</w:t>
      </w:r>
      <w:r>
        <w:t xml:space="preserve">lustalla voi ajaa minkä tahansa protokollan missä tahansa lohkoketjussa. </w:t>
      </w:r>
      <w:proofErr w:type="spellStart"/>
      <w:r>
        <w:t>Ethereum</w:t>
      </w:r>
      <w:proofErr w:type="spellEnd"/>
      <w:r>
        <w:t xml:space="preserve">-alusta ei tarvitse vain tietyllä tekniikalla toteutettua lohkoketjua, vaan alusta voi hyödyntää minkä tahansa mallista lohkoketjua, mikä saatetaan kehittää tulevaisuudessa. </w:t>
      </w:r>
      <w:proofErr w:type="spellStart"/>
      <w:r>
        <w:t>Ethereum</w:t>
      </w:r>
      <w:proofErr w:type="spellEnd"/>
      <w:r>
        <w:t xml:space="preserve">-virtuaalikone ei ole riippuvainen mistään tietystä ohjelmointikielestä, eikä virtuaalikoneen ajama koodi ole riippuvainen </w:t>
      </w:r>
      <w:proofErr w:type="spellStart"/>
      <w:r>
        <w:t>Soliditystä</w:t>
      </w:r>
      <w:proofErr w:type="spellEnd"/>
      <w:r>
        <w:t xml:space="preserve">. </w:t>
      </w:r>
      <w:proofErr w:type="spellStart"/>
      <w:r>
        <w:t>Ethereum</w:t>
      </w:r>
      <w:proofErr w:type="spellEnd"/>
      <w:r>
        <w:t xml:space="preserve"> ei tarvitse mitään tiettyä tiedonsiirtoprotokollaa ollakseen yhteydessä vertaisverkkoon. Nämä periaatteet olivat taustalla, kun </w:t>
      </w:r>
      <w:proofErr w:type="spellStart"/>
      <w:r>
        <w:t>Buterin</w:t>
      </w:r>
      <w:proofErr w:type="spellEnd"/>
      <w:r>
        <w:t xml:space="preserve"> suunnitteli </w:t>
      </w:r>
      <w:proofErr w:type="spellStart"/>
      <w:r>
        <w:t>Ethereum</w:t>
      </w:r>
      <w:proofErr w:type="spellEnd"/>
      <w:r>
        <w:t>-alustaa. (</w:t>
      </w:r>
      <w:r w:rsidR="00B03A7D">
        <w:t>4</w:t>
      </w:r>
      <w:r>
        <w:t xml:space="preserve">, </w:t>
      </w:r>
      <w:r w:rsidR="00B03A7D">
        <w:t>7</w:t>
      </w:r>
      <w:r w:rsidRPr="00C51C77">
        <w:t>.)</w:t>
      </w:r>
    </w:p>
    <w:p w14:paraId="4789DD68" w14:textId="3F22726F" w:rsidR="00260E17" w:rsidRDefault="00260E17" w:rsidP="003C2985">
      <w:proofErr w:type="spellStart"/>
      <w:r>
        <w:t>Ethereum</w:t>
      </w:r>
      <w:proofErr w:type="spellEnd"/>
      <w:r w:rsidR="00325319">
        <w:t>-virtuaalikone</w:t>
      </w:r>
      <w:r>
        <w:t xml:space="preserve"> on Turing-täydellinen, joten virtuaalikoneella ei ole mitään loogisia rajoitteita liittyen siihen, mitä sillä voi tehdä.</w:t>
      </w:r>
      <w:r w:rsidR="00C403BF">
        <w:t xml:space="preserve"> </w:t>
      </w:r>
      <w:r w:rsidR="00C403BF" w:rsidRPr="00C51C77">
        <w:t>Turing-täydellisyys tarkoittaa sitä, että ohjelmointikielellä voi ratkaista minkä tahansa laskennalli</w:t>
      </w:r>
      <w:r w:rsidR="00C403BF">
        <w:t>sen ongelman.</w:t>
      </w:r>
      <w:r>
        <w:t xml:space="preserve"> Turing-täydellistä ohjelmointikieltä rajoittaa ainoastaan tietokoneen muistin määrä.</w:t>
      </w:r>
      <w:r w:rsidR="00305B99" w:rsidRPr="00305B99">
        <w:t xml:space="preserve"> </w:t>
      </w:r>
      <w:r w:rsidR="00305B99">
        <w:t>(</w:t>
      </w:r>
      <w:r w:rsidR="00B03A7D">
        <w:t>9</w:t>
      </w:r>
      <w:r w:rsidR="002E72C7">
        <w:t>.</w:t>
      </w:r>
      <w:r w:rsidR="00305B99">
        <w:t>)</w:t>
      </w:r>
    </w:p>
    <w:p w14:paraId="0EFFBEB1" w14:textId="3717C53F" w:rsidR="0067077B" w:rsidRDefault="00910D97" w:rsidP="003C2985">
      <w:proofErr w:type="spellStart"/>
      <w:r>
        <w:t>Bit</w:t>
      </w:r>
      <w:r w:rsidR="000828E3">
        <w:t>C</w:t>
      </w:r>
      <w:r>
        <w:t>oin</w:t>
      </w:r>
      <w:proofErr w:type="spellEnd"/>
      <w:r>
        <w:t xml:space="preserve">-vertaisverkossa on </w:t>
      </w:r>
      <w:r w:rsidR="000828E3">
        <w:t>b</w:t>
      </w:r>
      <w:r>
        <w:t>itcoin-rahayksikön siirtämistä varten tiedonsiirtotapahtumia.</w:t>
      </w:r>
      <w:r w:rsidR="0067077B">
        <w:t xml:space="preserve"> </w:t>
      </w:r>
      <w:proofErr w:type="spellStart"/>
      <w:r w:rsidR="0067077B">
        <w:t>Ethereum</w:t>
      </w:r>
      <w:proofErr w:type="spellEnd"/>
      <w:r w:rsidR="0067077B">
        <w:t>-verkossa vastaava rahayksikkö on eetteri</w:t>
      </w:r>
      <w:r w:rsidR="00297A64">
        <w:t xml:space="preserve"> (</w:t>
      </w:r>
      <w:r w:rsidR="00E45197">
        <w:t xml:space="preserve">engl. </w:t>
      </w:r>
      <w:proofErr w:type="spellStart"/>
      <w:r w:rsidR="001F00E8">
        <w:t>e</w:t>
      </w:r>
      <w:r w:rsidR="00297A64">
        <w:t>ther</w:t>
      </w:r>
      <w:proofErr w:type="spellEnd"/>
      <w:r w:rsidR="00297A64">
        <w:t>)</w:t>
      </w:r>
      <w:r w:rsidR="007264FA">
        <w:t>. Eetteri on b</w:t>
      </w:r>
      <w:r w:rsidR="0067077B">
        <w:t xml:space="preserve">itcoinin </w:t>
      </w:r>
      <w:r w:rsidR="007114AE">
        <w:t>kaltainen kryptovaluutta</w:t>
      </w:r>
      <w:r w:rsidR="0067077B">
        <w:t>rahayksikkö</w:t>
      </w:r>
      <w:r w:rsidR="00C73679">
        <w:t xml:space="preserve">, jota </w:t>
      </w:r>
      <w:r w:rsidR="0067077B">
        <w:t xml:space="preserve">voi käyttää maksamiseen </w:t>
      </w:r>
      <w:proofErr w:type="spellStart"/>
      <w:r w:rsidR="0067077B">
        <w:t>Ethereum</w:t>
      </w:r>
      <w:proofErr w:type="spellEnd"/>
      <w:r w:rsidR="0067077B">
        <w:t>-verkossa.</w:t>
      </w:r>
      <w:r w:rsidR="00C42ABF">
        <w:t xml:space="preserve"> (</w:t>
      </w:r>
      <w:r w:rsidR="00B03A7D">
        <w:t>8</w:t>
      </w:r>
      <w:r w:rsidR="00C42ABF">
        <w:t>.</w:t>
      </w:r>
      <w:r w:rsidR="00070B79">
        <w:t>)</w:t>
      </w:r>
    </w:p>
    <w:p w14:paraId="044352F6" w14:textId="5EF0E78A" w:rsidR="00F129DC" w:rsidRDefault="00D85970" w:rsidP="003C2985">
      <w:r>
        <w:t xml:space="preserve">Kun </w:t>
      </w:r>
      <w:r w:rsidR="002664AE">
        <w:t>tiedonsiirto</w:t>
      </w:r>
      <w:r>
        <w:t xml:space="preserve">tapahtuma tehdään tietokoneella, </w:t>
      </w:r>
      <w:r w:rsidR="002664AE">
        <w:t xml:space="preserve">tietokoneella oleva </w:t>
      </w:r>
      <w:proofErr w:type="spellStart"/>
      <w:r>
        <w:t>Ethereum</w:t>
      </w:r>
      <w:proofErr w:type="spellEnd"/>
      <w:r>
        <w:t xml:space="preserve">-solmu lähettää tiedon siitä koko </w:t>
      </w:r>
      <w:proofErr w:type="spellStart"/>
      <w:r w:rsidR="002664AE">
        <w:t>Ethereum</w:t>
      </w:r>
      <w:proofErr w:type="spellEnd"/>
      <w:r w:rsidR="002664AE">
        <w:t xml:space="preserve">-vertaisverkkoon. </w:t>
      </w:r>
      <w:proofErr w:type="spellStart"/>
      <w:r w:rsidR="002664AE">
        <w:t>Ethereum</w:t>
      </w:r>
      <w:proofErr w:type="spellEnd"/>
      <w:r w:rsidR="002664AE">
        <w:t>-verkossa maksutapahtuma todennetaan</w:t>
      </w:r>
      <w:r w:rsidR="0067077B">
        <w:t>. Minkä tahansa maksutapahtuman tekeminen vaa</w:t>
      </w:r>
      <w:r w:rsidR="006E4C06">
        <w:t xml:space="preserve">tii kaikkia </w:t>
      </w:r>
      <w:proofErr w:type="spellStart"/>
      <w:r w:rsidR="006E4C06">
        <w:t>Ethereum</w:t>
      </w:r>
      <w:proofErr w:type="spellEnd"/>
      <w:r w:rsidR="006E4C06">
        <w:t>-verkon louh</w:t>
      </w:r>
      <w:r w:rsidR="0067077B">
        <w:t>ija</w:t>
      </w:r>
      <w:r w:rsidR="006E4C06">
        <w:t xml:space="preserve">solmuja </w:t>
      </w:r>
      <w:r w:rsidR="0067077B">
        <w:t>ajamaan sama</w:t>
      </w:r>
      <w:r w:rsidR="001704D9">
        <w:t>n</w:t>
      </w:r>
      <w:r w:rsidR="0067077B">
        <w:t xml:space="preserve"> maksutapahtuma</w:t>
      </w:r>
      <w:r w:rsidR="001704D9">
        <w:t>n</w:t>
      </w:r>
      <w:r w:rsidR="00F129DC">
        <w:t xml:space="preserve"> sekä sen sisältämät loogiset operaatiot</w:t>
      </w:r>
      <w:r w:rsidR="0067077B">
        <w:t xml:space="preserve"> omalla tietokoneellaan. Maksutapahtuman alkuperäisen lähettäjän on maksettava tämä hinta korvauksena kaikille louhijasolmuille. Tätä kutsutaan kaasumaksuksi (</w:t>
      </w:r>
      <w:proofErr w:type="spellStart"/>
      <w:r w:rsidR="0067077B">
        <w:t>gas</w:t>
      </w:r>
      <w:proofErr w:type="spellEnd"/>
      <w:r w:rsidR="0067077B">
        <w:t xml:space="preserve"> </w:t>
      </w:r>
      <w:proofErr w:type="spellStart"/>
      <w:r w:rsidR="0067077B">
        <w:t>price</w:t>
      </w:r>
      <w:proofErr w:type="spellEnd"/>
      <w:r w:rsidR="0067077B">
        <w:t xml:space="preserve">). </w:t>
      </w:r>
      <w:r w:rsidR="00F129DC">
        <w:t>Työläämmät laskentatoimet vaativat suuremman kaasumaksun tiedonsiirtotapahtuman lähettäjältä.</w:t>
      </w:r>
      <w:r w:rsidR="003B146C">
        <w:t xml:space="preserve"> (</w:t>
      </w:r>
      <w:r w:rsidR="00B03A7D">
        <w:t>8</w:t>
      </w:r>
      <w:r w:rsidR="0009564D">
        <w:t>;</w:t>
      </w:r>
      <w:r w:rsidR="00DD11A1">
        <w:t xml:space="preserve"> </w:t>
      </w:r>
      <w:r w:rsidR="00B03A7D">
        <w:t>7</w:t>
      </w:r>
      <w:r w:rsidR="003B146C">
        <w:t>.)</w:t>
      </w:r>
    </w:p>
    <w:p w14:paraId="25D265DC" w14:textId="2790C85A" w:rsidR="0067077B" w:rsidRDefault="00A565E5" w:rsidP="00F129DC">
      <w:proofErr w:type="spellStart"/>
      <w:r>
        <w:lastRenderedPageBreak/>
        <w:t>Ethereum</w:t>
      </w:r>
      <w:proofErr w:type="spellEnd"/>
      <w:r>
        <w:t xml:space="preserve">-maksutapahtumilla on maksimikaasurajoite, kuinka paljon ne saavat kuluttaa resursseja </w:t>
      </w:r>
      <w:proofErr w:type="spellStart"/>
      <w:r>
        <w:t>Ethereum</w:t>
      </w:r>
      <w:proofErr w:type="spellEnd"/>
      <w:r>
        <w:t xml:space="preserve">-verkon </w:t>
      </w:r>
      <w:r w:rsidR="00F129DC">
        <w:t>louhijasolmuissa</w:t>
      </w:r>
      <w:r>
        <w:t>.</w:t>
      </w:r>
      <w:r w:rsidR="00F129DC">
        <w:t xml:space="preserve"> Jos verkossa on sopimus, joka ajaa raskaita laskuoperaatioita, siihen tehdyt tiedo</w:t>
      </w:r>
      <w:r w:rsidR="00B90F6D">
        <w:t>nsiirtotapahtumat voidaan hylätä</w:t>
      </w:r>
      <w:r w:rsidR="001F497C">
        <w:t xml:space="preserve">, jos niiden </w:t>
      </w:r>
      <w:r w:rsidR="002D2E10">
        <w:t xml:space="preserve">suorittaminen </w:t>
      </w:r>
      <w:r w:rsidR="001F497C">
        <w:t xml:space="preserve">ylittää </w:t>
      </w:r>
      <w:r w:rsidR="00F129DC">
        <w:t xml:space="preserve">maksimikaasurajoitteen. </w:t>
      </w:r>
      <w:proofErr w:type="spellStart"/>
      <w:r w:rsidR="00F129DC">
        <w:t>Ethereum</w:t>
      </w:r>
      <w:proofErr w:type="spellEnd"/>
      <w:r w:rsidR="00F129DC">
        <w:t xml:space="preserve">-verkon kaasurajoitteen </w:t>
      </w:r>
      <w:r w:rsidR="00B90F6D">
        <w:t>takia</w:t>
      </w:r>
      <w:r w:rsidR="00F129DC">
        <w:t xml:space="preserve"> </w:t>
      </w:r>
      <w:r w:rsidR="00B90F6D">
        <w:t xml:space="preserve">verkko ei mene tukkoon, vaikka </w:t>
      </w:r>
      <w:r w:rsidR="005C316A">
        <w:t xml:space="preserve">sinne </w:t>
      </w:r>
      <w:r w:rsidR="00A97212">
        <w:t xml:space="preserve">lähetettäisiinkin älykkäitä </w:t>
      </w:r>
      <w:r w:rsidR="00B90F6D">
        <w:t>sopimuksia, jotka vaativat liian raskasta laskentaa</w:t>
      </w:r>
      <w:r w:rsidR="00F129DC">
        <w:t>.</w:t>
      </w:r>
      <w:r>
        <w:t xml:space="preserve"> (</w:t>
      </w:r>
      <w:r w:rsidR="00B03A7D">
        <w:t>10</w:t>
      </w:r>
      <w:r w:rsidR="00F449BA">
        <w:t>;</w:t>
      </w:r>
      <w:r w:rsidR="00DD11A1">
        <w:t xml:space="preserve"> </w:t>
      </w:r>
      <w:r w:rsidR="00B03A7D">
        <w:t>7</w:t>
      </w:r>
      <w:r w:rsidR="00675C3C">
        <w:t>.</w:t>
      </w:r>
      <w:r>
        <w:t>)</w:t>
      </w:r>
    </w:p>
    <w:p w14:paraId="7C3D74B0" w14:textId="55F2C79E" w:rsidR="009B3D94" w:rsidRDefault="00647F5D" w:rsidP="009B3D94">
      <w:proofErr w:type="spellStart"/>
      <w:r>
        <w:t>Ethereum</w:t>
      </w:r>
      <w:proofErr w:type="spellEnd"/>
      <w:r>
        <w:t xml:space="preserve">-virtuaalikone, kaikki siihen liittyvä ohjelmisto ja kaikki alustan kehittämiseen liittyvä ohjelmisto on avoimen lähdekoodin ohjelmistoa. </w:t>
      </w:r>
      <w:proofErr w:type="spellStart"/>
      <w:r>
        <w:t>Ethereum</w:t>
      </w:r>
      <w:proofErr w:type="spellEnd"/>
      <w:r>
        <w:t>-ohjelmistoja kehitetään maailmanlaajuisesti ja hajautetusti GitHub-palvelun sekä muiden versionhallintapalveluiden avulla. (</w:t>
      </w:r>
      <w:r w:rsidR="00B03A7D">
        <w:t>4</w:t>
      </w:r>
      <w:r>
        <w:t>.)</w:t>
      </w:r>
    </w:p>
    <w:p w14:paraId="5CB28470" w14:textId="77777777" w:rsidR="00B24FC1" w:rsidRPr="00B6663D" w:rsidRDefault="005F4F66" w:rsidP="007D1B3E">
      <w:pPr>
        <w:pStyle w:val="Otsikko1"/>
      </w:pPr>
      <w:bookmarkStart w:id="7" w:name="_Toc499482769"/>
      <w:r>
        <w:lastRenderedPageBreak/>
        <w:t>SUUNNITTELU JA KÄYTTÖTAPAUKSET</w:t>
      </w:r>
      <w:bookmarkEnd w:id="3"/>
      <w:bookmarkEnd w:id="7"/>
    </w:p>
    <w:p w14:paraId="478FAA4F" w14:textId="152302D9" w:rsidR="000728B8" w:rsidRPr="000728B8" w:rsidRDefault="00E50AA1" w:rsidP="000728B8">
      <w:r>
        <w:t>Suunnitteluvaiheessa pohdiskeltiin työssä luotavan sovelluksen käyttötapauksia. So</w:t>
      </w:r>
      <w:r w:rsidR="00433A3C">
        <w:t xml:space="preserve">vellus </w:t>
      </w:r>
      <w:r>
        <w:t xml:space="preserve">pyrittiin suunnittelemaan </w:t>
      </w:r>
      <w:r w:rsidR="00433A3C">
        <w:t>siten</w:t>
      </w:r>
      <w:r>
        <w:t xml:space="preserve">, että se hyödyntää mahdollisimman </w:t>
      </w:r>
      <w:r w:rsidR="00080618">
        <w:t>paljon</w:t>
      </w:r>
      <w:r>
        <w:t xml:space="preserve"> lohkoketjujen ja </w:t>
      </w:r>
      <w:proofErr w:type="spellStart"/>
      <w:r>
        <w:t>Ethereum</w:t>
      </w:r>
      <w:proofErr w:type="spellEnd"/>
      <w:r>
        <w:t xml:space="preserve">-alustan </w:t>
      </w:r>
      <w:r w:rsidR="00433A3C">
        <w:t>piirteitä</w:t>
      </w:r>
      <w:r>
        <w:t>.</w:t>
      </w:r>
    </w:p>
    <w:p w14:paraId="6D856892" w14:textId="77777777" w:rsidR="00BC4011" w:rsidRDefault="00BC4011" w:rsidP="00BC4011">
      <w:pPr>
        <w:pStyle w:val="Otsikko2"/>
      </w:pPr>
      <w:bookmarkStart w:id="8" w:name="_Toc499482770"/>
      <w:r>
        <w:t>Kuvaus käyttötapauksista</w:t>
      </w:r>
      <w:bookmarkEnd w:id="8"/>
    </w:p>
    <w:p w14:paraId="32099B02" w14:textId="73F207F8" w:rsidR="00BC4011" w:rsidRDefault="0052176E" w:rsidP="007D1B3E">
      <w:r>
        <w:t>Auton omistajalla on käytössään auton elinkaarta seuraava älykäs sopimus.</w:t>
      </w:r>
      <w:r w:rsidR="00BC4011">
        <w:t xml:space="preserve"> Auton omistajan tavoitteena on kerätä auton älykkääseen sopimukseen</w:t>
      </w:r>
      <w:r w:rsidR="00FD47B8">
        <w:t xml:space="preserve"> merkintöjä auton elinkaaressa tapahtuneista merkityksellisistä tapahtumista. Tällaisia tapahtumia voivat olla esimerkiksi auton huoltotoimenpiteet, kilpailuvoitot ja asiantuntija-arviot. Merkintöjen tavoite on vakuuttaa tuleva ostaja auton arvokkuudesta. Tässä työssä merkinnöistä käytetään nimeä </w:t>
      </w:r>
      <w:r w:rsidR="00FD47B8" w:rsidRPr="00FD47B8">
        <w:rPr>
          <w:i/>
        </w:rPr>
        <w:t>kohokohta</w:t>
      </w:r>
      <w:r w:rsidR="00FD47B8">
        <w:t xml:space="preserve"> eli </w:t>
      </w:r>
      <w:proofErr w:type="spellStart"/>
      <w:r w:rsidR="00FD47B8" w:rsidRPr="00FD47B8">
        <w:rPr>
          <w:i/>
        </w:rPr>
        <w:t>highlight</w:t>
      </w:r>
      <w:proofErr w:type="spellEnd"/>
      <w:r w:rsidR="00FD47B8">
        <w:t>.</w:t>
      </w:r>
    </w:p>
    <w:p w14:paraId="358C59D8" w14:textId="5E01604D" w:rsidR="0052176E" w:rsidRDefault="00890BCC" w:rsidP="007D1B3E">
      <w:r>
        <w:t xml:space="preserve">Ajatuksena verkkosovelluksessa </w:t>
      </w:r>
      <w:r w:rsidR="001A6B0F">
        <w:t>on</w:t>
      </w:r>
      <w:r>
        <w:t>, että kuka tahansa ihminen maailmassa voisi mennä auton älykkään sopimuksen kotisivuille tarkastelemaan auton nykytilaa, siinä olevia kohokohtamerkintöjä ja historiaa.</w:t>
      </w:r>
    </w:p>
    <w:p w14:paraId="645F7D32" w14:textId="52667661" w:rsidR="001B3487" w:rsidRDefault="00407932" w:rsidP="007D1B3E">
      <w:r>
        <w:t>Käyttäjät</w:t>
      </w:r>
      <w:r w:rsidR="0095699F">
        <w:t xml:space="preserve"> voivat tehdä verkkosovelluksella kohokohtapyyntöjä (</w:t>
      </w:r>
      <w:proofErr w:type="spellStart"/>
      <w:r w:rsidR="0095699F">
        <w:t>highlight</w:t>
      </w:r>
      <w:proofErr w:type="spellEnd"/>
      <w:r w:rsidR="0095699F">
        <w:t xml:space="preserve"> </w:t>
      </w:r>
      <w:proofErr w:type="spellStart"/>
      <w:r w:rsidR="0095699F">
        <w:t>request</w:t>
      </w:r>
      <w:proofErr w:type="spellEnd"/>
      <w:r w:rsidR="0095699F">
        <w:t xml:space="preserve">) älykkääseen sopimukseen. </w:t>
      </w:r>
      <w:r w:rsidR="00B3794B">
        <w:t>Kohokohtapyynnön voisi esimerkiksi tehdä auton korjannut mekaanikko tai asiantuntija, joka tekee auton autenttisuudesta ja kunnosta arvion.</w:t>
      </w:r>
      <w:r w:rsidR="0095699F">
        <w:t xml:space="preserve"> Kohokohtapyynnön tekijä voi</w:t>
      </w:r>
      <w:r w:rsidR="009E214E">
        <w:t xml:space="preserve"> pyytää pienen</w:t>
      </w:r>
      <w:r w:rsidR="00BC0741">
        <w:t xml:space="preserve"> rahallisen korvauksen vaivannäöstä</w:t>
      </w:r>
      <w:r w:rsidR="00AC6D3E">
        <w:t>.</w:t>
      </w:r>
      <w:r w:rsidR="00862CC6">
        <w:t xml:space="preserve"> Esimerkiksi auton korjaava mekaanikko voisi tehdä kohokohtapyynnön, jossa lukee ”</w:t>
      </w:r>
      <w:r w:rsidR="00464F9D">
        <w:t>Huolsin</w:t>
      </w:r>
      <w:r w:rsidR="00862CC6">
        <w:t xml:space="preserve"> tämän auton </w:t>
      </w:r>
      <w:r w:rsidR="00464F9D">
        <w:t>Välivainion huoltoasemalla</w:t>
      </w:r>
      <w:r w:rsidR="00C31DC0">
        <w:t>.”</w:t>
      </w:r>
      <w:r w:rsidR="00862CC6">
        <w:t xml:space="preserve"> </w:t>
      </w:r>
      <w:r w:rsidR="00C31DC0">
        <w:t xml:space="preserve">Hän voisi pyytää </w:t>
      </w:r>
      <w:r w:rsidR="00862CC6">
        <w:t xml:space="preserve">lomakkeen täyttämisen vaivannäöstä </w:t>
      </w:r>
      <w:r w:rsidR="00DD4E48">
        <w:t>viisi</w:t>
      </w:r>
      <w:r w:rsidR="00862CC6">
        <w:t xml:space="preserve"> euroa</w:t>
      </w:r>
      <w:r w:rsidR="00DD4E48">
        <w:t>. Lomakkeen täytt</w:t>
      </w:r>
      <w:r w:rsidR="00862CC6">
        <w:t xml:space="preserve">ämiseen kuluu muutama minuutti, mutta sekin vaatii pientä vaivannäköä. Ihmiset ovat suostuvaisempia muutaman minuutin vaivannäköön, jos </w:t>
      </w:r>
      <w:r w:rsidR="00C00995">
        <w:t xml:space="preserve">he </w:t>
      </w:r>
      <w:r w:rsidR="00862CC6">
        <w:t>saa</w:t>
      </w:r>
      <w:r w:rsidR="00C00995">
        <w:t>vat siitä</w:t>
      </w:r>
      <w:r w:rsidR="00862CC6">
        <w:t xml:space="preserve"> pienen rahallisen korvauksen.</w:t>
      </w:r>
    </w:p>
    <w:p w14:paraId="3E52DD2D" w14:textId="537201B0" w:rsidR="00373A27" w:rsidRDefault="00371F31" w:rsidP="00464F9D">
      <w:r>
        <w:t>Kukin</w:t>
      </w:r>
      <w:r w:rsidR="00373A27">
        <w:t xml:space="preserve"> </w:t>
      </w:r>
      <w:r>
        <w:t>kohokohtapyyntö</w:t>
      </w:r>
      <w:r w:rsidR="00331E6D">
        <w:t xml:space="preserve"> </w:t>
      </w:r>
      <w:r w:rsidR="00AC6D3E">
        <w:t>voi maksaa</w:t>
      </w:r>
      <w:r>
        <w:t xml:space="preserve"> </w:t>
      </w:r>
      <w:r w:rsidR="009E214E">
        <w:t xml:space="preserve">auton omistajalle </w:t>
      </w:r>
      <w:r w:rsidR="00373A27">
        <w:t>useita euroja tai kymmeniäkin euroja</w:t>
      </w:r>
      <w:r w:rsidR="00862CC6">
        <w:t xml:space="preserve"> </w:t>
      </w:r>
      <w:r w:rsidR="00AA35FE">
        <w:t>jokaisesta merkinnästä</w:t>
      </w:r>
      <w:r w:rsidR="00862CC6">
        <w:t xml:space="preserve">. </w:t>
      </w:r>
      <w:r w:rsidR="00D450E0">
        <w:t>M</w:t>
      </w:r>
      <w:r w:rsidR="00464F9D">
        <w:t xml:space="preserve">erkinnät voivat </w:t>
      </w:r>
      <w:r w:rsidR="00D450E0">
        <w:t xml:space="preserve">silti </w:t>
      </w:r>
      <w:r w:rsidR="00464F9D">
        <w:t>todistaa auton arvokkuuden</w:t>
      </w:r>
      <w:r w:rsidR="00F96D12">
        <w:t xml:space="preserve"> tulevalle ostajalle</w:t>
      </w:r>
      <w:r w:rsidR="00464F9D">
        <w:t xml:space="preserve">. Huutokaupassa tarjouksen tekijä saattaa tehdä suuren </w:t>
      </w:r>
      <w:r w:rsidR="00976EE4">
        <w:t>niiden merkin</w:t>
      </w:r>
      <w:r w:rsidR="00976EE4">
        <w:lastRenderedPageBreak/>
        <w:t>töjen perusteella</w:t>
      </w:r>
      <w:r w:rsidR="0078476E">
        <w:t>,</w:t>
      </w:r>
      <w:r w:rsidR="00464F9D">
        <w:t xml:space="preserve"> jotka ovat lohkoketjussa. Tällöin auton myyjän maksamat kymmenien eurojen summat maksavat itsensä moninkertaisesti takaisin.</w:t>
      </w:r>
    </w:p>
    <w:p w14:paraId="59765A8C" w14:textId="582C66DB" w:rsidR="00342D35" w:rsidRPr="00B6663D" w:rsidRDefault="00890BCC" w:rsidP="007D1B3E">
      <w:r>
        <w:t xml:space="preserve">Lisäksi </w:t>
      </w:r>
      <w:r w:rsidR="00677FD3">
        <w:t>kuka tahansa ihminen maailmassa voisi tehdä tarjouksen autosta.</w:t>
      </w:r>
      <w:r w:rsidR="000F242F">
        <w:t xml:space="preserve"> Kaikki tarjoukset ovat julkisia, ja kaikk</w:t>
      </w:r>
      <w:r w:rsidR="00BF21A4">
        <w:t>i pystyvät tarkastelemaan niitä. Julkisista tarjouksista voisi tehdä tilastoja, jotka antavat suuntaa-antavan kuvan auton arvosta.</w:t>
      </w:r>
      <w:r w:rsidR="000F242F">
        <w:t xml:space="preserve"> Auton omistaja voi hyväksyä tarjouksen, jolloin hän voi toimittaa auton ostajalle. Sopimuksen omistajuusoikeus siirtyy autokaupan yhteydessä.</w:t>
      </w:r>
    </w:p>
    <w:p w14:paraId="2C7C94DD" w14:textId="56600885" w:rsidR="00B24FC1" w:rsidRDefault="00107F73" w:rsidP="007D1B3E">
      <w:pPr>
        <w:pStyle w:val="Otsikko2"/>
      </w:pPr>
      <w:bookmarkStart w:id="9" w:name="_Toc478972909"/>
      <w:bookmarkStart w:id="10" w:name="_Toc499482771"/>
      <w:r>
        <w:t>Älykkään sopimuksen</w:t>
      </w:r>
      <w:r w:rsidR="00373A27">
        <w:t xml:space="preserve"> hyöty</w:t>
      </w:r>
      <w:bookmarkEnd w:id="9"/>
      <w:r w:rsidR="00373A27">
        <w:t xml:space="preserve"> sovelluksessa</w:t>
      </w:r>
      <w:bookmarkEnd w:id="10"/>
    </w:p>
    <w:p w14:paraId="42679A42" w14:textId="68294A8B" w:rsidR="00AA57FA" w:rsidRDefault="000E7283" w:rsidP="00373A27">
      <w:r>
        <w:t>Auto</w:t>
      </w:r>
      <w:r w:rsidR="00AA57FA">
        <w:t xml:space="preserve">sovelluksen voisi kehittää perinteisenä palveluna, joka toimii tavallisella palvelimella, ja jonka merkinnät tallennetaan perinteiseen tietokantaan. </w:t>
      </w:r>
      <w:r w:rsidR="00E63FE8">
        <w:t>L</w:t>
      </w:r>
      <w:r w:rsidR="00AA57FA">
        <w:t>ohkoketjussa ja älykkäissä sopimuksissa on piirteitä, joista tämä sovellus voi hyötyä.</w:t>
      </w:r>
    </w:p>
    <w:p w14:paraId="56B7EB6B" w14:textId="3DE861B7" w:rsidR="00373A27" w:rsidRDefault="00DC5BFD" w:rsidP="00373A27">
      <w:r>
        <w:t>Toinen etu on</w:t>
      </w:r>
      <w:r w:rsidR="00395F27">
        <w:t xml:space="preserve"> lohkoketjumerkintöjen pitkäikäisyys. </w:t>
      </w:r>
      <w:r w:rsidR="0038098E">
        <w:t>Klassisen auton elinkaari voi olla vuosikymmeniä, eivätkä kovin monet yritykset ole olemassa niin kaua</w:t>
      </w:r>
      <w:r w:rsidR="00676E59">
        <w:t>n</w:t>
      </w:r>
      <w:r w:rsidR="0038098E">
        <w:t>.</w:t>
      </w:r>
      <w:r w:rsidR="0017660E">
        <w:t xml:space="preserve"> Jos tavallinen palvelu </w:t>
      </w:r>
      <w:r w:rsidR="00A06EFA">
        <w:t>lopettaa toimintansa</w:t>
      </w:r>
      <w:r w:rsidR="0017660E">
        <w:t xml:space="preserve">, tietokannassa olevat merkinnät </w:t>
      </w:r>
      <w:r w:rsidR="00A06EFA">
        <w:t>voivat kadota</w:t>
      </w:r>
      <w:r w:rsidR="0017660E">
        <w:t>. Lohkoke</w:t>
      </w:r>
      <w:r w:rsidR="000D67C0">
        <w:t>tju on paljon pitkäikäisempi kuin perinteinen tietokanta.</w:t>
      </w:r>
      <w:r w:rsidR="0017660E">
        <w:t xml:space="preserve"> </w:t>
      </w:r>
      <w:r w:rsidR="000D67C0">
        <w:t>K</w:t>
      </w:r>
      <w:r w:rsidR="0017660E">
        <w:t>opiot tiedoista ovat jokaisella</w:t>
      </w:r>
      <w:r w:rsidR="00EE2335">
        <w:t xml:space="preserve"> </w:t>
      </w:r>
      <w:proofErr w:type="spellStart"/>
      <w:r w:rsidR="009712E4">
        <w:t>Ethereum</w:t>
      </w:r>
      <w:proofErr w:type="spellEnd"/>
      <w:r w:rsidR="009712E4">
        <w:t>-verkon</w:t>
      </w:r>
      <w:r w:rsidR="0017660E">
        <w:t xml:space="preserve"> tietokoneella, </w:t>
      </w:r>
      <w:r w:rsidR="000D67C0">
        <w:t xml:space="preserve">joten </w:t>
      </w:r>
      <w:r w:rsidR="0017660E">
        <w:t>tiedot eivät voi tuhoutua lopullisesti.</w:t>
      </w:r>
    </w:p>
    <w:p w14:paraId="68CF4C93" w14:textId="0034D9F4" w:rsidR="006951F1" w:rsidRDefault="0038098E" w:rsidP="00F30C8E">
      <w:r>
        <w:t>Lohkoketjussa kaikki maksutapahtumat ovat julkisia ja läpinäkyviä. Läpinäkyvyys sopii tämän sovelluksen käyttötapauksiin hyvin. Jos kaikki auton elinkaaressa tulleet tapahtumat ovat julkisia, on huijausten ja väärinkäytösten tekeminen kannattamatonta auton omistajalle.</w:t>
      </w:r>
      <w:r w:rsidR="00D25D48">
        <w:t xml:space="preserve"> Sovelluksella tehtyjä merkintöjä tarkkailevat voivat tehdä tutkimusta ja havaita</w:t>
      </w:r>
      <w:r w:rsidR="00A06EFA">
        <w:t>,</w:t>
      </w:r>
      <w:r w:rsidR="00D25D48">
        <w:t xml:space="preserve"> jos auton elinkaaren merkinnöissä esiintyy väärää tietoa tai ristiriitoja. Sosiaalisen median aikakautena tieto petollisesta </w:t>
      </w:r>
      <w:r w:rsidR="00967823">
        <w:t xml:space="preserve">auton omistajasta </w:t>
      </w:r>
      <w:r w:rsidR="00D25D48">
        <w:t>leviää nopeasti</w:t>
      </w:r>
      <w:r w:rsidR="00967823">
        <w:t xml:space="preserve"> ihmiseltä ihmiselle.</w:t>
      </w:r>
      <w:r w:rsidR="001D5DDD">
        <w:t xml:space="preserve"> </w:t>
      </w:r>
      <w:r w:rsidR="00FB7FBE">
        <w:t>Omistajan m</w:t>
      </w:r>
      <w:r w:rsidR="001D5DDD">
        <w:t xml:space="preserve">aineen menetyksen pelko voi olla suuri. </w:t>
      </w:r>
      <w:r w:rsidR="001F3C62">
        <w:t>Mikäli tällainen sovellus on oikeasti käytössä tulevaisuudessa, autonomistajat varmasti ymmärtävät</w:t>
      </w:r>
      <w:r w:rsidR="001D5DDD">
        <w:t>, että on kannattavaa pysyä rehellisenä</w:t>
      </w:r>
      <w:r w:rsidR="00A06EFA">
        <w:t xml:space="preserve"> </w:t>
      </w:r>
      <w:r w:rsidR="007D7DFA">
        <w:t>lisättäessä kohokohtia</w:t>
      </w:r>
      <w:r w:rsidR="00A06EFA">
        <w:t>.</w:t>
      </w:r>
    </w:p>
    <w:p w14:paraId="5E11D9E6" w14:textId="067DDA83" w:rsidR="00F9264D" w:rsidRPr="00471C6C" w:rsidRDefault="00F9264D" w:rsidP="00F30C8E">
      <w:r>
        <w:t xml:space="preserve">Lohkoketjuissa on piirre, että lisättyjä merkintöjä ja tiedonsiirtoja ei voi poistaa jälkikäteen. Epärehellinen autonomistaja ei siis pysty peittelemään jälkiään poistamalla tai </w:t>
      </w:r>
      <w:r>
        <w:lastRenderedPageBreak/>
        <w:t>muokkaamalla</w:t>
      </w:r>
      <w:r w:rsidR="00016F3D">
        <w:t xml:space="preserve"> vanhoja</w:t>
      </w:r>
      <w:r>
        <w:t xml:space="preserve"> merkintöjä. Tämä vahvistaa luottamusta sovelluksen kä</w:t>
      </w:r>
      <w:r w:rsidR="00581C96">
        <w:t>yttäjäkunnassa</w:t>
      </w:r>
      <w:r w:rsidR="00C8662F">
        <w:t xml:space="preserve"> auton omistajan ja</w:t>
      </w:r>
      <w:r>
        <w:t xml:space="preserve"> </w:t>
      </w:r>
      <w:r w:rsidR="00954495">
        <w:t>autosta</w:t>
      </w:r>
      <w:r>
        <w:t xml:space="preserve"> kiinnostuneiden ostajien välillä.</w:t>
      </w:r>
    </w:p>
    <w:p w14:paraId="73B98209" w14:textId="393D0BC4" w:rsidR="00B24FC1" w:rsidRPr="00B6663D" w:rsidRDefault="006F2CD7" w:rsidP="007D1B3E">
      <w:pPr>
        <w:pStyle w:val="Otsikko1"/>
      </w:pPr>
      <w:bookmarkStart w:id="11" w:name="_Toc499482772"/>
      <w:r>
        <w:lastRenderedPageBreak/>
        <w:t>TYÖ</w:t>
      </w:r>
      <w:r w:rsidR="00C9217D">
        <w:t>HÖN</w:t>
      </w:r>
      <w:r>
        <w:t xml:space="preserve"> </w:t>
      </w:r>
      <w:r w:rsidR="00C9217D">
        <w:t xml:space="preserve">LIITTYVÄ </w:t>
      </w:r>
      <w:r w:rsidR="008E140F">
        <w:t>OHJELMISTO</w:t>
      </w:r>
      <w:bookmarkEnd w:id="11"/>
    </w:p>
    <w:p w14:paraId="77D8EA87" w14:textId="77777777" w:rsidR="00043689" w:rsidRDefault="00043689" w:rsidP="00344A7F">
      <w:pPr>
        <w:pStyle w:val="Otsikko2"/>
      </w:pPr>
      <w:bookmarkStart w:id="12" w:name="_Toc499482773"/>
      <w:proofErr w:type="spellStart"/>
      <w:r>
        <w:t>S</w:t>
      </w:r>
      <w:r w:rsidR="00ED31CA">
        <w:t>olidity</w:t>
      </w:r>
      <w:proofErr w:type="spellEnd"/>
      <w:r w:rsidR="00ED31CA">
        <w:t>-kääntäjä</w:t>
      </w:r>
      <w:bookmarkEnd w:id="12"/>
    </w:p>
    <w:p w14:paraId="365BC9E6" w14:textId="00E3AEEB" w:rsidR="003969A5" w:rsidRDefault="003969A5" w:rsidP="007D1B3E">
      <w:proofErr w:type="spellStart"/>
      <w:r>
        <w:t>Solidity</w:t>
      </w:r>
      <w:proofErr w:type="spellEnd"/>
      <w:r>
        <w:t xml:space="preserve">-kääntäjä kääntää </w:t>
      </w:r>
      <w:proofErr w:type="spellStart"/>
      <w:r>
        <w:t>Solid</w:t>
      </w:r>
      <w:r w:rsidR="00C66F06">
        <w:t>i</w:t>
      </w:r>
      <w:r w:rsidR="00CA4FA5">
        <w:t>ty</w:t>
      </w:r>
      <w:proofErr w:type="spellEnd"/>
      <w:r w:rsidR="00CA4FA5">
        <w:t xml:space="preserve">-kielen </w:t>
      </w:r>
      <w:proofErr w:type="spellStart"/>
      <w:r w:rsidR="00CA4FA5">
        <w:t>Ethereum</w:t>
      </w:r>
      <w:proofErr w:type="spellEnd"/>
      <w:r w:rsidR="00CA4FA5">
        <w:t xml:space="preserve">-tavukoodiksi, jonka </w:t>
      </w:r>
      <w:proofErr w:type="spellStart"/>
      <w:r w:rsidR="00CA4FA5">
        <w:t>Ethereum</w:t>
      </w:r>
      <w:proofErr w:type="spellEnd"/>
      <w:r w:rsidR="00CA4FA5">
        <w:t xml:space="preserve">-virtuaalikone </w:t>
      </w:r>
      <w:r w:rsidR="001C3048">
        <w:t>muuntaa konekäskyiksi</w:t>
      </w:r>
      <w:r>
        <w:t xml:space="preserve">. </w:t>
      </w:r>
      <w:proofErr w:type="spellStart"/>
      <w:r>
        <w:t>Solidity</w:t>
      </w:r>
      <w:proofErr w:type="spellEnd"/>
      <w:r>
        <w:t>-kieli on hyvin yksinkertainen</w:t>
      </w:r>
      <w:r w:rsidR="000738AE">
        <w:t xml:space="preserve"> ja helposti opittava</w:t>
      </w:r>
      <w:r>
        <w:t xml:space="preserve">. </w:t>
      </w:r>
      <w:r w:rsidR="00B2290E">
        <w:t xml:space="preserve">Kirjoitusasultaan se </w:t>
      </w:r>
      <w:r>
        <w:t>muistuttaa Ja</w:t>
      </w:r>
      <w:r w:rsidR="000738AE">
        <w:t>va</w:t>
      </w:r>
      <w:r w:rsidR="00C9217D">
        <w:t>S</w:t>
      </w:r>
      <w:r w:rsidR="000738AE">
        <w:t>criptiä.</w:t>
      </w:r>
      <w:r w:rsidR="00C66F06">
        <w:t xml:space="preserve"> Ohjelmoijayhteisö on kehittänyt monia </w:t>
      </w:r>
      <w:proofErr w:type="spellStart"/>
      <w:r w:rsidR="00C66F06">
        <w:t>Solidity</w:t>
      </w:r>
      <w:proofErr w:type="spellEnd"/>
      <w:r w:rsidR="00C66F06">
        <w:t xml:space="preserve">-kääntäjiä. Yksi kääntäjä on </w:t>
      </w:r>
      <w:proofErr w:type="spellStart"/>
      <w:r w:rsidR="00C66F06">
        <w:t>Browser</w:t>
      </w:r>
      <w:proofErr w:type="spellEnd"/>
      <w:r w:rsidR="00C66F06">
        <w:t xml:space="preserve"> </w:t>
      </w:r>
      <w:proofErr w:type="spellStart"/>
      <w:r w:rsidR="00C66F06">
        <w:t>Solidity</w:t>
      </w:r>
      <w:proofErr w:type="spellEnd"/>
      <w:r w:rsidR="0075532F">
        <w:t xml:space="preserve"> (ks. 4</w:t>
      </w:r>
      <w:r w:rsidR="00CA4FA5">
        <w:t>.2.1). Kääntäjiä on myös</w:t>
      </w:r>
      <w:r w:rsidR="00C66F06">
        <w:t xml:space="preserve"> </w:t>
      </w:r>
      <w:proofErr w:type="spellStart"/>
      <w:r w:rsidR="00C66F06">
        <w:t>Truffle</w:t>
      </w:r>
      <w:proofErr w:type="spellEnd"/>
      <w:r w:rsidR="00C66F06">
        <w:t xml:space="preserve">-sovelluskehyksessä sekä </w:t>
      </w:r>
      <w:proofErr w:type="spellStart"/>
      <w:r w:rsidR="00C66F06">
        <w:t>Ethereum</w:t>
      </w:r>
      <w:proofErr w:type="spellEnd"/>
      <w:r w:rsidR="00C66F06">
        <w:t xml:space="preserve"> </w:t>
      </w:r>
      <w:proofErr w:type="spellStart"/>
      <w:r w:rsidR="00C66F06">
        <w:t>Wallet</w:t>
      </w:r>
      <w:proofErr w:type="spellEnd"/>
      <w:r w:rsidR="00C66F06">
        <w:t xml:space="preserve"> -ohjelmassa</w:t>
      </w:r>
      <w:r w:rsidR="001C1AD1">
        <w:t>.</w:t>
      </w:r>
    </w:p>
    <w:p w14:paraId="7A5D3BCA" w14:textId="77777777" w:rsidR="003969A5" w:rsidRDefault="003969A5" w:rsidP="00344A7F">
      <w:pPr>
        <w:pStyle w:val="Otsikko2"/>
      </w:pPr>
      <w:bookmarkStart w:id="13" w:name="_Toc499482774"/>
      <w:r>
        <w:t>Web3-kirjasto</w:t>
      </w:r>
      <w:bookmarkEnd w:id="13"/>
    </w:p>
    <w:p w14:paraId="2C5AA4ED" w14:textId="59B1D721" w:rsidR="000738AE" w:rsidRDefault="003969A5" w:rsidP="007D1B3E">
      <w:r>
        <w:t>We</w:t>
      </w:r>
      <w:r w:rsidR="003B2C69">
        <w:t xml:space="preserve">b3 on </w:t>
      </w:r>
      <w:proofErr w:type="spellStart"/>
      <w:r w:rsidR="003B2C69">
        <w:t>javascript</w:t>
      </w:r>
      <w:proofErr w:type="spellEnd"/>
      <w:r w:rsidR="003B2C69">
        <w:t xml:space="preserve">-kirjasto, joka pystyy lähettämään kutsuja </w:t>
      </w:r>
      <w:r>
        <w:t xml:space="preserve">paikalliselle </w:t>
      </w:r>
      <w:proofErr w:type="spellStart"/>
      <w:r>
        <w:t>ethereum</w:t>
      </w:r>
      <w:proofErr w:type="spellEnd"/>
      <w:r>
        <w:t>-solmulle</w:t>
      </w:r>
      <w:r w:rsidR="003B2C69">
        <w:t xml:space="preserve">. Web3:n avulla internet-selaimessa olevat sovellukset voivat </w:t>
      </w:r>
      <w:proofErr w:type="spellStart"/>
      <w:r w:rsidR="003B2C69">
        <w:t>vuorovaikuttaa</w:t>
      </w:r>
      <w:proofErr w:type="spellEnd"/>
      <w:r w:rsidR="003B2C69">
        <w:t xml:space="preserve"> </w:t>
      </w:r>
      <w:proofErr w:type="spellStart"/>
      <w:r w:rsidR="003B2C69">
        <w:t>Ethereum</w:t>
      </w:r>
      <w:proofErr w:type="spellEnd"/>
      <w:r w:rsidR="003B2C69">
        <w:t xml:space="preserve">-verkon kanssa. </w:t>
      </w:r>
      <w:r w:rsidR="00C27BDE">
        <w:t>Web3:sta</w:t>
      </w:r>
      <w:r w:rsidR="003B2C69">
        <w:t xml:space="preserve"> on olemassa </w:t>
      </w:r>
      <w:proofErr w:type="spellStart"/>
      <w:r w:rsidR="003B2C69">
        <w:t>npm</w:t>
      </w:r>
      <w:proofErr w:type="spellEnd"/>
      <w:r w:rsidR="003B2C69">
        <w:t>-paketti, jonka voi ottaa käyttöön</w:t>
      </w:r>
      <w:r w:rsidR="004D5713">
        <w:t xml:space="preserve"> helposti</w:t>
      </w:r>
      <w:r w:rsidR="003B2C69">
        <w:t xml:space="preserve"> Meteorissa. Kirjasto on hyvin dokumentoitu esimerkkeineen </w:t>
      </w:r>
      <w:proofErr w:type="spellStart"/>
      <w:r w:rsidR="0012562C">
        <w:t>Ethereumin</w:t>
      </w:r>
      <w:proofErr w:type="spellEnd"/>
      <w:r w:rsidR="003B2C69">
        <w:t xml:space="preserve"> GitHubin wiki-sivuilla.</w:t>
      </w:r>
      <w:r w:rsidR="0012562C">
        <w:t xml:space="preserve"> (</w:t>
      </w:r>
      <w:r w:rsidR="00853E77">
        <w:t>11</w:t>
      </w:r>
      <w:r w:rsidR="00D701D2">
        <w:t>.</w:t>
      </w:r>
      <w:r w:rsidR="0012562C">
        <w:t>)</w:t>
      </w:r>
    </w:p>
    <w:p w14:paraId="2C75E8A6" w14:textId="77777777" w:rsidR="00A27792" w:rsidRDefault="00A27792" w:rsidP="00344A7F">
      <w:pPr>
        <w:pStyle w:val="Otsikko2"/>
      </w:pPr>
      <w:bookmarkStart w:id="14" w:name="_Toc499482775"/>
      <w:proofErr w:type="spellStart"/>
      <w:r>
        <w:t>Browser</w:t>
      </w:r>
      <w:proofErr w:type="spellEnd"/>
      <w:r>
        <w:t xml:space="preserve"> </w:t>
      </w:r>
      <w:proofErr w:type="spellStart"/>
      <w:r>
        <w:t>Solidity</w:t>
      </w:r>
      <w:bookmarkEnd w:id="14"/>
      <w:proofErr w:type="spellEnd"/>
    </w:p>
    <w:p w14:paraId="1A0267DF" w14:textId="3A86E9C7" w:rsidR="000738AE" w:rsidRDefault="00864612" w:rsidP="007D1B3E">
      <w:proofErr w:type="spellStart"/>
      <w:r>
        <w:t>Browser</w:t>
      </w:r>
      <w:proofErr w:type="spellEnd"/>
      <w:r>
        <w:t xml:space="preserve"> </w:t>
      </w:r>
      <w:proofErr w:type="spellStart"/>
      <w:r>
        <w:t>S</w:t>
      </w:r>
      <w:r w:rsidR="00342D35">
        <w:t>olidity</w:t>
      </w:r>
      <w:proofErr w:type="spellEnd"/>
      <w:r w:rsidR="00342D35">
        <w:t xml:space="preserve"> on selaimessa käytettävä kääntäjä. </w:t>
      </w:r>
      <w:r w:rsidR="0040555F">
        <w:t xml:space="preserve">Sen etuna on, että se toimii kaikilla </w:t>
      </w:r>
      <w:r w:rsidR="001C3048">
        <w:t>tietokoneilla ilman ylimääräisten</w:t>
      </w:r>
      <w:r w:rsidR="0040555F">
        <w:t xml:space="preserve"> ohjelmien asennusta.</w:t>
      </w:r>
      <w:r w:rsidR="00E1667E">
        <w:t xml:space="preserve"> (</w:t>
      </w:r>
      <w:r w:rsidR="00853E77">
        <w:t>12</w:t>
      </w:r>
      <w:r w:rsidR="00865BA9">
        <w:t>.</w:t>
      </w:r>
      <w:r w:rsidR="00E1667E">
        <w:t>)</w:t>
      </w:r>
    </w:p>
    <w:p w14:paraId="69579C24" w14:textId="41542DC3" w:rsidR="00A27792" w:rsidRDefault="00994167" w:rsidP="00344A7F">
      <w:pPr>
        <w:pStyle w:val="Otsikko2"/>
      </w:pPr>
      <w:bookmarkStart w:id="15" w:name="_Toc499482776"/>
      <w:proofErr w:type="spellStart"/>
      <w:r>
        <w:t>TestRPC</w:t>
      </w:r>
      <w:bookmarkEnd w:id="15"/>
      <w:proofErr w:type="spellEnd"/>
    </w:p>
    <w:p w14:paraId="610E11E1" w14:textId="14CC0DB4" w:rsidR="002A10A5" w:rsidRDefault="00994167" w:rsidP="007D1B3E">
      <w:proofErr w:type="spellStart"/>
      <w:r>
        <w:t>TestRPC</w:t>
      </w:r>
      <w:proofErr w:type="spellEnd"/>
      <w:r w:rsidR="00FE7D47">
        <w:t xml:space="preserve"> </w:t>
      </w:r>
      <w:r w:rsidR="00342D35">
        <w:t>on</w:t>
      </w:r>
      <w:r w:rsidR="00FE7D47">
        <w:t xml:space="preserve"> </w:t>
      </w:r>
      <w:proofErr w:type="spellStart"/>
      <w:r w:rsidR="00FE7D47">
        <w:t>Ethereum</w:t>
      </w:r>
      <w:proofErr w:type="spellEnd"/>
      <w:r w:rsidR="00FE7D47">
        <w:t xml:space="preserve"> älykkäiden sopimusten kehittämistä varten tehty</w:t>
      </w:r>
      <w:r w:rsidR="00342D35">
        <w:t xml:space="preserve"> </w:t>
      </w:r>
      <w:proofErr w:type="spellStart"/>
      <w:r w:rsidR="00342D35">
        <w:t>node</w:t>
      </w:r>
      <w:proofErr w:type="spellEnd"/>
      <w:r w:rsidR="00342D35">
        <w:t xml:space="preserve">-palvelinsovellus, joka on tehty mukailemaan hyvin tarkasti </w:t>
      </w:r>
      <w:proofErr w:type="spellStart"/>
      <w:r w:rsidR="002A10A5">
        <w:t>Ethereum</w:t>
      </w:r>
      <w:proofErr w:type="spellEnd"/>
      <w:r w:rsidR="002A10A5">
        <w:t>-lohkoketjun toimintaa</w:t>
      </w:r>
      <w:r w:rsidR="00FE7D47">
        <w:t xml:space="preserve">. </w:t>
      </w:r>
      <w:proofErr w:type="spellStart"/>
      <w:r>
        <w:t>TestRPC</w:t>
      </w:r>
      <w:proofErr w:type="spellEnd"/>
      <w:r w:rsidR="0027162A">
        <w:t xml:space="preserve"> toimii kehittäjän paikallisella tietokoneella</w:t>
      </w:r>
      <w:r w:rsidR="002A10A5">
        <w:t>.</w:t>
      </w:r>
      <w:r w:rsidR="0027162A">
        <w:t xml:space="preserve"> Maksutapahtumien todentaminen tapahtuu </w:t>
      </w:r>
      <w:proofErr w:type="spellStart"/>
      <w:r>
        <w:t>TestRPC</w:t>
      </w:r>
      <w:r w:rsidR="0027162A">
        <w:t>:ssä</w:t>
      </w:r>
      <w:proofErr w:type="spellEnd"/>
      <w:r w:rsidR="0027162A">
        <w:t xml:space="preserve"> hyvin nopeasti, eikä maksutapahtumista tarvits</w:t>
      </w:r>
      <w:r w:rsidR="007264FA">
        <w:t>e maksaa oikeaa, rahanarvoista e</w:t>
      </w:r>
      <w:r w:rsidR="0027162A">
        <w:t>etteriä.</w:t>
      </w:r>
      <w:r w:rsidR="00FE7D47">
        <w:t xml:space="preserve"> (</w:t>
      </w:r>
      <w:r w:rsidR="00853E77">
        <w:t>13</w:t>
      </w:r>
      <w:r w:rsidR="003767C9">
        <w:t>.</w:t>
      </w:r>
      <w:r w:rsidR="00FE7D47">
        <w:t>)</w:t>
      </w:r>
    </w:p>
    <w:p w14:paraId="2B8D9588" w14:textId="2C2F3D4C" w:rsidR="00F53341" w:rsidRDefault="00882DA1" w:rsidP="007D1B3E">
      <w:r>
        <w:t xml:space="preserve">Tätä työtä kehittäessä </w:t>
      </w:r>
      <w:proofErr w:type="spellStart"/>
      <w:r>
        <w:t>TestRPC:n</w:t>
      </w:r>
      <w:proofErr w:type="spellEnd"/>
      <w:r>
        <w:t xml:space="preserve"> asentaminen </w:t>
      </w:r>
      <w:r w:rsidR="00342D35">
        <w:t>Windows</w:t>
      </w:r>
      <w:r>
        <w:t>-käyttöjärjestelmälle</w:t>
      </w:r>
      <w:r w:rsidR="00803900">
        <w:t xml:space="preserve"> </w:t>
      </w:r>
      <w:r w:rsidR="00EA0737">
        <w:t>vaati ohjelmistoa, jota ei ol</w:t>
      </w:r>
      <w:r>
        <w:t>lut</w:t>
      </w:r>
      <w:r w:rsidR="00EA0737">
        <w:t xml:space="preserve"> valmiina Window</w:t>
      </w:r>
      <w:r>
        <w:t>sissa</w:t>
      </w:r>
      <w:r w:rsidR="0040555F">
        <w:t>.</w:t>
      </w:r>
      <w:r w:rsidR="00803900">
        <w:t xml:space="preserve"> </w:t>
      </w:r>
      <w:r>
        <w:t>Asentamisessa käytettiin</w:t>
      </w:r>
      <w:r w:rsidR="00E00E15">
        <w:t xml:space="preserve"> </w:t>
      </w:r>
      <w:r w:rsidR="00803900">
        <w:t xml:space="preserve">Microsoft Visual Studio </w:t>
      </w:r>
      <w:proofErr w:type="spellStart"/>
      <w:r w:rsidR="00E00E15">
        <w:t>Community</w:t>
      </w:r>
      <w:proofErr w:type="spellEnd"/>
      <w:r w:rsidR="00E00E15">
        <w:t xml:space="preserve"> Edition -</w:t>
      </w:r>
      <w:r>
        <w:t>ohjelman mukana tulleita resursseja.</w:t>
      </w:r>
      <w:r w:rsidR="00DC13CA">
        <w:t xml:space="preserve"> </w:t>
      </w:r>
      <w:proofErr w:type="spellStart"/>
      <w:r>
        <w:t>TestRPC:n</w:t>
      </w:r>
      <w:proofErr w:type="spellEnd"/>
      <w:r>
        <w:t xml:space="preserve"> kehittäjien mukaan 25.10.2017 Windows-asennus on helpottunut, eikä ylimääräisten </w:t>
      </w:r>
      <w:r>
        <w:lastRenderedPageBreak/>
        <w:t>resurssien asennusta vaadita enää</w:t>
      </w:r>
      <w:r w:rsidR="00E00E15">
        <w:t>.</w:t>
      </w:r>
      <w:r w:rsidR="000F4F68">
        <w:t xml:space="preserve"> </w:t>
      </w:r>
      <w:proofErr w:type="spellStart"/>
      <w:r w:rsidR="000F4F68">
        <w:t>TestRPC</w:t>
      </w:r>
      <w:proofErr w:type="spellEnd"/>
      <w:r w:rsidR="000F4F68">
        <w:t xml:space="preserve"> on yhdistynyt </w:t>
      </w:r>
      <w:proofErr w:type="spellStart"/>
      <w:r w:rsidR="000F4F68">
        <w:t>Truffle</w:t>
      </w:r>
      <w:proofErr w:type="spellEnd"/>
      <w:r w:rsidR="000F4F68">
        <w:t xml:space="preserve">-sovelluskehyksen (Ks. 4.5) ominaisuudeksi, ja ottanut nimekseen </w:t>
      </w:r>
      <w:proofErr w:type="spellStart"/>
      <w:r w:rsidR="000F4F68">
        <w:t>Ganache</w:t>
      </w:r>
      <w:proofErr w:type="spellEnd"/>
      <w:r w:rsidR="000F4F68">
        <w:t xml:space="preserve"> CLI.</w:t>
      </w:r>
      <w:r w:rsidR="00FB2195">
        <w:t xml:space="preserve"> (</w:t>
      </w:r>
      <w:r w:rsidR="00853E77">
        <w:t>14</w:t>
      </w:r>
      <w:r w:rsidR="005D2523">
        <w:t>;</w:t>
      </w:r>
      <w:r w:rsidR="00FB2195">
        <w:t xml:space="preserve"> </w:t>
      </w:r>
      <w:r w:rsidR="00853E77">
        <w:t>15</w:t>
      </w:r>
      <w:r w:rsidR="003767C9">
        <w:t>.</w:t>
      </w:r>
      <w:r w:rsidR="00AC0E62">
        <w:t>)</w:t>
      </w:r>
    </w:p>
    <w:p w14:paraId="71AE53B3" w14:textId="77777777" w:rsidR="00F53341" w:rsidRPr="00F53341" w:rsidRDefault="00F53341" w:rsidP="00F53341"/>
    <w:p w14:paraId="47CDFD4D" w14:textId="77777777" w:rsidR="00A27792" w:rsidRDefault="00A27792" w:rsidP="00344A7F">
      <w:pPr>
        <w:pStyle w:val="Otsikko2"/>
      </w:pPr>
      <w:bookmarkStart w:id="16" w:name="_Toc499482777"/>
      <w:proofErr w:type="spellStart"/>
      <w:r>
        <w:t>Truffle</w:t>
      </w:r>
      <w:proofErr w:type="spellEnd"/>
      <w:r>
        <w:t>-sovelluskehys</w:t>
      </w:r>
      <w:bookmarkEnd w:id="16"/>
    </w:p>
    <w:p w14:paraId="4A9789B7" w14:textId="3D35638D" w:rsidR="00A14CF4" w:rsidRDefault="00342D35" w:rsidP="007D1B3E">
      <w:proofErr w:type="spellStart"/>
      <w:r>
        <w:t>Truffle</w:t>
      </w:r>
      <w:proofErr w:type="spellEnd"/>
      <w:r>
        <w:t xml:space="preserve"> on </w:t>
      </w:r>
      <w:proofErr w:type="spellStart"/>
      <w:r>
        <w:t>Ethereum</w:t>
      </w:r>
      <w:r w:rsidR="001821BA">
        <w:t>in</w:t>
      </w:r>
      <w:proofErr w:type="spellEnd"/>
      <w:r>
        <w:t xml:space="preserve"> älykkäiden sopimusten kehittämistä varten luotu </w:t>
      </w:r>
      <w:r w:rsidR="0097362D">
        <w:t>sovelluskehys</w:t>
      </w:r>
      <w:r w:rsidR="00B81AD4">
        <w:t>.</w:t>
      </w:r>
      <w:r w:rsidR="002D0905">
        <w:t xml:space="preserve"> </w:t>
      </w:r>
      <w:r w:rsidR="00B81AD4">
        <w:t xml:space="preserve">Sen </w:t>
      </w:r>
      <w:r w:rsidR="002D0905">
        <w:t xml:space="preserve">on tarkoitus helpottaa </w:t>
      </w:r>
      <w:proofErr w:type="spellStart"/>
      <w:r w:rsidR="002D0905">
        <w:t>Solidity</w:t>
      </w:r>
      <w:proofErr w:type="spellEnd"/>
      <w:r w:rsidR="002D0905">
        <w:t xml:space="preserve">-kielellä </w:t>
      </w:r>
      <w:r w:rsidR="00E00E15">
        <w:t>älykkäiden sopimusten koodin kirjoittamista</w:t>
      </w:r>
      <w:r w:rsidR="002D0905">
        <w:t>.</w:t>
      </w:r>
      <w:r w:rsidR="0097532C">
        <w:t xml:space="preserve"> Sovelluskehyksen</w:t>
      </w:r>
      <w:r w:rsidR="0097362D">
        <w:t xml:space="preserve"> avulla </w:t>
      </w:r>
      <w:r w:rsidR="001C1AD1">
        <w:t xml:space="preserve">voi tehdä älykkäiden sopimusten jatkuvaa integraatiota </w:t>
      </w:r>
      <w:proofErr w:type="spellStart"/>
      <w:r w:rsidR="001C1AD1">
        <w:t>Ethereum</w:t>
      </w:r>
      <w:proofErr w:type="spellEnd"/>
      <w:r w:rsidR="001C1AD1">
        <w:t xml:space="preserve">-lohkoketjuun. </w:t>
      </w:r>
      <w:proofErr w:type="spellStart"/>
      <w:r w:rsidR="001C1AD1">
        <w:t>Trufflen</w:t>
      </w:r>
      <w:proofErr w:type="spellEnd"/>
      <w:r w:rsidR="001C1AD1">
        <w:t xml:space="preserve"> avulla voi myös </w:t>
      </w:r>
      <w:r w:rsidR="00B81AD4">
        <w:t>kirjoittaa</w:t>
      </w:r>
      <w:r w:rsidR="001C1AD1">
        <w:t xml:space="preserve"> automatisoituja testejä</w:t>
      </w:r>
      <w:r w:rsidR="002D0905">
        <w:t xml:space="preserve"> sopimuksille.</w:t>
      </w:r>
      <w:r w:rsidR="001C1AD1">
        <w:t xml:space="preserve"> </w:t>
      </w:r>
      <w:r w:rsidR="00F03DC7">
        <w:t>(</w:t>
      </w:r>
      <w:r w:rsidR="00853E77">
        <w:t>16</w:t>
      </w:r>
      <w:r w:rsidR="00487B07">
        <w:t>.</w:t>
      </w:r>
      <w:r w:rsidR="00F03DC7">
        <w:t>)</w:t>
      </w:r>
    </w:p>
    <w:p w14:paraId="328B0F11" w14:textId="77777777" w:rsidR="00A27792" w:rsidRDefault="00A27792" w:rsidP="00344A7F">
      <w:pPr>
        <w:pStyle w:val="Otsikko2"/>
      </w:pPr>
      <w:bookmarkStart w:id="17" w:name="_Toc499482778"/>
      <w:proofErr w:type="spellStart"/>
      <w:r>
        <w:t>Meteor</w:t>
      </w:r>
      <w:bookmarkEnd w:id="17"/>
      <w:proofErr w:type="spellEnd"/>
    </w:p>
    <w:p w14:paraId="424AA8CA" w14:textId="618C3B12" w:rsidR="00A27792" w:rsidRDefault="00F53341" w:rsidP="007D1B3E">
      <w:proofErr w:type="spellStart"/>
      <w:r>
        <w:t>Meteor</w:t>
      </w:r>
      <w:proofErr w:type="spellEnd"/>
      <w:r>
        <w:t xml:space="preserve"> o</w:t>
      </w:r>
      <w:r w:rsidR="00126FCF">
        <w:t xml:space="preserve">n sovelluskehys, joka yhdistää </w:t>
      </w:r>
      <w:proofErr w:type="spellStart"/>
      <w:r w:rsidR="00126FCF">
        <w:t>Node</w:t>
      </w:r>
      <w:proofErr w:type="spellEnd"/>
      <w:r w:rsidR="00126FCF">
        <w:t xml:space="preserve">-palvelimen </w:t>
      </w:r>
      <w:r w:rsidR="00A00139">
        <w:t xml:space="preserve">ja </w:t>
      </w:r>
      <w:proofErr w:type="spellStart"/>
      <w:r w:rsidR="00126FCF">
        <w:t>M</w:t>
      </w:r>
      <w:r>
        <w:t>ongo</w:t>
      </w:r>
      <w:r w:rsidR="00126FCF">
        <w:t>DB</w:t>
      </w:r>
      <w:proofErr w:type="spellEnd"/>
      <w:r>
        <w:t xml:space="preserve"> -tietokannan hyvin helppokäyttöisesti</w:t>
      </w:r>
      <w:r w:rsidR="007A3FED">
        <w:t>.</w:t>
      </w:r>
      <w:r w:rsidR="00E00E15">
        <w:t xml:space="preserve"> </w:t>
      </w:r>
      <w:proofErr w:type="spellStart"/>
      <w:r w:rsidR="00E00E15">
        <w:t>Meteor</w:t>
      </w:r>
      <w:proofErr w:type="spellEnd"/>
      <w:r w:rsidR="00E00E15">
        <w:t xml:space="preserve"> on saanut maailmalla huomiota, koska sen avulla voi tehdä samanaikaisesti verkkosivuja sekä mobiilisovelluksia</w:t>
      </w:r>
      <w:r w:rsidR="004D1F87">
        <w:t>. Meteori</w:t>
      </w:r>
      <w:r w:rsidR="009B1C89">
        <w:t>lla</w:t>
      </w:r>
      <w:r w:rsidR="004D1F87">
        <w:t xml:space="preserve"> on helppo </w:t>
      </w:r>
      <w:r w:rsidR="009B1C89">
        <w:t xml:space="preserve">luoda </w:t>
      </w:r>
      <w:r w:rsidR="004D1F87">
        <w:t xml:space="preserve">reaktiivisia käyttöliittymiä, </w:t>
      </w:r>
      <w:r w:rsidR="009B1C89">
        <w:t>jolloin sovelluksen</w:t>
      </w:r>
      <w:r w:rsidR="004D1F87">
        <w:t xml:space="preserve"> käyttöliittymä näyttää reaaliaikaisesti kaikki päivitykset</w:t>
      </w:r>
      <w:r w:rsidR="00FB7FBE">
        <w:t>,</w:t>
      </w:r>
      <w:r w:rsidR="004D1F87">
        <w:t xml:space="preserve"> mit</w:t>
      </w:r>
      <w:r w:rsidR="00FB7FBE">
        <w:t>k</w:t>
      </w:r>
      <w:r w:rsidR="004D1F87">
        <w:t>ä tulevat tietokantaan</w:t>
      </w:r>
      <w:r w:rsidR="00E00E15">
        <w:t xml:space="preserve">. </w:t>
      </w:r>
      <w:r w:rsidR="00997693">
        <w:t>(</w:t>
      </w:r>
      <w:r w:rsidR="00853E77">
        <w:t>17</w:t>
      </w:r>
      <w:r w:rsidR="00F96DC9">
        <w:t>.</w:t>
      </w:r>
      <w:r w:rsidR="00997693">
        <w:t>)</w:t>
      </w:r>
    </w:p>
    <w:p w14:paraId="6C1AB93D" w14:textId="77777777" w:rsidR="007C12AD" w:rsidRDefault="007C12AD" w:rsidP="00344A7F">
      <w:pPr>
        <w:pStyle w:val="Otsikko2"/>
      </w:pPr>
      <w:bookmarkStart w:id="18" w:name="_Toc499482779"/>
      <w:proofErr w:type="spellStart"/>
      <w:r>
        <w:t>GoEthereum</w:t>
      </w:r>
      <w:proofErr w:type="spellEnd"/>
      <w:r>
        <w:t xml:space="preserve"> (</w:t>
      </w:r>
      <w:proofErr w:type="spellStart"/>
      <w:r>
        <w:t>geth</w:t>
      </w:r>
      <w:proofErr w:type="spellEnd"/>
      <w:r>
        <w:t>)</w:t>
      </w:r>
      <w:bookmarkEnd w:id="18"/>
    </w:p>
    <w:p w14:paraId="5BE62F5C" w14:textId="33C3FA6E" w:rsidR="007C12AD" w:rsidRDefault="00F53341" w:rsidP="007C12AD">
      <w:r>
        <w:t xml:space="preserve">Go-kielellä ohjelmoitu </w:t>
      </w:r>
      <w:proofErr w:type="spellStart"/>
      <w:r>
        <w:t>Ethereum</w:t>
      </w:r>
      <w:proofErr w:type="spellEnd"/>
      <w:r>
        <w:t>-virtuaalikone.</w:t>
      </w:r>
      <w:r w:rsidR="0097532C">
        <w:t xml:space="preserve"> </w:t>
      </w:r>
      <w:r w:rsidR="00A14CF4">
        <w:t>Tämän työn</w:t>
      </w:r>
      <w:r w:rsidR="0097532C">
        <w:t xml:space="preserve"> sovellusta kehittäessä </w:t>
      </w:r>
      <w:proofErr w:type="spellStart"/>
      <w:r w:rsidR="0097532C">
        <w:t>geth</w:t>
      </w:r>
      <w:proofErr w:type="spellEnd"/>
      <w:r w:rsidR="0097532C">
        <w:t xml:space="preserve">-solmua ei juurikaan käytetty, koska kehityksessä käytettiin lähinnä </w:t>
      </w:r>
      <w:proofErr w:type="spellStart"/>
      <w:r w:rsidR="00994167">
        <w:t>TestRPC</w:t>
      </w:r>
      <w:proofErr w:type="spellEnd"/>
      <w:r w:rsidR="0097532C">
        <w:t xml:space="preserve">-testiverkkoa. </w:t>
      </w:r>
      <w:proofErr w:type="spellStart"/>
      <w:r w:rsidR="0097532C">
        <w:t>Geth</w:t>
      </w:r>
      <w:proofErr w:type="spellEnd"/>
      <w:r w:rsidR="0097532C">
        <w:t xml:space="preserve">-solmua tarvittaisiin, jos </w:t>
      </w:r>
      <w:r w:rsidR="00C27BDE">
        <w:t>työssä kehitetty älykäs sopimus</w:t>
      </w:r>
      <w:r w:rsidR="0097532C">
        <w:t xml:space="preserve"> haluttaisiin sijoittaa oikeaan </w:t>
      </w:r>
      <w:proofErr w:type="spellStart"/>
      <w:r w:rsidR="0097532C">
        <w:t>Ethereum</w:t>
      </w:r>
      <w:proofErr w:type="spellEnd"/>
      <w:r w:rsidR="0097532C">
        <w:t>-verkkoon.</w:t>
      </w:r>
      <w:r w:rsidR="004E6CF5">
        <w:t xml:space="preserve"> (</w:t>
      </w:r>
      <w:r w:rsidR="00853E77">
        <w:t>18</w:t>
      </w:r>
      <w:r w:rsidR="00F449BA">
        <w:t>;</w:t>
      </w:r>
      <w:r w:rsidR="004E6CF5">
        <w:t xml:space="preserve"> </w:t>
      </w:r>
      <w:r w:rsidR="00853E77">
        <w:t>19</w:t>
      </w:r>
      <w:r w:rsidR="004E6CF5">
        <w:t>.</w:t>
      </w:r>
      <w:r w:rsidR="005928BF">
        <w:t>)</w:t>
      </w:r>
    </w:p>
    <w:p w14:paraId="28B3D4C2" w14:textId="77777777" w:rsidR="007C12AD" w:rsidRDefault="007C12AD" w:rsidP="00344A7F">
      <w:pPr>
        <w:pStyle w:val="Otsikko2"/>
      </w:pPr>
      <w:bookmarkStart w:id="19" w:name="_Toc499482780"/>
      <w:proofErr w:type="spellStart"/>
      <w:r>
        <w:t>Ethereum</w:t>
      </w:r>
      <w:proofErr w:type="spellEnd"/>
      <w:r>
        <w:t xml:space="preserve"> </w:t>
      </w:r>
      <w:proofErr w:type="spellStart"/>
      <w:r>
        <w:t>Wallet</w:t>
      </w:r>
      <w:bookmarkEnd w:id="19"/>
      <w:proofErr w:type="spellEnd"/>
    </w:p>
    <w:p w14:paraId="15F5E561" w14:textId="088BB48D" w:rsidR="00697D4F" w:rsidRDefault="00502DA5" w:rsidP="007C12AD">
      <w:proofErr w:type="spellStart"/>
      <w:r>
        <w:t>Ethereum</w:t>
      </w:r>
      <w:proofErr w:type="spellEnd"/>
      <w:r>
        <w:t xml:space="preserve"> </w:t>
      </w:r>
      <w:proofErr w:type="spellStart"/>
      <w:r>
        <w:t>Wallet</w:t>
      </w:r>
      <w:proofErr w:type="spellEnd"/>
      <w:r>
        <w:t xml:space="preserve"> on helppokäyttöinen ohjelma,</w:t>
      </w:r>
      <w:r w:rsidR="004B0129">
        <w:t xml:space="preserve"> jolla käyttäjä voi </w:t>
      </w:r>
      <w:proofErr w:type="spellStart"/>
      <w:r w:rsidR="004B0129">
        <w:t>vuorovaikuttaa</w:t>
      </w:r>
      <w:proofErr w:type="spellEnd"/>
      <w:r w:rsidR="004B0129">
        <w:t xml:space="preserve"> </w:t>
      </w:r>
      <w:proofErr w:type="spellStart"/>
      <w:r w:rsidR="004B0129">
        <w:t>Ethereum</w:t>
      </w:r>
      <w:proofErr w:type="spellEnd"/>
      <w:r w:rsidR="004B0129">
        <w:t xml:space="preserve">-verkon kanssa. </w:t>
      </w:r>
      <w:r w:rsidR="003203E9">
        <w:t>Ohjelma</w:t>
      </w:r>
      <w:r w:rsidR="004B0129">
        <w:t xml:space="preserve"> </w:t>
      </w:r>
      <w:r>
        <w:t xml:space="preserve">käynnistää tietokoneelle </w:t>
      </w:r>
      <w:proofErr w:type="spellStart"/>
      <w:r>
        <w:t>geth</w:t>
      </w:r>
      <w:proofErr w:type="spellEnd"/>
      <w:r>
        <w:t>-solmun</w:t>
      </w:r>
      <w:r w:rsidR="003203E9">
        <w:t xml:space="preserve"> automaattisesti, vaatimatta käyttäjältä ymmärrystä tekniikan yksityiskohdista</w:t>
      </w:r>
      <w:r w:rsidR="00E330ED">
        <w:t xml:space="preserve">. </w:t>
      </w:r>
      <w:proofErr w:type="spellStart"/>
      <w:r w:rsidR="003203E9">
        <w:t>Ethereum</w:t>
      </w:r>
      <w:proofErr w:type="spellEnd"/>
      <w:r w:rsidR="003203E9">
        <w:t xml:space="preserve"> </w:t>
      </w:r>
      <w:proofErr w:type="spellStart"/>
      <w:r w:rsidR="003203E9">
        <w:t>Walletin</w:t>
      </w:r>
      <w:proofErr w:type="spellEnd"/>
      <w:r w:rsidR="003203E9">
        <w:t xml:space="preserve"> </w:t>
      </w:r>
      <w:r w:rsidR="00E330ED">
        <w:t xml:space="preserve">graafisella käyttöliittymällä voi tehdä maksutapahtumia </w:t>
      </w:r>
      <w:proofErr w:type="spellStart"/>
      <w:r w:rsidR="00E330ED">
        <w:t>Ethereum</w:t>
      </w:r>
      <w:proofErr w:type="spellEnd"/>
      <w:r w:rsidR="00E330ED">
        <w:t xml:space="preserve">-verkkoon. </w:t>
      </w:r>
      <w:r w:rsidR="003203E9">
        <w:t>Ohjelmassa</w:t>
      </w:r>
      <w:r w:rsidR="00E330ED">
        <w:t xml:space="preserve"> on </w:t>
      </w:r>
      <w:proofErr w:type="spellStart"/>
      <w:r w:rsidR="00E330ED">
        <w:t>Solidity</w:t>
      </w:r>
      <w:proofErr w:type="spellEnd"/>
      <w:r w:rsidR="00E330ED">
        <w:t xml:space="preserve">-kääntäjä, ja ohjelmalla voi lähettää sopimuksensa </w:t>
      </w:r>
      <w:proofErr w:type="spellStart"/>
      <w:r w:rsidR="00E330ED">
        <w:t>Ethereum</w:t>
      </w:r>
      <w:proofErr w:type="spellEnd"/>
      <w:r w:rsidR="00E330ED">
        <w:t>-verkkoon</w:t>
      </w:r>
      <w:r>
        <w:t xml:space="preserve">.  </w:t>
      </w:r>
      <w:r w:rsidR="004913FE">
        <w:lastRenderedPageBreak/>
        <w:t xml:space="preserve">Valitettavasti </w:t>
      </w:r>
      <w:proofErr w:type="spellStart"/>
      <w:r w:rsidR="004913FE">
        <w:t>Ethereum</w:t>
      </w:r>
      <w:proofErr w:type="spellEnd"/>
      <w:r w:rsidR="004913FE">
        <w:t xml:space="preserve"> </w:t>
      </w:r>
      <w:proofErr w:type="spellStart"/>
      <w:r w:rsidR="004913FE">
        <w:t>Wallet</w:t>
      </w:r>
      <w:proofErr w:type="spellEnd"/>
      <w:r w:rsidR="004913FE">
        <w:t xml:space="preserve"> ei toimi </w:t>
      </w:r>
      <w:proofErr w:type="spellStart"/>
      <w:r w:rsidR="00994167">
        <w:t>TestRPC</w:t>
      </w:r>
      <w:r w:rsidR="004913FE">
        <w:t>:n</w:t>
      </w:r>
      <w:proofErr w:type="spellEnd"/>
      <w:r w:rsidR="004913FE">
        <w:t xml:space="preserve"> kanssa, koska </w:t>
      </w:r>
      <w:proofErr w:type="spellStart"/>
      <w:r w:rsidR="00994167">
        <w:t>TestRPC</w:t>
      </w:r>
      <w:proofErr w:type="spellEnd"/>
      <w:r w:rsidR="004913FE">
        <w:t xml:space="preserve"> </w:t>
      </w:r>
      <w:r w:rsidR="007764F4">
        <w:t>toteuttaa</w:t>
      </w:r>
      <w:r w:rsidR="004913FE">
        <w:t xml:space="preserve"> vain osan kaikista rajapinnoista, joita </w:t>
      </w:r>
      <w:proofErr w:type="spellStart"/>
      <w:r w:rsidR="004913FE">
        <w:t>geth</w:t>
      </w:r>
      <w:proofErr w:type="spellEnd"/>
      <w:r w:rsidR="004913FE">
        <w:t xml:space="preserve">-solmussa on. </w:t>
      </w:r>
      <w:r w:rsidR="00516D16">
        <w:t xml:space="preserve">Maksutapahtumia lähettäessä </w:t>
      </w:r>
      <w:proofErr w:type="spellStart"/>
      <w:r w:rsidR="004913FE">
        <w:t>Ethereum</w:t>
      </w:r>
      <w:proofErr w:type="spellEnd"/>
      <w:r w:rsidR="00CE0985">
        <w:t xml:space="preserve"> </w:t>
      </w:r>
      <w:proofErr w:type="spellStart"/>
      <w:r w:rsidR="004913FE">
        <w:t>Wallet</w:t>
      </w:r>
      <w:proofErr w:type="spellEnd"/>
      <w:r w:rsidR="004913FE">
        <w:t xml:space="preserve"> käyttää rajapintaa </w:t>
      </w:r>
      <w:proofErr w:type="spellStart"/>
      <w:r w:rsidR="004913FE" w:rsidRPr="00DC58DD">
        <w:rPr>
          <w:i/>
        </w:rPr>
        <w:t>signAndSendTransaction</w:t>
      </w:r>
      <w:proofErr w:type="spellEnd"/>
      <w:r w:rsidR="004913FE">
        <w:t xml:space="preserve">, </w:t>
      </w:r>
      <w:r w:rsidR="00DC58DD">
        <w:t>jota</w:t>
      </w:r>
      <w:r w:rsidR="004913FE">
        <w:t xml:space="preserve"> ei ole </w:t>
      </w:r>
      <w:r w:rsidR="00B162B1">
        <w:t>toteutettu</w:t>
      </w:r>
      <w:r w:rsidR="004913FE">
        <w:t xml:space="preserve"> </w:t>
      </w:r>
      <w:proofErr w:type="spellStart"/>
      <w:r w:rsidR="00994167">
        <w:t>TestRPC</w:t>
      </w:r>
      <w:r w:rsidR="004913FE">
        <w:t>:ssä</w:t>
      </w:r>
      <w:proofErr w:type="spellEnd"/>
      <w:r w:rsidR="004913FE">
        <w:t>.</w:t>
      </w:r>
      <w:r w:rsidR="005D047D">
        <w:t xml:space="preserve"> (</w:t>
      </w:r>
      <w:r w:rsidR="00853E77">
        <w:t>20</w:t>
      </w:r>
      <w:r w:rsidR="0000321F">
        <w:t>.</w:t>
      </w:r>
      <w:r w:rsidR="005D047D">
        <w:t>)</w:t>
      </w:r>
    </w:p>
    <w:p w14:paraId="156D77FB" w14:textId="77777777" w:rsidR="00B24FC1" w:rsidRPr="00B6663D" w:rsidRDefault="00F30C8E" w:rsidP="007D1B3E">
      <w:pPr>
        <w:pStyle w:val="Otsikko1"/>
      </w:pPr>
      <w:bookmarkStart w:id="20" w:name="_Toc478972912"/>
      <w:bookmarkStart w:id="21" w:name="_Toc499482781"/>
      <w:r>
        <w:lastRenderedPageBreak/>
        <w:t>TYÖN KULKU</w:t>
      </w:r>
      <w:bookmarkEnd w:id="20"/>
      <w:bookmarkEnd w:id="21"/>
    </w:p>
    <w:p w14:paraId="23A0A570" w14:textId="362E2B28" w:rsidR="00126D99" w:rsidRDefault="00126D99" w:rsidP="00DD4E48">
      <w:r>
        <w:t>Aloituspalaverin pitämisen jälkeen aloitettiin pohtimaan työn tarkoitusta</w:t>
      </w:r>
      <w:r w:rsidR="00C267F0">
        <w:t>. Ohjelmistotyön idea keksittiin</w:t>
      </w:r>
      <w:r w:rsidR="00AA648A">
        <w:t>. T</w:t>
      </w:r>
      <w:r w:rsidR="00C267F0">
        <w:t>ehtiin vaatimusmäärittely, jonka työn tilaaja hyväksyi.</w:t>
      </w:r>
    </w:p>
    <w:p w14:paraId="64F77794" w14:textId="13CD65A8" w:rsidR="00C8452A" w:rsidRDefault="00366970" w:rsidP="00DD4E48">
      <w:r>
        <w:t>T</w:t>
      </w:r>
      <w:r w:rsidR="000738AE">
        <w:t xml:space="preserve">utustuttiin </w:t>
      </w:r>
      <w:proofErr w:type="spellStart"/>
      <w:r>
        <w:t>E</w:t>
      </w:r>
      <w:r w:rsidR="000738AE">
        <w:t>thereumii</w:t>
      </w:r>
      <w:r>
        <w:t>n</w:t>
      </w:r>
      <w:proofErr w:type="spellEnd"/>
      <w:r>
        <w:t xml:space="preserve"> käyttämällä </w:t>
      </w:r>
      <w:proofErr w:type="spellStart"/>
      <w:r>
        <w:t>Ethereum</w:t>
      </w:r>
      <w:proofErr w:type="spellEnd"/>
      <w:r>
        <w:t xml:space="preserve"> </w:t>
      </w:r>
      <w:proofErr w:type="spellStart"/>
      <w:r>
        <w:t>Wallet</w:t>
      </w:r>
      <w:proofErr w:type="spellEnd"/>
      <w:r>
        <w:t xml:space="preserve"> -ohjelmaa</w:t>
      </w:r>
      <w:r w:rsidR="00DE5B87">
        <w:t>.</w:t>
      </w:r>
      <w:r w:rsidR="00B54889">
        <w:t xml:space="preserve"> </w:t>
      </w:r>
      <w:r w:rsidR="00BD4C98">
        <w:t xml:space="preserve">Työtä varten perustettiin </w:t>
      </w:r>
      <w:proofErr w:type="spellStart"/>
      <w:r w:rsidR="00BD4C98">
        <w:t>git-repositorio</w:t>
      </w:r>
      <w:proofErr w:type="spellEnd"/>
      <w:r w:rsidR="00BD4C98">
        <w:t xml:space="preserve"> (</w:t>
      </w:r>
      <w:r w:rsidR="00E16E27">
        <w:t>21</w:t>
      </w:r>
      <w:r w:rsidR="00BD4C98">
        <w:t xml:space="preserve">). </w:t>
      </w:r>
      <w:proofErr w:type="spellStart"/>
      <w:r>
        <w:t>ClassicCarChain</w:t>
      </w:r>
      <w:proofErr w:type="spellEnd"/>
      <w:r>
        <w:t>-älykkään sopimuksen koodaus aloitettiin.</w:t>
      </w:r>
      <w:r w:rsidR="001505D5">
        <w:t xml:space="preserve"> (Lopullinen ohjelmakoodi on </w:t>
      </w:r>
      <w:proofErr w:type="spellStart"/>
      <w:r w:rsidR="001505D5">
        <w:t>liittessä</w:t>
      </w:r>
      <w:proofErr w:type="spellEnd"/>
      <w:r w:rsidR="001505D5">
        <w:t xml:space="preserve"> 1</w:t>
      </w:r>
      <w:r w:rsidR="00033217">
        <w:t>.)</w:t>
      </w:r>
    </w:p>
    <w:p w14:paraId="04B343F5" w14:textId="53F9063C" w:rsidR="00B54889" w:rsidRDefault="00366970" w:rsidP="00DD4E48">
      <w:r>
        <w:t xml:space="preserve">Työskenneltiin </w:t>
      </w:r>
      <w:proofErr w:type="spellStart"/>
      <w:r>
        <w:t>geth</w:t>
      </w:r>
      <w:proofErr w:type="spellEnd"/>
      <w:r>
        <w:t>-testiverkon parissa, kunnes todettiin</w:t>
      </w:r>
      <w:r w:rsidR="00B54889">
        <w:t>,</w:t>
      </w:r>
      <w:r w:rsidR="00BA1621">
        <w:t xml:space="preserve"> että </w:t>
      </w:r>
      <w:r w:rsidR="00BA0D60">
        <w:t xml:space="preserve">nopeaa, iteroivaa työskentelytapaa varten </w:t>
      </w:r>
      <w:r w:rsidR="00BA1621">
        <w:t>testiverkko oli liian hidas.</w:t>
      </w:r>
      <w:r w:rsidR="00B54889">
        <w:t xml:space="preserve"> Asennettiin </w:t>
      </w:r>
      <w:proofErr w:type="spellStart"/>
      <w:r w:rsidR="00994167">
        <w:t>TestRPC</w:t>
      </w:r>
      <w:proofErr w:type="spellEnd"/>
      <w:r w:rsidR="00B54889">
        <w:t xml:space="preserve">-testiverkko tietokoneelle, jonka jälkeen </w:t>
      </w:r>
      <w:r w:rsidR="00642F4F">
        <w:t xml:space="preserve">älykkään sopimuksen </w:t>
      </w:r>
      <w:r w:rsidR="00B54889">
        <w:t>suorituskyky näytti paranevan.</w:t>
      </w:r>
    </w:p>
    <w:p w14:paraId="6C42C3A6" w14:textId="3B5045F1" w:rsidR="00A036EE" w:rsidRDefault="007153AE" w:rsidP="00DD4E48">
      <w:r>
        <w:t xml:space="preserve">Työssä kokeiltiin kehittää automaattisia testejä </w:t>
      </w:r>
      <w:proofErr w:type="spellStart"/>
      <w:r w:rsidR="003B18F0">
        <w:t>Truffle</w:t>
      </w:r>
      <w:proofErr w:type="spellEnd"/>
      <w:r>
        <w:t>-sovelluskehyksellä</w:t>
      </w:r>
      <w:r w:rsidR="00A036EE">
        <w:t xml:space="preserve">. </w:t>
      </w:r>
      <w:r w:rsidR="003B18F0">
        <w:t xml:space="preserve">Automaattisten testien koodaus oli hyvin työlästä, joten niiden kehittämisestä luovuttiin myöhemmin. </w:t>
      </w:r>
      <w:r w:rsidR="001F21CD">
        <w:t xml:space="preserve">Työskentelyn ajan </w:t>
      </w:r>
      <w:proofErr w:type="spellStart"/>
      <w:r w:rsidR="003B18F0">
        <w:t>Trufflea</w:t>
      </w:r>
      <w:proofErr w:type="spellEnd"/>
      <w:r w:rsidR="003B18F0">
        <w:t xml:space="preserve"> käytettiin </w:t>
      </w:r>
      <w:r w:rsidR="001112EB">
        <w:t xml:space="preserve">lähettämään </w:t>
      </w:r>
      <w:r w:rsidR="00A811EF">
        <w:t>(</w:t>
      </w:r>
      <w:r w:rsidR="00F56B7C">
        <w:t xml:space="preserve">engl. </w:t>
      </w:r>
      <w:proofErr w:type="spellStart"/>
      <w:r w:rsidR="00A811EF" w:rsidRPr="00944B08">
        <w:rPr>
          <w:i/>
        </w:rPr>
        <w:t>deploy</w:t>
      </w:r>
      <w:proofErr w:type="spellEnd"/>
      <w:r w:rsidR="00A811EF">
        <w:t xml:space="preserve">) </w:t>
      </w:r>
      <w:r w:rsidR="003B18F0">
        <w:t xml:space="preserve">sopimus </w:t>
      </w:r>
      <w:proofErr w:type="spellStart"/>
      <w:r w:rsidR="00994167">
        <w:t>TestRPC</w:t>
      </w:r>
      <w:proofErr w:type="spellEnd"/>
      <w:r w:rsidR="00500634">
        <w:t>-testiverkkoon</w:t>
      </w:r>
      <w:r w:rsidR="007C245F">
        <w:t>.</w:t>
      </w:r>
    </w:p>
    <w:p w14:paraId="5858B99B" w14:textId="77777777" w:rsidR="003B18F0" w:rsidRDefault="00DE5B87" w:rsidP="00DD4E48">
      <w:proofErr w:type="spellStart"/>
      <w:r>
        <w:t>Meteor</w:t>
      </w:r>
      <w:proofErr w:type="spellEnd"/>
      <w:r>
        <w:t xml:space="preserve">-sovelluskehyksen käyttö aloitettiin. Tehtiin Meteorilla </w:t>
      </w:r>
      <w:proofErr w:type="spellStart"/>
      <w:r>
        <w:t>Ethereumiin</w:t>
      </w:r>
      <w:proofErr w:type="spellEnd"/>
      <w:r>
        <w:t xml:space="preserve"> liittymättömiä harjoitustöitä, jotta kehittämisen perusteet tulisivat tutuiksi.</w:t>
      </w:r>
    </w:p>
    <w:p w14:paraId="5ED5445A" w14:textId="6A757F29" w:rsidR="008F7053" w:rsidRDefault="00DD4E48" w:rsidP="00DD4E48">
      <w:r>
        <w:t xml:space="preserve">Älykkään sopimuksen ja </w:t>
      </w:r>
      <w:proofErr w:type="spellStart"/>
      <w:r>
        <w:t>M</w:t>
      </w:r>
      <w:r w:rsidR="00AD4C91">
        <w:t>eteor</w:t>
      </w:r>
      <w:proofErr w:type="spellEnd"/>
      <w:r w:rsidR="00AD4C91">
        <w:t xml:space="preserve">-sovelluksen välisessä rajapinnassa alkoi ilmetä ongelmia, johtuen </w:t>
      </w:r>
      <w:proofErr w:type="spellStart"/>
      <w:r w:rsidR="00AD4C91">
        <w:t>Solidity</w:t>
      </w:r>
      <w:proofErr w:type="spellEnd"/>
      <w:r w:rsidR="00AD4C91">
        <w:t xml:space="preserve">-kielen ja virtuaalikoneen teknisistä rajoitteista. Älykästä sopimusta </w:t>
      </w:r>
      <w:r>
        <w:t>uudelleen koodattiin</w:t>
      </w:r>
      <w:r w:rsidR="00AD4C91">
        <w:t xml:space="preserve"> ja eri ratkaisuja kokeiltiin.</w:t>
      </w:r>
    </w:p>
    <w:p w14:paraId="389C2FD2" w14:textId="50F4E449" w:rsidR="00EA6F7C" w:rsidRDefault="00EA6F7C" w:rsidP="00DD4E48">
      <w:proofErr w:type="spellStart"/>
      <w:r>
        <w:t>Solidity</w:t>
      </w:r>
      <w:proofErr w:type="spellEnd"/>
      <w:r>
        <w:t xml:space="preserve">-kielessä ole </w:t>
      </w:r>
      <w:proofErr w:type="spellStart"/>
      <w:r>
        <w:t>null</w:t>
      </w:r>
      <w:proofErr w:type="spellEnd"/>
      <w:r>
        <w:t xml:space="preserve">-käsitettä. Jos funktiota </w:t>
      </w:r>
      <w:proofErr w:type="spellStart"/>
      <w:r>
        <w:t>GetHighlight</w:t>
      </w:r>
      <w:proofErr w:type="spellEnd"/>
      <w:r>
        <w:t xml:space="preserve"> kutsutaan kysyen kokonaislukuavaimella, jota ei vastaa mikään alustettu kohokohta, silloin funktio palauttaa </w:t>
      </w:r>
      <w:proofErr w:type="spellStart"/>
      <w:r>
        <w:t>Highlight</w:t>
      </w:r>
      <w:proofErr w:type="spellEnd"/>
      <w:r>
        <w:t xml:space="preserve">-tietueen, jonka kaikki arvot ovat oletusarvoissaan. Muussa ohjelmointikielessä kutsu olisi </w:t>
      </w:r>
      <w:r w:rsidR="00231150">
        <w:t>saanut aikaan</w:t>
      </w:r>
      <w:r>
        <w:t xml:space="preserve"> poikkeuksen. </w:t>
      </w:r>
      <w:proofErr w:type="spellStart"/>
      <w:r>
        <w:t>Solidity</w:t>
      </w:r>
      <w:proofErr w:type="spellEnd"/>
      <w:r>
        <w:t xml:space="preserve">-kielen toteutus vaikeuttaa tilannetta, kun halutaan tarkistaa, onko </w:t>
      </w:r>
      <w:proofErr w:type="spellStart"/>
      <w:r>
        <w:t>mapping</w:t>
      </w:r>
      <w:proofErr w:type="spellEnd"/>
      <w:r>
        <w:t xml:space="preserve">-tietorakenteen arvoja alustettu. Ongelma ratkaistiin lisäämällä </w:t>
      </w:r>
      <w:proofErr w:type="spellStart"/>
      <w:r>
        <w:t>highlights</w:t>
      </w:r>
      <w:proofErr w:type="spellEnd"/>
      <w:r>
        <w:t xml:space="preserve"> </w:t>
      </w:r>
      <w:proofErr w:type="spellStart"/>
      <w:r>
        <w:t>mapping</w:t>
      </w:r>
      <w:proofErr w:type="spellEnd"/>
      <w:r>
        <w:t xml:space="preserve"> -tietorakenteeseen tietue </w:t>
      </w:r>
      <w:proofErr w:type="spellStart"/>
      <w:r w:rsidRPr="00AA648A">
        <w:rPr>
          <w:i/>
        </w:rPr>
        <w:t>initialized</w:t>
      </w:r>
      <w:proofErr w:type="spellEnd"/>
      <w:r>
        <w:t xml:space="preserve"> (alustettu). Tämä tietue asetetaan arvoon </w:t>
      </w:r>
      <w:r w:rsidRPr="00FB4488">
        <w:rPr>
          <w:i/>
        </w:rPr>
        <w:t>tosi</w:t>
      </w:r>
      <w:r>
        <w:rPr>
          <w:i/>
        </w:rPr>
        <w:t xml:space="preserve"> </w:t>
      </w:r>
      <w:r>
        <w:t xml:space="preserve">aina, kun tietue alustetaan. Tietue on </w:t>
      </w:r>
      <w:r w:rsidRPr="00860073">
        <w:rPr>
          <w:i/>
        </w:rPr>
        <w:t>epätosi</w:t>
      </w:r>
      <w:r>
        <w:rPr>
          <w:i/>
        </w:rPr>
        <w:t>,</w:t>
      </w:r>
      <w:r>
        <w:t xml:space="preserve"> jos arvoa ei ole alustettu. Koodissa voidaan tarkistaa erikseen, palauttiko funktio ar</w:t>
      </w:r>
      <w:r w:rsidR="00A66F46">
        <w:lastRenderedPageBreak/>
        <w:t>voa, joka oli alustettu.</w:t>
      </w:r>
      <w:r w:rsidR="000E6A36">
        <w:t xml:space="preserve"> Huoltotiedot (</w:t>
      </w:r>
      <w:proofErr w:type="spellStart"/>
      <w:r w:rsidR="000E6A36">
        <w:t>maintenanceData</w:t>
      </w:r>
      <w:proofErr w:type="spellEnd"/>
      <w:r w:rsidR="000E6A36">
        <w:t>) ovat yksi tietueiden joukossa, mutta huoltotietoja ei käytetty lopullisessa sovelluksessa.</w:t>
      </w:r>
      <w:r w:rsidR="00A66F46">
        <w:t xml:space="preserve"> (Kuva 1</w:t>
      </w:r>
      <w:r w:rsidR="0038375A">
        <w:t>.</w:t>
      </w:r>
      <w:r>
        <w:t>)</w:t>
      </w:r>
    </w:p>
    <w:p w14:paraId="36AC10C1" w14:textId="77777777" w:rsidR="0023279E" w:rsidRDefault="0023279E" w:rsidP="007A4E9C">
      <w:r>
        <w:rPr>
          <w:noProof/>
        </w:rPr>
        <w:drawing>
          <wp:inline distT="0" distB="0" distL="0" distR="0" wp14:anchorId="6B76AF9A" wp14:editId="433B98E9">
            <wp:extent cx="3381375" cy="21812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81375" cy="2181225"/>
                    </a:xfrm>
                    <a:prstGeom prst="rect">
                      <a:avLst/>
                    </a:prstGeom>
                  </pic:spPr>
                </pic:pic>
              </a:graphicData>
            </a:graphic>
          </wp:inline>
        </w:drawing>
      </w:r>
      <w:r>
        <w:t xml:space="preserve"> </w:t>
      </w:r>
    </w:p>
    <w:p w14:paraId="5CBAB340" w14:textId="1F1BBBA2" w:rsidR="009047E3" w:rsidRPr="009047E3" w:rsidRDefault="00423DC3" w:rsidP="005C03A6">
      <w:pPr>
        <w:pStyle w:val="Kuvaotsikko"/>
      </w:pPr>
      <w:r w:rsidRPr="009047E3">
        <w:t>K</w:t>
      </w:r>
      <w:r w:rsidR="009047E3" w:rsidRPr="009047E3">
        <w:t>UVA</w:t>
      </w:r>
      <w:r w:rsidRPr="009047E3">
        <w:t xml:space="preserve"> 1</w:t>
      </w:r>
      <w:r w:rsidR="0023279E" w:rsidRPr="009047E3">
        <w:t>.</w:t>
      </w:r>
      <w:r w:rsidR="0023279E" w:rsidRPr="00994167">
        <w:rPr>
          <w:b/>
        </w:rPr>
        <w:t xml:space="preserve"> </w:t>
      </w:r>
      <w:proofErr w:type="spellStart"/>
      <w:r w:rsidR="0023279E">
        <w:t>ClassicCarChain.sol</w:t>
      </w:r>
      <w:proofErr w:type="spellEnd"/>
      <w:r w:rsidR="0023279E">
        <w:t xml:space="preserve">-tiedostossa </w:t>
      </w:r>
      <w:r w:rsidR="00D746CD">
        <w:t>lopulliset tietueet</w:t>
      </w:r>
      <w:r w:rsidR="00355577">
        <w:t>,</w:t>
      </w:r>
      <w:r w:rsidR="00D746CD">
        <w:t xml:space="preserve"> joita on kohokohdassa.</w:t>
      </w:r>
    </w:p>
    <w:p w14:paraId="27BB1EAF" w14:textId="77777777" w:rsidR="005C03A6" w:rsidRDefault="005C03A6" w:rsidP="007A4E9C"/>
    <w:p w14:paraId="10BB4C5E" w14:textId="349087EB" w:rsidR="00D746CD" w:rsidRDefault="000B038B" w:rsidP="007A4E9C">
      <w:r>
        <w:t xml:space="preserve">Vastaan tuli </w:t>
      </w:r>
      <w:r w:rsidR="00AD4C91">
        <w:t>ongelma käyttötapauksessa ”vierailijan pitää kyetä näkemään kaikk</w:t>
      </w:r>
      <w:r w:rsidR="0097460B">
        <w:t xml:space="preserve">i kohokohdat, mitä autolla on”. </w:t>
      </w:r>
      <w:r w:rsidR="00EA6F7C">
        <w:t xml:space="preserve">Web3-rajapinnassa ei ole keinoa hakea kaikki </w:t>
      </w:r>
      <w:proofErr w:type="spellStart"/>
      <w:r w:rsidR="00EA6F7C">
        <w:t>mapping</w:t>
      </w:r>
      <w:proofErr w:type="spellEnd"/>
      <w:r w:rsidR="00EA6F7C">
        <w:t>-tietorakenteen alkio</w:t>
      </w:r>
      <w:r w:rsidR="007F7F3B">
        <w:t>i</w:t>
      </w:r>
      <w:r w:rsidR="00EA6F7C">
        <w:t>t</w:t>
      </w:r>
      <w:r w:rsidR="007F7F3B">
        <w:t>a</w:t>
      </w:r>
      <w:r w:rsidR="00EA6F7C">
        <w:t xml:space="preserve"> yhdellä funktiokutsulla</w:t>
      </w:r>
      <w:r w:rsidR="00AD4C91">
        <w:t xml:space="preserve">. Ongelma ratkaistiin tekemällä </w:t>
      </w:r>
      <w:proofErr w:type="spellStart"/>
      <w:r w:rsidR="00A96E4E">
        <w:t>Meteor</w:t>
      </w:r>
      <w:proofErr w:type="spellEnd"/>
      <w:r w:rsidR="00A96E4E">
        <w:t>-sovellukseen</w:t>
      </w:r>
      <w:r w:rsidR="00AD4C91">
        <w:t xml:space="preserve"> kiertokyselyrakenne, joka hakee yksitellen kaikki alkiot sopimuksesta.</w:t>
      </w:r>
      <w:r w:rsidR="007A4E9C">
        <w:t xml:space="preserve"> </w:t>
      </w:r>
      <w:r w:rsidR="00423DC3">
        <w:t>(Kuva 2</w:t>
      </w:r>
      <w:r w:rsidR="00EA6F7C">
        <w:t>.)</w:t>
      </w:r>
    </w:p>
    <w:p w14:paraId="7C6D791B" w14:textId="556C21AE" w:rsidR="00D746CD" w:rsidRDefault="00D746CD" w:rsidP="007A4E9C">
      <w:proofErr w:type="spellStart"/>
      <w:r>
        <w:t>Solidity</w:t>
      </w:r>
      <w:proofErr w:type="spellEnd"/>
      <w:r>
        <w:t xml:space="preserve">-koodilla pystyy hakemaan yksittäisiä tietueita </w:t>
      </w:r>
      <w:proofErr w:type="spellStart"/>
      <w:r>
        <w:t>mapping</w:t>
      </w:r>
      <w:proofErr w:type="spellEnd"/>
      <w:r>
        <w:t xml:space="preserve">-rakenteesta. </w:t>
      </w:r>
      <w:r w:rsidR="00882154">
        <w:t xml:space="preserve">Sopimukseen tehtiin </w:t>
      </w:r>
      <w:proofErr w:type="spellStart"/>
      <w:r w:rsidR="00882154">
        <w:t>mapping</w:t>
      </w:r>
      <w:proofErr w:type="spellEnd"/>
      <w:r w:rsidR="00882154">
        <w:t>-rakenne, jossa kokonaislukuavainta (</w:t>
      </w:r>
      <w:proofErr w:type="spellStart"/>
      <w:r w:rsidR="00882154">
        <w:t>uint</w:t>
      </w:r>
      <w:proofErr w:type="spellEnd"/>
      <w:r w:rsidR="00882154">
        <w:t>)</w:t>
      </w:r>
      <w:r>
        <w:t xml:space="preserve"> </w:t>
      </w:r>
      <w:r w:rsidR="00882154">
        <w:t xml:space="preserve">vastasi </w:t>
      </w:r>
      <w:proofErr w:type="spellStart"/>
      <w:r w:rsidR="00882154">
        <w:t>Highlight</w:t>
      </w:r>
      <w:proofErr w:type="spellEnd"/>
      <w:r w:rsidR="00882154">
        <w:t xml:space="preserve"> </w:t>
      </w:r>
      <w:proofErr w:type="spellStart"/>
      <w:r w:rsidR="00882154">
        <w:t>struct</w:t>
      </w:r>
      <w:proofErr w:type="spellEnd"/>
      <w:r w:rsidR="00882154">
        <w:t xml:space="preserve">-tietorakenne. </w:t>
      </w:r>
      <w:proofErr w:type="spellStart"/>
      <w:r w:rsidR="00882154">
        <w:t>Mapping</w:t>
      </w:r>
      <w:proofErr w:type="spellEnd"/>
      <w:r w:rsidR="00882154">
        <w:t>-rakenteesta pystyi hakemaan yhden tietueen, jos funktiolle annettiin sitä vastaava kokonaislukuavaimen arvo</w:t>
      </w:r>
      <w:r w:rsidR="009A0CC1">
        <w:t xml:space="preserve"> (_id)</w:t>
      </w:r>
      <w:r w:rsidR="00882154">
        <w:t xml:space="preserve"> </w:t>
      </w:r>
    </w:p>
    <w:p w14:paraId="0ECBF22E" w14:textId="77777777" w:rsidR="00D746CD" w:rsidRDefault="00D746CD" w:rsidP="007A4E9C">
      <w:r>
        <w:rPr>
          <w:noProof/>
        </w:rPr>
        <w:lastRenderedPageBreak/>
        <w:drawing>
          <wp:inline distT="0" distB="0" distL="0" distR="0" wp14:anchorId="6066071F" wp14:editId="452C205B">
            <wp:extent cx="4643120" cy="4702810"/>
            <wp:effectExtent l="0" t="0" r="5080" b="2540"/>
            <wp:docPr id="13" name="Picture 13" descr="C:\Users\Larty\AppData\Local\Microsoft\Windows\INetCache\Content.Word\highligh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arty\AppData\Local\Microsoft\Windows\INetCache\Content.Word\highligh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43120" cy="4702810"/>
                    </a:xfrm>
                    <a:prstGeom prst="rect">
                      <a:avLst/>
                    </a:prstGeom>
                    <a:noFill/>
                    <a:ln>
                      <a:noFill/>
                    </a:ln>
                  </pic:spPr>
                </pic:pic>
              </a:graphicData>
            </a:graphic>
          </wp:inline>
        </w:drawing>
      </w:r>
    </w:p>
    <w:p w14:paraId="1C292CC7" w14:textId="65F92F57" w:rsidR="00F6649A" w:rsidRDefault="00D746CD" w:rsidP="00B57A86">
      <w:pPr>
        <w:pStyle w:val="Kuvaotsikko"/>
      </w:pPr>
      <w:r w:rsidRPr="00F6649A">
        <w:t>K</w:t>
      </w:r>
      <w:r w:rsidR="00F6649A">
        <w:t xml:space="preserve">UVA </w:t>
      </w:r>
      <w:r w:rsidR="00423DC3" w:rsidRPr="00F6649A">
        <w:t>2</w:t>
      </w:r>
      <w:r w:rsidRPr="00F6649A">
        <w:t>.</w:t>
      </w:r>
      <w:r>
        <w:t xml:space="preserve"> </w:t>
      </w:r>
      <w:r w:rsidR="00EA0AB7">
        <w:t>K</w:t>
      </w:r>
      <w:r>
        <w:t>ohokoh</w:t>
      </w:r>
      <w:r w:rsidR="00EA0AB7">
        <w:t xml:space="preserve">dan </w:t>
      </w:r>
      <w:r>
        <w:t>haku älykkäästä sopimuksesta</w:t>
      </w:r>
      <w:r w:rsidR="00297412">
        <w:t xml:space="preserve"> tiedostossa </w:t>
      </w:r>
      <w:proofErr w:type="spellStart"/>
      <w:r w:rsidR="00297412">
        <w:t>ClassicCarChain.sol</w:t>
      </w:r>
      <w:proofErr w:type="spellEnd"/>
      <w:r w:rsidR="00297412">
        <w:t>.</w:t>
      </w:r>
    </w:p>
    <w:p w14:paraId="7F82848D" w14:textId="77777777" w:rsidR="00B57A86" w:rsidRPr="00B57A86" w:rsidRDefault="00B57A86" w:rsidP="00B57A86"/>
    <w:p w14:paraId="2790E591" w14:textId="704B581B" w:rsidR="00A13A60" w:rsidRDefault="00637279" w:rsidP="00551EDB">
      <w:r>
        <w:t>K</w:t>
      </w:r>
      <w:r w:rsidRPr="00D746CD">
        <w:t>iertokyselyrakenne on</w:t>
      </w:r>
      <w:r>
        <w:t xml:space="preserve"> </w:t>
      </w:r>
      <w:proofErr w:type="spellStart"/>
      <w:r w:rsidRPr="00D746CD">
        <w:t>javascript</w:t>
      </w:r>
      <w:proofErr w:type="spellEnd"/>
      <w:r w:rsidRPr="00D746CD">
        <w:t>-koodissa 03-eth-highlights.js (</w:t>
      </w:r>
      <w:r w:rsidR="009809F0">
        <w:t>k</w:t>
      </w:r>
      <w:r w:rsidR="00423DC3">
        <w:t>uva 3</w:t>
      </w:r>
      <w:r w:rsidRPr="00D746CD">
        <w:t>)</w:t>
      </w:r>
      <w:r>
        <w:t>.</w:t>
      </w:r>
      <w:r w:rsidR="005142C0">
        <w:t xml:space="preserve"> Koodi ajetaan joka kerta</w:t>
      </w:r>
      <w:r w:rsidR="003C2247">
        <w:t>,</w:t>
      </w:r>
      <w:r w:rsidR="005142C0">
        <w:t xml:space="preserve"> kun havaitaan, että uusi lohko on lisätty </w:t>
      </w:r>
      <w:proofErr w:type="spellStart"/>
      <w:r w:rsidR="005142C0">
        <w:t>Ethereum</w:t>
      </w:r>
      <w:proofErr w:type="spellEnd"/>
      <w:r w:rsidR="005142C0">
        <w:t>-lohkoketjuun (rivi 41, web3.eth.filter(’</w:t>
      </w:r>
      <w:proofErr w:type="spellStart"/>
      <w:r w:rsidR="005142C0">
        <w:t>latest</w:t>
      </w:r>
      <w:proofErr w:type="spellEnd"/>
      <w:r w:rsidR="005142C0">
        <w:t>’</w:t>
      </w:r>
      <w:proofErr w:type="gramStart"/>
      <w:r w:rsidR="005142C0">
        <w:t>).</w:t>
      </w:r>
      <w:proofErr w:type="spellStart"/>
      <w:r w:rsidR="005142C0">
        <w:t>watch</w:t>
      </w:r>
      <w:proofErr w:type="spellEnd"/>
      <w:proofErr w:type="gramEnd"/>
      <w:r w:rsidR="005142C0">
        <w:t>).</w:t>
      </w:r>
      <w:r>
        <w:t xml:space="preserve"> Jotta kaikki kohokohdat saataisiin haettua, täytyy ensin hakea älykkäästä sopimuksesta kohokohtien määrä (rivillä 47, </w:t>
      </w:r>
      <w:proofErr w:type="spellStart"/>
      <w:r>
        <w:t>highlightIndex</w:t>
      </w:r>
      <w:proofErr w:type="spellEnd"/>
      <w:r>
        <w:t xml:space="preserve">-funktio). Tämän jälkeen käydään läpi kohokohtia for-lauseessa ja kutsutaan yksitellen jokaista indeksiarvoa kohden sopimuksesta kohokohdan tiedot (rivi 56, </w:t>
      </w:r>
      <w:proofErr w:type="spellStart"/>
      <w:r>
        <w:t>GetHighligh</w:t>
      </w:r>
      <w:r w:rsidR="00893361">
        <w:t>t</w:t>
      </w:r>
      <w:proofErr w:type="spellEnd"/>
      <w:r w:rsidR="00893361">
        <w:t>-</w:t>
      </w:r>
      <w:r>
        <w:t>funktio</w:t>
      </w:r>
      <w:r w:rsidR="00ED3490">
        <w:t>kutsu</w:t>
      </w:r>
      <w:r>
        <w:t>).</w:t>
      </w:r>
      <w:r w:rsidR="00852139">
        <w:t xml:space="preserve"> </w:t>
      </w:r>
    </w:p>
    <w:p w14:paraId="5BACFA66" w14:textId="77777777" w:rsidR="00637279" w:rsidRPr="00D746CD" w:rsidRDefault="00637279" w:rsidP="00637279">
      <w:pPr>
        <w:spacing w:line="240" w:lineRule="auto"/>
      </w:pPr>
      <w:r>
        <w:rPr>
          <w:noProof/>
        </w:rPr>
        <w:lastRenderedPageBreak/>
        <w:drawing>
          <wp:inline distT="0" distB="0" distL="0" distR="0" wp14:anchorId="48E212B5" wp14:editId="23F486D1">
            <wp:extent cx="4791075" cy="43148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91075" cy="4314825"/>
                    </a:xfrm>
                    <a:prstGeom prst="rect">
                      <a:avLst/>
                    </a:prstGeom>
                  </pic:spPr>
                </pic:pic>
              </a:graphicData>
            </a:graphic>
          </wp:inline>
        </w:drawing>
      </w:r>
    </w:p>
    <w:p w14:paraId="160F144B" w14:textId="2EC01B31" w:rsidR="00637279" w:rsidRDefault="00637279" w:rsidP="004766F7">
      <w:pPr>
        <w:pStyle w:val="Kuvaotsikko"/>
      </w:pPr>
      <w:r w:rsidRPr="004766F7">
        <w:t>K</w:t>
      </w:r>
      <w:r w:rsidR="00D049F0">
        <w:t>UVA</w:t>
      </w:r>
      <w:r w:rsidRPr="004766F7">
        <w:t xml:space="preserve"> </w:t>
      </w:r>
      <w:r w:rsidR="00423DC3" w:rsidRPr="004766F7">
        <w:t>3</w:t>
      </w:r>
      <w:r w:rsidRPr="004766F7">
        <w:t xml:space="preserve">. Näyte </w:t>
      </w:r>
      <w:r w:rsidR="000621CE" w:rsidRPr="004766F7">
        <w:t>tiedostosta</w:t>
      </w:r>
      <w:r w:rsidRPr="004766F7">
        <w:t xml:space="preserve"> 03-eth-highlights.js. Koodissa on kiertokyselyrakenne, jolla haetaan kaikki kohokohdat </w:t>
      </w:r>
      <w:proofErr w:type="spellStart"/>
      <w:r w:rsidRPr="004766F7">
        <w:t>Meteor</w:t>
      </w:r>
      <w:proofErr w:type="spellEnd"/>
      <w:r w:rsidRPr="004766F7">
        <w:t>-sovellukseen.</w:t>
      </w:r>
    </w:p>
    <w:p w14:paraId="4B8FCACC" w14:textId="77777777" w:rsidR="004766F7" w:rsidRPr="004766F7" w:rsidRDefault="004766F7" w:rsidP="004766F7"/>
    <w:p w14:paraId="5F7A35DC" w14:textId="48C150E2" w:rsidR="00503472" w:rsidRDefault="000B038B" w:rsidP="00DD4E48">
      <w:r>
        <w:t xml:space="preserve">Hyviä ohjelmistosuunnitteluperiaatteita pyrittiin seuraamaan suunnittelemalla sopimus uudelleen siten, että jokainen kohokohtamerkintä olisi </w:t>
      </w:r>
      <w:proofErr w:type="spellStart"/>
      <w:r>
        <w:t>Ethereum</w:t>
      </w:r>
      <w:proofErr w:type="spellEnd"/>
      <w:r>
        <w:t xml:space="preserve">-lohkoketjussa oma alisopimuksensa, joihin </w:t>
      </w:r>
      <w:proofErr w:type="spellStart"/>
      <w:r>
        <w:t>ClassicCarChain</w:t>
      </w:r>
      <w:proofErr w:type="spellEnd"/>
      <w:r>
        <w:t>-pääsopimus tekisi kutsuja. Suunnitelmasta jouduttiin luopumaan, koska</w:t>
      </w:r>
      <w:r w:rsidR="00852DC6">
        <w:t xml:space="preserve"> </w:t>
      </w:r>
      <w:proofErr w:type="spellStart"/>
      <w:r w:rsidR="00852DC6">
        <w:t>Ethereum</w:t>
      </w:r>
      <w:proofErr w:type="spellEnd"/>
      <w:r w:rsidR="00852DC6">
        <w:t>-virtuaalikoneessa</w:t>
      </w:r>
      <w:r w:rsidR="00FA1ECA" w:rsidRPr="00FA1ECA">
        <w:t xml:space="preserve"> sopimus ei voi hakea toisesta sopimuksesta</w:t>
      </w:r>
      <w:r w:rsidR="00FA1ECA">
        <w:t xml:space="preserve"> </w:t>
      </w:r>
      <w:r w:rsidR="00FA1ECA" w:rsidRPr="00FA1ECA">
        <w:t>arvoa,</w:t>
      </w:r>
      <w:r w:rsidR="00FA1ECA">
        <w:t xml:space="preserve"> jonka pituus on muuttuva. Tällaisia tietueita ovat muun muassa merkkijonot (</w:t>
      </w:r>
      <w:proofErr w:type="spellStart"/>
      <w:r w:rsidR="00FA1ECA">
        <w:t>string</w:t>
      </w:r>
      <w:proofErr w:type="spellEnd"/>
      <w:r w:rsidR="00FA1ECA">
        <w:t>)</w:t>
      </w:r>
      <w:r w:rsidR="00DD4E48">
        <w:t xml:space="preserve"> sekä taulukot (</w:t>
      </w:r>
      <w:proofErr w:type="spellStart"/>
      <w:r w:rsidR="00DD4E48">
        <w:t>array</w:t>
      </w:r>
      <w:proofErr w:type="spellEnd"/>
      <w:r w:rsidR="00DD4E48">
        <w:t>)</w:t>
      </w:r>
      <w:r w:rsidR="00FA1ECA">
        <w:t>.</w:t>
      </w:r>
      <w:r w:rsidR="007329B7">
        <w:t xml:space="preserve"> </w:t>
      </w:r>
      <w:r w:rsidR="007329B7" w:rsidRPr="007E59F0">
        <w:t>(</w:t>
      </w:r>
      <w:r w:rsidR="00853E77">
        <w:t>2</w:t>
      </w:r>
      <w:r w:rsidR="00E16E27">
        <w:t>2</w:t>
      </w:r>
      <w:r w:rsidR="007E59F0">
        <w:t>.</w:t>
      </w:r>
      <w:r w:rsidR="007329B7">
        <w:t>)</w:t>
      </w:r>
    </w:p>
    <w:p w14:paraId="6E713108" w14:textId="1E29C8B4" w:rsidR="000738AE" w:rsidRPr="00364938" w:rsidRDefault="00503472" w:rsidP="00F30C8E">
      <w:r>
        <w:t xml:space="preserve">Lopuksi </w:t>
      </w:r>
      <w:r w:rsidR="00015280">
        <w:t>tehtiin</w:t>
      </w:r>
      <w:r>
        <w:t xml:space="preserve"> käyttöliittymä</w:t>
      </w:r>
      <w:r w:rsidR="00EC5B9B">
        <w:t>ä</w:t>
      </w:r>
      <w:r>
        <w:t xml:space="preserve">. </w:t>
      </w:r>
      <w:proofErr w:type="spellStart"/>
      <w:r w:rsidR="00842498">
        <w:t>Ethereum</w:t>
      </w:r>
      <w:proofErr w:type="spellEnd"/>
      <w:r w:rsidR="00842498">
        <w:t>-yhteisön kehittämää</w:t>
      </w:r>
      <w:r w:rsidR="00556A2D">
        <w:t xml:space="preserve"> </w:t>
      </w:r>
      <w:proofErr w:type="spellStart"/>
      <w:proofErr w:type="gramStart"/>
      <w:r w:rsidR="00556A2D">
        <w:t>dappstyles.</w:t>
      </w:r>
      <w:r>
        <w:t>styl</w:t>
      </w:r>
      <w:proofErr w:type="spellEnd"/>
      <w:proofErr w:type="gramEnd"/>
      <w:r>
        <w:t>-tyyliä</w:t>
      </w:r>
      <w:r w:rsidR="00842498">
        <w:t xml:space="preserve"> kokeiltiin</w:t>
      </w:r>
      <w:r w:rsidR="003408CF">
        <w:t xml:space="preserve"> (</w:t>
      </w:r>
      <w:r w:rsidR="00853E77">
        <w:t>2</w:t>
      </w:r>
      <w:r w:rsidR="00E16E27">
        <w:t>3</w:t>
      </w:r>
      <w:r w:rsidR="003408CF">
        <w:t>)</w:t>
      </w:r>
      <w:r w:rsidR="004A48E6">
        <w:t>.</w:t>
      </w:r>
      <w:r w:rsidR="00015280">
        <w:t xml:space="preserve"> Työssä</w:t>
      </w:r>
      <w:r>
        <w:t xml:space="preserve"> </w:t>
      </w:r>
      <w:r w:rsidR="00015280">
        <w:t>p</w:t>
      </w:r>
      <w:r>
        <w:t xml:space="preserve">äädyttiin tekemään oma yksinkertainen </w:t>
      </w:r>
      <w:proofErr w:type="spellStart"/>
      <w:r>
        <w:t>css</w:t>
      </w:r>
      <w:proofErr w:type="spellEnd"/>
      <w:r>
        <w:t>-tyyli.</w:t>
      </w:r>
      <w:r w:rsidR="00AC0E62">
        <w:t xml:space="preserve"> </w:t>
      </w:r>
    </w:p>
    <w:p w14:paraId="0772E045" w14:textId="77777777" w:rsidR="00F30C8E" w:rsidRDefault="00F30C8E" w:rsidP="00F30C8E">
      <w:pPr>
        <w:pStyle w:val="Otsikko1"/>
      </w:pPr>
      <w:bookmarkStart w:id="22" w:name="_Toc478972913"/>
      <w:bookmarkStart w:id="23" w:name="_Toc499482782"/>
      <w:r>
        <w:lastRenderedPageBreak/>
        <w:t>LOPPUTULOKSET</w:t>
      </w:r>
      <w:bookmarkEnd w:id="22"/>
      <w:bookmarkEnd w:id="23"/>
    </w:p>
    <w:p w14:paraId="1C164A28" w14:textId="5BC10E26" w:rsidR="001D791E" w:rsidRPr="009D4983" w:rsidRDefault="00033217" w:rsidP="009D4983">
      <w:r>
        <w:t xml:space="preserve">Älykkään sopimuksen </w:t>
      </w:r>
      <w:proofErr w:type="spellStart"/>
      <w:r>
        <w:t>Solidity</w:t>
      </w:r>
      <w:proofErr w:type="spellEnd"/>
      <w:r>
        <w:t xml:space="preserve">-koodi on liitteessä 1. </w:t>
      </w:r>
      <w:r w:rsidR="00575B70">
        <w:t>Työn GitHub-</w:t>
      </w:r>
      <w:proofErr w:type="spellStart"/>
      <w:r w:rsidR="00575B70">
        <w:t>repositorion</w:t>
      </w:r>
      <w:proofErr w:type="spellEnd"/>
      <w:r w:rsidR="00575B70">
        <w:t xml:space="preserve"> </w:t>
      </w:r>
      <w:proofErr w:type="spellStart"/>
      <w:r w:rsidR="00575B70">
        <w:t>l</w:t>
      </w:r>
      <w:r w:rsidR="007B70C9">
        <w:t>ueminut</w:t>
      </w:r>
      <w:proofErr w:type="spellEnd"/>
      <w:r w:rsidR="007B70C9">
        <w:t xml:space="preserve">-tiedostossa on ohjeita </w:t>
      </w:r>
      <w:proofErr w:type="spellStart"/>
      <w:r w:rsidR="001D791E">
        <w:t>Meteor</w:t>
      </w:r>
      <w:proofErr w:type="spellEnd"/>
      <w:r w:rsidR="001D791E">
        <w:t xml:space="preserve">-sovelluksen </w:t>
      </w:r>
      <w:r w:rsidR="007B70C9">
        <w:t>käynnistämistä varten</w:t>
      </w:r>
      <w:r w:rsidR="001939D4">
        <w:t xml:space="preserve"> (21)</w:t>
      </w:r>
      <w:r w:rsidR="00F64A05">
        <w:t xml:space="preserve">. </w:t>
      </w:r>
      <w:r w:rsidR="009D4983">
        <w:t xml:space="preserve">Kuvassa </w:t>
      </w:r>
      <w:r w:rsidR="00423DC3">
        <w:t>4</w:t>
      </w:r>
      <w:r w:rsidR="009D4983">
        <w:t xml:space="preserve"> on auton omistajan näkymä sovelluksen etusivuilta. Yläpalkissa on navigointilinkit, oikeassa yläkulmassa aktiivisen tilin vaihtaminen. Yläpalkin alapuolella</w:t>
      </w:r>
      <w:r w:rsidR="000B5EDA">
        <w:t xml:space="preserve"> on</w:t>
      </w:r>
      <w:r w:rsidR="009D4983">
        <w:t xml:space="preserve"> lomake kohokohdan lisäämistä varten. Sininen laatikko on yksi kohokohta, jossa auton omistaja näkee poistamispainikkeen sekä tekstikentän, johon</w:t>
      </w:r>
      <w:r w:rsidR="001D791E">
        <w:t xml:space="preserve"> hän</w:t>
      </w:r>
      <w:r w:rsidR="009D4983">
        <w:t xml:space="preserve"> voi kirjoittaa syyn merkinnän poistamiselle.</w:t>
      </w:r>
    </w:p>
    <w:p w14:paraId="24384312" w14:textId="77777777" w:rsidR="002865FB" w:rsidRDefault="002865FB" w:rsidP="002865FB">
      <w:r>
        <w:rPr>
          <w:noProof/>
        </w:rPr>
        <w:drawing>
          <wp:inline distT="0" distB="0" distL="0" distR="0" wp14:anchorId="76E4CA54" wp14:editId="4232E084">
            <wp:extent cx="5400675" cy="3810000"/>
            <wp:effectExtent l="0" t="0" r="9525" b="0"/>
            <wp:docPr id="9" name="Picture 9" descr="C:\Users\Larty\AppData\Local\Microsoft\Windows\INetCache\Content.Word\23-Lopullinen-sovellu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rty\AppData\Local\Microsoft\Windows\INetCache\Content.Word\23-Lopullinen-sovellus.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675" cy="3810000"/>
                    </a:xfrm>
                    <a:prstGeom prst="rect">
                      <a:avLst/>
                    </a:prstGeom>
                    <a:noFill/>
                    <a:ln>
                      <a:noFill/>
                    </a:ln>
                  </pic:spPr>
                </pic:pic>
              </a:graphicData>
            </a:graphic>
          </wp:inline>
        </w:drawing>
      </w:r>
    </w:p>
    <w:p w14:paraId="1D71C9C1" w14:textId="5C02794B" w:rsidR="00665410" w:rsidRPr="007609EF" w:rsidRDefault="00665410" w:rsidP="007609EF">
      <w:pPr>
        <w:pStyle w:val="Kuvaotsikko"/>
      </w:pPr>
      <w:r w:rsidRPr="007609EF">
        <w:t>K</w:t>
      </w:r>
      <w:r w:rsidR="007609EF">
        <w:t>UVA</w:t>
      </w:r>
      <w:r w:rsidRPr="007609EF">
        <w:t xml:space="preserve"> </w:t>
      </w:r>
      <w:r w:rsidR="00423DC3" w:rsidRPr="007609EF">
        <w:t>4</w:t>
      </w:r>
      <w:r w:rsidRPr="007609EF">
        <w:t>. Lopullinen sovellus kohokohtasivulta.</w:t>
      </w:r>
    </w:p>
    <w:p w14:paraId="3155BE24" w14:textId="414DE6E7" w:rsidR="00616EA1" w:rsidRDefault="00574F87" w:rsidP="00574F87">
      <w:pPr>
        <w:pStyle w:val="Otsikko2"/>
      </w:pPr>
      <w:bookmarkStart w:id="24" w:name="_Toc499482783"/>
      <w:r>
        <w:t>Toteutuneet käyttötapaukset</w:t>
      </w:r>
      <w:bookmarkEnd w:id="24"/>
    </w:p>
    <w:p w14:paraId="64A01557" w14:textId="53395447" w:rsidR="00F25614" w:rsidRPr="00F25614" w:rsidRDefault="00F25614" w:rsidP="00F25614">
      <w:r>
        <w:t>Työssä suunnitelluista käyttötapauksista toteutui suurin osa. Kaikki tärkeimmät käyttötapaukset, kuten kohokohtien ja -pyyntöjen lisääminen, toteutuivat.</w:t>
      </w:r>
    </w:p>
    <w:p w14:paraId="416C3A6D" w14:textId="77777777" w:rsidR="00B2250B" w:rsidRDefault="00265E93" w:rsidP="00B44F11">
      <w:pPr>
        <w:pStyle w:val="Luettelokappale"/>
        <w:numPr>
          <w:ilvl w:val="0"/>
          <w:numId w:val="16"/>
        </w:numPr>
      </w:pPr>
      <w:r>
        <w:t>Auton omistaja</w:t>
      </w:r>
      <w:r w:rsidR="00B2250B">
        <w:t xml:space="preserve"> näkee sovelluksessa eri toimintoja kuin </w:t>
      </w:r>
      <w:r>
        <w:t>muut käyttäjät</w:t>
      </w:r>
      <w:r w:rsidR="00B2250B">
        <w:t>.</w:t>
      </w:r>
    </w:p>
    <w:p w14:paraId="700A4F25" w14:textId="77777777" w:rsidR="00265E93" w:rsidRDefault="00265E93" w:rsidP="00B44F11">
      <w:pPr>
        <w:pStyle w:val="Luettelokappale"/>
        <w:numPr>
          <w:ilvl w:val="0"/>
          <w:numId w:val="16"/>
        </w:numPr>
      </w:pPr>
      <w:r>
        <w:lastRenderedPageBreak/>
        <w:t xml:space="preserve">Kun käyttäjä käynnistää sovelluksen, hän pystyy vaihtamaan käyttäjätiliään. Kun käyttäjätiliä vaihtaa, käyttöliittymä päivittyy välittömästi </w:t>
      </w:r>
      <w:r w:rsidR="005B4C26">
        <w:t>näyttämään käyttäjälle ne ominaisu</w:t>
      </w:r>
      <w:r w:rsidR="00A53981">
        <w:t>udet ja tiedot, mitä käyttäjällä</w:t>
      </w:r>
      <w:r w:rsidR="005B4C26">
        <w:t xml:space="preserve"> </w:t>
      </w:r>
      <w:r w:rsidR="00CC0CF0">
        <w:t xml:space="preserve">on oikeus </w:t>
      </w:r>
      <w:r w:rsidR="005B4C26">
        <w:t>nähdä.</w:t>
      </w:r>
    </w:p>
    <w:p w14:paraId="568B3FB1" w14:textId="3DD5E765" w:rsidR="00B2250B" w:rsidRDefault="005430C1" w:rsidP="00B44F11">
      <w:pPr>
        <w:pStyle w:val="Luettelokappale"/>
        <w:numPr>
          <w:ilvl w:val="0"/>
          <w:numId w:val="16"/>
        </w:numPr>
      </w:pPr>
      <w:r>
        <w:t>Todennus</w:t>
      </w:r>
      <w:r w:rsidR="00B2250B">
        <w:t xml:space="preserve"> </w:t>
      </w:r>
      <w:r w:rsidR="00684450">
        <w:t xml:space="preserve">tapahtuu </w:t>
      </w:r>
      <w:proofErr w:type="spellStart"/>
      <w:r w:rsidR="009712E4">
        <w:t>Ethereum</w:t>
      </w:r>
      <w:proofErr w:type="spellEnd"/>
      <w:r w:rsidR="009712E4">
        <w:t>-verkossa</w:t>
      </w:r>
      <w:r w:rsidR="00684450">
        <w:t>. Kuka tahansa voisi esimerkiksi kutsua verkkosivuilla funktiota</w:t>
      </w:r>
      <w:r w:rsidR="00E02ED0">
        <w:t>, jolla saisi auton omistajuuden (</w:t>
      </w:r>
      <w:proofErr w:type="spellStart"/>
      <w:r w:rsidR="00E02ED0">
        <w:t>gainOwnership</w:t>
      </w:r>
      <w:proofErr w:type="spellEnd"/>
      <w:r w:rsidR="00E02ED0">
        <w:t>)</w:t>
      </w:r>
      <w:r w:rsidR="00684450">
        <w:t xml:space="preserve">. Tällöin </w:t>
      </w:r>
      <w:proofErr w:type="spellStart"/>
      <w:r w:rsidR="009712E4">
        <w:t>Ethereum</w:t>
      </w:r>
      <w:proofErr w:type="spellEnd"/>
      <w:r w:rsidR="009712E4">
        <w:t xml:space="preserve">-verkossa </w:t>
      </w:r>
      <w:r w:rsidR="00265E93">
        <w:t>havaitaan</w:t>
      </w:r>
      <w:r w:rsidR="00684450">
        <w:t>, ettei kutsun lähettänyt tili olekaan auton omistaja, jolloin mitään ei tapahdu.</w:t>
      </w:r>
    </w:p>
    <w:p w14:paraId="37174FE1" w14:textId="77777777" w:rsidR="00B44F11" w:rsidRDefault="00B2250B" w:rsidP="00B44F11">
      <w:pPr>
        <w:pStyle w:val="Luettelokappale"/>
        <w:numPr>
          <w:ilvl w:val="0"/>
          <w:numId w:val="16"/>
        </w:numPr>
      </w:pPr>
      <w:r>
        <w:t xml:space="preserve">Omistaja pystyy lisäämään kohokohtia omaan autoonsa. Kohokohdassa on tietueina </w:t>
      </w:r>
      <w:r w:rsidR="00A33F63">
        <w:t xml:space="preserve">muun muassa </w:t>
      </w:r>
      <w:r w:rsidR="00B1102D">
        <w:t xml:space="preserve">merkinnän lisäämisaika, </w:t>
      </w:r>
      <w:r w:rsidR="005F7266">
        <w:t>viesti ja</w:t>
      </w:r>
      <w:r w:rsidR="00A33F63">
        <w:t xml:space="preserve"> merkinnän tekijä.</w:t>
      </w:r>
    </w:p>
    <w:p w14:paraId="146037C4" w14:textId="77777777" w:rsidR="00D21388" w:rsidRDefault="00D21388" w:rsidP="00B44F11">
      <w:pPr>
        <w:pStyle w:val="Luettelokappale"/>
        <w:numPr>
          <w:ilvl w:val="0"/>
          <w:numId w:val="16"/>
        </w:numPr>
      </w:pPr>
      <w:r>
        <w:t>Omistaja voi poistaa kohoko</w:t>
      </w:r>
      <w:r w:rsidR="00D26129">
        <w:t>h</w:t>
      </w:r>
      <w:r>
        <w:t>tamerkintöjä.</w:t>
      </w:r>
    </w:p>
    <w:p w14:paraId="4A48298D" w14:textId="77777777" w:rsidR="00464F9D" w:rsidRDefault="00B2250B" w:rsidP="00464F9D">
      <w:pPr>
        <w:pStyle w:val="Luettelokappale"/>
        <w:numPr>
          <w:ilvl w:val="0"/>
          <w:numId w:val="16"/>
        </w:numPr>
      </w:pPr>
      <w:r>
        <w:t>Muut tilit pystyvät lisäämään kohokohtapyyntöjä</w:t>
      </w:r>
      <w:r w:rsidR="00D21388">
        <w:t xml:space="preserve">. He voivat pyytää </w:t>
      </w:r>
      <w:r w:rsidR="00072C54">
        <w:t xml:space="preserve">rahasumman </w:t>
      </w:r>
      <w:r w:rsidR="00D21388">
        <w:t>palkkioksi auton omistajalta siitä vaivannäöstä, että he tekivät kohokohtapyynnön.</w:t>
      </w:r>
    </w:p>
    <w:p w14:paraId="4D6EEDC6" w14:textId="6C9FEFCD" w:rsidR="00464F9D" w:rsidRDefault="00464F9D" w:rsidP="00464F9D">
      <w:pPr>
        <w:pStyle w:val="Luettelokappale"/>
        <w:numPr>
          <w:ilvl w:val="0"/>
          <w:numId w:val="16"/>
        </w:numPr>
      </w:pPr>
      <w:r>
        <w:t>Auton omistaja pys</w:t>
      </w:r>
      <w:r w:rsidR="003E15DC">
        <w:t>tyy lähettämään rahaa sopimukse</w:t>
      </w:r>
      <w:r>
        <w:t>n</w:t>
      </w:r>
      <w:r w:rsidR="003E15DC">
        <w:t xml:space="preserve"> saldoon</w:t>
      </w:r>
      <w:r>
        <w:t xml:space="preserve"> omalta tililtään</w:t>
      </w:r>
      <w:r w:rsidR="003E15DC">
        <w:t xml:space="preserve">. </w:t>
      </w:r>
      <w:r w:rsidR="00314A42">
        <w:t>Kun omistaja hyväksyy kohokohtapyynnön,</w:t>
      </w:r>
      <w:r>
        <w:t xml:space="preserve"> raha siirtyy sopimuksen saldosta</w:t>
      </w:r>
      <w:r w:rsidR="00314A42">
        <w:t xml:space="preserve"> </w:t>
      </w:r>
      <w:r>
        <w:t>pyynnön tekijälle.</w:t>
      </w:r>
      <w:r w:rsidR="00981EF3">
        <w:t xml:space="preserve"> </w:t>
      </w:r>
      <w:r>
        <w:t>Jos sopimuksessa ei ole tarpeeksi saldoa, kohokohtapyyntöä ei voi hyväksyä.</w:t>
      </w:r>
      <w:r w:rsidR="008C1D88">
        <w:t xml:space="preserve"> Tämä </w:t>
      </w:r>
      <w:r w:rsidR="00C0123F">
        <w:t>ominaisuus</w:t>
      </w:r>
      <w:r w:rsidR="008C1D88">
        <w:t xml:space="preserve"> on sovelluksessa </w:t>
      </w:r>
      <w:proofErr w:type="spellStart"/>
      <w:r w:rsidR="008C1D88">
        <w:t>Ethereum</w:t>
      </w:r>
      <w:proofErr w:type="spellEnd"/>
      <w:r w:rsidR="008C1D88">
        <w:t>-alustan turvallisuusrajoitteiden takia.</w:t>
      </w:r>
      <w:r>
        <w:t xml:space="preserve"> </w:t>
      </w:r>
    </w:p>
    <w:p w14:paraId="33A49FD2" w14:textId="7AF490B6" w:rsidR="008C1D88" w:rsidRDefault="008C1D88" w:rsidP="008C1D88">
      <w:pPr>
        <w:pStyle w:val="Luettelokappale"/>
        <w:numPr>
          <w:ilvl w:val="0"/>
          <w:numId w:val="16"/>
        </w:numPr>
      </w:pPr>
      <w:r>
        <w:t>Auton omistaja voi nostaa rahaa sopimuksen saldosta.</w:t>
      </w:r>
      <w:r w:rsidR="00194B8A">
        <w:t xml:space="preserve"> Tätä varten on olemassa funktio sopimuksessa, sekä verkkosovelluksessa, mutta käyttöliittymää ei ole toteutettu. Rahan noston voi tehdä </w:t>
      </w:r>
      <w:r w:rsidR="00A76ADE">
        <w:t>selaimen J</w:t>
      </w:r>
      <w:r w:rsidR="00194B8A">
        <w:t>ava</w:t>
      </w:r>
      <w:r w:rsidR="00A76ADE">
        <w:t>S</w:t>
      </w:r>
      <w:r w:rsidR="00194B8A">
        <w:t>cript-konsolilla.</w:t>
      </w:r>
    </w:p>
    <w:p w14:paraId="4D93FB6D" w14:textId="77777777" w:rsidR="00B2250B" w:rsidRDefault="00B2250B" w:rsidP="00B44F11">
      <w:pPr>
        <w:pStyle w:val="Luettelokappale"/>
        <w:numPr>
          <w:ilvl w:val="0"/>
          <w:numId w:val="16"/>
        </w:numPr>
      </w:pPr>
      <w:r>
        <w:t>Omistaja pystyy hyväksymään kohokohtapyynnön, jolloin se lisätään auton kohokohtien joukkoon.</w:t>
      </w:r>
      <w:r w:rsidR="00D21388">
        <w:t xml:space="preserve"> Samalla </w:t>
      </w:r>
      <w:r w:rsidR="00464F9D">
        <w:t>sopimuksen saldosta</w:t>
      </w:r>
      <w:r w:rsidR="00D21388">
        <w:t xml:space="preserve"> siirtyy pyydetty summa kohokohtapyynnön tekijälle.</w:t>
      </w:r>
    </w:p>
    <w:p w14:paraId="41217105" w14:textId="77777777" w:rsidR="00D21388" w:rsidRDefault="00D21388" w:rsidP="00B44F11">
      <w:pPr>
        <w:pStyle w:val="Luettelokappale"/>
        <w:numPr>
          <w:ilvl w:val="0"/>
          <w:numId w:val="16"/>
        </w:numPr>
      </w:pPr>
      <w:r>
        <w:t>Omistaja voi kieltäytyä kohokohtapyynnöstä, jolloin se poistetaan.</w:t>
      </w:r>
    </w:p>
    <w:p w14:paraId="3AF9A04A" w14:textId="77777777" w:rsidR="00594765" w:rsidRDefault="00265E93" w:rsidP="00B44F11">
      <w:pPr>
        <w:pStyle w:val="Luettelokappale"/>
        <w:numPr>
          <w:ilvl w:val="0"/>
          <w:numId w:val="16"/>
        </w:numPr>
      </w:pPr>
      <w:r>
        <w:t>Muu kuin auton omistaja pystyy tekemään tarjouksen autosta.</w:t>
      </w:r>
    </w:p>
    <w:p w14:paraId="1586F7B3" w14:textId="5B297AAA" w:rsidR="00B2250B" w:rsidRDefault="00594765" w:rsidP="00B44F11">
      <w:pPr>
        <w:pStyle w:val="Luettelokappale"/>
        <w:numPr>
          <w:ilvl w:val="0"/>
          <w:numId w:val="16"/>
        </w:numPr>
      </w:pPr>
      <w:r>
        <w:t>Tarjouksen tekijä voi myös poistaa tarjouksensa</w:t>
      </w:r>
      <w:r w:rsidR="00F27AA4">
        <w:t>,</w:t>
      </w:r>
      <w:r>
        <w:t xml:space="preserve"> jos</w:t>
      </w:r>
      <w:r w:rsidR="00916C81">
        <w:t xml:space="preserve"> hän</w:t>
      </w:r>
      <w:r>
        <w:t xml:space="preserve"> muuttaa mieltään.</w:t>
      </w:r>
    </w:p>
    <w:p w14:paraId="75D94612" w14:textId="77777777" w:rsidR="00594765" w:rsidRDefault="00594765" w:rsidP="00B44F11">
      <w:pPr>
        <w:pStyle w:val="Luettelokappale"/>
        <w:numPr>
          <w:ilvl w:val="0"/>
          <w:numId w:val="16"/>
        </w:numPr>
      </w:pPr>
      <w:r>
        <w:t>Auton omistaja voi kieltäytyä tarjouksesta, jolloin se poistuu tarjousten listalta.</w:t>
      </w:r>
    </w:p>
    <w:p w14:paraId="2B621BA6" w14:textId="6694D033" w:rsidR="00265E93" w:rsidRDefault="00594765" w:rsidP="00B44F11">
      <w:pPr>
        <w:pStyle w:val="Luettelokappale"/>
        <w:numPr>
          <w:ilvl w:val="0"/>
          <w:numId w:val="16"/>
        </w:numPr>
      </w:pPr>
      <w:r>
        <w:t>O</w:t>
      </w:r>
      <w:r w:rsidR="00265E93">
        <w:t>mistaja pystyy hyväksymään tarjouksen, jolloin sopimus siirtyy ”omistajuus on vaihtumassa” -tilaan.</w:t>
      </w:r>
      <w:r w:rsidR="00F27AA4">
        <w:t xml:space="preserve"> Tässä tilassa sovelluksen etusivuilla näkyy tiedote omistajuuden siirtymisestä kaikille käyttäjille.</w:t>
      </w:r>
      <w:r w:rsidR="00CB1322">
        <w:t xml:space="preserve"> Omistajuuden vaihtumistilassa sekä auton ostaja</w:t>
      </w:r>
      <w:r w:rsidR="00A30BB2">
        <w:t>,</w:t>
      </w:r>
      <w:r w:rsidR="00CB1322">
        <w:t xml:space="preserve"> että myyjä voivat perua kaupan.</w:t>
      </w:r>
    </w:p>
    <w:p w14:paraId="6DCB7390" w14:textId="77777777" w:rsidR="00265E93" w:rsidRDefault="00265E93" w:rsidP="00B44F11">
      <w:pPr>
        <w:pStyle w:val="Luettelokappale"/>
        <w:numPr>
          <w:ilvl w:val="0"/>
          <w:numId w:val="16"/>
        </w:numPr>
      </w:pPr>
      <w:r>
        <w:lastRenderedPageBreak/>
        <w:t xml:space="preserve">Kun auton omistajuus on vaihtumassa, auton ostaja näkee painikkeen, jolla hän pystyy saamaan sopimuksen omistusoikeudet. </w:t>
      </w:r>
      <w:r w:rsidR="008655F9">
        <w:t>O</w:t>
      </w:r>
      <w:r>
        <w:t xml:space="preserve">staja </w:t>
      </w:r>
      <w:r w:rsidR="008655F9">
        <w:t xml:space="preserve">voi </w:t>
      </w:r>
      <w:r>
        <w:t xml:space="preserve">painaa tästä painikkeesta, kun auto on toimitettu hänelle. </w:t>
      </w:r>
    </w:p>
    <w:p w14:paraId="311D475C" w14:textId="77777777" w:rsidR="00464F9D" w:rsidRDefault="00265E93" w:rsidP="00464F9D">
      <w:pPr>
        <w:pStyle w:val="Luettelokappale"/>
        <w:numPr>
          <w:ilvl w:val="0"/>
          <w:numId w:val="16"/>
        </w:numPr>
      </w:pPr>
      <w:r>
        <w:t>Painikkeen painamisen jälkeen uusi omistaja saa kaikki käyttöoikeudet</w:t>
      </w:r>
      <w:r w:rsidR="00DA13F7">
        <w:t>,</w:t>
      </w:r>
      <w:r>
        <w:t xml:space="preserve"> mitä edellisellä omistajalla oli. Edellinen omistaja näkee samat ominaisuudet kuin muutkin tavalliset käyttäjät.</w:t>
      </w:r>
    </w:p>
    <w:p w14:paraId="4B476B90" w14:textId="6C039969" w:rsidR="009A64E3" w:rsidRDefault="00662534" w:rsidP="00B44F11">
      <w:pPr>
        <w:pStyle w:val="Luettelokappale"/>
        <w:numPr>
          <w:ilvl w:val="0"/>
          <w:numId w:val="16"/>
        </w:numPr>
      </w:pPr>
      <w:r>
        <w:t>Lähes kaikki yllä</w:t>
      </w:r>
      <w:r w:rsidR="003C08BB">
        <w:t xml:space="preserve"> mainittujen toimintojen teko</w:t>
      </w:r>
      <w:r w:rsidR="00D21388">
        <w:t xml:space="preserve"> tallentaa </w:t>
      </w:r>
      <w:r w:rsidR="009A64E3">
        <w:t>sopimukseen h</w:t>
      </w:r>
      <w:r w:rsidR="003C25CF">
        <w:t>istoriatietomerkinnän (</w:t>
      </w:r>
      <w:proofErr w:type="spellStart"/>
      <w:r w:rsidR="003C25CF">
        <w:t>Solidity</w:t>
      </w:r>
      <w:proofErr w:type="spellEnd"/>
      <w:r w:rsidR="003C25CF">
        <w:t>-kielessä ”</w:t>
      </w:r>
      <w:proofErr w:type="spellStart"/>
      <w:r w:rsidR="003C25CF">
        <w:t>event</w:t>
      </w:r>
      <w:proofErr w:type="spellEnd"/>
      <w:r w:rsidR="003C25CF">
        <w:t>”)</w:t>
      </w:r>
      <w:r w:rsidR="009A64E3">
        <w:t>.</w:t>
      </w:r>
      <w:r w:rsidR="003C25CF">
        <w:t xml:space="preserve"> </w:t>
      </w:r>
      <w:r w:rsidR="00D21388">
        <w:t xml:space="preserve">Merkintöjä tallentuu myös silloin kun </w:t>
      </w:r>
      <w:r w:rsidR="0016129D">
        <w:t>tietoja</w:t>
      </w:r>
      <w:r w:rsidR="00D21388">
        <w:t xml:space="preserve"> poistetaan. </w:t>
      </w:r>
      <w:r w:rsidR="003C25CF">
        <w:t>Historiatietomerkintöjä voi tarkastella kuka tahansa</w:t>
      </w:r>
      <w:r w:rsidR="00D21388">
        <w:t xml:space="preserve">, eikä niitä </w:t>
      </w:r>
      <w:r w:rsidR="009A64E3">
        <w:t>voi poistaa</w:t>
      </w:r>
      <w:r w:rsidR="00D21388">
        <w:t xml:space="preserve"> kukaan</w:t>
      </w:r>
      <w:r w:rsidR="009A64E3">
        <w:t>.</w:t>
      </w:r>
    </w:p>
    <w:p w14:paraId="0DF656AC" w14:textId="77777777" w:rsidR="00881B87" w:rsidRDefault="00881B87" w:rsidP="00F30C8E"/>
    <w:p w14:paraId="3E67B26A" w14:textId="77777777" w:rsidR="0095699F" w:rsidRDefault="0095699F" w:rsidP="00E15CA0">
      <w:pPr>
        <w:pStyle w:val="Otsikko2"/>
      </w:pPr>
      <w:bookmarkStart w:id="25" w:name="_Toc499482784"/>
      <w:r>
        <w:t>Toteutumattomia käyttötapauksia</w:t>
      </w:r>
      <w:bookmarkEnd w:id="25"/>
    </w:p>
    <w:p w14:paraId="2B34739C" w14:textId="3E730E8C" w:rsidR="008937A5" w:rsidRDefault="006141A6" w:rsidP="00127CF2">
      <w:r>
        <w:t>Varhaisessa työn vaiheessa suunniteltiin r</w:t>
      </w:r>
      <w:r w:rsidR="00EF3D0F">
        <w:t>oskapostin estojärjestelmä</w:t>
      </w:r>
      <w:r>
        <w:t xml:space="preserve"> kohokohtapyynnöille</w:t>
      </w:r>
      <w:r w:rsidR="00EF3D0F">
        <w:t>. Nykyisessä sovelluksessa yksikin käyttäjä pystyisi lähettämään tuhansia kohokohtapyyntöjä päivässä. Tätä varten kehitettiin työn aikana ominaisuus, jota voisi luonnehtia kohokohtien pyyntöoikeuksiksi (</w:t>
      </w:r>
      <w:proofErr w:type="spellStart"/>
      <w:r w:rsidR="00EF3D0F">
        <w:t>highlight</w:t>
      </w:r>
      <w:proofErr w:type="spellEnd"/>
      <w:r w:rsidR="00EF3D0F">
        <w:t xml:space="preserve"> </w:t>
      </w:r>
      <w:proofErr w:type="spellStart"/>
      <w:r w:rsidR="00EF3D0F">
        <w:t>request</w:t>
      </w:r>
      <w:proofErr w:type="spellEnd"/>
      <w:r w:rsidR="00EF3D0F">
        <w:t xml:space="preserve"> </w:t>
      </w:r>
      <w:proofErr w:type="spellStart"/>
      <w:r w:rsidR="00EF3D0F">
        <w:t>rights</w:t>
      </w:r>
      <w:proofErr w:type="spellEnd"/>
      <w:r w:rsidR="00EF3D0F">
        <w:t>). Tavoitteena oli kehittää järjestelmä, jossa auton omistaja voi</w:t>
      </w:r>
      <w:r w:rsidR="00CD6798">
        <w:t>si</w:t>
      </w:r>
      <w:r w:rsidR="00EF3D0F">
        <w:t xml:space="preserve"> antaa eri käyttäjille oikeudet lisätä kohokohtapyyntöjä.</w:t>
      </w:r>
      <w:r w:rsidR="00CD6798">
        <w:t xml:space="preserve"> Ominaisuus olisi hyödyllinen esimerkiksi julkisuuden henkilölle, jonka auto on kirjattu sovellukseen. Julkinen auto saa paljon huomiota sosiaalisessa mediassa, jolloin roskaposti voi olla riesa auton omistajalle. </w:t>
      </w:r>
      <w:r w:rsidR="002C731D">
        <w:t>Vähän huomiota saavan</w:t>
      </w:r>
      <w:r w:rsidR="00CD6798">
        <w:t xml:space="preserve"> auton omistaja voisi laittaa asetuksen pois päältä, jolloin kuka tahansa käyttäjä voi lähettää kohokohtapyyntöjä.</w:t>
      </w:r>
      <w:r w:rsidR="00EF3D0F">
        <w:t xml:space="preserve"> </w:t>
      </w:r>
      <w:r w:rsidR="005F4301">
        <w:t>Yhdessä ohjelman versiossa</w:t>
      </w:r>
      <w:r w:rsidR="00CD6798">
        <w:t xml:space="preserve"> tätä</w:t>
      </w:r>
      <w:r w:rsidR="005F4301">
        <w:t xml:space="preserve"> </w:t>
      </w:r>
      <w:r w:rsidR="00EF3D0F">
        <w:t>ominaisuutta</w:t>
      </w:r>
      <w:r w:rsidR="005F4301">
        <w:t xml:space="preserve"> kehitettiin, mutta kehitys lopetettiin, koska </w:t>
      </w:r>
      <w:r w:rsidR="00EF3D0F">
        <w:t>päätettiin</w:t>
      </w:r>
      <w:r w:rsidR="005F4301">
        <w:t xml:space="preserve">, ettei käyttötapauksen </w:t>
      </w:r>
      <w:r w:rsidR="007B301E">
        <w:t>esittely</w:t>
      </w:r>
      <w:r w:rsidR="005F4301">
        <w:t xml:space="preserve"> ollut tarpeeksi tärkeää työn tarkoituksen kannalta.</w:t>
      </w:r>
      <w:r w:rsidR="00F51554">
        <w:t xml:space="preserve"> Tämä työ toimii vain yhdellä tietokoneella, mutta mikäli sopimus lähetettäisiin varsinaiseen </w:t>
      </w:r>
      <w:proofErr w:type="spellStart"/>
      <w:r w:rsidR="00F51554">
        <w:t>Ethereum</w:t>
      </w:r>
      <w:proofErr w:type="spellEnd"/>
      <w:r w:rsidR="00F51554">
        <w:t xml:space="preserve">-verkkoon, </w:t>
      </w:r>
      <w:r w:rsidR="00B82F83">
        <w:t>tämä ominaisuus olisi hyödyllinen.</w:t>
      </w:r>
    </w:p>
    <w:p w14:paraId="1643FF1E" w14:textId="396D8930" w:rsidR="00127CF2" w:rsidRDefault="008937A5" w:rsidP="00127CF2">
      <w:r>
        <w:t xml:space="preserve">Toinen työn alkuvaiheissa suunniteltu käyttötapaus on rahasummista tinkiminen. Olisi mahdollista koodata sopimukseen logiikkaa, jossa </w:t>
      </w:r>
      <w:r w:rsidR="00A9759D">
        <w:t>auton omistaja voisi tinkiä kohokohtapyynnöstä pyydettyä summaa. Tinkimisen voisi lisätä myös autokaupassa tar</w:t>
      </w:r>
      <w:r w:rsidR="00A9759D">
        <w:lastRenderedPageBreak/>
        <w:t>jouksen tekijän ja auton omistajan välille</w:t>
      </w:r>
      <w:r>
        <w:t xml:space="preserve">. Tästä käyttötapauksesta luovuttiin, koska se on työläs kehittää. Käyttötapaus vaatisi hyvin </w:t>
      </w:r>
      <w:r w:rsidR="00A9759D">
        <w:t xml:space="preserve">suunnitellun, hyvin testatun, </w:t>
      </w:r>
      <w:r w:rsidR="008C0B7E">
        <w:t>virheettömän</w:t>
      </w:r>
      <w:r w:rsidR="00A9759D">
        <w:t xml:space="preserve"> </w:t>
      </w:r>
      <w:r w:rsidR="008C0B7E">
        <w:t>koodin älykkääseen sopimukseen. M</w:t>
      </w:r>
      <w:r w:rsidR="00A9759D">
        <w:t>aksutapahtumia käsitellessä raha saattaa kadota o</w:t>
      </w:r>
      <w:r w:rsidR="00217C7E">
        <w:t>hjelmointivirheen seurauksena. Ominaisuus v</w:t>
      </w:r>
      <w:r w:rsidR="00A9759D">
        <w:t xml:space="preserve">aatisi lisäksi selkeän käyttöliittymän </w:t>
      </w:r>
      <w:proofErr w:type="spellStart"/>
      <w:r w:rsidR="00A9759D">
        <w:t>Meteor</w:t>
      </w:r>
      <w:proofErr w:type="spellEnd"/>
      <w:r w:rsidR="00A9759D">
        <w:t>-sovellukseen, jotta käyttäjä</w:t>
      </w:r>
      <w:r w:rsidR="00EA6906">
        <w:t>t ymmärtävät</w:t>
      </w:r>
      <w:r w:rsidR="00D71C8F">
        <w:t>,</w:t>
      </w:r>
      <w:r w:rsidR="00A9759D">
        <w:t xml:space="preserve"> missä vaiheessa rahanvaihto </w:t>
      </w:r>
      <w:r w:rsidR="008C0B7E">
        <w:t>ja tinkimien ovat</w:t>
      </w:r>
      <w:r w:rsidR="00A9759D">
        <w:t>.</w:t>
      </w:r>
    </w:p>
    <w:p w14:paraId="499ED466" w14:textId="77777777" w:rsidR="009D2467" w:rsidRDefault="008C0B7E" w:rsidP="00127CF2">
      <w:r>
        <w:t>Kolmas</w:t>
      </w:r>
      <w:r w:rsidR="006141A6">
        <w:t xml:space="preserve"> toteuttamaton käyttötapaus </w:t>
      </w:r>
      <w:r w:rsidR="00A962EB">
        <w:t>on</w:t>
      </w:r>
      <w:r w:rsidR="006141A6">
        <w:t xml:space="preserve"> h</w:t>
      </w:r>
      <w:r w:rsidR="00CD6798">
        <w:t>istoriatietojen suodattaminen ja järjestely. Lopullisessa sovelluksessa kaikki historiatiedot ovat samassa listassa</w:t>
      </w:r>
      <w:r w:rsidR="00D6277B">
        <w:t xml:space="preserve"> peräjälkeen.</w:t>
      </w:r>
      <w:r w:rsidR="00CD6798">
        <w:t xml:space="preserve"> Olisi käytettävyyden kannalta parempi, jos listaan voisi lisätä suotimia ja siitä voisi tehdä hakuja.</w:t>
      </w:r>
    </w:p>
    <w:p w14:paraId="6D47373A" w14:textId="50A9D4D1" w:rsidR="00A962EB" w:rsidRDefault="008C0B7E" w:rsidP="00127CF2">
      <w:r>
        <w:t xml:space="preserve">Neljäs </w:t>
      </w:r>
      <w:r w:rsidR="00A962EB">
        <w:t>on u</w:t>
      </w:r>
      <w:r w:rsidR="00D6277B">
        <w:t xml:space="preserve">usien ajoneuvojen lisääminen </w:t>
      </w:r>
      <w:r w:rsidR="00FC5D21">
        <w:t>sovelluksella</w:t>
      </w:r>
      <w:r w:rsidR="00D6277B">
        <w:t xml:space="preserve">. Sovellukseen olisi pystynyt lisäämään lomakkeella uuden auton, jolle </w:t>
      </w:r>
      <w:r w:rsidR="00677859">
        <w:t xml:space="preserve">tehdään uusi sopimus lohkoketjuun. </w:t>
      </w:r>
      <w:r w:rsidR="001F1062">
        <w:t>Tätä varten tehtiin käyttöliittymä</w:t>
      </w:r>
      <w:r w:rsidR="0098580B">
        <w:t>, jonka pystyy näkemään lopullisessa sovelluksessa.</w:t>
      </w:r>
      <w:r w:rsidR="008B690D">
        <w:t xml:space="preserve"> Käyttö</w:t>
      </w:r>
      <w:r w:rsidR="00C43132">
        <w:t xml:space="preserve">liittymää pääsee katsomaan menemällä </w:t>
      </w:r>
      <w:r w:rsidR="008B690D">
        <w:t xml:space="preserve">sivulle </w:t>
      </w:r>
      <w:hyperlink r:id="rId14" w:history="1">
        <w:r w:rsidR="00C43132" w:rsidRPr="00BA16C2">
          <w:rPr>
            <w:rStyle w:val="Hyperlinkki"/>
          </w:rPr>
          <w:t>http://localhost:3000/</w:t>
        </w:r>
      </w:hyperlink>
      <w:r w:rsidR="00C43132">
        <w:t xml:space="preserve"> käynnistetyssä sovelluksessa</w:t>
      </w:r>
      <w:r w:rsidR="008B690D">
        <w:t>.</w:t>
      </w:r>
      <w:r w:rsidR="0098580B">
        <w:t xml:space="preserve"> Toiminnallisuus jätettiin tekemättä</w:t>
      </w:r>
      <w:r w:rsidR="00E63BCE">
        <w:t xml:space="preserve"> </w:t>
      </w:r>
      <w:r w:rsidR="00214C36">
        <w:t xml:space="preserve">koodissa </w:t>
      </w:r>
      <w:r w:rsidR="00E63BCE">
        <w:t>olevien</w:t>
      </w:r>
      <w:r w:rsidR="00BD2764">
        <w:t xml:space="preserve"> ongelmien takia. </w:t>
      </w:r>
      <w:r w:rsidR="00680A12">
        <w:t>T</w:t>
      </w:r>
      <w:r w:rsidR="001F1062">
        <w:t xml:space="preserve">oteutus vaatisi </w:t>
      </w:r>
      <w:proofErr w:type="spellStart"/>
      <w:r w:rsidR="001F1062">
        <w:t>Meteor</w:t>
      </w:r>
      <w:proofErr w:type="spellEnd"/>
      <w:r w:rsidR="001F1062">
        <w:t xml:space="preserve">-sovelluksen </w:t>
      </w:r>
      <w:proofErr w:type="spellStart"/>
      <w:r w:rsidR="001F1062">
        <w:t>Javascript</w:t>
      </w:r>
      <w:proofErr w:type="spellEnd"/>
      <w:r w:rsidR="001F1062">
        <w:t xml:space="preserve">-koodin </w:t>
      </w:r>
      <w:r w:rsidR="00753DC0">
        <w:t>uudelleen</w:t>
      </w:r>
      <w:r w:rsidR="001F1062">
        <w:t xml:space="preserve"> suunnittelua.</w:t>
      </w:r>
      <w:r w:rsidR="00FF5A5E">
        <w:t xml:space="preserve"> (Kuva 5</w:t>
      </w:r>
      <w:r w:rsidR="00997029">
        <w:t>.</w:t>
      </w:r>
      <w:r w:rsidR="009D4983">
        <w:t>)</w:t>
      </w:r>
    </w:p>
    <w:p w14:paraId="601E94AB" w14:textId="77777777" w:rsidR="0098580B" w:rsidRDefault="0098580B" w:rsidP="00127CF2">
      <w:r>
        <w:rPr>
          <w:noProof/>
        </w:rPr>
        <w:drawing>
          <wp:inline distT="0" distB="0" distL="0" distR="0" wp14:anchorId="34DC064A" wp14:editId="77EA12A8">
            <wp:extent cx="3095625" cy="20859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95625" cy="2085975"/>
                    </a:xfrm>
                    <a:prstGeom prst="rect">
                      <a:avLst/>
                    </a:prstGeom>
                  </pic:spPr>
                </pic:pic>
              </a:graphicData>
            </a:graphic>
          </wp:inline>
        </w:drawing>
      </w:r>
    </w:p>
    <w:p w14:paraId="103A53D8" w14:textId="1F771D10" w:rsidR="0098580B" w:rsidRDefault="00FF5A5E" w:rsidP="007609EF">
      <w:pPr>
        <w:pStyle w:val="Kuvaotsikko"/>
      </w:pPr>
      <w:r w:rsidRPr="007609EF">
        <w:t>K</w:t>
      </w:r>
      <w:r w:rsidR="007609EF">
        <w:t>UVA</w:t>
      </w:r>
      <w:r w:rsidRPr="007609EF">
        <w:t xml:space="preserve"> 5</w:t>
      </w:r>
      <w:r w:rsidR="0098580B" w:rsidRPr="007609EF">
        <w:t xml:space="preserve">. Lomake, jolla uuden sopimuksen voisi </w:t>
      </w:r>
      <w:r w:rsidR="00F60036" w:rsidRPr="007609EF">
        <w:t>luoda</w:t>
      </w:r>
      <w:r w:rsidR="0098580B" w:rsidRPr="007609EF">
        <w:t xml:space="preserve">. </w:t>
      </w:r>
    </w:p>
    <w:p w14:paraId="4A97F3FB" w14:textId="77777777" w:rsidR="007609EF" w:rsidRPr="007609EF" w:rsidRDefault="007609EF" w:rsidP="007609EF"/>
    <w:p w14:paraId="28AF3247" w14:textId="78F9E98F" w:rsidR="00DE6D9B" w:rsidRPr="00AA5B8B" w:rsidRDefault="001C08D7" w:rsidP="00FF5A5E">
      <w:pPr>
        <w:spacing w:after="0"/>
        <w:rPr>
          <w:rFonts w:cs="Arial"/>
        </w:rPr>
      </w:pPr>
      <w:r>
        <w:lastRenderedPageBreak/>
        <w:t>Viidentenä suunniteltiin, että h</w:t>
      </w:r>
      <w:r w:rsidR="008C2BF4">
        <w:t>uoltot</w:t>
      </w:r>
      <w:r w:rsidR="00684450">
        <w:t>iedot voisi lisätä lomakkeella</w:t>
      </w:r>
      <w:r w:rsidR="00520B2E">
        <w:t xml:space="preserve"> kohokohtaan</w:t>
      </w:r>
      <w:r w:rsidR="00684450">
        <w:t>.</w:t>
      </w:r>
      <w:r w:rsidR="00B67271">
        <w:t xml:space="preserve"> Yhdestä kohokohdasta voisi tehdä tyypiltään huoltotieto-tyyppisen kohokohdan, jolloin kohokohdassa olisi tekstin ja päivämäärän lisäksi myös lisätietoja tehdystä huollosta. </w:t>
      </w:r>
      <w:r w:rsidR="00083DD7">
        <w:t xml:space="preserve">Tätä ominaisuutta suunniteltiin, mutta huomattiin, että se olisi ollut liian haastava toteuttaa. </w:t>
      </w:r>
      <w:proofErr w:type="spellStart"/>
      <w:r w:rsidR="00744AE6">
        <w:t>So</w:t>
      </w:r>
      <w:r w:rsidR="00981BD1">
        <w:t>lidity</w:t>
      </w:r>
      <w:proofErr w:type="spellEnd"/>
      <w:r w:rsidR="00981BD1">
        <w:t>-kielessä on puutteita</w:t>
      </w:r>
      <w:r w:rsidR="00744AE6">
        <w:t xml:space="preserve"> </w:t>
      </w:r>
      <w:r w:rsidR="00A70D59">
        <w:t>muuttuvan pituisille</w:t>
      </w:r>
      <w:r w:rsidR="000731F7">
        <w:t xml:space="preserve"> tietorakenteille</w:t>
      </w:r>
      <w:r w:rsidR="00981BD1">
        <w:t>, kuten taulukoill</w:t>
      </w:r>
      <w:r w:rsidR="000731F7">
        <w:t>e</w:t>
      </w:r>
      <w:r w:rsidR="00684450">
        <w:t>. T</w:t>
      </w:r>
      <w:r w:rsidR="00FB35EC">
        <w:t>ote</w:t>
      </w:r>
      <w:r w:rsidR="000410D2">
        <w:t>utettuna t</w:t>
      </w:r>
      <w:r w:rsidR="00684450">
        <w:t xml:space="preserve">ämä käyttötapaus olisi </w:t>
      </w:r>
      <w:r w:rsidR="00E161C1">
        <w:t xml:space="preserve">hyvin vakuuttavalla tavalla esitellyt </w:t>
      </w:r>
      <w:r w:rsidR="00684450">
        <w:t xml:space="preserve">älykkäiden sopimusten </w:t>
      </w:r>
      <w:r w:rsidR="00D42F0B">
        <w:t xml:space="preserve">tuomaa </w:t>
      </w:r>
      <w:r w:rsidR="00E161C1">
        <w:t xml:space="preserve">hyötyä </w:t>
      </w:r>
      <w:r w:rsidR="00684450">
        <w:t xml:space="preserve">liikennöinnin alalla. </w:t>
      </w:r>
      <w:r w:rsidR="00DE6D9B">
        <w:t>Lopulta kumminkin todettiin</w:t>
      </w:r>
      <w:r w:rsidR="00684450">
        <w:t>, ettei käyttötapaus ollut elintärkeä työn tarkoituksen kannalta</w:t>
      </w:r>
      <w:r w:rsidR="00EF61E0">
        <w:t xml:space="preserve">, eikä sitä </w:t>
      </w:r>
      <w:r w:rsidR="000410D2">
        <w:t>kehitetty</w:t>
      </w:r>
      <w:r w:rsidR="00EF61E0">
        <w:t>.</w:t>
      </w:r>
      <w:r w:rsidR="00494858">
        <w:t xml:space="preserve"> </w:t>
      </w:r>
      <w:r w:rsidR="00B84469">
        <w:t>Huoltotiedot suunniteltiin koodattavan aluksi vain viitenä huoltotehtävänä, joille kullekin vois</w:t>
      </w:r>
      <w:r w:rsidR="00CF297C">
        <w:t xml:space="preserve">i merkata huollon </w:t>
      </w:r>
      <w:r w:rsidR="00CF297C" w:rsidRPr="00AA5B8B">
        <w:rPr>
          <w:rFonts w:cs="Arial"/>
        </w:rPr>
        <w:t>lopputuloksen.</w:t>
      </w:r>
      <w:r w:rsidR="00AE2280" w:rsidRPr="00AA5B8B">
        <w:rPr>
          <w:rFonts w:cs="Arial"/>
        </w:rPr>
        <w:t xml:space="preserve"> Huollon toimitukselle voisi merkata yhden neljästä tilasta: ei tarkistettu (</w:t>
      </w:r>
      <w:proofErr w:type="spellStart"/>
      <w:r w:rsidR="00AE2280" w:rsidRPr="00AA5B8B">
        <w:rPr>
          <w:rFonts w:cs="Arial"/>
        </w:rPr>
        <w:t>NotChecked</w:t>
      </w:r>
      <w:proofErr w:type="spellEnd"/>
      <w:r w:rsidR="00AE2280" w:rsidRPr="00AA5B8B">
        <w:rPr>
          <w:rFonts w:cs="Arial"/>
        </w:rPr>
        <w:t>), tarkistettu (</w:t>
      </w:r>
      <w:proofErr w:type="spellStart"/>
      <w:r w:rsidR="00AE2280" w:rsidRPr="00AA5B8B">
        <w:rPr>
          <w:rFonts w:cs="Arial"/>
        </w:rPr>
        <w:t>Checked</w:t>
      </w:r>
      <w:proofErr w:type="spellEnd"/>
      <w:r w:rsidR="00AE2280" w:rsidRPr="00AA5B8B">
        <w:rPr>
          <w:rFonts w:cs="Arial"/>
        </w:rPr>
        <w:t>), tarkistettu ja vika löydetty (</w:t>
      </w:r>
      <w:proofErr w:type="spellStart"/>
      <w:r w:rsidR="00AE2280" w:rsidRPr="00AA5B8B">
        <w:rPr>
          <w:rFonts w:cs="Arial"/>
        </w:rPr>
        <w:t>CheckedAndFoundFault</w:t>
      </w:r>
      <w:proofErr w:type="spellEnd"/>
      <w:r w:rsidR="00AE2280" w:rsidRPr="00AA5B8B">
        <w:rPr>
          <w:rFonts w:cs="Arial"/>
        </w:rPr>
        <w:t xml:space="preserve">), vika </w:t>
      </w:r>
      <w:proofErr w:type="spellStart"/>
      <w:r w:rsidR="00AE2280" w:rsidRPr="00AA5B8B">
        <w:rPr>
          <w:rFonts w:cs="Arial"/>
        </w:rPr>
        <w:t>löydettu</w:t>
      </w:r>
      <w:proofErr w:type="spellEnd"/>
      <w:r w:rsidR="00AE2280" w:rsidRPr="00AA5B8B">
        <w:rPr>
          <w:rFonts w:cs="Arial"/>
        </w:rPr>
        <w:t xml:space="preserve"> ja korjattu (</w:t>
      </w:r>
      <w:proofErr w:type="spellStart"/>
      <w:r w:rsidR="00AE2280" w:rsidRPr="00AA5B8B">
        <w:rPr>
          <w:rFonts w:cs="Arial"/>
        </w:rPr>
        <w:t>FoundFaultAndFixed</w:t>
      </w:r>
      <w:proofErr w:type="spellEnd"/>
      <w:r w:rsidR="00AE2280" w:rsidRPr="00AA5B8B">
        <w:rPr>
          <w:rFonts w:cs="Arial"/>
        </w:rPr>
        <w:t>)</w:t>
      </w:r>
      <w:r w:rsidR="003077F7">
        <w:rPr>
          <w:rFonts w:cs="Arial"/>
        </w:rPr>
        <w:t>:</w:t>
      </w:r>
    </w:p>
    <w:p w14:paraId="67DCBC2E" w14:textId="77777777" w:rsidR="006D0CB5" w:rsidRPr="001C0EBC" w:rsidRDefault="006D0CB5" w:rsidP="006D0CB5">
      <w:pPr>
        <w:spacing w:after="0"/>
        <w:rPr>
          <w:rFonts w:ascii="Courier New" w:hAnsi="Courier New" w:cs="Courier New"/>
          <w:b/>
          <w:sz w:val="22"/>
          <w:szCs w:val="22"/>
        </w:rPr>
      </w:pPr>
    </w:p>
    <w:p w14:paraId="2A3C5CF3" w14:textId="77777777" w:rsidR="007F48B6" w:rsidRPr="001C0EBC" w:rsidRDefault="007F48B6" w:rsidP="007F48B6">
      <w:pPr>
        <w:spacing w:after="0"/>
        <w:rPr>
          <w:rFonts w:ascii="Courier New" w:hAnsi="Courier New" w:cs="Courier New"/>
          <w:b/>
          <w:sz w:val="22"/>
          <w:szCs w:val="22"/>
          <w:lang w:val="en-GB"/>
        </w:rPr>
      </w:pPr>
      <w:proofErr w:type="spellStart"/>
      <w:r w:rsidRPr="001C0EBC">
        <w:rPr>
          <w:rFonts w:ascii="Courier New" w:hAnsi="Courier New" w:cs="Courier New"/>
          <w:b/>
          <w:color w:val="548DD4" w:themeColor="text2" w:themeTint="99"/>
          <w:sz w:val="22"/>
          <w:szCs w:val="22"/>
          <w:lang w:val="en-GB"/>
        </w:rPr>
        <w:t>enum</w:t>
      </w:r>
      <w:proofErr w:type="spellEnd"/>
      <w:r w:rsidRPr="001C0EBC">
        <w:rPr>
          <w:rFonts w:ascii="Courier New" w:hAnsi="Courier New" w:cs="Courier New"/>
          <w:b/>
          <w:color w:val="548DD4" w:themeColor="text2" w:themeTint="99"/>
          <w:sz w:val="22"/>
          <w:szCs w:val="22"/>
          <w:lang w:val="en-GB"/>
        </w:rPr>
        <w:t xml:space="preserve"> </w:t>
      </w: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Pr="001C0EBC">
        <w:rPr>
          <w:rFonts w:ascii="Courier New" w:hAnsi="Courier New" w:cs="Courier New"/>
          <w:b/>
          <w:sz w:val="22"/>
          <w:szCs w:val="22"/>
          <w:lang w:val="en-GB"/>
        </w:rPr>
        <w:t>{</w:t>
      </w:r>
    </w:p>
    <w:p w14:paraId="68C69105" w14:textId="77777777" w:rsidR="007F48B6" w:rsidRPr="001C0EBC" w:rsidRDefault="007F48B6" w:rsidP="007F48B6">
      <w:pPr>
        <w:spacing w:after="0"/>
        <w:ind w:firstLine="1304"/>
        <w:rPr>
          <w:rFonts w:ascii="Courier New" w:hAnsi="Courier New" w:cs="Courier New"/>
          <w:b/>
          <w:sz w:val="22"/>
          <w:szCs w:val="22"/>
          <w:lang w:val="en-GB"/>
        </w:rPr>
      </w:pPr>
      <w:proofErr w:type="spellStart"/>
      <w:r w:rsidRPr="001C0EBC">
        <w:rPr>
          <w:rFonts w:ascii="Courier New" w:hAnsi="Courier New" w:cs="Courier New"/>
          <w:b/>
          <w:sz w:val="22"/>
          <w:szCs w:val="22"/>
          <w:lang w:val="en-GB"/>
        </w:rPr>
        <w:t>NotChecked</w:t>
      </w:r>
      <w:proofErr w:type="spellEnd"/>
      <w:r w:rsidRPr="001C0EBC">
        <w:rPr>
          <w:rFonts w:ascii="Courier New" w:hAnsi="Courier New" w:cs="Courier New"/>
          <w:b/>
          <w:sz w:val="22"/>
          <w:szCs w:val="22"/>
          <w:lang w:val="en-GB"/>
        </w:rPr>
        <w:t xml:space="preserve">, Checked, </w:t>
      </w:r>
      <w:proofErr w:type="spellStart"/>
      <w:r w:rsidRPr="001C0EBC">
        <w:rPr>
          <w:rFonts w:ascii="Courier New" w:hAnsi="Courier New" w:cs="Courier New"/>
          <w:b/>
          <w:sz w:val="22"/>
          <w:szCs w:val="22"/>
          <w:lang w:val="en-GB"/>
        </w:rPr>
        <w:t>CheckedAndFoundFault</w:t>
      </w:r>
      <w:proofErr w:type="spellEnd"/>
      <w:r w:rsidRPr="001C0EBC">
        <w:rPr>
          <w:rFonts w:ascii="Courier New" w:hAnsi="Courier New" w:cs="Courier New"/>
          <w:b/>
          <w:sz w:val="22"/>
          <w:szCs w:val="22"/>
          <w:lang w:val="en-GB"/>
        </w:rPr>
        <w:t xml:space="preserve">, </w:t>
      </w:r>
    </w:p>
    <w:p w14:paraId="24B6563E" w14:textId="77777777" w:rsidR="007F48B6" w:rsidRPr="00196110" w:rsidRDefault="007F48B6" w:rsidP="007F48B6">
      <w:pPr>
        <w:spacing w:after="0"/>
        <w:ind w:firstLine="1304"/>
        <w:rPr>
          <w:rFonts w:ascii="Courier New" w:hAnsi="Courier New" w:cs="Courier New"/>
          <w:b/>
          <w:sz w:val="22"/>
          <w:szCs w:val="22"/>
          <w:lang w:val="en-US"/>
        </w:rPr>
      </w:pPr>
      <w:proofErr w:type="spellStart"/>
      <w:r w:rsidRPr="00196110">
        <w:rPr>
          <w:rFonts w:ascii="Courier New" w:hAnsi="Courier New" w:cs="Courier New"/>
          <w:b/>
          <w:sz w:val="22"/>
          <w:szCs w:val="22"/>
          <w:lang w:val="en-US"/>
        </w:rPr>
        <w:t>FoundFaultAndFixed</w:t>
      </w:r>
      <w:proofErr w:type="spellEnd"/>
    </w:p>
    <w:p w14:paraId="7C3B882B" w14:textId="4A1E8F2D" w:rsidR="007F48B6" w:rsidRPr="00196110" w:rsidRDefault="007F48B6" w:rsidP="009E6993">
      <w:pPr>
        <w:spacing w:after="0"/>
        <w:rPr>
          <w:rFonts w:ascii="Courier New" w:hAnsi="Courier New" w:cs="Courier New"/>
          <w:b/>
          <w:sz w:val="22"/>
          <w:szCs w:val="22"/>
          <w:lang w:val="en-US"/>
        </w:rPr>
      </w:pPr>
      <w:r w:rsidRPr="00196110">
        <w:rPr>
          <w:rFonts w:ascii="Courier New" w:hAnsi="Courier New" w:cs="Courier New"/>
          <w:b/>
          <w:sz w:val="22"/>
          <w:szCs w:val="22"/>
          <w:lang w:val="en-US"/>
        </w:rPr>
        <w:t>}</w:t>
      </w:r>
    </w:p>
    <w:p w14:paraId="64289918" w14:textId="212DFC7A" w:rsidR="00B84469" w:rsidRPr="001C0EBC" w:rsidRDefault="00B84469" w:rsidP="009E6993">
      <w:pPr>
        <w:spacing w:after="0"/>
        <w:rPr>
          <w:rFonts w:ascii="Courier New" w:hAnsi="Courier New" w:cs="Courier New"/>
          <w:b/>
          <w:sz w:val="22"/>
          <w:szCs w:val="22"/>
          <w:lang w:val="en-US"/>
        </w:rPr>
      </w:pPr>
      <w:r w:rsidRPr="001C0EBC">
        <w:rPr>
          <w:rFonts w:ascii="Courier New" w:hAnsi="Courier New" w:cs="Courier New"/>
          <w:b/>
          <w:color w:val="548DD4" w:themeColor="text2" w:themeTint="99"/>
          <w:sz w:val="22"/>
          <w:szCs w:val="22"/>
          <w:lang w:val="en-US"/>
        </w:rPr>
        <w:t xml:space="preserve">struct </w:t>
      </w:r>
      <w:proofErr w:type="spellStart"/>
      <w:r w:rsidRPr="001C0EBC">
        <w:rPr>
          <w:rFonts w:ascii="Courier New" w:hAnsi="Courier New" w:cs="Courier New"/>
          <w:b/>
          <w:sz w:val="22"/>
          <w:szCs w:val="22"/>
          <w:lang w:val="en-US"/>
        </w:rPr>
        <w:t>MaintenanceTasks</w:t>
      </w:r>
      <w:proofErr w:type="spellEnd"/>
      <w:r w:rsidRPr="001C0EBC">
        <w:rPr>
          <w:rFonts w:ascii="Courier New" w:hAnsi="Courier New" w:cs="Courier New"/>
          <w:b/>
          <w:sz w:val="22"/>
          <w:szCs w:val="22"/>
          <w:lang w:val="en-US"/>
        </w:rPr>
        <w:t xml:space="preserve"> {</w:t>
      </w:r>
    </w:p>
    <w:p w14:paraId="04861C9E"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engine;</w:t>
      </w:r>
    </w:p>
    <w:p w14:paraId="28048648"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tires;</w:t>
      </w:r>
    </w:p>
    <w:p w14:paraId="50A04A6D"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pedals;</w:t>
      </w:r>
    </w:p>
    <w:p w14:paraId="3054225F" w14:textId="77777777" w:rsidR="00B84469" w:rsidRPr="001C0EBC" w:rsidRDefault="00D11BD3" w:rsidP="009E6993">
      <w:pPr>
        <w:spacing w:after="0"/>
        <w:ind w:left="1304"/>
        <w:rPr>
          <w:rFonts w:ascii="Courier New" w:hAnsi="Courier New" w:cs="Courier New"/>
          <w:b/>
          <w:sz w:val="22"/>
          <w:szCs w:val="22"/>
          <w:lang w:val="en-GB"/>
        </w:rPr>
      </w:pPr>
      <w:proofErr w:type="spellStart"/>
      <w:r w:rsidRPr="001C0EBC">
        <w:rPr>
          <w:rFonts w:ascii="Courier New" w:hAnsi="Courier New" w:cs="Courier New"/>
          <w:b/>
          <w:color w:val="00B050"/>
          <w:sz w:val="22"/>
          <w:szCs w:val="22"/>
          <w:lang w:val="en-GB"/>
        </w:rPr>
        <w:t>MaintenanceOutcome</w:t>
      </w:r>
      <w:proofErr w:type="spellEnd"/>
      <w:r w:rsidRPr="001C0EBC">
        <w:rPr>
          <w:rFonts w:ascii="Courier New" w:hAnsi="Courier New" w:cs="Courier New"/>
          <w:b/>
          <w:color w:val="00B050"/>
          <w:sz w:val="22"/>
          <w:szCs w:val="22"/>
          <w:lang w:val="en-GB"/>
        </w:rPr>
        <w:t xml:space="preserve"> </w:t>
      </w:r>
      <w:r w:rsidR="00B84469" w:rsidRPr="001C0EBC">
        <w:rPr>
          <w:rFonts w:ascii="Courier New" w:hAnsi="Courier New" w:cs="Courier New"/>
          <w:b/>
          <w:sz w:val="22"/>
          <w:szCs w:val="22"/>
          <w:lang w:val="en-GB"/>
        </w:rPr>
        <w:t>brakes;</w:t>
      </w:r>
    </w:p>
    <w:p w14:paraId="26B76A22" w14:textId="77777777" w:rsidR="00B84469" w:rsidRPr="00196110" w:rsidRDefault="00D11BD3" w:rsidP="009E6993">
      <w:pPr>
        <w:spacing w:after="0"/>
        <w:ind w:left="1304"/>
        <w:rPr>
          <w:rFonts w:ascii="Courier New" w:hAnsi="Courier New" w:cs="Courier New"/>
          <w:b/>
          <w:sz w:val="22"/>
          <w:szCs w:val="22"/>
        </w:rPr>
      </w:pPr>
      <w:proofErr w:type="spellStart"/>
      <w:r w:rsidRPr="00196110">
        <w:rPr>
          <w:rFonts w:ascii="Courier New" w:hAnsi="Courier New" w:cs="Courier New"/>
          <w:b/>
          <w:color w:val="00B050"/>
          <w:sz w:val="22"/>
          <w:szCs w:val="22"/>
        </w:rPr>
        <w:t>MaintenanceOutcome</w:t>
      </w:r>
      <w:proofErr w:type="spellEnd"/>
      <w:r w:rsidRPr="00196110">
        <w:rPr>
          <w:rFonts w:ascii="Courier New" w:hAnsi="Courier New" w:cs="Courier New"/>
          <w:b/>
          <w:color w:val="00B050"/>
          <w:sz w:val="22"/>
          <w:szCs w:val="22"/>
        </w:rPr>
        <w:t xml:space="preserve"> </w:t>
      </w:r>
      <w:proofErr w:type="spellStart"/>
      <w:r w:rsidR="00B84469" w:rsidRPr="00196110">
        <w:rPr>
          <w:rFonts w:ascii="Courier New" w:hAnsi="Courier New" w:cs="Courier New"/>
          <w:b/>
          <w:sz w:val="22"/>
          <w:szCs w:val="22"/>
        </w:rPr>
        <w:t>interior</w:t>
      </w:r>
      <w:proofErr w:type="spellEnd"/>
      <w:r w:rsidR="00B84469" w:rsidRPr="00196110">
        <w:rPr>
          <w:rFonts w:ascii="Courier New" w:hAnsi="Courier New" w:cs="Courier New"/>
          <w:b/>
          <w:sz w:val="22"/>
          <w:szCs w:val="22"/>
        </w:rPr>
        <w:t>;</w:t>
      </w:r>
    </w:p>
    <w:p w14:paraId="66DF6A5F" w14:textId="005EA833" w:rsidR="00494858" w:rsidRPr="00196110" w:rsidRDefault="00B84469" w:rsidP="007F48B6">
      <w:pPr>
        <w:spacing w:after="0"/>
        <w:rPr>
          <w:rFonts w:ascii="Courier New" w:hAnsi="Courier New" w:cs="Courier New"/>
          <w:b/>
          <w:sz w:val="22"/>
          <w:szCs w:val="22"/>
        </w:rPr>
      </w:pPr>
      <w:r w:rsidRPr="00196110">
        <w:rPr>
          <w:rFonts w:ascii="Courier New" w:hAnsi="Courier New" w:cs="Courier New"/>
          <w:b/>
          <w:sz w:val="22"/>
          <w:szCs w:val="22"/>
        </w:rPr>
        <w:t>}</w:t>
      </w:r>
    </w:p>
    <w:p w14:paraId="4A676E3D" w14:textId="77777777" w:rsidR="007F48B6" w:rsidRPr="00196110" w:rsidRDefault="007F48B6" w:rsidP="007F48B6">
      <w:pPr>
        <w:spacing w:after="0"/>
        <w:rPr>
          <w:rFonts w:ascii="Courier New" w:hAnsi="Courier New" w:cs="Courier New"/>
          <w:b/>
          <w:sz w:val="22"/>
          <w:szCs w:val="22"/>
        </w:rPr>
      </w:pPr>
    </w:p>
    <w:p w14:paraId="2400B32D" w14:textId="5FE3A698" w:rsidR="00594765" w:rsidRDefault="00594765" w:rsidP="00127CF2">
      <w:r>
        <w:t xml:space="preserve">Nykyinen järjestelmä vaatii </w:t>
      </w:r>
      <w:r w:rsidR="00661F3D">
        <w:t xml:space="preserve">auton </w:t>
      </w:r>
      <w:r>
        <w:t>ostajaa lähettämään koko tarjoamansa summan sopimukseen</w:t>
      </w:r>
      <w:r w:rsidR="008937A5">
        <w:t>. Tämä tehdään tarjouksen tekohetkellä</w:t>
      </w:r>
      <w:r>
        <w:t xml:space="preserve">. Kymmenien tai satojen tuhansien eurojen ostossa on epäkäytännöllistä kiinnittää niin </w:t>
      </w:r>
      <w:r w:rsidR="001C08D7">
        <w:t>suuria</w:t>
      </w:r>
      <w:r>
        <w:t xml:space="preserve"> rahasummia pitkäksi aikaa. Olisi suositeltavaa, jos sekä ostaja että myyjä lähett</w:t>
      </w:r>
      <w:r w:rsidR="00661F3D">
        <w:t>äisivät pienen osuuden kaupasta -</w:t>
      </w:r>
      <w:r>
        <w:t xml:space="preserve"> esimerkiksi 5%</w:t>
      </w:r>
      <w:r w:rsidR="00661F3D">
        <w:t xml:space="preserve"> -</w:t>
      </w:r>
      <w:r>
        <w:t xml:space="preserve"> auton hinnasta sopimukseen. Auton ostaja lähettäisi rahat tarjouspyyntöä tehtäessä ja myyjä lähettäisi tarjouspyynnön hyväksyessä. Kun molemmilla osapuolilla on rahaa kiinnitettynä sopimukseen, molemmilla on vähemmän motiiveja yrittää petosta</w:t>
      </w:r>
      <w:r w:rsidR="00B40413">
        <w:t xml:space="preserve"> autokaupan aikana</w:t>
      </w:r>
      <w:r>
        <w:t>. Auton myyjä saisi koko kaupan ra</w:t>
      </w:r>
      <w:r>
        <w:lastRenderedPageBreak/>
        <w:t>hat</w:t>
      </w:r>
      <w:r w:rsidR="008937A5">
        <w:t>,</w:t>
      </w:r>
      <w:r>
        <w:t xml:space="preserve"> kun ostaja on hyväksynyt kaupan (</w:t>
      </w:r>
      <w:r w:rsidR="00BD5629">
        <w:t>p</w:t>
      </w:r>
      <w:r>
        <w:t xml:space="preserve">ainamalla </w:t>
      </w:r>
      <w:r w:rsidR="00747001">
        <w:t>painiketta</w:t>
      </w:r>
      <w:r>
        <w:t xml:space="preserve"> ”Olen saanut ajoneuvon. Ota sopimuksen omistajuus”)</w:t>
      </w:r>
      <w:r w:rsidR="00BD5629">
        <w:t>.</w:t>
      </w:r>
    </w:p>
    <w:p w14:paraId="2E64B266" w14:textId="13F0C13F" w:rsidR="00503472" w:rsidRPr="00471C6C" w:rsidRDefault="001C08D7" w:rsidP="00A962EB">
      <w:r>
        <w:t>Viimeisenä mainit</w:t>
      </w:r>
      <w:r w:rsidR="00075E60">
        <w:t>t</w:t>
      </w:r>
      <w:r>
        <w:t>akoon, että n</w:t>
      </w:r>
      <w:r w:rsidR="001E2E85">
        <w:t xml:space="preserve">ykyisessä </w:t>
      </w:r>
      <w:r w:rsidR="00641F42">
        <w:t>sovelluksessa</w:t>
      </w:r>
      <w:r w:rsidR="001E2E85">
        <w:t xml:space="preserve"> </w:t>
      </w:r>
      <w:r w:rsidR="00D8278F">
        <w:t>sama käyttäjä voi</w:t>
      </w:r>
      <w:r w:rsidR="001E2E85">
        <w:t xml:space="preserve"> tehdä </w:t>
      </w:r>
      <w:r w:rsidR="00D8278F">
        <w:t>useamman tarjouksen</w:t>
      </w:r>
      <w:r w:rsidR="001E2E85">
        <w:t>. Olisi parempi</w:t>
      </w:r>
      <w:r>
        <w:t>,</w:t>
      </w:r>
      <w:r w:rsidR="001E2E85">
        <w:t xml:space="preserve"> jos yksi käyttä</w:t>
      </w:r>
      <w:r>
        <w:t>jä voisi tehdä</w:t>
      </w:r>
      <w:r w:rsidR="00E14E06">
        <w:t xml:space="preserve"> vain</w:t>
      </w:r>
      <w:r>
        <w:t xml:space="preserve"> yhden tarjouksen, jolloin uudempi tarjous </w:t>
      </w:r>
      <w:r w:rsidR="000F5CBF">
        <w:t>korvaa</w:t>
      </w:r>
      <w:r>
        <w:t xml:space="preserve"> vanhan.</w:t>
      </w:r>
    </w:p>
    <w:p w14:paraId="681CADF2" w14:textId="77777777" w:rsidR="00B24FC1" w:rsidRPr="00B6663D" w:rsidRDefault="003F2727" w:rsidP="007D1B3E">
      <w:pPr>
        <w:pStyle w:val="Otsikko1"/>
      </w:pPr>
      <w:bookmarkStart w:id="26" w:name="_Toc499482785"/>
      <w:r>
        <w:lastRenderedPageBreak/>
        <w:t>ARVIO TEKNIIKASTA</w:t>
      </w:r>
      <w:bookmarkEnd w:id="26"/>
    </w:p>
    <w:p w14:paraId="2F4A1447" w14:textId="2CC1FAE9" w:rsidR="000C1BE9" w:rsidRDefault="00556A2D" w:rsidP="000C1BE9">
      <w:proofErr w:type="spellStart"/>
      <w:r>
        <w:t>Truffle</w:t>
      </w:r>
      <w:proofErr w:type="spellEnd"/>
      <w:r>
        <w:t xml:space="preserve"> on varmasti hyödyllinen projektissa, jossa on tuhansia rivejä </w:t>
      </w:r>
      <w:proofErr w:type="spellStart"/>
      <w:r>
        <w:t>Solidity</w:t>
      </w:r>
      <w:proofErr w:type="spellEnd"/>
      <w:r>
        <w:t>-koodia sekä suurempi kehitys</w:t>
      </w:r>
      <w:r w:rsidR="00C8188D">
        <w:t>ryhmä</w:t>
      </w:r>
      <w:r>
        <w:t>, jossa ainakin yk</w:t>
      </w:r>
      <w:r w:rsidR="00707194">
        <w:t>si kehittäjä voi kuluttaa aika</w:t>
      </w:r>
      <w:r>
        <w:t xml:space="preserve">a testien koodaamiseen. Tämän laajuisessa </w:t>
      </w:r>
      <w:r w:rsidR="000C1BE9">
        <w:t xml:space="preserve">työssä </w:t>
      </w:r>
      <w:proofErr w:type="spellStart"/>
      <w:r w:rsidR="000C1BE9">
        <w:t>Truffle</w:t>
      </w:r>
      <w:proofErr w:type="spellEnd"/>
      <w:r w:rsidR="000C1BE9">
        <w:t>-sovelluskehyksestä saatu hyöty jäi vähäiseksi.</w:t>
      </w:r>
    </w:p>
    <w:p w14:paraId="47F8A8D5" w14:textId="5DF5DF4A" w:rsidR="00EF23EF" w:rsidRDefault="00446A74" w:rsidP="007D1B3E">
      <w:r>
        <w:t>Meteorilla työskentely</w:t>
      </w:r>
      <w:r w:rsidR="00FD3335">
        <w:t xml:space="preserve"> oli nopeaa ja sujuvaa. Tässä sovelluksessa sekä kaikissa muissakin </w:t>
      </w:r>
      <w:proofErr w:type="spellStart"/>
      <w:r w:rsidR="00EF23EF">
        <w:t>Ethereum</w:t>
      </w:r>
      <w:proofErr w:type="spellEnd"/>
      <w:r w:rsidR="00EF23EF">
        <w:t>-sovelluksissa Meteorin reaktiivisuus on hyvin hyödyllinen</w:t>
      </w:r>
      <w:r w:rsidR="00FD3335">
        <w:t xml:space="preserve">. </w:t>
      </w:r>
      <w:r w:rsidR="00086D22">
        <w:t>L</w:t>
      </w:r>
      <w:r w:rsidR="00707194">
        <w:t>ohkoketjussa tapahtuvat muutokset näkyvät</w:t>
      </w:r>
      <w:r w:rsidR="00086D22">
        <w:t xml:space="preserve"> sovelluksen</w:t>
      </w:r>
      <w:r w:rsidR="00707194">
        <w:t xml:space="preserve"> käyttöliittymässä välittömästi.</w:t>
      </w:r>
      <w:r w:rsidR="00F30424">
        <w:t xml:space="preserve"> </w:t>
      </w:r>
      <w:proofErr w:type="spellStart"/>
      <w:r w:rsidR="00F30424">
        <w:t>Meteor</w:t>
      </w:r>
      <w:proofErr w:type="spellEnd"/>
      <w:r w:rsidR="00F30424">
        <w:t xml:space="preserve"> sopii hyvin </w:t>
      </w:r>
      <w:proofErr w:type="spellStart"/>
      <w:r w:rsidR="00F30424">
        <w:t>Ethereum</w:t>
      </w:r>
      <w:proofErr w:type="spellEnd"/>
      <w:r w:rsidR="00F30424">
        <w:t>-sovellusten kehittämiseen.</w:t>
      </w:r>
    </w:p>
    <w:p w14:paraId="2971C055" w14:textId="22F4D191" w:rsidR="00EA7D68" w:rsidRDefault="00320A70" w:rsidP="007D1B3E">
      <w:proofErr w:type="spellStart"/>
      <w:r>
        <w:t>Solidity</w:t>
      </w:r>
      <w:proofErr w:type="spellEnd"/>
      <w:r>
        <w:t xml:space="preserve">-kieli jätti toivomisen varaa. Kielessä on paljon teknisiä rajoitteita. Osa rajoitteista johtuu ohjelmointikielen vähäisestä kehityksestä. </w:t>
      </w:r>
      <w:r w:rsidR="00F30424">
        <w:t xml:space="preserve">Tämä työ tehtiin </w:t>
      </w:r>
      <w:proofErr w:type="spellStart"/>
      <w:r w:rsidR="00F30424">
        <w:t>Solidity</w:t>
      </w:r>
      <w:proofErr w:type="spellEnd"/>
      <w:r w:rsidR="00F30424">
        <w:t>-kielen versiolla</w:t>
      </w:r>
      <w:r>
        <w:t xml:space="preserve"> 0.4.</w:t>
      </w:r>
      <w:r w:rsidR="003257A6">
        <w:t>6</w:t>
      </w:r>
      <w:r>
        <w:t xml:space="preserve">. </w:t>
      </w:r>
      <w:proofErr w:type="spellStart"/>
      <w:r w:rsidR="0036762E">
        <w:t>Solidity</w:t>
      </w:r>
      <w:proofErr w:type="spellEnd"/>
      <w:r w:rsidR="0036762E">
        <w:t>-kieli on hyvin helppokäyttöinen, mutta sitä käyttävien kehittäjien on hyvä olla tietoisia rajoitteista, joita kielessä on. Rajoitteista tietäminen säästää kehitysaikaa ja vähentää turhan työn ja kokeilujen määrää.</w:t>
      </w:r>
    </w:p>
    <w:p w14:paraId="0BEC4543" w14:textId="7ABDB02F" w:rsidR="007003AF" w:rsidRDefault="00C561F7" w:rsidP="007D1B3E">
      <w:proofErr w:type="spellStart"/>
      <w:r>
        <w:t>Solidity</w:t>
      </w:r>
      <w:proofErr w:type="spellEnd"/>
      <w:r>
        <w:t>-kielessä e</w:t>
      </w:r>
      <w:r w:rsidR="00A34E33">
        <w:t xml:space="preserve">i voi hakea koko </w:t>
      </w:r>
      <w:proofErr w:type="spellStart"/>
      <w:r w:rsidR="00A34E33">
        <w:t>mapping</w:t>
      </w:r>
      <w:proofErr w:type="spellEnd"/>
      <w:r w:rsidR="00A34E33">
        <w:t>-tietorakenteen kaikkia alustettuja alkioita. Kehittäjän täytyy itse kirjoittaa funktiot koko</w:t>
      </w:r>
      <w:r w:rsidR="00F30424">
        <w:t xml:space="preserve"> </w:t>
      </w:r>
      <w:proofErr w:type="spellStart"/>
      <w:r w:rsidR="00F30424">
        <w:t>mapping</w:t>
      </w:r>
      <w:proofErr w:type="spellEnd"/>
      <w:r w:rsidR="00F30424">
        <w:t xml:space="preserve">-tietorakenteen </w:t>
      </w:r>
      <w:r w:rsidR="00906B40">
        <w:t>alk</w:t>
      </w:r>
      <w:r w:rsidR="00A34E33">
        <w:t>i</w:t>
      </w:r>
      <w:r w:rsidR="00906B40">
        <w:t>oi</w:t>
      </w:r>
      <w:r w:rsidR="00A34E33">
        <w:t xml:space="preserve">den haulle. Tämä tulee hidastamaan </w:t>
      </w:r>
      <w:r w:rsidR="006C2B47">
        <w:t xml:space="preserve">ja vaikeuttamaan </w:t>
      </w:r>
      <w:r w:rsidR="00A34E33">
        <w:t>hajautettujen sovellusten</w:t>
      </w:r>
      <w:r w:rsidR="00790E31">
        <w:t xml:space="preserve"> </w:t>
      </w:r>
      <w:r w:rsidR="00A34E33">
        <w:t>kehitystä, niin kauan kuin se on ol</w:t>
      </w:r>
      <w:r w:rsidR="007003AF">
        <w:t>emassa.</w:t>
      </w:r>
    </w:p>
    <w:p w14:paraId="0229E0A7" w14:textId="77777777" w:rsidR="00A34E33" w:rsidRDefault="007003AF" w:rsidP="007D1B3E">
      <w:r>
        <w:t>Tuotantokäytössä olevassa älykkäässä sopimuksessa tietueita voi olla satoja tai tuhansia. Yhden tietueen hakeva funktio on niin hidas suorittaa, että tässä työssä toteutettu ratkaisu ei ole käytännöllinen tuotantokäytössä olevalle älykkäälle sopimukselle.</w:t>
      </w:r>
    </w:p>
    <w:p w14:paraId="1B9C1AD2" w14:textId="77777777" w:rsidR="00973FE9" w:rsidRDefault="00973FE9" w:rsidP="007D1B3E">
      <w:r>
        <w:t xml:space="preserve">Vaikka tietorakenne olisikin suorituskyvyltään hidas, olisi se silti tärkeä ominaisuus, koska se lisäisi innovaatioiden määrää </w:t>
      </w:r>
      <w:proofErr w:type="spellStart"/>
      <w:r>
        <w:t>Ethereum</w:t>
      </w:r>
      <w:proofErr w:type="spellEnd"/>
      <w:r>
        <w:t>-sovelluksien kehittäjien keskuudessa.</w:t>
      </w:r>
      <w:r w:rsidR="005E6ACD">
        <w:t xml:space="preserve"> </w:t>
      </w:r>
      <w:r w:rsidR="00F727FB">
        <w:t xml:space="preserve">Älykkäiden sopimuksien kehittäjien yhteisössä innovaatiot </w:t>
      </w:r>
      <w:r w:rsidR="005E6ACD">
        <w:t xml:space="preserve">ovat </w:t>
      </w:r>
      <w:r w:rsidR="00E6423E">
        <w:t>hyvin</w:t>
      </w:r>
      <w:r w:rsidR="00F30424">
        <w:t xml:space="preserve"> tärkeitä </w:t>
      </w:r>
      <w:proofErr w:type="spellStart"/>
      <w:r w:rsidR="00F30424">
        <w:t>Ethereum</w:t>
      </w:r>
      <w:proofErr w:type="spellEnd"/>
      <w:r w:rsidR="00F30424">
        <w:t xml:space="preserve">-alustan </w:t>
      </w:r>
      <w:r w:rsidR="0046381C">
        <w:t>tulevaisuuden kannalta</w:t>
      </w:r>
      <w:r w:rsidR="005E6ACD">
        <w:t>.</w:t>
      </w:r>
    </w:p>
    <w:p w14:paraId="4EBDADF3" w14:textId="77777777" w:rsidR="004D24E2" w:rsidRPr="00B40413" w:rsidRDefault="00B62E0D" w:rsidP="007D1B3E">
      <w:proofErr w:type="spellStart"/>
      <w:r>
        <w:lastRenderedPageBreak/>
        <w:t>Solidity</w:t>
      </w:r>
      <w:proofErr w:type="spellEnd"/>
      <w:r>
        <w:t xml:space="preserve">-kielellä ei </w:t>
      </w:r>
      <w:r w:rsidR="004D24E2">
        <w:t xml:space="preserve">voi kutsua vieraassa sopimuksessa olevaa funktiota, joka palauttaa </w:t>
      </w:r>
      <w:proofErr w:type="spellStart"/>
      <w:r w:rsidR="004D24E2">
        <w:t>string</w:t>
      </w:r>
      <w:proofErr w:type="spellEnd"/>
      <w:r w:rsidR="004D24E2">
        <w:t xml:space="preserve">-tyyppisen muuttujan. </w:t>
      </w:r>
      <w:r w:rsidR="00E47C7B">
        <w:t>Yhdessä vaiheessa</w:t>
      </w:r>
      <w:r>
        <w:t xml:space="preserve"> työtä</w:t>
      </w:r>
      <w:r w:rsidR="00E47C7B">
        <w:t xml:space="preserve"> tehtiin ohjelmistosuunnitelma, jossa pyrittiin tekemään kohokohdista omia sopimuksiaan. Kohokohtasopimuksista pääsopimus voisi lukea tietoja. Suunnitelma hylättiin tässä mainitun teknisen rajoitteen takia. </w:t>
      </w:r>
      <w:r>
        <w:t>Älykkään sopimuksen koodi olisi ollut yksinkertaisempaa ja helpompi jatkokehittää, jos rajoitetta ei olisi ollut.</w:t>
      </w:r>
    </w:p>
    <w:p w14:paraId="5DC734F1" w14:textId="77777777" w:rsidR="00EA7D68" w:rsidRDefault="00EA7D68" w:rsidP="007D1B3E">
      <w:proofErr w:type="spellStart"/>
      <w:r>
        <w:t>Solidityssä</w:t>
      </w:r>
      <w:proofErr w:type="spellEnd"/>
      <w:r>
        <w:t xml:space="preserve"> ei ole tukea useille sopimuksen </w:t>
      </w:r>
      <w:proofErr w:type="spellStart"/>
      <w:r>
        <w:t>konstruktoreille</w:t>
      </w:r>
      <w:proofErr w:type="spellEnd"/>
      <w:r>
        <w:t>.</w:t>
      </w:r>
      <w:r w:rsidR="000E62BA">
        <w:t xml:space="preserve"> On mahdollista suunnitella ohjelmansa eri tavalla</w:t>
      </w:r>
      <w:r w:rsidR="000D6D22">
        <w:t xml:space="preserve"> siten</w:t>
      </w:r>
      <w:r w:rsidR="000E62BA">
        <w:t>,</w:t>
      </w:r>
      <w:r w:rsidR="000D6D22">
        <w:t xml:space="preserve"> että</w:t>
      </w:r>
      <w:r w:rsidR="00693BA0">
        <w:t xml:space="preserve"> kehittäjä voi sopeutua tähän </w:t>
      </w:r>
      <w:r w:rsidR="0036762E">
        <w:t>rajoitteesee</w:t>
      </w:r>
      <w:r w:rsidR="00693BA0">
        <w:t>n</w:t>
      </w:r>
      <w:r w:rsidR="0036762E">
        <w:t xml:space="preserve">. </w:t>
      </w:r>
      <w:r>
        <w:t>Joissakin ohjelmissa tämä voi tehdä koodista ep</w:t>
      </w:r>
      <w:r w:rsidR="00A954FC">
        <w:t>äselvää ja vaikeasti luettavaa.</w:t>
      </w:r>
    </w:p>
    <w:p w14:paraId="3E46F072" w14:textId="22AA420A" w:rsidR="00E6423E" w:rsidRDefault="006150A5" w:rsidP="007D1B3E">
      <w:r>
        <w:t xml:space="preserve">On </w:t>
      </w:r>
      <w:r w:rsidR="0036762E">
        <w:t>huomattava</w:t>
      </w:r>
      <w:r w:rsidR="00EA7D68">
        <w:t xml:space="preserve"> puute</w:t>
      </w:r>
      <w:r>
        <w:t xml:space="preserve">, että </w:t>
      </w:r>
      <w:proofErr w:type="spellStart"/>
      <w:r w:rsidR="00EA7D68">
        <w:t>Solidity</w:t>
      </w:r>
      <w:proofErr w:type="spellEnd"/>
      <w:r w:rsidR="00EA7D68">
        <w:t xml:space="preserve">-koodissa </w:t>
      </w:r>
      <w:r>
        <w:t xml:space="preserve">ei ole </w:t>
      </w:r>
      <w:proofErr w:type="spellStart"/>
      <w:r>
        <w:t>null</w:t>
      </w:r>
      <w:proofErr w:type="spellEnd"/>
      <w:r>
        <w:t xml:space="preserve">-käsitettä. Monissa ohjelmissa </w:t>
      </w:r>
      <w:r w:rsidR="005928BF">
        <w:t xml:space="preserve">kehittäjä </w:t>
      </w:r>
      <w:r>
        <w:t>haluaisi tehdä funktioita</w:t>
      </w:r>
      <w:r w:rsidR="005928BF">
        <w:t>,</w:t>
      </w:r>
      <w:r>
        <w:t xml:space="preserve"> joka palauttaa arvon</w:t>
      </w:r>
      <w:r w:rsidR="00A954FC">
        <w:t>,</w:t>
      </w:r>
      <w:r>
        <w:t xml:space="preserve"> kun funktion kutsu onnistuu, mutta palauttaa</w:t>
      </w:r>
      <w:r w:rsidR="005C4484">
        <w:t xml:space="preserve"> arvon</w:t>
      </w:r>
      <w:r>
        <w:t xml:space="preserve"> </w:t>
      </w:r>
      <w:proofErr w:type="spellStart"/>
      <w:r w:rsidR="00E6423E">
        <w:t>null</w:t>
      </w:r>
      <w:proofErr w:type="spellEnd"/>
      <w:r w:rsidR="00E6423E">
        <w:t xml:space="preserve"> silloin</w:t>
      </w:r>
      <w:r w:rsidR="00A11D58">
        <w:t>,</w:t>
      </w:r>
      <w:r w:rsidR="00E6423E">
        <w:t xml:space="preserve"> kun </w:t>
      </w:r>
      <w:r w:rsidR="008406C7">
        <w:t xml:space="preserve">kutsu </w:t>
      </w:r>
      <w:r w:rsidR="00E6423E">
        <w:t>ei onnistu.</w:t>
      </w:r>
      <w:r w:rsidR="00EA7D68">
        <w:t xml:space="preserve"> </w:t>
      </w:r>
      <w:proofErr w:type="spellStart"/>
      <w:r w:rsidR="00EA7D68">
        <w:t>Null</w:t>
      </w:r>
      <w:proofErr w:type="spellEnd"/>
      <w:r w:rsidR="00EA7D68">
        <w:t>-käsite on myös hyödyllinen</w:t>
      </w:r>
      <w:r w:rsidR="00693BA0">
        <w:t xml:space="preserve"> virheenkäsittelyssä</w:t>
      </w:r>
      <w:r w:rsidR="00AE1136">
        <w:t>,</w:t>
      </w:r>
      <w:r w:rsidR="00EA7D68">
        <w:t xml:space="preserve"> kun halutaan tarkistaa</w:t>
      </w:r>
      <w:r w:rsidR="005928BF">
        <w:t>,</w:t>
      </w:r>
      <w:r w:rsidR="00EA7D68">
        <w:t xml:space="preserve"> onko muuttujia alustettu.</w:t>
      </w:r>
    </w:p>
    <w:p w14:paraId="428318A9" w14:textId="28313E22" w:rsidR="000C1BE9" w:rsidRDefault="006150A5" w:rsidP="007D1B3E">
      <w:r>
        <w:t>Vaikka rajoitteet kuulostavat pieniltä,</w:t>
      </w:r>
      <w:r w:rsidR="0099662A">
        <w:t xml:space="preserve"> </w:t>
      </w:r>
      <w:r w:rsidR="00693BA0">
        <w:t>yhdessä ne</w:t>
      </w:r>
      <w:r w:rsidR="00320A70">
        <w:t xml:space="preserve"> rajoittavat kaikkia käyttötapauksia</w:t>
      </w:r>
      <w:r w:rsidR="00E07616">
        <w:t xml:space="preserve">, mitä </w:t>
      </w:r>
      <w:proofErr w:type="spellStart"/>
      <w:r w:rsidR="00E07616">
        <w:t>Ethereum</w:t>
      </w:r>
      <w:proofErr w:type="spellEnd"/>
      <w:r w:rsidR="00E07616">
        <w:t xml:space="preserve">-alustalla voi </w:t>
      </w:r>
      <w:r w:rsidR="00320A70">
        <w:t xml:space="preserve">toteuttaa. </w:t>
      </w:r>
      <w:r w:rsidR="00A94E50">
        <w:t xml:space="preserve">Rajoitteet tulevat hidastamaan </w:t>
      </w:r>
      <w:proofErr w:type="spellStart"/>
      <w:r w:rsidR="00A94E50">
        <w:t>Ethereumin</w:t>
      </w:r>
      <w:proofErr w:type="spellEnd"/>
      <w:r w:rsidR="00A94E50">
        <w:t xml:space="preserve"> läpimurtoa yleiseen, maailmanlaajuiseen käyttöön</w:t>
      </w:r>
      <w:r w:rsidR="00320A70">
        <w:t>.</w:t>
      </w:r>
    </w:p>
    <w:p w14:paraId="162EC43F" w14:textId="77777777" w:rsidR="00E97955" w:rsidRDefault="00E97955" w:rsidP="007D1B3E"/>
    <w:p w14:paraId="3F7F0E07" w14:textId="77777777" w:rsidR="003F2727" w:rsidRPr="00B6663D" w:rsidRDefault="003F2727" w:rsidP="003F2727">
      <w:pPr>
        <w:pStyle w:val="Otsikko1"/>
      </w:pPr>
      <w:bookmarkStart w:id="27" w:name="_Toc499482786"/>
      <w:r>
        <w:lastRenderedPageBreak/>
        <w:t>LOPPUSANAT</w:t>
      </w:r>
      <w:bookmarkEnd w:id="27"/>
    </w:p>
    <w:p w14:paraId="0849F14C" w14:textId="77777777" w:rsidR="00B83A11" w:rsidRDefault="00B83A11" w:rsidP="007D1B3E">
      <w:r>
        <w:t>Työssä oli tavoitteena luoda käytännön sovellus, joka havainnollisesti esittelee, miten tulevaisuudessa voitaisiin hyödyntää älykkäitä sopimuksia.</w:t>
      </w:r>
      <w:r w:rsidR="006C2AEA">
        <w:t xml:space="preserve"> Tätä varten tutustuttiin </w:t>
      </w:r>
      <w:proofErr w:type="spellStart"/>
      <w:r w:rsidR="006C2AEA">
        <w:t>Ethereum</w:t>
      </w:r>
      <w:proofErr w:type="spellEnd"/>
      <w:r w:rsidR="006C2AEA">
        <w:t>-alustan ohjelmistokehitykseen.</w:t>
      </w:r>
    </w:p>
    <w:p w14:paraId="6DA8D800" w14:textId="02B61BBA" w:rsidR="006C2AEA" w:rsidRPr="001D5FE9" w:rsidRDefault="006C2AEA" w:rsidP="007D1B3E">
      <w:proofErr w:type="spellStart"/>
      <w:r>
        <w:t>Ethereum</w:t>
      </w:r>
      <w:proofErr w:type="spellEnd"/>
      <w:r>
        <w:t>-alustaa varten on kehitetty monia helppokäyttöisiä kehitystyökaluja.</w:t>
      </w:r>
      <w:r w:rsidR="00307B32">
        <w:t xml:space="preserve"> </w:t>
      </w:r>
      <w:proofErr w:type="spellStart"/>
      <w:r>
        <w:t>Solid</w:t>
      </w:r>
      <w:r w:rsidR="002F1ACA">
        <w:t>i</w:t>
      </w:r>
      <w:r w:rsidR="00CA611F">
        <w:t>ty</w:t>
      </w:r>
      <w:proofErr w:type="spellEnd"/>
      <w:r w:rsidR="00CA611F">
        <w:t>-kielen</w:t>
      </w:r>
      <w:r>
        <w:t xml:space="preserve"> ominaisuuksissa on </w:t>
      </w:r>
      <w:r w:rsidR="002F1ACA">
        <w:t>parannettavaa</w:t>
      </w:r>
      <w:r>
        <w:t>.</w:t>
      </w:r>
      <w:r w:rsidR="006C78FC">
        <w:t xml:space="preserve"> </w:t>
      </w:r>
      <w:r w:rsidR="000035EA">
        <w:t>R</w:t>
      </w:r>
      <w:r w:rsidR="006C78FC">
        <w:t xml:space="preserve">ajoitteet hidastavat kehitystä ja rajoittavat innovaatioita, joita </w:t>
      </w:r>
      <w:proofErr w:type="spellStart"/>
      <w:r w:rsidR="006C78FC">
        <w:t>Ethereum</w:t>
      </w:r>
      <w:r w:rsidR="00286C6B">
        <w:t>in</w:t>
      </w:r>
      <w:proofErr w:type="spellEnd"/>
      <w:r w:rsidR="00D31DF3">
        <w:t xml:space="preserve"> </w:t>
      </w:r>
      <w:r w:rsidR="006C78FC">
        <w:t>älykkäillä sopimuksilla voi kehittää.</w:t>
      </w:r>
      <w:r w:rsidR="000035EA">
        <w:t xml:space="preserve"> </w:t>
      </w:r>
      <w:proofErr w:type="spellStart"/>
      <w:r w:rsidR="000035EA">
        <w:t>Solidity</w:t>
      </w:r>
      <w:proofErr w:type="spellEnd"/>
      <w:r w:rsidR="000035EA">
        <w:t>-kieli on silti helppokäyttöinen ja se on helppo oppia.</w:t>
      </w:r>
      <w:r w:rsidR="00362175">
        <w:t xml:space="preserve"> </w:t>
      </w:r>
      <w:proofErr w:type="spellStart"/>
      <w:r>
        <w:t>Meteor</w:t>
      </w:r>
      <w:proofErr w:type="spellEnd"/>
      <w:r>
        <w:t xml:space="preserve"> on hyvin</w:t>
      </w:r>
      <w:r w:rsidR="006C78FC">
        <w:t xml:space="preserve"> helppokäyttöinen sovelluskehys. Se </w:t>
      </w:r>
      <w:r>
        <w:t>soveltuu</w:t>
      </w:r>
      <w:r w:rsidR="00FD66E6">
        <w:t xml:space="preserve"> hyvin</w:t>
      </w:r>
      <w:r>
        <w:t xml:space="preserve"> </w:t>
      </w:r>
      <w:proofErr w:type="spellStart"/>
      <w:r>
        <w:t>Ethereum</w:t>
      </w:r>
      <w:proofErr w:type="spellEnd"/>
      <w:r>
        <w:t xml:space="preserve">-alustaan pohjautuviin </w:t>
      </w:r>
      <w:r w:rsidR="006C78FC">
        <w:t>sovelluksien kehittämiseen</w:t>
      </w:r>
      <w:r>
        <w:t>.</w:t>
      </w:r>
    </w:p>
    <w:p w14:paraId="418A4618" w14:textId="1F154EAB" w:rsidR="004913FE" w:rsidRDefault="004913FE" w:rsidP="007D1B3E">
      <w:r>
        <w:t xml:space="preserve">Lohkoketjutekniikan tutkijat puhuvat, että historia voi jakaantua </w:t>
      </w:r>
      <w:r w:rsidR="009A6484">
        <w:t xml:space="preserve">ennen lohkoketjuja olleeseen, ja lohkoketjujen jälkeiseen </w:t>
      </w:r>
      <w:r w:rsidR="003F2727">
        <w:t xml:space="preserve">maailmaan, että lohkoketjut ovat keksintönä yhtä </w:t>
      </w:r>
      <w:r w:rsidR="006C2AEA">
        <w:t>merkityksellinen</w:t>
      </w:r>
      <w:r w:rsidR="003F2727">
        <w:t xml:space="preserve"> kuin internet</w:t>
      </w:r>
      <w:r w:rsidR="0017563D">
        <w:t xml:space="preserve"> (</w:t>
      </w:r>
      <w:r w:rsidR="00853E77">
        <w:t>2</w:t>
      </w:r>
      <w:r w:rsidR="00E16E27">
        <w:t>4</w:t>
      </w:r>
      <w:r w:rsidR="0017563D">
        <w:t>)</w:t>
      </w:r>
      <w:r w:rsidR="006C4BFB">
        <w:t xml:space="preserve">. </w:t>
      </w:r>
      <w:r w:rsidR="003F2727">
        <w:t>Elämmekö tulevai</w:t>
      </w:r>
      <w:r w:rsidR="00A94E50">
        <w:t>suudessa maailmassa, jossa raha,</w:t>
      </w:r>
      <w:r w:rsidR="003F2727">
        <w:t xml:space="preserve"> </w:t>
      </w:r>
      <w:r w:rsidR="00A94E50">
        <w:t xml:space="preserve">tavaroiden ja </w:t>
      </w:r>
      <w:r w:rsidR="003F2727">
        <w:t>palvelujen korvaukset liikkuvat ihmiseltä ihmiselle, ilman välikäsiä, kaik</w:t>
      </w:r>
      <w:r w:rsidR="006C2AEA">
        <w:t xml:space="preserve">ki käyttäen </w:t>
      </w:r>
      <w:r w:rsidR="00FE6587">
        <w:t>lohkoketjualustalla toimivia älykkäitä sopimuksia</w:t>
      </w:r>
      <w:r w:rsidR="003F2727">
        <w:t>?</w:t>
      </w:r>
      <w:r w:rsidR="00667404">
        <w:t xml:space="preserve"> Jää nähtäväksi, tuleeko ennustuksesta totta.</w:t>
      </w:r>
    </w:p>
    <w:p w14:paraId="70AFE594" w14:textId="77777777" w:rsidR="00D1111A" w:rsidRPr="00F13F8E" w:rsidRDefault="00D1111A" w:rsidP="007D1B3E">
      <w:r>
        <w:br w:type="page"/>
      </w:r>
    </w:p>
    <w:p w14:paraId="2707426C" w14:textId="77777777" w:rsidR="00B24FC1" w:rsidRPr="00676A9D" w:rsidRDefault="004A7F68" w:rsidP="004A7F68">
      <w:pPr>
        <w:pStyle w:val="Otsikko"/>
      </w:pPr>
      <w:r>
        <w:lastRenderedPageBreak/>
        <w:t>Läh</w:t>
      </w:r>
      <w:r w:rsidR="002A531F" w:rsidRPr="00676A9D">
        <w:t>teet</w:t>
      </w:r>
    </w:p>
    <w:p w14:paraId="2C3B85DF" w14:textId="3FE54794" w:rsidR="00A869AA" w:rsidRPr="00A869AA" w:rsidRDefault="00A869AA" w:rsidP="00A869AA">
      <w:pPr>
        <w:pStyle w:val="Luettelokappale"/>
        <w:numPr>
          <w:ilvl w:val="0"/>
          <w:numId w:val="11"/>
        </w:numPr>
        <w:rPr>
          <w:lang w:val="en-US"/>
        </w:rPr>
      </w:pPr>
      <w:r w:rsidRPr="00A869AA">
        <w:rPr>
          <w:lang w:val="en-US"/>
        </w:rPr>
        <w:t xml:space="preserve">Nakamoto, Satoshi 2008. Bitcoin: A Peer-to-Peer Electronic Cash System. </w:t>
      </w:r>
      <w:proofErr w:type="spellStart"/>
      <w:r w:rsidRPr="00A869AA">
        <w:rPr>
          <w:lang w:val="en-US"/>
        </w:rPr>
        <w:t>Saatavissa</w:t>
      </w:r>
      <w:proofErr w:type="spellEnd"/>
      <w:r w:rsidRPr="00A869AA">
        <w:rPr>
          <w:lang w:val="en-US"/>
        </w:rPr>
        <w:t xml:space="preserve">: </w:t>
      </w:r>
      <w:hyperlink r:id="rId16" w:history="1">
        <w:r w:rsidR="00E81089" w:rsidRPr="004F2FF4">
          <w:rPr>
            <w:rStyle w:val="Hyperlinkki"/>
            <w:lang w:val="en-US"/>
          </w:rPr>
          <w:t>https://bitcoin.org/bitcoin.pdf</w:t>
        </w:r>
      </w:hyperlink>
      <w:r w:rsidRPr="00A869AA">
        <w:rPr>
          <w:lang w:val="en-US"/>
        </w:rPr>
        <w:t xml:space="preserve"> </w:t>
      </w:r>
      <w:proofErr w:type="spellStart"/>
      <w:r w:rsidRPr="00A869AA">
        <w:rPr>
          <w:lang w:val="en-US"/>
        </w:rPr>
        <w:t>Hakupäivä</w:t>
      </w:r>
      <w:proofErr w:type="spellEnd"/>
      <w:r w:rsidRPr="00A869AA">
        <w:rPr>
          <w:lang w:val="en-US"/>
        </w:rPr>
        <w:t xml:space="preserve"> 25.9.2017</w:t>
      </w:r>
    </w:p>
    <w:p w14:paraId="028B7B2E" w14:textId="1389B340" w:rsidR="00A869AA" w:rsidRPr="00A92D8A" w:rsidRDefault="00E81089" w:rsidP="00A92D8A">
      <w:pPr>
        <w:pStyle w:val="Luettelokappale"/>
        <w:numPr>
          <w:ilvl w:val="0"/>
          <w:numId w:val="11"/>
        </w:numPr>
      </w:pPr>
      <w:r w:rsidRPr="00E81089">
        <w:rPr>
          <w:lang w:val="en-US"/>
        </w:rPr>
        <w:t>Fu</w:t>
      </w:r>
      <w:r>
        <w:rPr>
          <w:lang w:val="en-US"/>
        </w:rPr>
        <w:t>ture Thinkers</w:t>
      </w:r>
      <w:r w:rsidR="00A92D8A">
        <w:rPr>
          <w:lang w:val="en-US"/>
        </w:rPr>
        <w:t xml:space="preserve"> Podcast. </w:t>
      </w:r>
      <w:proofErr w:type="spellStart"/>
      <w:r w:rsidR="00A92D8A" w:rsidRPr="00A92D8A">
        <w:rPr>
          <w:lang w:val="en-US"/>
        </w:rPr>
        <w:t>Vitalik</w:t>
      </w:r>
      <w:proofErr w:type="spellEnd"/>
      <w:r w:rsidR="00A92D8A" w:rsidRPr="00A92D8A">
        <w:rPr>
          <w:lang w:val="en-US"/>
        </w:rPr>
        <w:t xml:space="preserve"> </w:t>
      </w:r>
      <w:proofErr w:type="spellStart"/>
      <w:r w:rsidR="00A92D8A" w:rsidRPr="00A92D8A">
        <w:rPr>
          <w:lang w:val="en-US"/>
        </w:rPr>
        <w:t>Buterin</w:t>
      </w:r>
      <w:proofErr w:type="spellEnd"/>
      <w:r w:rsidR="00A92D8A" w:rsidRPr="00A92D8A">
        <w:rPr>
          <w:lang w:val="en-US"/>
        </w:rPr>
        <w:t>: What is Ethereum and How to Build a Decentralized Future</w:t>
      </w:r>
      <w:r w:rsidR="00A92D8A">
        <w:rPr>
          <w:lang w:val="en-US"/>
        </w:rPr>
        <w:t xml:space="preserve">. </w:t>
      </w:r>
      <w:r w:rsidR="00A92D8A" w:rsidRPr="00A92D8A">
        <w:t>Sa</w:t>
      </w:r>
      <w:bookmarkStart w:id="28" w:name="_GoBack"/>
      <w:bookmarkEnd w:id="28"/>
      <w:r w:rsidR="00A92D8A" w:rsidRPr="00A92D8A">
        <w:t>atavissa:</w:t>
      </w:r>
      <w:r w:rsidRPr="00A92D8A">
        <w:t xml:space="preserve"> </w:t>
      </w:r>
      <w:hyperlink r:id="rId17" w:history="1">
        <w:r w:rsidRPr="00A92D8A">
          <w:rPr>
            <w:rStyle w:val="Hyperlinkki"/>
          </w:rPr>
          <w:t>http://futurethinkers.org/vitalik-buterin-ethereum-decentralized-future/</w:t>
        </w:r>
      </w:hyperlink>
      <w:r w:rsidR="009C6589" w:rsidRPr="00A92D8A">
        <w:t xml:space="preserve"> </w:t>
      </w:r>
      <w:r w:rsidR="00A92D8A" w:rsidRPr="00A92D8A">
        <w:t>Ha</w:t>
      </w:r>
      <w:r w:rsidR="00A92D8A">
        <w:t>kupäivä 22.11.2017</w:t>
      </w:r>
    </w:p>
    <w:p w14:paraId="3C014BE8" w14:textId="79840B53" w:rsidR="00A869AA" w:rsidRPr="00301208" w:rsidRDefault="00301208" w:rsidP="00301208">
      <w:pPr>
        <w:pStyle w:val="Luettelokappale"/>
        <w:numPr>
          <w:ilvl w:val="0"/>
          <w:numId w:val="11"/>
        </w:numPr>
      </w:pPr>
      <w:r w:rsidRPr="00301208">
        <w:rPr>
          <w:lang w:val="en-US"/>
        </w:rPr>
        <w:t>GO-Science</w:t>
      </w:r>
      <w:r>
        <w:rPr>
          <w:lang w:val="en-US"/>
        </w:rPr>
        <w:t xml:space="preserve"> 2016. </w:t>
      </w:r>
      <w:r w:rsidRPr="00301208">
        <w:rPr>
          <w:lang w:val="en-US"/>
        </w:rPr>
        <w:t>Block chain technology</w:t>
      </w:r>
      <w:r>
        <w:rPr>
          <w:lang w:val="en-US"/>
        </w:rPr>
        <w:t xml:space="preserve">. </w:t>
      </w:r>
      <w:r w:rsidRPr="00301208">
        <w:t>Sa</w:t>
      </w:r>
      <w:r>
        <w:t>atavissa</w:t>
      </w:r>
      <w:r w:rsidR="00294396">
        <w:t>:</w:t>
      </w:r>
      <w:r>
        <w:t xml:space="preserve"> </w:t>
      </w:r>
      <w:hyperlink r:id="rId18" w:history="1">
        <w:r w:rsidRPr="004F2FF4">
          <w:rPr>
            <w:rStyle w:val="Hyperlinkki"/>
          </w:rPr>
          <w:t>https://www.youtube.com/watch?v=4sm5LNqL5j0</w:t>
        </w:r>
      </w:hyperlink>
      <w:r w:rsidR="001311C7" w:rsidRPr="00301208">
        <w:t xml:space="preserve"> Hakupäivä 22.11.2017</w:t>
      </w:r>
    </w:p>
    <w:p w14:paraId="18C9E5F8" w14:textId="72460D23" w:rsidR="00A869AA" w:rsidRPr="00A869AA" w:rsidRDefault="00A869AA" w:rsidP="00A869AA">
      <w:pPr>
        <w:pStyle w:val="Luettelokappale"/>
        <w:numPr>
          <w:ilvl w:val="0"/>
          <w:numId w:val="11"/>
        </w:numPr>
      </w:pPr>
      <w:r w:rsidRPr="00A869AA">
        <w:rPr>
          <w:lang w:val="en-US"/>
        </w:rPr>
        <w:t>Swan</w:t>
      </w:r>
      <w:r w:rsidR="00291A06">
        <w:rPr>
          <w:lang w:val="en-US"/>
        </w:rPr>
        <w:t>,</w:t>
      </w:r>
      <w:r w:rsidRPr="00A869AA">
        <w:rPr>
          <w:lang w:val="en-US"/>
        </w:rPr>
        <w:t xml:space="preserve"> Melanie 2015. Blockchain. </w:t>
      </w:r>
      <w:proofErr w:type="spellStart"/>
      <w:r w:rsidRPr="00A869AA">
        <w:rPr>
          <w:lang w:val="en-US"/>
        </w:rPr>
        <w:t>Kappale</w:t>
      </w:r>
      <w:proofErr w:type="spellEnd"/>
      <w:r w:rsidRPr="00A869AA">
        <w:rPr>
          <w:lang w:val="en-US"/>
        </w:rPr>
        <w:t xml:space="preserve">: Ethereum: Turing-Complete Virtual Machine. </w:t>
      </w:r>
      <w:proofErr w:type="spellStart"/>
      <w:r w:rsidRPr="00A869AA">
        <w:t>O'Reilly</w:t>
      </w:r>
      <w:proofErr w:type="spellEnd"/>
      <w:r w:rsidRPr="00A869AA">
        <w:t xml:space="preserve"> Media, Inc. Saatavi</w:t>
      </w:r>
      <w:r w:rsidR="00321FB2">
        <w:t>ss</w:t>
      </w:r>
      <w:r w:rsidRPr="00A869AA">
        <w:t>a</w:t>
      </w:r>
      <w:r w:rsidR="00321FB2">
        <w:t>:</w:t>
      </w:r>
      <w:r w:rsidRPr="00A869AA">
        <w:t xml:space="preserve"> Safari </w:t>
      </w:r>
      <w:proofErr w:type="spellStart"/>
      <w:r w:rsidRPr="00A869AA">
        <w:t>Books</w:t>
      </w:r>
      <w:proofErr w:type="spellEnd"/>
      <w:r w:rsidRPr="00A869AA">
        <w:t xml:space="preserve"> Online (vaatii käyttöoikeuden)</w:t>
      </w:r>
      <w:r w:rsidR="001F5668">
        <w:t>. Hakupäivä 22.11.2017</w:t>
      </w:r>
    </w:p>
    <w:p w14:paraId="148807AE" w14:textId="3A194EF5" w:rsidR="00A869AA" w:rsidRPr="00D22101" w:rsidRDefault="00D22101" w:rsidP="00D22101">
      <w:pPr>
        <w:pStyle w:val="Luettelokappale"/>
        <w:numPr>
          <w:ilvl w:val="0"/>
          <w:numId w:val="11"/>
        </w:numPr>
      </w:pPr>
      <w:proofErr w:type="spellStart"/>
      <w:r w:rsidRPr="00A869AA">
        <w:rPr>
          <w:lang w:val="en-US"/>
        </w:rPr>
        <w:t>Prusty</w:t>
      </w:r>
      <w:proofErr w:type="spellEnd"/>
      <w:r>
        <w:rPr>
          <w:lang w:val="en-US"/>
        </w:rPr>
        <w:t xml:space="preserve">, </w:t>
      </w:r>
      <w:r w:rsidRPr="00A869AA">
        <w:rPr>
          <w:lang w:val="en-US"/>
        </w:rPr>
        <w:t>Narayan</w:t>
      </w:r>
      <w:r>
        <w:rPr>
          <w:lang w:val="en-US"/>
        </w:rPr>
        <w:t xml:space="preserve"> 2017. </w:t>
      </w:r>
      <w:r w:rsidR="00A869AA" w:rsidRPr="00A869AA">
        <w:rPr>
          <w:lang w:val="en-US"/>
        </w:rPr>
        <w:t>Building Blockchain Projects</w:t>
      </w:r>
      <w:r w:rsidR="00D26A10">
        <w:rPr>
          <w:lang w:val="en-US"/>
        </w:rPr>
        <w:t>.</w:t>
      </w:r>
      <w:r w:rsidR="00A869AA" w:rsidRPr="00A869AA">
        <w:rPr>
          <w:lang w:val="en-US"/>
        </w:rPr>
        <w:t xml:space="preserve"> </w:t>
      </w:r>
      <w:proofErr w:type="spellStart"/>
      <w:r w:rsidR="00A869AA" w:rsidRPr="008F25A6">
        <w:t>Packt</w:t>
      </w:r>
      <w:proofErr w:type="spellEnd"/>
      <w:r w:rsidR="00A869AA" w:rsidRPr="008F25A6">
        <w:t xml:space="preserve"> Publishing</w:t>
      </w:r>
      <w:r w:rsidRPr="008F25A6">
        <w:t xml:space="preserve">. </w:t>
      </w:r>
      <w:r w:rsidR="00A869AA" w:rsidRPr="008F25A6">
        <w:t>Saatav</w:t>
      </w:r>
      <w:r w:rsidRPr="008F25A6">
        <w:t>iss</w:t>
      </w:r>
      <w:r w:rsidR="00A869AA" w:rsidRPr="008F25A6">
        <w:t xml:space="preserve">a: </w:t>
      </w:r>
      <w:r w:rsidRPr="00A869AA">
        <w:t xml:space="preserve">Safari </w:t>
      </w:r>
      <w:proofErr w:type="spellStart"/>
      <w:r w:rsidRPr="00A869AA">
        <w:t>Books</w:t>
      </w:r>
      <w:proofErr w:type="spellEnd"/>
      <w:r w:rsidRPr="00A869AA">
        <w:t xml:space="preserve"> Online (vaatii käyttöoikeuden)</w:t>
      </w:r>
      <w:r>
        <w:t>. Hakupäivä 22.11.2017</w:t>
      </w:r>
    </w:p>
    <w:p w14:paraId="419B549C" w14:textId="2B18B2B0" w:rsidR="00A869AA" w:rsidRPr="00CE7F02" w:rsidRDefault="00CE7F02" w:rsidP="00255878">
      <w:pPr>
        <w:pStyle w:val="Luettelokappale"/>
        <w:numPr>
          <w:ilvl w:val="0"/>
          <w:numId w:val="11"/>
        </w:numPr>
      </w:pPr>
      <w:proofErr w:type="spellStart"/>
      <w:r>
        <w:rPr>
          <w:lang w:val="en-US"/>
        </w:rPr>
        <w:t>Buterin</w:t>
      </w:r>
      <w:proofErr w:type="spellEnd"/>
      <w:r>
        <w:rPr>
          <w:lang w:val="en-US"/>
        </w:rPr>
        <w:t xml:space="preserve">, </w:t>
      </w:r>
      <w:proofErr w:type="spellStart"/>
      <w:r>
        <w:rPr>
          <w:lang w:val="en-US"/>
        </w:rPr>
        <w:t>Vitalik</w:t>
      </w:r>
      <w:proofErr w:type="spellEnd"/>
      <w:r>
        <w:rPr>
          <w:lang w:val="en-US"/>
        </w:rPr>
        <w:t xml:space="preserve"> </w:t>
      </w:r>
      <w:r w:rsidR="00A72461">
        <w:rPr>
          <w:lang w:val="en-US"/>
        </w:rPr>
        <w:t xml:space="preserve">2015. </w:t>
      </w:r>
      <w:r w:rsidR="00BD00F2" w:rsidRPr="00A869AA">
        <w:rPr>
          <w:lang w:val="en-US"/>
        </w:rPr>
        <w:t>Bitcoin 2.0 - Ideas and Applications</w:t>
      </w:r>
      <w:r>
        <w:rPr>
          <w:lang w:val="en-US"/>
        </w:rPr>
        <w:t xml:space="preserve">. </w:t>
      </w:r>
      <w:r w:rsidR="00255878" w:rsidRPr="00255878">
        <w:t>Bitcoinist.net</w:t>
      </w:r>
      <w:r w:rsidRPr="00CE7F02">
        <w:t xml:space="preserve">. </w:t>
      </w:r>
      <w:r>
        <w:t>Luento.</w:t>
      </w:r>
      <w:r w:rsidR="00BD00F2" w:rsidRPr="00CE7F02">
        <w:t xml:space="preserve"> </w:t>
      </w:r>
      <w:r w:rsidR="00294396" w:rsidRPr="00CE7F02">
        <w:t>Saatavissa</w:t>
      </w:r>
      <w:r w:rsidR="00A72461" w:rsidRPr="00CE7F02">
        <w:t xml:space="preserve"> videolla</w:t>
      </w:r>
      <w:r w:rsidR="00294396" w:rsidRPr="00CE7F02">
        <w:t>:</w:t>
      </w:r>
      <w:r w:rsidR="00BD00F2" w:rsidRPr="00CE7F02">
        <w:t xml:space="preserve"> </w:t>
      </w:r>
      <w:hyperlink r:id="rId19" w:history="1">
        <w:r w:rsidR="003C4B20" w:rsidRPr="00CE7F02">
          <w:rPr>
            <w:rStyle w:val="Hyperlinkki"/>
          </w:rPr>
          <w:t>https://youtu.be/Fjhe0MVRHO4?t=1m54s</w:t>
        </w:r>
      </w:hyperlink>
      <w:r w:rsidR="00A72461" w:rsidRPr="00CE7F02">
        <w:rPr>
          <w:rStyle w:val="Hyperlinkki"/>
          <w:u w:val="none"/>
        </w:rPr>
        <w:t xml:space="preserve"> </w:t>
      </w:r>
      <w:r w:rsidR="00A72461" w:rsidRPr="00CE7F02">
        <w:rPr>
          <w:rStyle w:val="Hyperlinkki"/>
          <w:color w:val="auto"/>
          <w:u w:val="none"/>
        </w:rPr>
        <w:t xml:space="preserve">kohdat </w:t>
      </w:r>
      <w:r w:rsidR="00A72461" w:rsidRPr="00CE7F02">
        <w:t>1:54-8:53.</w:t>
      </w:r>
      <w:r w:rsidR="003C4B20" w:rsidRPr="00CE7F02">
        <w:t xml:space="preserve"> </w:t>
      </w:r>
      <w:r w:rsidR="00BD00F2" w:rsidRPr="00CE7F02">
        <w:t>Hakupäivä 22.11.2017</w:t>
      </w:r>
    </w:p>
    <w:p w14:paraId="7F09B990" w14:textId="77914E76" w:rsidR="00A869AA" w:rsidRPr="00E058F3" w:rsidRDefault="00A869AA" w:rsidP="00FC13D3">
      <w:pPr>
        <w:pStyle w:val="Luettelokappale"/>
        <w:numPr>
          <w:ilvl w:val="0"/>
          <w:numId w:val="11"/>
        </w:numPr>
        <w:rPr>
          <w:lang w:val="en-US"/>
        </w:rPr>
      </w:pPr>
      <w:proofErr w:type="spellStart"/>
      <w:r w:rsidRPr="00FC13D3">
        <w:rPr>
          <w:lang w:val="en-US"/>
        </w:rPr>
        <w:t>Buterin</w:t>
      </w:r>
      <w:proofErr w:type="spellEnd"/>
      <w:r w:rsidRPr="00FC13D3">
        <w:rPr>
          <w:lang w:val="en-US"/>
        </w:rPr>
        <w:t xml:space="preserve">, </w:t>
      </w:r>
      <w:proofErr w:type="spellStart"/>
      <w:r w:rsidRPr="00FC13D3">
        <w:rPr>
          <w:lang w:val="en-US"/>
        </w:rPr>
        <w:t>Vitalik</w:t>
      </w:r>
      <w:proofErr w:type="spellEnd"/>
      <w:r w:rsidRPr="00FC13D3">
        <w:rPr>
          <w:lang w:val="en-US"/>
        </w:rPr>
        <w:t xml:space="preserve"> 2016. </w:t>
      </w:r>
      <w:r w:rsidR="005C38A5" w:rsidRPr="00E058F3">
        <w:rPr>
          <w:lang w:val="en-US"/>
        </w:rPr>
        <w:t xml:space="preserve">DEVCON1: </w:t>
      </w:r>
      <w:r w:rsidR="00FC13D3" w:rsidRPr="00FC13D3">
        <w:rPr>
          <w:lang w:val="en-US"/>
        </w:rPr>
        <w:t>Understanding the Ethereum Blockchain Protocol</w:t>
      </w:r>
      <w:r w:rsidRPr="00E058F3">
        <w:rPr>
          <w:lang w:val="en-US"/>
        </w:rPr>
        <w:t>.</w:t>
      </w:r>
      <w:r w:rsidR="00E058F3">
        <w:rPr>
          <w:lang w:val="en-US"/>
        </w:rPr>
        <w:t xml:space="preserve"> Ethereum.</w:t>
      </w:r>
      <w:r w:rsidR="00F535CD" w:rsidRPr="00E058F3">
        <w:rPr>
          <w:lang w:val="en-US"/>
        </w:rPr>
        <w:t xml:space="preserve"> </w:t>
      </w:r>
      <w:proofErr w:type="spellStart"/>
      <w:r w:rsidR="00F535CD" w:rsidRPr="00E058F3">
        <w:rPr>
          <w:lang w:val="en-US"/>
        </w:rPr>
        <w:t>Luento</w:t>
      </w:r>
      <w:proofErr w:type="spellEnd"/>
      <w:r w:rsidR="00F535CD" w:rsidRPr="00E058F3">
        <w:rPr>
          <w:lang w:val="en-US"/>
        </w:rPr>
        <w:t>.</w:t>
      </w:r>
      <w:r w:rsidRPr="00E058F3">
        <w:rPr>
          <w:lang w:val="en-US"/>
        </w:rPr>
        <w:t xml:space="preserve"> </w:t>
      </w:r>
      <w:proofErr w:type="spellStart"/>
      <w:r w:rsidR="00294396" w:rsidRPr="00E058F3">
        <w:rPr>
          <w:lang w:val="en-US"/>
        </w:rPr>
        <w:t>Saatavissa</w:t>
      </w:r>
      <w:proofErr w:type="spellEnd"/>
      <w:r w:rsidR="00FC13D3" w:rsidRPr="00E058F3">
        <w:rPr>
          <w:lang w:val="en-US"/>
        </w:rPr>
        <w:t xml:space="preserve"> </w:t>
      </w:r>
      <w:proofErr w:type="spellStart"/>
      <w:r w:rsidR="00FC13D3" w:rsidRPr="00E058F3">
        <w:rPr>
          <w:lang w:val="en-US"/>
        </w:rPr>
        <w:t>videolla</w:t>
      </w:r>
      <w:proofErr w:type="spellEnd"/>
      <w:r w:rsidR="00294396" w:rsidRPr="00E058F3">
        <w:rPr>
          <w:lang w:val="en-US"/>
        </w:rPr>
        <w:t>:</w:t>
      </w:r>
      <w:r w:rsidRPr="00E058F3">
        <w:rPr>
          <w:lang w:val="en-US"/>
        </w:rPr>
        <w:t xml:space="preserve"> </w:t>
      </w:r>
      <w:hyperlink r:id="rId20" w:history="1">
        <w:r w:rsidR="003C4B20" w:rsidRPr="00E058F3">
          <w:rPr>
            <w:rStyle w:val="Hyperlinkki"/>
            <w:lang w:val="en-US"/>
          </w:rPr>
          <w:t>https://youtu.be/gjwr-7PgpN8</w:t>
        </w:r>
      </w:hyperlink>
      <w:r w:rsidR="003C4B20" w:rsidRPr="00E058F3">
        <w:rPr>
          <w:lang w:val="en-US"/>
        </w:rPr>
        <w:t xml:space="preserve"> </w:t>
      </w:r>
      <w:proofErr w:type="spellStart"/>
      <w:r w:rsidRPr="00E058F3">
        <w:rPr>
          <w:lang w:val="en-US"/>
        </w:rPr>
        <w:t>Hakupäivä</w:t>
      </w:r>
      <w:proofErr w:type="spellEnd"/>
      <w:r w:rsidRPr="00E058F3">
        <w:rPr>
          <w:lang w:val="en-US"/>
        </w:rPr>
        <w:t xml:space="preserve"> 27.10.2017</w:t>
      </w:r>
    </w:p>
    <w:p w14:paraId="3320C1CC" w14:textId="2F5BB02A" w:rsidR="00A869AA" w:rsidRPr="00F57657" w:rsidRDefault="00734087" w:rsidP="00F57657">
      <w:pPr>
        <w:pStyle w:val="Luettelokappale"/>
        <w:numPr>
          <w:ilvl w:val="0"/>
          <w:numId w:val="11"/>
        </w:numPr>
      </w:pPr>
      <w:r w:rsidRPr="00734087">
        <w:rPr>
          <w:lang w:val="en-US"/>
        </w:rPr>
        <w:t>Ethereum</w:t>
      </w:r>
      <w:r>
        <w:rPr>
          <w:lang w:val="en-US"/>
        </w:rPr>
        <w:t xml:space="preserve"> 2017. </w:t>
      </w:r>
      <w:r w:rsidR="00F57657">
        <w:rPr>
          <w:lang w:val="en-US"/>
        </w:rPr>
        <w:t xml:space="preserve">Solidity Docs - Introduction to Smart Contracts. </w:t>
      </w:r>
      <w:r w:rsidR="00030EF1">
        <w:rPr>
          <w:lang w:val="en-US"/>
        </w:rPr>
        <w:t xml:space="preserve">Read the Docs, Inc. </w:t>
      </w:r>
      <w:r w:rsidR="00F57657">
        <w:t xml:space="preserve">Saatavissa: </w:t>
      </w:r>
      <w:hyperlink r:id="rId21" w:history="1">
        <w:r w:rsidR="00077834" w:rsidRPr="002121B7">
          <w:rPr>
            <w:rStyle w:val="Hyperlinkki"/>
          </w:rPr>
          <w:t>https://solidity.readthedocs.io/en/latest/introduction-to-smart-contracts.html</w:t>
        </w:r>
      </w:hyperlink>
      <w:r w:rsidR="003C4B20" w:rsidRPr="00F57657">
        <w:t xml:space="preserve"> </w:t>
      </w:r>
      <w:r w:rsidR="00F57657" w:rsidRPr="003C4B20">
        <w:t>Hakupäivä 25.</w:t>
      </w:r>
      <w:r w:rsidR="00F57657">
        <w:t>11</w:t>
      </w:r>
      <w:r w:rsidR="00F57657" w:rsidRPr="003C4B20">
        <w:t>.2017.</w:t>
      </w:r>
    </w:p>
    <w:p w14:paraId="0AB78BF3" w14:textId="256C9624" w:rsidR="00A869AA" w:rsidRPr="003C4B20" w:rsidRDefault="00A869AA" w:rsidP="00A869AA">
      <w:pPr>
        <w:pStyle w:val="Luettelokappale"/>
        <w:numPr>
          <w:ilvl w:val="0"/>
          <w:numId w:val="11"/>
        </w:numPr>
      </w:pPr>
      <w:r w:rsidRPr="00A869AA">
        <w:rPr>
          <w:lang w:val="en-US"/>
        </w:rPr>
        <w:t>Computerphile 2016. Turing Complete.</w:t>
      </w:r>
      <w:r w:rsidR="00D81574">
        <w:rPr>
          <w:lang w:val="en-US"/>
        </w:rPr>
        <w:t xml:space="preserve"> Video.</w:t>
      </w:r>
      <w:r w:rsidRPr="00A869AA">
        <w:rPr>
          <w:lang w:val="en-US"/>
        </w:rPr>
        <w:t xml:space="preserve"> </w:t>
      </w:r>
      <w:r w:rsidR="00294396">
        <w:t>Saatavissa:</w:t>
      </w:r>
      <w:r w:rsidRPr="003C4B20">
        <w:t xml:space="preserve"> </w:t>
      </w:r>
      <w:hyperlink r:id="rId22" w:history="1">
        <w:r w:rsidR="003C4B20" w:rsidRPr="00E31DDA">
          <w:rPr>
            <w:rStyle w:val="Hyperlinkki"/>
          </w:rPr>
          <w:t>https://www.youtube.com/watch?v=RPQD7-AOjMI</w:t>
        </w:r>
      </w:hyperlink>
      <w:r w:rsidR="003C4B20">
        <w:t xml:space="preserve"> </w:t>
      </w:r>
      <w:r w:rsidRPr="003C4B20">
        <w:t>Hakupäivä 25.09.2017.</w:t>
      </w:r>
    </w:p>
    <w:p w14:paraId="3E809EC7" w14:textId="50C5AA43" w:rsidR="00A869AA" w:rsidRPr="00A256C8" w:rsidRDefault="00A256C8" w:rsidP="00A256C8">
      <w:pPr>
        <w:pStyle w:val="Luettelokappale"/>
        <w:numPr>
          <w:ilvl w:val="0"/>
          <w:numId w:val="11"/>
        </w:numPr>
        <w:rPr>
          <w:lang w:val="en-US"/>
        </w:rPr>
      </w:pPr>
      <w:r w:rsidRPr="00A256C8">
        <w:rPr>
          <w:lang w:val="en-US"/>
        </w:rPr>
        <w:t>Ethereum 2017. E</w:t>
      </w:r>
      <w:r>
        <w:rPr>
          <w:lang w:val="en-US"/>
        </w:rPr>
        <w:t>ther</w:t>
      </w:r>
      <w:r w:rsidRPr="00A256C8">
        <w:rPr>
          <w:lang w:val="en-US"/>
        </w:rPr>
        <w:t>,</w:t>
      </w:r>
      <w:r>
        <w:rPr>
          <w:lang w:val="en-US"/>
        </w:rPr>
        <w:t xml:space="preserve"> </w:t>
      </w:r>
      <w:r w:rsidRPr="00A256C8">
        <w:rPr>
          <w:lang w:val="en-US"/>
        </w:rPr>
        <w:t>The crypto-fuel for the Ethereum network</w:t>
      </w:r>
      <w:r>
        <w:rPr>
          <w:lang w:val="en-US"/>
        </w:rPr>
        <w:t>.</w:t>
      </w:r>
      <w:r w:rsidRPr="00A256C8">
        <w:rPr>
          <w:lang w:val="en-US"/>
        </w:rPr>
        <w:t xml:space="preserve"> </w:t>
      </w:r>
      <w:proofErr w:type="spellStart"/>
      <w:r w:rsidR="00294396" w:rsidRPr="00A256C8">
        <w:rPr>
          <w:lang w:val="en-US"/>
        </w:rPr>
        <w:t>Saatavissa</w:t>
      </w:r>
      <w:proofErr w:type="spellEnd"/>
      <w:r w:rsidR="00294396" w:rsidRPr="00A256C8">
        <w:rPr>
          <w:lang w:val="en-US"/>
        </w:rPr>
        <w:t>:</w:t>
      </w:r>
      <w:r w:rsidR="00777A1A" w:rsidRPr="00A256C8">
        <w:rPr>
          <w:lang w:val="en-US"/>
        </w:rPr>
        <w:t xml:space="preserve"> </w:t>
      </w:r>
      <w:hyperlink r:id="rId23" w:history="1">
        <w:r w:rsidR="003C4B20" w:rsidRPr="00A256C8">
          <w:rPr>
            <w:rStyle w:val="Hyperlinkki"/>
            <w:lang w:val="en-US"/>
          </w:rPr>
          <w:t>https://ethereum.org/ether</w:t>
        </w:r>
      </w:hyperlink>
      <w:r w:rsidR="003C4B20" w:rsidRPr="00A256C8">
        <w:rPr>
          <w:lang w:val="en-US"/>
        </w:rPr>
        <w:t xml:space="preserve"> </w:t>
      </w:r>
      <w:proofErr w:type="spellStart"/>
      <w:r w:rsidR="00777A1A" w:rsidRPr="00A256C8">
        <w:rPr>
          <w:lang w:val="en-US"/>
        </w:rPr>
        <w:t>Hakupäivä</w:t>
      </w:r>
      <w:proofErr w:type="spellEnd"/>
      <w:r w:rsidR="00777A1A" w:rsidRPr="00A256C8">
        <w:rPr>
          <w:lang w:val="en-US"/>
        </w:rPr>
        <w:t xml:space="preserve"> 22.11.2017</w:t>
      </w:r>
    </w:p>
    <w:p w14:paraId="6758064B" w14:textId="7047F70B" w:rsidR="00A869AA" w:rsidRPr="00537297" w:rsidRDefault="00077834" w:rsidP="00A869AA">
      <w:pPr>
        <w:pStyle w:val="Luettelokappale"/>
        <w:numPr>
          <w:ilvl w:val="0"/>
          <w:numId w:val="11"/>
        </w:numPr>
      </w:pPr>
      <w:r w:rsidRPr="00077834">
        <w:rPr>
          <w:lang w:val="en-US"/>
        </w:rPr>
        <w:t xml:space="preserve">Ethereum 2017. </w:t>
      </w:r>
      <w:r w:rsidR="00C75898" w:rsidRPr="00077834">
        <w:rPr>
          <w:lang w:val="en-US"/>
        </w:rPr>
        <w:t>Web3 JavaScript app API.</w:t>
      </w:r>
      <w:r w:rsidRPr="00077834">
        <w:rPr>
          <w:lang w:val="en-US"/>
        </w:rPr>
        <w:t xml:space="preserve"> </w:t>
      </w:r>
      <w:r w:rsidRPr="00077834">
        <w:t>Gi</w:t>
      </w:r>
      <w:r>
        <w:t>tHub, Inc.</w:t>
      </w:r>
      <w:r w:rsidR="00C75898" w:rsidRPr="00077834">
        <w:t xml:space="preserve"> </w:t>
      </w:r>
      <w:r w:rsidR="00294396">
        <w:t>Saatavissa:</w:t>
      </w:r>
      <w:r w:rsidR="00C75898" w:rsidRPr="00537297">
        <w:t xml:space="preserve"> </w:t>
      </w:r>
      <w:hyperlink r:id="rId24" w:history="1">
        <w:r w:rsidR="003C4B20" w:rsidRPr="00537297">
          <w:rPr>
            <w:rStyle w:val="Hyperlinkki"/>
          </w:rPr>
          <w:t>https://github.com/ethereum/wiki/wiki/JavaScript-API</w:t>
        </w:r>
      </w:hyperlink>
      <w:r w:rsidR="00A869AA" w:rsidRPr="00537297">
        <w:t xml:space="preserve"> </w:t>
      </w:r>
      <w:r w:rsidR="00C75898" w:rsidRPr="00537297">
        <w:t>Hakupäivä 22.11.2017</w:t>
      </w:r>
    </w:p>
    <w:p w14:paraId="36F64875" w14:textId="0B84D105" w:rsidR="00A869AA" w:rsidRPr="00623DBC" w:rsidRDefault="0019791B" w:rsidP="00623DBC">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2017. </w:t>
      </w:r>
      <w:r w:rsidR="00614AA1" w:rsidRPr="0019791B">
        <w:rPr>
          <w:lang w:val="en-US"/>
        </w:rPr>
        <w:t xml:space="preserve">Remix </w:t>
      </w:r>
      <w:r w:rsidR="00C74F3B" w:rsidRPr="0019791B">
        <w:rPr>
          <w:lang w:val="en-US"/>
        </w:rPr>
        <w:t>-</w:t>
      </w:r>
      <w:r w:rsidR="00614AA1" w:rsidRPr="0019791B">
        <w:rPr>
          <w:lang w:val="en-US"/>
        </w:rPr>
        <w:t xml:space="preserve"> Solidity IDE</w:t>
      </w:r>
      <w:r w:rsidR="00C74F3B" w:rsidRPr="0019791B">
        <w:rPr>
          <w:lang w:val="en-US"/>
        </w:rPr>
        <w:t>.</w:t>
      </w:r>
      <w:r w:rsidR="004A5D0F" w:rsidRPr="0019791B">
        <w:rPr>
          <w:lang w:val="en-US"/>
        </w:rPr>
        <w:t xml:space="preserve"> </w:t>
      </w:r>
      <w:r w:rsidR="00294396">
        <w:t>Saatavissa:</w:t>
      </w:r>
      <w:r w:rsidR="00623DBC" w:rsidRPr="0074588A">
        <w:t xml:space="preserve"> </w:t>
      </w:r>
      <w:hyperlink r:id="rId25" w:history="1">
        <w:r w:rsidR="003C4B20" w:rsidRPr="00623DBC">
          <w:rPr>
            <w:rStyle w:val="Hyperlinkki"/>
          </w:rPr>
          <w:t>https://remix.ethereum.org/</w:t>
        </w:r>
      </w:hyperlink>
      <w:r w:rsidR="003C4B20" w:rsidRPr="00623DBC">
        <w:t xml:space="preserve"> </w:t>
      </w:r>
      <w:r w:rsidR="00623DBC">
        <w:t>Hakupäivä 2</w:t>
      </w:r>
      <w:r w:rsidR="00614AA1">
        <w:t>5</w:t>
      </w:r>
      <w:r w:rsidR="00623DBC">
        <w:t>.11.2017</w:t>
      </w:r>
    </w:p>
    <w:p w14:paraId="214688D9" w14:textId="39A64060" w:rsidR="00A869AA" w:rsidRPr="00623DBC" w:rsidRDefault="00D019CC" w:rsidP="00F064FF">
      <w:pPr>
        <w:pStyle w:val="Luettelokappale"/>
        <w:numPr>
          <w:ilvl w:val="0"/>
          <w:numId w:val="11"/>
        </w:numPr>
      </w:pPr>
      <w:r w:rsidRPr="00D019CC">
        <w:rPr>
          <w:lang w:val="en-US"/>
        </w:rPr>
        <w:lastRenderedPageBreak/>
        <w:t>Ethereum-</w:t>
      </w:r>
      <w:proofErr w:type="spellStart"/>
      <w:r w:rsidRPr="00D019CC">
        <w:rPr>
          <w:lang w:val="en-US"/>
        </w:rPr>
        <w:t>yhteisö</w:t>
      </w:r>
      <w:proofErr w:type="spellEnd"/>
      <w:r w:rsidRPr="00D019CC">
        <w:rPr>
          <w:lang w:val="en-US"/>
        </w:rPr>
        <w:t xml:space="preserve"> 2017. </w:t>
      </w:r>
      <w:r w:rsidR="00F064FF" w:rsidRPr="00D019CC">
        <w:rPr>
          <w:lang w:val="en-US"/>
        </w:rPr>
        <w:t xml:space="preserve">Ganache CLI. </w:t>
      </w:r>
      <w:r w:rsidR="00077834" w:rsidRPr="00D019CC">
        <w:rPr>
          <w:lang w:val="en-US"/>
        </w:rPr>
        <w:t xml:space="preserve">GitHub, Inc. </w:t>
      </w:r>
      <w:r w:rsidR="00294396">
        <w:t>Saatavissa:</w:t>
      </w:r>
      <w:r w:rsidR="00623DBC" w:rsidRPr="0074588A">
        <w:t xml:space="preserve"> </w:t>
      </w:r>
      <w:hyperlink r:id="rId26" w:history="1">
        <w:r w:rsidR="00F064FF" w:rsidRPr="00537185">
          <w:rPr>
            <w:rStyle w:val="Hyperlinkki"/>
          </w:rPr>
          <w:t>https://github.com/trufflesuite/ganache-cli</w:t>
        </w:r>
      </w:hyperlink>
      <w:r w:rsidR="00F064FF">
        <w:t xml:space="preserve"> </w:t>
      </w:r>
      <w:r w:rsidR="00623DBC">
        <w:t>Hakupäivä 22.11.2017</w:t>
      </w:r>
    </w:p>
    <w:p w14:paraId="29FCA63B" w14:textId="657DA870" w:rsidR="00A869AA" w:rsidRPr="00623DBC" w:rsidRDefault="00D019CC" w:rsidP="00F064FF">
      <w:pPr>
        <w:pStyle w:val="Luettelokappale"/>
        <w:numPr>
          <w:ilvl w:val="0"/>
          <w:numId w:val="11"/>
        </w:numPr>
      </w:pPr>
      <w:r w:rsidRPr="00D019CC">
        <w:rPr>
          <w:lang w:val="en-US"/>
        </w:rPr>
        <w:t>Ethereum-</w:t>
      </w:r>
      <w:proofErr w:type="spellStart"/>
      <w:r w:rsidRPr="00D019CC">
        <w:rPr>
          <w:lang w:val="en-US"/>
        </w:rPr>
        <w:t>yhteisö</w:t>
      </w:r>
      <w:proofErr w:type="spellEnd"/>
      <w:r w:rsidRPr="00D019CC">
        <w:rPr>
          <w:lang w:val="en-US"/>
        </w:rPr>
        <w:t xml:space="preserve"> </w:t>
      </w:r>
      <w:r w:rsidR="000F4F68">
        <w:rPr>
          <w:lang w:val="en-US"/>
        </w:rPr>
        <w:t xml:space="preserve">2017. </w:t>
      </w:r>
      <w:r>
        <w:rPr>
          <w:lang w:val="en-US"/>
        </w:rPr>
        <w:t xml:space="preserve">Ganache CLI Wiki </w:t>
      </w:r>
      <w:r>
        <w:rPr>
          <w:lang w:val="en-US"/>
        </w:rPr>
        <w:t xml:space="preserve">- </w:t>
      </w:r>
      <w:r w:rsidR="000F4F68" w:rsidRPr="000F4F68">
        <w:rPr>
          <w:lang w:val="en-US"/>
        </w:rPr>
        <w:t xml:space="preserve">Installing </w:t>
      </w:r>
      <w:proofErr w:type="spellStart"/>
      <w:r w:rsidR="000F4F68" w:rsidRPr="000F4F68">
        <w:rPr>
          <w:lang w:val="en-US"/>
        </w:rPr>
        <w:t>TestRPC</w:t>
      </w:r>
      <w:proofErr w:type="spellEnd"/>
      <w:r w:rsidR="000F4F68" w:rsidRPr="000F4F68">
        <w:rPr>
          <w:lang w:val="en-US"/>
        </w:rPr>
        <w:t xml:space="preserve"> on Windows. </w:t>
      </w:r>
      <w:r w:rsidR="00077834" w:rsidRPr="00D27FE0">
        <w:t xml:space="preserve">GitHub, Inc. </w:t>
      </w:r>
      <w:r w:rsidR="00294396">
        <w:t>Saatavissa:</w:t>
      </w:r>
      <w:r w:rsidR="00F064FF" w:rsidRPr="00F064FF">
        <w:t xml:space="preserve"> </w:t>
      </w:r>
      <w:hyperlink r:id="rId27" w:history="1">
        <w:r w:rsidR="00F064FF" w:rsidRPr="00537185">
          <w:rPr>
            <w:rStyle w:val="Hyperlinkki"/>
          </w:rPr>
          <w:t>https://github.com/trufflesuite/ganache-cli/wiki/Installing-TestRPC-on-Windows</w:t>
        </w:r>
      </w:hyperlink>
      <w:r w:rsidR="00F064FF">
        <w:t xml:space="preserve"> </w:t>
      </w:r>
      <w:r w:rsidR="00C720F6">
        <w:t>Hakupäivä 2</w:t>
      </w:r>
      <w:r w:rsidR="009E61B7">
        <w:t>5</w:t>
      </w:r>
      <w:r w:rsidR="00C720F6">
        <w:t>.11.2017</w:t>
      </w:r>
    </w:p>
    <w:p w14:paraId="5C81DE27" w14:textId="6A8BC797" w:rsidR="00A869AA" w:rsidRPr="0074588A" w:rsidRDefault="0074588A" w:rsidP="00A869AA">
      <w:pPr>
        <w:pStyle w:val="Luettelokappale"/>
        <w:numPr>
          <w:ilvl w:val="0"/>
          <w:numId w:val="11"/>
        </w:numPr>
      </w:pPr>
      <w:r w:rsidRPr="008F25A6">
        <w:t xml:space="preserve">Visual Studio. Microsoft 2017. </w:t>
      </w:r>
      <w:r w:rsidR="00294396">
        <w:t>Saatavissa:</w:t>
      </w:r>
      <w:r w:rsidRPr="0074588A">
        <w:t xml:space="preserve"> </w:t>
      </w:r>
      <w:hyperlink r:id="rId28" w:history="1">
        <w:r w:rsidRPr="004F2FF4">
          <w:rPr>
            <w:rStyle w:val="Hyperlinkki"/>
          </w:rPr>
          <w:t>https://www.visualstudio.com/downloads/</w:t>
        </w:r>
      </w:hyperlink>
      <w:r w:rsidR="00A869AA" w:rsidRPr="0074588A">
        <w:t xml:space="preserve"> </w:t>
      </w:r>
      <w:r>
        <w:t>Hakupäivä 22.11.2017</w:t>
      </w:r>
    </w:p>
    <w:p w14:paraId="7D346B43" w14:textId="2003DA5D" w:rsidR="00A869AA" w:rsidRPr="007844AC" w:rsidRDefault="003A1FF9" w:rsidP="003A1FF9">
      <w:pPr>
        <w:pStyle w:val="Luettelokappale"/>
        <w:numPr>
          <w:ilvl w:val="0"/>
          <w:numId w:val="11"/>
        </w:numPr>
      </w:pPr>
      <w:proofErr w:type="spellStart"/>
      <w:r w:rsidRPr="003A1FF9">
        <w:rPr>
          <w:lang w:val="en-US"/>
        </w:rPr>
        <w:t>Consensys</w:t>
      </w:r>
      <w:proofErr w:type="spellEnd"/>
      <w:r w:rsidRPr="003A1FF9">
        <w:rPr>
          <w:lang w:val="en-US"/>
        </w:rPr>
        <w:t xml:space="preserve"> 2017. Truffle - Y</w:t>
      </w:r>
      <w:r>
        <w:rPr>
          <w:lang w:val="en-US"/>
        </w:rPr>
        <w:t>our</w:t>
      </w:r>
      <w:r w:rsidRPr="003A1FF9">
        <w:rPr>
          <w:lang w:val="en-US"/>
        </w:rPr>
        <w:t xml:space="preserve"> E</w:t>
      </w:r>
      <w:r>
        <w:rPr>
          <w:lang w:val="en-US"/>
        </w:rPr>
        <w:t xml:space="preserve">thereum </w:t>
      </w:r>
      <w:r w:rsidRPr="003A1FF9">
        <w:rPr>
          <w:lang w:val="en-US"/>
        </w:rPr>
        <w:t>S</w:t>
      </w:r>
      <w:r>
        <w:rPr>
          <w:lang w:val="en-US"/>
        </w:rPr>
        <w:t xml:space="preserve">wiss </w:t>
      </w:r>
      <w:r w:rsidRPr="003A1FF9">
        <w:rPr>
          <w:lang w:val="en-US"/>
        </w:rPr>
        <w:t>A</w:t>
      </w:r>
      <w:r>
        <w:rPr>
          <w:lang w:val="en-US"/>
        </w:rPr>
        <w:t xml:space="preserve">rmy </w:t>
      </w:r>
      <w:r w:rsidRPr="003A1FF9">
        <w:rPr>
          <w:lang w:val="en-US"/>
        </w:rPr>
        <w:t>K</w:t>
      </w:r>
      <w:r>
        <w:rPr>
          <w:lang w:val="en-US"/>
        </w:rPr>
        <w:t>nife</w:t>
      </w:r>
      <w:r w:rsidRPr="003A1FF9">
        <w:rPr>
          <w:lang w:val="en-US"/>
        </w:rPr>
        <w:t xml:space="preserve">. </w:t>
      </w:r>
      <w:r w:rsidR="00294396">
        <w:t>Saatavissa:</w:t>
      </w:r>
      <w:r w:rsidR="007844AC" w:rsidRPr="0074588A">
        <w:t xml:space="preserve"> </w:t>
      </w:r>
      <w:hyperlink r:id="rId29" w:history="1">
        <w:r w:rsidR="003C4B20" w:rsidRPr="007844AC">
          <w:rPr>
            <w:rStyle w:val="Hyperlinkki"/>
          </w:rPr>
          <w:t>http://truffleframework.com/</w:t>
        </w:r>
      </w:hyperlink>
      <w:r w:rsidR="003C4B20" w:rsidRPr="007844AC">
        <w:t xml:space="preserve"> </w:t>
      </w:r>
      <w:r w:rsidR="007844AC">
        <w:t>Hakupäivä 22.11.2017</w:t>
      </w:r>
    </w:p>
    <w:p w14:paraId="5F03D529" w14:textId="4EC8E2EB" w:rsidR="00A869AA" w:rsidRPr="006059C5" w:rsidRDefault="00CB185A" w:rsidP="00A869AA">
      <w:pPr>
        <w:pStyle w:val="Luettelokappale"/>
        <w:numPr>
          <w:ilvl w:val="0"/>
          <w:numId w:val="11"/>
        </w:numPr>
        <w:rPr>
          <w:lang w:val="en-US"/>
        </w:rPr>
      </w:pPr>
      <w:r w:rsidRPr="00CB185A">
        <w:rPr>
          <w:lang w:val="en-US"/>
        </w:rPr>
        <w:t xml:space="preserve">Meteor Development </w:t>
      </w:r>
      <w:r>
        <w:rPr>
          <w:lang w:val="en-US"/>
        </w:rPr>
        <w:t>Group Inc</w:t>
      </w:r>
      <w:r w:rsidR="00AF6E1A">
        <w:rPr>
          <w:lang w:val="en-US"/>
        </w:rPr>
        <w:t>.</w:t>
      </w:r>
      <w:r w:rsidR="00444549">
        <w:rPr>
          <w:lang w:val="en-US"/>
        </w:rPr>
        <w:t xml:space="preserve"> 2017</w:t>
      </w:r>
      <w:r>
        <w:rPr>
          <w:lang w:val="en-US"/>
        </w:rPr>
        <w:t>.</w:t>
      </w:r>
      <w:r w:rsidR="006059C5">
        <w:rPr>
          <w:lang w:val="en-US"/>
        </w:rPr>
        <w:t xml:space="preserve"> </w:t>
      </w:r>
      <w:r w:rsidR="006059C5" w:rsidRPr="006059C5">
        <w:rPr>
          <w:lang w:val="en-US"/>
        </w:rPr>
        <w:t xml:space="preserve">Meteor </w:t>
      </w:r>
      <w:r w:rsidR="006059C5">
        <w:rPr>
          <w:lang w:val="en-US"/>
        </w:rPr>
        <w:t>-</w:t>
      </w:r>
      <w:r w:rsidR="006059C5" w:rsidRPr="006059C5">
        <w:rPr>
          <w:lang w:val="en-US"/>
        </w:rPr>
        <w:t xml:space="preserve"> The fastest way to</w:t>
      </w:r>
      <w:r w:rsidR="006059C5">
        <w:rPr>
          <w:lang w:val="en-US"/>
        </w:rPr>
        <w:t xml:space="preserve"> build JavaScript apps.</w:t>
      </w:r>
      <w:r w:rsidR="0095105C" w:rsidRPr="006059C5">
        <w:rPr>
          <w:lang w:val="en-US"/>
        </w:rPr>
        <w:t xml:space="preserve"> </w:t>
      </w:r>
      <w:proofErr w:type="spellStart"/>
      <w:r w:rsidR="00294396" w:rsidRPr="006059C5">
        <w:rPr>
          <w:lang w:val="en-US"/>
        </w:rPr>
        <w:t>Saatavissa</w:t>
      </w:r>
      <w:proofErr w:type="spellEnd"/>
      <w:r w:rsidR="00294396" w:rsidRPr="006059C5">
        <w:rPr>
          <w:lang w:val="en-US"/>
        </w:rPr>
        <w:t>:</w:t>
      </w:r>
      <w:r w:rsidR="00444549" w:rsidRPr="006059C5">
        <w:rPr>
          <w:lang w:val="en-US"/>
        </w:rPr>
        <w:t xml:space="preserve"> </w:t>
      </w:r>
      <w:hyperlink r:id="rId30" w:history="1">
        <w:r w:rsidR="00444549" w:rsidRPr="006059C5">
          <w:rPr>
            <w:rStyle w:val="Hyperlinkki"/>
            <w:lang w:val="en-US"/>
          </w:rPr>
          <w:t>https://www.meteor.com/</w:t>
        </w:r>
      </w:hyperlink>
      <w:r w:rsidR="00444549" w:rsidRPr="006059C5">
        <w:rPr>
          <w:lang w:val="en-US"/>
        </w:rPr>
        <w:t xml:space="preserve"> </w:t>
      </w:r>
      <w:proofErr w:type="spellStart"/>
      <w:r w:rsidR="00444549" w:rsidRPr="006059C5">
        <w:rPr>
          <w:lang w:val="en-US"/>
        </w:rPr>
        <w:t>Hakupäivä</w:t>
      </w:r>
      <w:proofErr w:type="spellEnd"/>
      <w:r w:rsidR="00444549" w:rsidRPr="006059C5">
        <w:rPr>
          <w:lang w:val="en-US"/>
        </w:rPr>
        <w:t xml:space="preserve"> 22.11.2017</w:t>
      </w:r>
      <w:r w:rsidR="003C4B20" w:rsidRPr="006059C5">
        <w:rPr>
          <w:lang w:val="en-US"/>
        </w:rPr>
        <w:t xml:space="preserve"> </w:t>
      </w:r>
      <w:r w:rsidR="00A869AA" w:rsidRPr="006059C5">
        <w:rPr>
          <w:lang w:val="en-US"/>
        </w:rPr>
        <w:t xml:space="preserve"> </w:t>
      </w:r>
    </w:p>
    <w:p w14:paraId="31156E6C" w14:textId="223C0260" w:rsidR="00A869AA" w:rsidRPr="007844AC" w:rsidRDefault="00433AB1" w:rsidP="006D0A9F">
      <w:pPr>
        <w:pStyle w:val="Luettelokappale"/>
        <w:numPr>
          <w:ilvl w:val="0"/>
          <w:numId w:val="11"/>
        </w:numPr>
      </w:pPr>
      <w:r w:rsidRPr="00433AB1">
        <w:rPr>
          <w:lang w:val="en-US"/>
        </w:rPr>
        <w:t>Ethereum</w:t>
      </w:r>
      <w:r w:rsidR="008E1ADD">
        <w:rPr>
          <w:lang w:val="en-US"/>
        </w:rPr>
        <w:t>-</w:t>
      </w:r>
      <w:proofErr w:type="spellStart"/>
      <w:r w:rsidR="008E1ADD">
        <w:rPr>
          <w:lang w:val="en-US"/>
        </w:rPr>
        <w:t>yhteisö</w:t>
      </w:r>
      <w:proofErr w:type="spellEnd"/>
      <w:r w:rsidR="008E1ADD">
        <w:rPr>
          <w:lang w:val="en-US"/>
        </w:rPr>
        <w:t xml:space="preserve"> </w:t>
      </w:r>
      <w:r w:rsidRPr="00433AB1">
        <w:rPr>
          <w:lang w:val="en-US"/>
        </w:rPr>
        <w:t>201</w:t>
      </w:r>
      <w:r w:rsidR="000D7ACE">
        <w:rPr>
          <w:lang w:val="en-US"/>
        </w:rPr>
        <w:t>6</w:t>
      </w:r>
      <w:r w:rsidRPr="00433AB1">
        <w:rPr>
          <w:lang w:val="en-US"/>
        </w:rPr>
        <w:t xml:space="preserve">. </w:t>
      </w:r>
      <w:r w:rsidR="006D0A9F" w:rsidRPr="006D0A9F">
        <w:rPr>
          <w:lang w:val="en-US"/>
        </w:rPr>
        <w:t>Why are there multiple Ethereum clients?</w:t>
      </w:r>
      <w:r w:rsidR="00E80056">
        <w:rPr>
          <w:lang w:val="en-US"/>
        </w:rPr>
        <w:t xml:space="preserve"> </w:t>
      </w:r>
      <w:r w:rsidR="00E95F59">
        <w:rPr>
          <w:lang w:val="en-US"/>
        </w:rPr>
        <w:t>Read the Docs, Inc</w:t>
      </w:r>
      <w:r w:rsidR="00E80056">
        <w:rPr>
          <w:lang w:val="en-US"/>
        </w:rPr>
        <w:t>.</w:t>
      </w:r>
      <w:r w:rsidRPr="00433AB1">
        <w:rPr>
          <w:lang w:val="en-US"/>
        </w:rPr>
        <w:t xml:space="preserve"> </w:t>
      </w:r>
      <w:r w:rsidR="00294396">
        <w:t>Saatavissa:</w:t>
      </w:r>
      <w:r w:rsidR="007844AC" w:rsidRPr="0074588A">
        <w:t xml:space="preserve"> </w:t>
      </w:r>
      <w:hyperlink r:id="rId31" w:anchor="why-are-there-multiple-ethereum-clients" w:history="1">
        <w:r w:rsidR="003C4B20" w:rsidRPr="007844AC">
          <w:rPr>
            <w:rStyle w:val="Hyperlinkki"/>
          </w:rPr>
          <w:t>http://ethdocs.org/en/latest/ethereum-clients/choosing-a-client.html</w:t>
        </w:r>
      </w:hyperlink>
      <w:r w:rsidR="007844AC" w:rsidRPr="007844AC">
        <w:t xml:space="preserve"> </w:t>
      </w:r>
      <w:r w:rsidR="007844AC">
        <w:t>Hakupäivä 22.11.2017</w:t>
      </w:r>
    </w:p>
    <w:p w14:paraId="1E39E7A0" w14:textId="720A7BF8" w:rsidR="00A869AA" w:rsidRPr="00E84E1D" w:rsidRDefault="00627722" w:rsidP="00A869AA">
      <w:pPr>
        <w:pStyle w:val="Luettelokappale"/>
        <w:numPr>
          <w:ilvl w:val="0"/>
          <w:numId w:val="11"/>
        </w:numPr>
        <w:rPr>
          <w:lang w:val="en-US"/>
        </w:rPr>
      </w:pPr>
      <w:r w:rsidRPr="00E84E1D">
        <w:rPr>
          <w:lang w:val="en-US"/>
        </w:rPr>
        <w:t>Ethereum-</w:t>
      </w:r>
      <w:proofErr w:type="spellStart"/>
      <w:r w:rsidRPr="00E84E1D">
        <w:rPr>
          <w:lang w:val="en-US"/>
        </w:rPr>
        <w:t>yhteisö</w:t>
      </w:r>
      <w:proofErr w:type="spellEnd"/>
      <w:r w:rsidRPr="00E84E1D">
        <w:rPr>
          <w:lang w:val="en-US"/>
        </w:rPr>
        <w:t xml:space="preserve"> 2016. </w:t>
      </w:r>
      <w:r w:rsidR="00E80056" w:rsidRPr="00E84E1D">
        <w:rPr>
          <w:lang w:val="en-US"/>
        </w:rPr>
        <w:t xml:space="preserve">Ethereum Clients, </w:t>
      </w:r>
      <w:r w:rsidRPr="00E84E1D">
        <w:rPr>
          <w:lang w:val="en-US"/>
        </w:rPr>
        <w:t>go-</w:t>
      </w:r>
      <w:proofErr w:type="spellStart"/>
      <w:r w:rsidRPr="00E84E1D">
        <w:rPr>
          <w:lang w:val="en-US"/>
        </w:rPr>
        <w:t>ethereum</w:t>
      </w:r>
      <w:proofErr w:type="spellEnd"/>
      <w:r w:rsidRPr="00E84E1D">
        <w:rPr>
          <w:lang w:val="en-US"/>
        </w:rPr>
        <w:t>.</w:t>
      </w:r>
      <w:r w:rsidR="00E80056" w:rsidRPr="00E84E1D">
        <w:rPr>
          <w:lang w:val="en-US"/>
        </w:rPr>
        <w:t xml:space="preserve"> </w:t>
      </w:r>
      <w:r w:rsidR="00513394">
        <w:rPr>
          <w:lang w:val="en-US"/>
        </w:rPr>
        <w:t>Read the Docs, Inc</w:t>
      </w:r>
      <w:r w:rsidR="00E80056" w:rsidRPr="00E84E1D">
        <w:rPr>
          <w:lang w:val="en-US"/>
        </w:rPr>
        <w:t>.</w:t>
      </w:r>
      <w:r w:rsidRPr="00E84E1D">
        <w:rPr>
          <w:lang w:val="en-US"/>
        </w:rPr>
        <w:t xml:space="preserve"> </w:t>
      </w:r>
      <w:proofErr w:type="spellStart"/>
      <w:r w:rsidR="00294396" w:rsidRPr="00E84E1D">
        <w:rPr>
          <w:lang w:val="en-US"/>
        </w:rPr>
        <w:t>Saatavissa</w:t>
      </w:r>
      <w:proofErr w:type="spellEnd"/>
      <w:r w:rsidR="00294396" w:rsidRPr="00E84E1D">
        <w:rPr>
          <w:lang w:val="en-US"/>
        </w:rPr>
        <w:t>:</w:t>
      </w:r>
      <w:r w:rsidR="007844AC" w:rsidRPr="00E84E1D">
        <w:rPr>
          <w:lang w:val="en-US"/>
        </w:rPr>
        <w:t xml:space="preserve"> </w:t>
      </w:r>
      <w:hyperlink r:id="rId32" w:history="1">
        <w:r w:rsidR="003C4B20" w:rsidRPr="00E84E1D">
          <w:rPr>
            <w:rStyle w:val="Hyperlinkki"/>
            <w:lang w:val="en-US"/>
          </w:rPr>
          <w:t>http://ethdocs.org/en/latest/ethereum-clients/go-ethereum/index.html</w:t>
        </w:r>
      </w:hyperlink>
      <w:r w:rsidR="003C4B20" w:rsidRPr="00E84E1D">
        <w:rPr>
          <w:lang w:val="en-US"/>
        </w:rPr>
        <w:t xml:space="preserve"> </w:t>
      </w:r>
      <w:proofErr w:type="spellStart"/>
      <w:r w:rsidR="007844AC" w:rsidRPr="00E84E1D">
        <w:rPr>
          <w:lang w:val="en-US"/>
        </w:rPr>
        <w:t>Hakupäivä</w:t>
      </w:r>
      <w:proofErr w:type="spellEnd"/>
      <w:r w:rsidR="007844AC" w:rsidRPr="00E84E1D">
        <w:rPr>
          <w:lang w:val="en-US"/>
        </w:rPr>
        <w:t xml:space="preserve"> 22.11.2017</w:t>
      </w:r>
    </w:p>
    <w:p w14:paraId="2E77960E" w14:textId="0C5A8DC9" w:rsidR="00A869AA" w:rsidRPr="00724A33" w:rsidRDefault="00724A33" w:rsidP="00724A33">
      <w:pPr>
        <w:pStyle w:val="Luettelokappale"/>
        <w:numPr>
          <w:ilvl w:val="0"/>
          <w:numId w:val="11"/>
        </w:numPr>
      </w:pPr>
      <w:r>
        <w:rPr>
          <w:lang w:val="en-US"/>
        </w:rPr>
        <w:t xml:space="preserve">Ethereum Foundation 2017. </w:t>
      </w:r>
      <w:r w:rsidRPr="00724A33">
        <w:rPr>
          <w:lang w:val="en-US"/>
        </w:rPr>
        <w:t>Smart money, smart wallet</w:t>
      </w:r>
      <w:r>
        <w:rPr>
          <w:lang w:val="en-US"/>
        </w:rPr>
        <w:t xml:space="preserve">. </w:t>
      </w:r>
      <w:r w:rsidR="00294396">
        <w:t>Saatavissa:</w:t>
      </w:r>
      <w:r>
        <w:t xml:space="preserve"> </w:t>
      </w:r>
      <w:hyperlink r:id="rId33" w:history="1">
        <w:r w:rsidRPr="004F2FF4">
          <w:rPr>
            <w:rStyle w:val="Hyperlinkki"/>
          </w:rPr>
          <w:t>https://ethereum.org/</w:t>
        </w:r>
      </w:hyperlink>
      <w:r w:rsidR="003C4B20" w:rsidRPr="00724A33">
        <w:t xml:space="preserve"> </w:t>
      </w:r>
      <w:r w:rsidRPr="00724A33">
        <w:t>Hakupäivä 22.11.2017</w:t>
      </w:r>
    </w:p>
    <w:p w14:paraId="61EEA27C" w14:textId="2C281C6F" w:rsidR="00B16E09" w:rsidRPr="008B0DF0" w:rsidRDefault="0006025A" w:rsidP="00B16E09">
      <w:pPr>
        <w:pStyle w:val="Luettelokappale"/>
        <w:numPr>
          <w:ilvl w:val="0"/>
          <w:numId w:val="11"/>
        </w:numPr>
      </w:pPr>
      <w:r w:rsidRPr="00D27FE0">
        <w:rPr>
          <w:lang w:val="en-US"/>
        </w:rPr>
        <w:t>Miettinen, Lauri 2017.</w:t>
      </w:r>
      <w:r w:rsidR="00E84E1D" w:rsidRPr="00D27FE0">
        <w:rPr>
          <w:lang w:val="en-US"/>
        </w:rPr>
        <w:t xml:space="preserve"> </w:t>
      </w:r>
      <w:r w:rsidR="00E84E1D" w:rsidRPr="00E84E1D">
        <w:rPr>
          <w:lang w:val="en-US"/>
        </w:rPr>
        <w:t>Classic Car Chain</w:t>
      </w:r>
      <w:r w:rsidR="00E95BE8" w:rsidRPr="00E84E1D">
        <w:rPr>
          <w:lang w:val="en-US"/>
        </w:rPr>
        <w:t>.</w:t>
      </w:r>
      <w:r w:rsidR="00C925CB" w:rsidRPr="00E84E1D">
        <w:rPr>
          <w:lang w:val="en-US"/>
        </w:rPr>
        <w:t xml:space="preserve"> GitHub, Inc.</w:t>
      </w:r>
      <w:r w:rsidR="00E84E1D" w:rsidRPr="00E84E1D">
        <w:rPr>
          <w:lang w:val="en-US"/>
        </w:rPr>
        <w:t xml:space="preserve"> </w:t>
      </w:r>
      <w:r w:rsidR="00E84E1D" w:rsidRPr="00E84E1D">
        <w:t>Työn GitHub-</w:t>
      </w:r>
      <w:proofErr w:type="spellStart"/>
      <w:r w:rsidR="00E84E1D" w:rsidRPr="00E84E1D">
        <w:t>repositorio</w:t>
      </w:r>
      <w:proofErr w:type="spellEnd"/>
      <w:r w:rsidR="00E84E1D" w:rsidRPr="00E84E1D">
        <w:t>.</w:t>
      </w:r>
      <w:r w:rsidR="00E95BE8" w:rsidRPr="00E84E1D">
        <w:t xml:space="preserve"> </w:t>
      </w:r>
      <w:r w:rsidR="00294396">
        <w:t>Saatavissa:</w:t>
      </w:r>
      <w:r w:rsidR="00E95BE8">
        <w:t xml:space="preserve"> </w:t>
      </w:r>
      <w:hyperlink r:id="rId34" w:history="1">
        <w:r w:rsidR="00E95BE8" w:rsidRPr="00E95BE8">
          <w:rPr>
            <w:rStyle w:val="Hyperlinkki"/>
          </w:rPr>
          <w:t>https://github.com/Miettine/ClassicCarChain</w:t>
        </w:r>
      </w:hyperlink>
      <w:r w:rsidR="00B16E09" w:rsidRPr="00E95BE8">
        <w:t xml:space="preserve"> </w:t>
      </w:r>
      <w:r w:rsidR="008B0DF0">
        <w:t xml:space="preserve">Hakupäivä </w:t>
      </w:r>
      <w:r w:rsidR="00E95BE8">
        <w:t>22.11.2017</w:t>
      </w:r>
    </w:p>
    <w:p w14:paraId="3CC46204" w14:textId="106D0BB2" w:rsidR="00A869AA" w:rsidRPr="00D27FE0" w:rsidRDefault="009C76DB" w:rsidP="009C76DB">
      <w:pPr>
        <w:pStyle w:val="Luettelokappale"/>
        <w:numPr>
          <w:ilvl w:val="0"/>
          <w:numId w:val="11"/>
        </w:numPr>
        <w:rPr>
          <w:lang w:val="en-US"/>
        </w:rPr>
      </w:pPr>
      <w:r w:rsidRPr="009C76DB">
        <w:rPr>
          <w:lang w:val="en-US"/>
        </w:rPr>
        <w:t>Ethereum-</w:t>
      </w:r>
      <w:proofErr w:type="spellStart"/>
      <w:r w:rsidRPr="009C76DB">
        <w:rPr>
          <w:lang w:val="en-US"/>
        </w:rPr>
        <w:t>yhteisö</w:t>
      </w:r>
      <w:proofErr w:type="spellEnd"/>
      <w:r w:rsidRPr="009C76DB">
        <w:rPr>
          <w:lang w:val="en-US"/>
        </w:rPr>
        <w:t xml:space="preserve"> 2017. Frequently asked questions</w:t>
      </w:r>
      <w:r w:rsidR="002E211C">
        <w:rPr>
          <w:lang w:val="en-US"/>
        </w:rPr>
        <w:t xml:space="preserve"> - </w:t>
      </w:r>
      <w:r w:rsidRPr="009C76DB">
        <w:rPr>
          <w:lang w:val="en-US"/>
        </w:rPr>
        <w:t xml:space="preserve">Can you return an array or a string from a solidity function call? </w:t>
      </w:r>
      <w:r w:rsidR="00513394">
        <w:rPr>
          <w:lang w:val="en-US"/>
        </w:rPr>
        <w:t>Read the Docs, Inc</w:t>
      </w:r>
      <w:r w:rsidR="00CA6F5E" w:rsidRPr="009C76DB">
        <w:rPr>
          <w:lang w:val="en-US"/>
        </w:rPr>
        <w:t>.</w:t>
      </w:r>
      <w:r w:rsidR="00603C97" w:rsidRPr="009C76DB">
        <w:rPr>
          <w:lang w:val="en-US"/>
        </w:rPr>
        <w:t xml:space="preserve"> </w:t>
      </w:r>
      <w:proofErr w:type="spellStart"/>
      <w:r w:rsidR="00294396" w:rsidRPr="00D27FE0">
        <w:rPr>
          <w:lang w:val="en-US"/>
        </w:rPr>
        <w:t>Saatavissa</w:t>
      </w:r>
      <w:proofErr w:type="spellEnd"/>
      <w:r w:rsidR="00294396" w:rsidRPr="00D27FE0">
        <w:rPr>
          <w:lang w:val="en-US"/>
        </w:rPr>
        <w:t>:</w:t>
      </w:r>
      <w:r w:rsidR="007844AC" w:rsidRPr="00D27FE0">
        <w:rPr>
          <w:lang w:val="en-US"/>
        </w:rPr>
        <w:t xml:space="preserve"> </w:t>
      </w:r>
      <w:hyperlink r:id="rId35" w:anchor="can-you-return-an-array-or-a-string-from-a-solidity-function-call" w:history="1">
        <w:r w:rsidR="003C4B20" w:rsidRPr="00D27FE0">
          <w:rPr>
            <w:rStyle w:val="Hyperlinkki"/>
            <w:lang w:val="en-US"/>
          </w:rPr>
          <w:t>http://solidity.readthedocs.io/en/develop/frequently-asked-questions.html#can-you-return-an-array-or-a-string-from-a-solidity-function-call</w:t>
        </w:r>
      </w:hyperlink>
      <w:r w:rsidR="003C4B20" w:rsidRPr="00D27FE0">
        <w:rPr>
          <w:lang w:val="en-US"/>
        </w:rPr>
        <w:t xml:space="preserve"> </w:t>
      </w:r>
      <w:proofErr w:type="spellStart"/>
      <w:r w:rsidR="007844AC" w:rsidRPr="00D27FE0">
        <w:rPr>
          <w:lang w:val="en-US"/>
        </w:rPr>
        <w:t>Hakupäivä</w:t>
      </w:r>
      <w:proofErr w:type="spellEnd"/>
      <w:r w:rsidR="007844AC" w:rsidRPr="00D27FE0">
        <w:rPr>
          <w:lang w:val="en-US"/>
        </w:rPr>
        <w:t xml:space="preserve"> 22.11.2017</w:t>
      </w:r>
    </w:p>
    <w:p w14:paraId="54F0FF81" w14:textId="2A388484" w:rsidR="00A869AA" w:rsidRPr="007844AC" w:rsidRDefault="003616AE" w:rsidP="003616AE">
      <w:pPr>
        <w:pStyle w:val="Luettelokappale"/>
        <w:numPr>
          <w:ilvl w:val="0"/>
          <w:numId w:val="11"/>
        </w:numPr>
      </w:pPr>
      <w:r w:rsidRPr="00D27FE0">
        <w:rPr>
          <w:lang w:val="en-US"/>
        </w:rPr>
        <w:t>Ethereum-</w:t>
      </w:r>
      <w:proofErr w:type="spellStart"/>
      <w:r w:rsidRPr="00D27FE0">
        <w:rPr>
          <w:lang w:val="en-US"/>
        </w:rPr>
        <w:t>yhteisö</w:t>
      </w:r>
      <w:proofErr w:type="spellEnd"/>
      <w:r w:rsidRPr="00D27FE0">
        <w:rPr>
          <w:lang w:val="en-US"/>
        </w:rPr>
        <w:t xml:space="preserve"> 2017. </w:t>
      </w:r>
      <w:proofErr w:type="spellStart"/>
      <w:r w:rsidR="00E97BDF" w:rsidRPr="00D27FE0">
        <w:rPr>
          <w:lang w:val="en-US"/>
        </w:rPr>
        <w:t>D</w:t>
      </w:r>
      <w:r w:rsidRPr="00D27FE0">
        <w:rPr>
          <w:lang w:val="en-US"/>
        </w:rPr>
        <w:t>app</w:t>
      </w:r>
      <w:proofErr w:type="spellEnd"/>
      <w:r w:rsidRPr="00D27FE0">
        <w:rPr>
          <w:lang w:val="en-US"/>
        </w:rPr>
        <w:t xml:space="preserve"> styles</w:t>
      </w:r>
      <w:r w:rsidR="00EE4614">
        <w:rPr>
          <w:lang w:val="en-US"/>
        </w:rPr>
        <w:t>.</w:t>
      </w:r>
      <w:r w:rsidRPr="00D27FE0">
        <w:rPr>
          <w:lang w:val="en-US"/>
        </w:rPr>
        <w:t xml:space="preserve"> </w:t>
      </w:r>
      <w:r w:rsidR="00C84A6F" w:rsidRPr="00D27FE0">
        <w:rPr>
          <w:lang w:val="en-US"/>
        </w:rPr>
        <w:t xml:space="preserve">GitHub, Inc. </w:t>
      </w:r>
      <w:r w:rsidR="00294396">
        <w:t>Saatavissa:</w:t>
      </w:r>
      <w:r w:rsidR="007844AC">
        <w:t xml:space="preserve"> </w:t>
      </w:r>
      <w:hyperlink r:id="rId36" w:history="1">
        <w:r w:rsidR="003C4B20" w:rsidRPr="007844AC">
          <w:rPr>
            <w:rStyle w:val="Hyperlinkki"/>
          </w:rPr>
          <w:t>https://github.com/ethereum/dapp-styles</w:t>
        </w:r>
      </w:hyperlink>
      <w:r w:rsidR="007844AC" w:rsidRPr="007844AC">
        <w:t xml:space="preserve"> </w:t>
      </w:r>
      <w:r w:rsidR="007844AC">
        <w:t>Hakupäivä 22.11.2017</w:t>
      </w:r>
    </w:p>
    <w:p w14:paraId="3F561489" w14:textId="46AD3001" w:rsidR="00D27FE0" w:rsidRDefault="00AC1062" w:rsidP="003337B6">
      <w:pPr>
        <w:pStyle w:val="Luettelokappale"/>
        <w:numPr>
          <w:ilvl w:val="0"/>
          <w:numId w:val="11"/>
        </w:numPr>
      </w:pPr>
      <w:proofErr w:type="spellStart"/>
      <w:r w:rsidRPr="00AC1062">
        <w:rPr>
          <w:lang w:val="en-US"/>
        </w:rPr>
        <w:t>Gasteiger</w:t>
      </w:r>
      <w:proofErr w:type="spellEnd"/>
      <w:r>
        <w:rPr>
          <w:lang w:val="en-US"/>
        </w:rPr>
        <w:t xml:space="preserve">, </w:t>
      </w:r>
      <w:r w:rsidRPr="00AC1062">
        <w:rPr>
          <w:lang w:val="en-US"/>
        </w:rPr>
        <w:t>Daniel</w:t>
      </w:r>
      <w:r>
        <w:rPr>
          <w:lang w:val="en-US"/>
        </w:rPr>
        <w:t xml:space="preserve"> 2016</w:t>
      </w:r>
      <w:r w:rsidRPr="00AC1062">
        <w:rPr>
          <w:lang w:val="en-US"/>
        </w:rPr>
        <w:t xml:space="preserve">. </w:t>
      </w:r>
      <w:r w:rsidR="007844AC" w:rsidRPr="00AC1062">
        <w:rPr>
          <w:lang w:val="en-US"/>
        </w:rPr>
        <w:t>Block chain demystified.</w:t>
      </w:r>
      <w:r w:rsidR="00B670A1" w:rsidRPr="00AC1062">
        <w:rPr>
          <w:lang w:val="en-US"/>
        </w:rPr>
        <w:t xml:space="preserve"> </w:t>
      </w:r>
      <w:proofErr w:type="spellStart"/>
      <w:r>
        <w:t>TEDx</w:t>
      </w:r>
      <w:proofErr w:type="spellEnd"/>
      <w:r>
        <w:t xml:space="preserve"> </w:t>
      </w:r>
      <w:proofErr w:type="spellStart"/>
      <w:r>
        <w:t>Talks</w:t>
      </w:r>
      <w:proofErr w:type="spellEnd"/>
      <w:r w:rsidR="00B670A1">
        <w:t>.</w:t>
      </w:r>
      <w:r w:rsidR="007844AC" w:rsidRPr="008F25A6">
        <w:t xml:space="preserve"> </w:t>
      </w:r>
      <w:r w:rsidR="00294396">
        <w:t>Saatavissa:</w:t>
      </w:r>
      <w:r w:rsidR="007844AC">
        <w:t xml:space="preserve"> </w:t>
      </w:r>
      <w:hyperlink r:id="rId37" w:history="1">
        <w:r w:rsidR="00632008" w:rsidRPr="004F2FF4">
          <w:rPr>
            <w:rStyle w:val="Hyperlinkki"/>
          </w:rPr>
          <w:t>https://www.youtube.com/watch?v=40ikEV6xGg4</w:t>
        </w:r>
      </w:hyperlink>
      <w:r w:rsidR="003C4B20" w:rsidRPr="007844AC">
        <w:t xml:space="preserve"> </w:t>
      </w:r>
      <w:r w:rsidR="007844AC" w:rsidRPr="007844AC">
        <w:t>Hakupäivä 22.11.2017</w:t>
      </w:r>
    </w:p>
    <w:p w14:paraId="23C61D72" w14:textId="0E41C800" w:rsidR="00B8048B" w:rsidRDefault="00B8048B" w:rsidP="00B8048B">
      <w:pPr>
        <w:pStyle w:val="Otsikko"/>
      </w:pPr>
      <w:bookmarkStart w:id="29" w:name="_Toc379873579"/>
      <w:r w:rsidRPr="00B6663D">
        <w:lastRenderedPageBreak/>
        <w:t>LIITTEET</w:t>
      </w:r>
      <w:bookmarkEnd w:id="29"/>
    </w:p>
    <w:p w14:paraId="0908ACDD" w14:textId="21F65934" w:rsidR="00B8048B" w:rsidRPr="00B8048B" w:rsidRDefault="00B8048B" w:rsidP="00B8048B">
      <w:r w:rsidRPr="00B8048B">
        <w:t>Liite 1</w:t>
      </w:r>
      <w:r w:rsidR="00E07F50">
        <w:t>.</w:t>
      </w:r>
      <w:r w:rsidRPr="00B8048B">
        <w:t xml:space="preserve"> </w:t>
      </w:r>
      <w:proofErr w:type="spellStart"/>
      <w:r w:rsidRPr="00B8048B">
        <w:t>ClassicCarChain.sol</w:t>
      </w:r>
      <w:proofErr w:type="spellEnd"/>
      <w:r w:rsidRPr="00B8048B">
        <w:t xml:space="preserve"> -älykkään sopim</w:t>
      </w:r>
      <w:r>
        <w:t xml:space="preserve">uksen </w:t>
      </w:r>
      <w:proofErr w:type="spellStart"/>
      <w:r>
        <w:t>Solidity</w:t>
      </w:r>
      <w:proofErr w:type="spellEnd"/>
      <w:r>
        <w:t>-koodi.</w:t>
      </w:r>
    </w:p>
    <w:p w14:paraId="0CA264EC" w14:textId="77777777" w:rsidR="00B8048B" w:rsidRPr="00B8048B" w:rsidRDefault="00B8048B" w:rsidP="00B8048B"/>
    <w:p w14:paraId="4AF83D63" w14:textId="77777777" w:rsidR="00590AC5" w:rsidRDefault="00590AC5">
      <w:pPr>
        <w:spacing w:after="0" w:line="240" w:lineRule="auto"/>
        <w:rPr>
          <w:rFonts w:ascii="Courier New" w:hAnsi="Courier New" w:cs="Courier New"/>
          <w:sz w:val="22"/>
          <w:szCs w:val="22"/>
        </w:rPr>
        <w:sectPr w:rsidR="00590AC5" w:rsidSect="002F636C">
          <w:headerReference w:type="default" r:id="rId38"/>
          <w:footerReference w:type="default" r:id="rId39"/>
          <w:pgSz w:w="11906" w:h="16838"/>
          <w:pgMar w:top="1417" w:right="1416" w:bottom="1417" w:left="1418" w:header="1134" w:footer="87" w:gutter="0"/>
          <w:pgNumType w:start="3"/>
          <w:cols w:space="708"/>
          <w:docGrid w:linePitch="360"/>
        </w:sectPr>
      </w:pPr>
    </w:p>
    <w:p w14:paraId="2C79FF6D" w14:textId="2B1E7842" w:rsidR="005D6E1A" w:rsidRDefault="005D6E1A">
      <w:pPr>
        <w:spacing w:after="0" w:line="240" w:lineRule="auto"/>
        <w:rPr>
          <w:rFonts w:ascii="Courier New" w:hAnsi="Courier New" w:cs="Courier New"/>
          <w:sz w:val="22"/>
          <w:szCs w:val="22"/>
        </w:rPr>
      </w:pPr>
    </w:p>
    <w:p w14:paraId="4F925B53" w14:textId="299AA35D"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pragma solidity ^0.4.6;</w:t>
      </w:r>
    </w:p>
    <w:p w14:paraId="3CC66222" w14:textId="77777777" w:rsidR="00B8048B" w:rsidRPr="00B8048B" w:rsidRDefault="00B8048B" w:rsidP="00B8048B">
      <w:pPr>
        <w:spacing w:after="0" w:line="240" w:lineRule="auto"/>
        <w:rPr>
          <w:rFonts w:ascii="Courier New" w:hAnsi="Courier New" w:cs="Courier New"/>
          <w:sz w:val="22"/>
          <w:szCs w:val="22"/>
          <w:lang w:val="en-US"/>
        </w:rPr>
      </w:pPr>
    </w:p>
    <w:p w14:paraId="21AF8A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contract </w:t>
      </w:r>
      <w:proofErr w:type="spell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 xml:space="preserve"> {</w:t>
      </w:r>
    </w:p>
    <w:p w14:paraId="665468F6" w14:textId="77777777" w:rsidR="00B8048B" w:rsidRPr="00B8048B" w:rsidRDefault="00B8048B" w:rsidP="00B8048B">
      <w:pPr>
        <w:spacing w:after="0" w:line="240" w:lineRule="auto"/>
        <w:rPr>
          <w:rFonts w:ascii="Courier New" w:hAnsi="Courier New" w:cs="Courier New"/>
          <w:sz w:val="22"/>
          <w:szCs w:val="22"/>
          <w:lang w:val="en-US"/>
        </w:rPr>
      </w:pPr>
    </w:p>
    <w:p w14:paraId="4F4BA1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2377CB1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B6C2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string public </w:t>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w:t>
      </w:r>
    </w:p>
    <w:p w14:paraId="0F59ABE6" w14:textId="77777777" w:rsidR="00B8048B" w:rsidRPr="00B8048B" w:rsidRDefault="00B8048B" w:rsidP="00B8048B">
      <w:pPr>
        <w:spacing w:after="0" w:line="240" w:lineRule="auto"/>
        <w:rPr>
          <w:rFonts w:ascii="Courier New" w:hAnsi="Courier New" w:cs="Courier New"/>
          <w:sz w:val="22"/>
          <w:szCs w:val="22"/>
          <w:lang w:val="en-US"/>
        </w:rPr>
      </w:pPr>
    </w:p>
    <w:p w14:paraId="7E2444D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w:t>
      </w:r>
    </w:p>
    <w:p w14:paraId="50728F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5F80A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w:t>
      </w:r>
    </w:p>
    <w:p w14:paraId="27C22FA3" w14:textId="77777777" w:rsidR="00B8048B" w:rsidRPr="00B8048B" w:rsidRDefault="00B8048B" w:rsidP="00B8048B">
      <w:pPr>
        <w:spacing w:after="0" w:line="240" w:lineRule="auto"/>
        <w:rPr>
          <w:rFonts w:ascii="Courier New" w:hAnsi="Courier New" w:cs="Courier New"/>
          <w:sz w:val="22"/>
          <w:szCs w:val="22"/>
          <w:lang w:val="en-US"/>
        </w:rPr>
      </w:pPr>
    </w:p>
    <w:p w14:paraId="5FAA54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247EA612" w14:textId="77777777" w:rsidR="00B8048B" w:rsidRPr="00B8048B" w:rsidRDefault="00B8048B" w:rsidP="00B8048B">
      <w:pPr>
        <w:spacing w:after="0" w:line="240" w:lineRule="auto"/>
        <w:rPr>
          <w:rFonts w:ascii="Courier New" w:hAnsi="Courier New" w:cs="Courier New"/>
          <w:sz w:val="22"/>
          <w:szCs w:val="22"/>
          <w:lang w:val="en-US"/>
        </w:rPr>
      </w:pPr>
    </w:p>
    <w:p w14:paraId="29B5CF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bool public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3EEF5F46" w14:textId="77777777" w:rsidR="00B8048B" w:rsidRPr="00B8048B" w:rsidRDefault="00B8048B" w:rsidP="00B8048B">
      <w:pPr>
        <w:spacing w:after="0" w:line="240" w:lineRule="auto"/>
        <w:rPr>
          <w:rFonts w:ascii="Courier New" w:hAnsi="Courier New" w:cs="Courier New"/>
          <w:sz w:val="22"/>
          <w:szCs w:val="22"/>
          <w:lang w:val="en-US"/>
        </w:rPr>
      </w:pPr>
    </w:p>
    <w:p w14:paraId="0026E3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0;</w:t>
      </w:r>
    </w:p>
    <w:p w14:paraId="6EF4CA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gramStart"/>
      <w:r w:rsidRPr="00B8048B">
        <w:rPr>
          <w:rFonts w:ascii="Courier New" w:hAnsi="Courier New" w:cs="Courier New"/>
          <w:sz w:val="22"/>
          <w:szCs w:val="22"/>
          <w:lang w:val="en-US"/>
        </w:rPr>
        <w:t>Withdraw(</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w:t>
      </w:r>
    </w:p>
    <w:p w14:paraId="401128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w:t>
      </w:r>
      <w:proofErr w:type="spellStart"/>
      <w:proofErr w:type="gramStart"/>
      <w:r w:rsidRPr="00B8048B">
        <w:rPr>
          <w:rFonts w:ascii="Courier New" w:hAnsi="Courier New" w:cs="Courier New"/>
          <w:sz w:val="22"/>
          <w:szCs w:val="22"/>
          <w:lang w:val="en-US"/>
        </w:rPr>
        <w:t>msg.sender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(_amount)){</w:t>
      </w:r>
    </w:p>
    <w:p w14:paraId="6D4B4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D115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E22F0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3D64F3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4D8609E" w14:textId="77777777" w:rsidR="00B8048B" w:rsidRPr="00B8048B" w:rsidRDefault="00B8048B" w:rsidP="00B8048B">
      <w:pPr>
        <w:spacing w:after="0" w:line="240" w:lineRule="auto"/>
        <w:rPr>
          <w:rFonts w:ascii="Courier New" w:hAnsi="Courier New" w:cs="Courier New"/>
          <w:sz w:val="22"/>
          <w:szCs w:val="22"/>
          <w:lang w:val="en-US"/>
        </w:rPr>
      </w:pPr>
    </w:p>
    <w:p w14:paraId="5BFF6B9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address public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70CF1954" w14:textId="77777777" w:rsidR="00B8048B" w:rsidRPr="00B8048B" w:rsidRDefault="00B8048B" w:rsidP="00B8048B">
      <w:pPr>
        <w:spacing w:after="0" w:line="240" w:lineRule="auto"/>
        <w:rPr>
          <w:rFonts w:ascii="Courier New" w:hAnsi="Courier New" w:cs="Courier New"/>
          <w:sz w:val="22"/>
          <w:szCs w:val="22"/>
          <w:lang w:val="en-US"/>
        </w:rPr>
      </w:pPr>
    </w:p>
    <w:p w14:paraId="540BA2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ClassicCarChain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string _model,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_year) {</w:t>
      </w:r>
    </w:p>
    <w:p w14:paraId="5D6313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3CF4CD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//The one who created this contract to the network becomes the first vehicle owner.</w:t>
      </w:r>
    </w:p>
    <w:p w14:paraId="1686E6F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568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originBlockNumber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block.number</w:t>
      </w:r>
      <w:proofErr w:type="spellEnd"/>
      <w:proofErr w:type="gramEnd"/>
      <w:r w:rsidRPr="00B8048B">
        <w:rPr>
          <w:rFonts w:ascii="Courier New" w:hAnsi="Courier New" w:cs="Courier New"/>
          <w:sz w:val="22"/>
          <w:szCs w:val="22"/>
          <w:lang w:val="en-US"/>
        </w:rPr>
        <w:t>;</w:t>
      </w:r>
    </w:p>
    <w:p w14:paraId="226D7D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vehicleModel</w:t>
      </w:r>
      <w:proofErr w:type="spellEnd"/>
      <w:r w:rsidRPr="00B8048B">
        <w:rPr>
          <w:rFonts w:ascii="Courier New" w:hAnsi="Courier New" w:cs="Courier New"/>
          <w:sz w:val="22"/>
          <w:szCs w:val="22"/>
          <w:lang w:val="en-US"/>
        </w:rPr>
        <w:t xml:space="preserve"> = _model;</w:t>
      </w:r>
    </w:p>
    <w:p w14:paraId="5D6D7C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vehicleManufacturingYear</w:t>
      </w:r>
      <w:proofErr w:type="spellEnd"/>
      <w:r w:rsidRPr="00B8048B">
        <w:rPr>
          <w:rFonts w:ascii="Courier New" w:hAnsi="Courier New" w:cs="Courier New"/>
          <w:sz w:val="22"/>
          <w:szCs w:val="22"/>
          <w:lang w:val="en-US"/>
        </w:rPr>
        <w:t xml:space="preserve"> = _year;</w:t>
      </w:r>
    </w:p>
    <w:p w14:paraId="4C6009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xml:space="preserve"> = false;</w:t>
      </w:r>
    </w:p>
    <w:p w14:paraId="1B4D612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29448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DA911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This index is used as an identifier of Highlights. It is incremented whenever a new highlight request is made.</w:t>
      </w:r>
    </w:p>
    <w:p w14:paraId="29FEC2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=0;</w:t>
      </w:r>
    </w:p>
    <w:p w14:paraId="2D7CCAB1" w14:textId="77777777" w:rsidR="00B8048B" w:rsidRPr="00B8048B" w:rsidRDefault="00B8048B" w:rsidP="00B8048B">
      <w:pPr>
        <w:spacing w:after="0" w:line="240" w:lineRule="auto"/>
        <w:rPr>
          <w:rFonts w:ascii="Courier New" w:hAnsi="Courier New" w:cs="Courier New"/>
          <w:sz w:val="22"/>
          <w:szCs w:val="22"/>
          <w:lang w:val="en-US"/>
        </w:rPr>
      </w:pPr>
    </w:p>
    <w:p w14:paraId="2778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5C2A6E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62D8D6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39D67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38A6A29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BB846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77F5A6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BBB86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3435AD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0A4897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DE479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0A50E6" w14:textId="77777777" w:rsidR="00B8048B" w:rsidRPr="00B8048B" w:rsidRDefault="00B8048B" w:rsidP="00B8048B">
      <w:pPr>
        <w:spacing w:after="0" w:line="240" w:lineRule="auto"/>
        <w:rPr>
          <w:rFonts w:ascii="Courier New" w:hAnsi="Courier New" w:cs="Courier New"/>
          <w:sz w:val="22"/>
          <w:szCs w:val="22"/>
          <w:lang w:val="en-US"/>
        </w:rPr>
      </w:pPr>
    </w:p>
    <w:p w14:paraId="63CE6A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00D14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w:t>
      </w:r>
    </w:p>
    <w:p w14:paraId="76DCCF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100452B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10E59D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DEF154" w14:textId="77777777" w:rsidR="00B8048B" w:rsidRPr="00B8048B" w:rsidRDefault="00B8048B" w:rsidP="00B8048B">
      <w:pPr>
        <w:spacing w:after="0" w:line="240" w:lineRule="auto"/>
        <w:rPr>
          <w:rFonts w:ascii="Courier New" w:hAnsi="Courier New" w:cs="Courier New"/>
          <w:sz w:val="22"/>
          <w:szCs w:val="22"/>
          <w:lang w:val="en-US"/>
        </w:rPr>
      </w:pPr>
    </w:p>
    <w:p w14:paraId="2ADD0A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w:t>
      </w:r>
    </w:p>
    <w:p w14:paraId="7CEA46F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w:t>
      </w:r>
    </w:p>
    <w:p w14:paraId="42B175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CE56A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825B3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6FBFAC" w14:textId="77777777" w:rsidR="00B8048B" w:rsidRPr="00B8048B" w:rsidRDefault="00B8048B" w:rsidP="00B8048B">
      <w:pPr>
        <w:spacing w:after="0" w:line="240" w:lineRule="auto"/>
        <w:rPr>
          <w:rFonts w:ascii="Courier New" w:hAnsi="Courier New" w:cs="Courier New"/>
          <w:sz w:val="22"/>
          <w:szCs w:val="22"/>
          <w:lang w:val="en-US"/>
        </w:rPr>
      </w:pPr>
    </w:p>
    <w:p w14:paraId="2F1921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722AA4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w:t>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 {</w:t>
      </w:r>
    </w:p>
    <w:p w14:paraId="68F88BD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221AB63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5CD2B6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B06FCF0" w14:textId="77777777" w:rsidR="00B8048B" w:rsidRPr="00B8048B" w:rsidRDefault="00B8048B" w:rsidP="00B8048B">
      <w:pPr>
        <w:spacing w:after="0" w:line="240" w:lineRule="auto"/>
        <w:rPr>
          <w:rFonts w:ascii="Courier New" w:hAnsi="Courier New" w:cs="Courier New"/>
          <w:sz w:val="22"/>
          <w:szCs w:val="22"/>
          <w:lang w:val="en-US"/>
        </w:rPr>
      </w:pPr>
    </w:p>
    <w:p w14:paraId="36225A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modifier </w:t>
      </w:r>
      <w:proofErr w:type="spellStart"/>
      <w:proofErr w:type="gram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5EE4AC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ownershipBeingTransferred</w:t>
      </w:r>
      <w:proofErr w:type="spellEnd"/>
      <w:proofErr w:type="gramEnd"/>
      <w:r w:rsidRPr="00B8048B">
        <w:rPr>
          <w:rFonts w:ascii="Courier New" w:hAnsi="Courier New" w:cs="Courier New"/>
          <w:sz w:val="22"/>
          <w:szCs w:val="22"/>
          <w:lang w:val="en-US"/>
        </w:rPr>
        <w:t>) {</w:t>
      </w:r>
    </w:p>
    <w:p w14:paraId="05B636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
    <w:p w14:paraId="3A5EFC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690E6BA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44C43A" w14:textId="77777777" w:rsidR="00B8048B" w:rsidRPr="00B8048B" w:rsidRDefault="00B8048B" w:rsidP="00B8048B">
      <w:pPr>
        <w:spacing w:after="0" w:line="240" w:lineRule="auto"/>
        <w:rPr>
          <w:rFonts w:ascii="Courier New" w:hAnsi="Courier New" w:cs="Courier New"/>
          <w:sz w:val="22"/>
          <w:szCs w:val="22"/>
          <w:lang w:val="en-US"/>
        </w:rPr>
      </w:pPr>
    </w:p>
    <w:p w14:paraId="0E28C7C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 private </w:t>
      </w:r>
      <w:proofErr w:type="spellStart"/>
      <w:r w:rsidRPr="00B8048B">
        <w:rPr>
          <w:rFonts w:ascii="Courier New" w:hAnsi="Courier New" w:cs="Courier New"/>
          <w:sz w:val="22"/>
          <w:szCs w:val="22"/>
          <w:lang w:val="en-US"/>
        </w:rPr>
        <w:t>OnlyIfOwnershipNotBeingTransferred</w:t>
      </w:r>
      <w:proofErr w:type="spellEnd"/>
      <w:r w:rsidRPr="00B8048B">
        <w:rPr>
          <w:rFonts w:ascii="Courier New" w:hAnsi="Courier New" w:cs="Courier New"/>
          <w:sz w:val="22"/>
          <w:szCs w:val="22"/>
          <w:lang w:val="en-US"/>
        </w:rPr>
        <w:t xml:space="preserve"> {</w:t>
      </w:r>
    </w:p>
    <w:p w14:paraId="4D83F30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5A1045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 _amount;</w:t>
      </w:r>
    </w:p>
    <w:p w14:paraId="3D56F61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=true;</w:t>
      </w:r>
    </w:p>
    <w:p w14:paraId="4C2B2F76" w14:textId="77777777" w:rsidR="00B8048B" w:rsidRPr="00B8048B" w:rsidRDefault="00B8048B" w:rsidP="00B8048B">
      <w:pPr>
        <w:spacing w:after="0" w:line="240" w:lineRule="auto"/>
        <w:rPr>
          <w:rFonts w:ascii="Courier New" w:hAnsi="Courier New" w:cs="Courier New"/>
          <w:sz w:val="22"/>
          <w:szCs w:val="22"/>
          <w:lang w:val="en-US"/>
        </w:rPr>
      </w:pPr>
    </w:p>
    <w:p w14:paraId="2FC8A5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F888F3A" w14:textId="77777777" w:rsidR="00B8048B" w:rsidRPr="00B8048B" w:rsidRDefault="00B8048B" w:rsidP="00B8048B">
      <w:pPr>
        <w:spacing w:after="0" w:line="240" w:lineRule="auto"/>
        <w:rPr>
          <w:rFonts w:ascii="Courier New" w:hAnsi="Courier New" w:cs="Courier New"/>
          <w:sz w:val="22"/>
          <w:szCs w:val="22"/>
          <w:lang w:val="en-US"/>
        </w:rPr>
      </w:pPr>
    </w:p>
    <w:p w14:paraId="74EB72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CancelOwnershipChange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OnlyByOwnerOrUpcomingOwner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w:t>
      </w:r>
    </w:p>
    <w:p w14:paraId="0792591B" w14:textId="77777777" w:rsidR="00B8048B" w:rsidRPr="00B8048B" w:rsidRDefault="00B8048B" w:rsidP="00B8048B">
      <w:pPr>
        <w:spacing w:after="0" w:line="240" w:lineRule="auto"/>
        <w:rPr>
          <w:rFonts w:ascii="Courier New" w:hAnsi="Courier New" w:cs="Courier New"/>
          <w:sz w:val="22"/>
          <w:szCs w:val="22"/>
          <w:lang w:val="en-US"/>
        </w:rPr>
      </w:pPr>
    </w:p>
    <w:p w14:paraId="147124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upcomingOwner.send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5396A9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56048B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0762F53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7A66A3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EA452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0F1F50D" w14:textId="77777777" w:rsidR="00B8048B" w:rsidRPr="00B8048B" w:rsidRDefault="00B8048B" w:rsidP="00B8048B">
      <w:pPr>
        <w:spacing w:after="0" w:line="240" w:lineRule="auto"/>
        <w:rPr>
          <w:rFonts w:ascii="Courier New" w:hAnsi="Courier New" w:cs="Courier New"/>
          <w:sz w:val="22"/>
          <w:szCs w:val="22"/>
          <w:lang w:val="en-US"/>
        </w:rPr>
      </w:pPr>
    </w:p>
    <w:p w14:paraId="2D52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AcceptOwnershipChange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OnlyByUpcomingOwner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OnlyIfOwnershipBeingTransferred</w:t>
      </w:r>
      <w:proofErr w:type="spellEnd"/>
      <w:r w:rsidRPr="00B8048B">
        <w:rPr>
          <w:rFonts w:ascii="Courier New" w:hAnsi="Courier New" w:cs="Courier New"/>
          <w:sz w:val="22"/>
          <w:szCs w:val="22"/>
          <w:lang w:val="en-US"/>
        </w:rPr>
        <w:t xml:space="preserve"> {</w:t>
      </w:r>
    </w:p>
    <w:p w14:paraId="55C2CE43" w14:textId="77777777" w:rsidR="00B8048B" w:rsidRPr="00B8048B" w:rsidRDefault="00B8048B" w:rsidP="00B8048B">
      <w:pPr>
        <w:spacing w:after="0" w:line="240" w:lineRule="auto"/>
        <w:rPr>
          <w:rFonts w:ascii="Courier New" w:hAnsi="Courier New" w:cs="Courier New"/>
          <w:sz w:val="22"/>
          <w:szCs w:val="22"/>
          <w:lang w:val="en-US"/>
        </w:rPr>
      </w:pPr>
    </w:p>
    <w:p w14:paraId="2D6FB3F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r w:rsidRPr="00B8048B">
        <w:rPr>
          <w:rFonts w:ascii="Courier New" w:hAnsi="Courier New" w:cs="Courier New"/>
          <w:sz w:val="22"/>
          <w:szCs w:val="22"/>
          <w:lang w:val="en-US"/>
        </w:rPr>
        <w:t>vehicleOwner.send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acceptedOfferAmount</w:t>
      </w:r>
      <w:proofErr w:type="spellEnd"/>
      <w:proofErr w:type="gramStart"/>
      <w:r w:rsidRPr="00B8048B">
        <w:rPr>
          <w:rFonts w:ascii="Courier New" w:hAnsi="Courier New" w:cs="Courier New"/>
          <w:sz w:val="22"/>
          <w:szCs w:val="22"/>
          <w:lang w:val="en-US"/>
        </w:rPr>
        <w:t>)){</w:t>
      </w:r>
      <w:proofErr w:type="gramEnd"/>
    </w:p>
    <w:p w14:paraId="3157B3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w:t>
      </w:r>
    </w:p>
    <w:p w14:paraId="0C7F5C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acceptedOfferAmount</w:t>
      </w:r>
      <w:proofErr w:type="spellEnd"/>
      <w:r w:rsidRPr="00B8048B">
        <w:rPr>
          <w:rFonts w:ascii="Courier New" w:hAnsi="Courier New" w:cs="Courier New"/>
          <w:sz w:val="22"/>
          <w:szCs w:val="22"/>
          <w:lang w:val="en-US"/>
        </w:rPr>
        <w:t>=0;</w:t>
      </w:r>
    </w:p>
    <w:p w14:paraId="0CFBCD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upcomingOwner</w:t>
      </w:r>
      <w:proofErr w:type="spellEnd"/>
      <w:r w:rsidRPr="00B8048B">
        <w:rPr>
          <w:rFonts w:ascii="Courier New" w:hAnsi="Courier New" w:cs="Courier New"/>
          <w:sz w:val="22"/>
          <w:szCs w:val="22"/>
          <w:lang w:val="en-US"/>
        </w:rPr>
        <w:t>=0;</w:t>
      </w:r>
    </w:p>
    <w:p w14:paraId="330DFC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ownershipBeingTransferred</w:t>
      </w:r>
      <w:proofErr w:type="spellEnd"/>
      <w:r w:rsidRPr="00B8048B">
        <w:rPr>
          <w:rFonts w:ascii="Courier New" w:hAnsi="Courier New" w:cs="Courier New"/>
          <w:sz w:val="22"/>
          <w:szCs w:val="22"/>
          <w:lang w:val="en-US"/>
        </w:rPr>
        <w:t>=false;</w:t>
      </w:r>
    </w:p>
    <w:p w14:paraId="3AA1685B" w14:textId="77777777" w:rsidR="00B8048B" w:rsidRPr="00B8048B" w:rsidRDefault="00B8048B" w:rsidP="00B8048B">
      <w:pPr>
        <w:spacing w:after="0" w:line="240" w:lineRule="auto"/>
        <w:rPr>
          <w:rFonts w:ascii="Courier New" w:hAnsi="Courier New" w:cs="Courier New"/>
          <w:sz w:val="22"/>
          <w:szCs w:val="22"/>
          <w:lang w:val="en-US"/>
        </w:rPr>
      </w:pPr>
    </w:p>
    <w:p w14:paraId="5D2D49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D7994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w:t>
      </w:r>
    </w:p>
    <w:p w14:paraId="2C452A23" w14:textId="77777777" w:rsidR="00B8048B" w:rsidRPr="00B8048B" w:rsidRDefault="00B8048B" w:rsidP="00B8048B">
      <w:pPr>
        <w:spacing w:after="0" w:line="240" w:lineRule="auto"/>
        <w:rPr>
          <w:rFonts w:ascii="Courier New" w:hAnsi="Courier New" w:cs="Courier New"/>
          <w:sz w:val="22"/>
          <w:szCs w:val="22"/>
          <w:lang w:val="en-US"/>
        </w:rPr>
      </w:pPr>
    </w:p>
    <w:p w14:paraId="746E41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4DA7632" w14:textId="77777777" w:rsidR="00B8048B" w:rsidRPr="00B8048B" w:rsidRDefault="00B8048B" w:rsidP="00B8048B">
      <w:pPr>
        <w:spacing w:after="0" w:line="240" w:lineRule="auto"/>
        <w:rPr>
          <w:rFonts w:ascii="Courier New" w:hAnsi="Courier New" w:cs="Courier New"/>
          <w:sz w:val="22"/>
          <w:szCs w:val="22"/>
          <w:lang w:val="en-US"/>
        </w:rPr>
      </w:pPr>
    </w:p>
    <w:p w14:paraId="0BF52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private highlights;</w:t>
      </w:r>
    </w:p>
    <w:p w14:paraId="572BACCC" w14:textId="77777777" w:rsidR="00B8048B" w:rsidRPr="00B8048B" w:rsidRDefault="00B8048B" w:rsidP="00B8048B">
      <w:pPr>
        <w:spacing w:after="0" w:line="240" w:lineRule="auto"/>
        <w:rPr>
          <w:rFonts w:ascii="Courier New" w:hAnsi="Courier New" w:cs="Courier New"/>
          <w:sz w:val="22"/>
          <w:szCs w:val="22"/>
          <w:lang w:val="en-US"/>
        </w:rPr>
      </w:pPr>
    </w:p>
    <w:p w14:paraId="4190E3E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E83EDE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4BBB9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address)  </w:t>
      </w:r>
      <w:proofErr w:type="spellStart"/>
      <w:r w:rsidRPr="00B8048B">
        <w:rPr>
          <w:rFonts w:ascii="Courier New" w:hAnsi="Courier New" w:cs="Courier New"/>
          <w:sz w:val="22"/>
          <w:szCs w:val="22"/>
          <w:lang w:val="en-US"/>
        </w:rPr>
        <w:t>allOffers</w:t>
      </w:r>
      <w:proofErr w:type="spellEnd"/>
      <w:r w:rsidRPr="00B8048B">
        <w:rPr>
          <w:rFonts w:ascii="Courier New" w:hAnsi="Courier New" w:cs="Courier New"/>
          <w:sz w:val="22"/>
          <w:szCs w:val="22"/>
          <w:lang w:val="en-US"/>
        </w:rPr>
        <w:t xml:space="preserve"> ;</w:t>
      </w:r>
    </w:p>
    <w:p w14:paraId="3267B0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mapping(</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=&gt;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private offers;</w:t>
      </w:r>
    </w:p>
    <w:p w14:paraId="4EE9E307" w14:textId="77777777" w:rsidR="00B8048B" w:rsidRPr="00B8048B" w:rsidRDefault="00B8048B" w:rsidP="00B8048B">
      <w:pPr>
        <w:spacing w:after="0" w:line="240" w:lineRule="auto"/>
        <w:rPr>
          <w:rFonts w:ascii="Courier New" w:hAnsi="Courier New" w:cs="Courier New"/>
          <w:sz w:val="22"/>
          <w:szCs w:val="22"/>
          <w:lang w:val="en-US"/>
        </w:rPr>
      </w:pPr>
    </w:p>
    <w:p w14:paraId="7DB771E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public </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 xml:space="preserve"> = 0;</w:t>
      </w:r>
    </w:p>
    <w:p w14:paraId="0199E6D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8398E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 _</w:t>
      </w:r>
      <w:proofErr w:type="spellStart"/>
      <w:r w:rsidRPr="00B8048B">
        <w:rPr>
          <w:rFonts w:ascii="Courier New" w:hAnsi="Courier New" w:cs="Courier New"/>
          <w:sz w:val="22"/>
          <w:szCs w:val="22"/>
          <w:lang w:val="en-US"/>
        </w:rPr>
        <w:t>initialized,address</w:t>
      </w:r>
      <w:proofErr w:type="spellEnd"/>
      <w:r w:rsidRPr="00B8048B">
        <w:rPr>
          <w:rFonts w:ascii="Courier New" w:hAnsi="Courier New" w:cs="Courier New"/>
          <w:sz w:val="22"/>
          <w:szCs w:val="22"/>
          <w:lang w:val="en-US"/>
        </w:rPr>
        <w:t xml:space="preserve"> _maker,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_amount){</w:t>
      </w:r>
    </w:p>
    <w:p w14:paraId="232A761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F0088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427A393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65F2EF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_initialized = </w:t>
      </w:r>
      <w:proofErr w:type="spell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
    <w:p w14:paraId="33D540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_maker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1719B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_amount =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50844A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39418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5939CD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3AF441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477895DC" w14:textId="77777777" w:rsidR="00B8048B" w:rsidRPr="00B8048B" w:rsidRDefault="00B8048B" w:rsidP="00B8048B">
      <w:pPr>
        <w:spacing w:after="0" w:line="240" w:lineRule="auto"/>
        <w:rPr>
          <w:rFonts w:ascii="Courier New" w:hAnsi="Courier New" w:cs="Courier New"/>
          <w:sz w:val="22"/>
          <w:szCs w:val="22"/>
          <w:lang w:val="en-US"/>
        </w:rPr>
      </w:pPr>
    </w:p>
    <w:p w14:paraId="7819EF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RemoveOrRejectOffer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public returns (bool){</w:t>
      </w:r>
    </w:p>
    <w:p w14:paraId="160D19D1" w14:textId="77777777" w:rsidR="00B8048B" w:rsidRPr="00B8048B" w:rsidRDefault="00B8048B" w:rsidP="00B8048B">
      <w:pPr>
        <w:spacing w:after="0" w:line="240" w:lineRule="auto"/>
        <w:rPr>
          <w:rFonts w:ascii="Courier New" w:hAnsi="Courier New" w:cs="Courier New"/>
          <w:sz w:val="22"/>
          <w:szCs w:val="22"/>
          <w:lang w:val="en-US"/>
        </w:rPr>
      </w:pPr>
    </w:p>
    <w:p w14:paraId="0FA4298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27DA58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E93E0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sender =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 xml:space="preserve">; </w:t>
      </w:r>
    </w:p>
    <w:p w14:paraId="0A1E80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4F373E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1564953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w:t>
      </w:r>
      <w:proofErr w:type="spell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 xml:space="preserve"> = sender == </w:t>
      </w:r>
      <w:proofErr w:type="spellStart"/>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w:t>
      </w:r>
    </w:p>
    <w:p w14:paraId="4EBCB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A0333B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senderIsOfferMaker</w:t>
      </w:r>
      <w:proofErr w:type="spellEnd"/>
      <w:r w:rsidRPr="00B8048B">
        <w:rPr>
          <w:rFonts w:ascii="Courier New" w:hAnsi="Courier New" w:cs="Courier New"/>
          <w:sz w:val="22"/>
          <w:szCs w:val="22"/>
          <w:lang w:val="en-US"/>
        </w:rPr>
        <w:t>){</w:t>
      </w:r>
      <w:proofErr w:type="gramEnd"/>
    </w:p>
    <w:p w14:paraId="27E449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BD53ED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proofErr w:type="gramStart"/>
      <w:r w:rsidRPr="00B8048B">
        <w:rPr>
          <w:rFonts w:ascii="Courier New" w:hAnsi="Courier New" w:cs="Courier New"/>
          <w:sz w:val="22"/>
          <w:szCs w:val="22"/>
          <w:lang w:val="en-US"/>
        </w:rPr>
        <w:t>foundOffer.maker.send</w:t>
      </w:r>
      <w:proofErr w:type="spellEnd"/>
      <w:proofErr w:type="gram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3ED79F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113DD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delete offers[_index];</w:t>
      </w:r>
    </w:p>
    <w:p w14:paraId="221B9A19" w14:textId="77777777" w:rsidR="00B8048B" w:rsidRPr="00B8048B" w:rsidRDefault="00B8048B" w:rsidP="00B8048B">
      <w:pPr>
        <w:spacing w:after="0" w:line="240" w:lineRule="auto"/>
        <w:rPr>
          <w:rFonts w:ascii="Courier New" w:hAnsi="Courier New" w:cs="Courier New"/>
          <w:sz w:val="22"/>
          <w:szCs w:val="22"/>
          <w:lang w:val="en-US"/>
        </w:rPr>
      </w:pPr>
    </w:p>
    <w:p w14:paraId="17F36D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if (</w:t>
      </w:r>
      <w:proofErr w:type="spellStart"/>
      <w:r w:rsidRPr="00B8048B">
        <w:rPr>
          <w:rFonts w:ascii="Courier New" w:hAnsi="Courier New" w:cs="Courier New"/>
          <w:sz w:val="22"/>
          <w:szCs w:val="22"/>
          <w:lang w:val="en-US"/>
        </w:rPr>
        <w:t>senderIsVehicleOwner</w:t>
      </w:r>
      <w:proofErr w:type="spellEnd"/>
      <w:r w:rsidRPr="00B8048B">
        <w:rPr>
          <w:rFonts w:ascii="Courier New" w:hAnsi="Courier New" w:cs="Courier New"/>
          <w:sz w:val="22"/>
          <w:szCs w:val="22"/>
          <w:lang w:val="en-US"/>
        </w:rPr>
        <w:t>) {</w:t>
      </w:r>
    </w:p>
    <w:p w14:paraId="70B30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EOfferRejected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1EC50F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 else {</w:t>
      </w:r>
    </w:p>
    <w:p w14:paraId="08EF41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EOfferRemoved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foundOffer.amount,now</w:t>
      </w:r>
      <w:proofErr w:type="spellEnd"/>
      <w:r w:rsidRPr="00B8048B">
        <w:rPr>
          <w:rFonts w:ascii="Courier New" w:hAnsi="Courier New" w:cs="Courier New"/>
          <w:sz w:val="22"/>
          <w:szCs w:val="22"/>
          <w:lang w:val="en-US"/>
        </w:rPr>
        <w:t>);</w:t>
      </w:r>
    </w:p>
    <w:p w14:paraId="5DC3671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2C57CC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4A6C5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true;</w:t>
      </w:r>
    </w:p>
    <w:p w14:paraId="252AC0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742B0D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p>
    <w:p w14:paraId="32BDBD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34274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209A7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76B53E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B7DC70A" w14:textId="77777777" w:rsidR="00B8048B" w:rsidRPr="00B8048B" w:rsidRDefault="00B8048B" w:rsidP="00B8048B">
      <w:pPr>
        <w:spacing w:after="0" w:line="240" w:lineRule="auto"/>
        <w:rPr>
          <w:rFonts w:ascii="Courier New" w:hAnsi="Courier New" w:cs="Courier New"/>
          <w:sz w:val="22"/>
          <w:szCs w:val="22"/>
          <w:lang w:val="en-US"/>
        </w:rPr>
      </w:pPr>
    </w:p>
    <w:p w14:paraId="03499E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AcceptOffer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_index)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xml:space="preserve"> public returns (bool) {</w:t>
      </w:r>
    </w:p>
    <w:p w14:paraId="3A5191F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foundOffer</w:t>
      </w:r>
      <w:proofErr w:type="spellEnd"/>
      <w:r w:rsidRPr="00B8048B">
        <w:rPr>
          <w:rFonts w:ascii="Courier New" w:hAnsi="Courier New" w:cs="Courier New"/>
          <w:sz w:val="22"/>
          <w:szCs w:val="22"/>
          <w:lang w:val="en-US"/>
        </w:rPr>
        <w:t xml:space="preserve"> = offers[_index];</w:t>
      </w:r>
    </w:p>
    <w:p w14:paraId="6659E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22FE00B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if (</w:t>
      </w:r>
      <w:proofErr w:type="spellStart"/>
      <w:proofErr w:type="gramStart"/>
      <w:r w:rsidRPr="00B8048B">
        <w:rPr>
          <w:rFonts w:ascii="Courier New" w:hAnsi="Courier New" w:cs="Courier New"/>
          <w:sz w:val="22"/>
          <w:szCs w:val="22"/>
          <w:lang w:val="en-US"/>
        </w:rPr>
        <w:t>foundOffer.initialized</w:t>
      </w:r>
      <w:proofErr w:type="spellEnd"/>
      <w:r w:rsidRPr="00B8048B">
        <w:rPr>
          <w:rFonts w:ascii="Courier New" w:hAnsi="Courier New" w:cs="Courier New"/>
          <w:sz w:val="22"/>
          <w:szCs w:val="22"/>
          <w:lang w:val="en-US"/>
        </w:rPr>
        <w:t>){</w:t>
      </w:r>
      <w:proofErr w:type="gramEnd"/>
    </w:p>
    <w:p w14:paraId="056F6F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1F0C28F2" w14:textId="77777777" w:rsidR="00B8048B" w:rsidRPr="00B8048B" w:rsidRDefault="00B8048B" w:rsidP="00B8048B">
      <w:pPr>
        <w:spacing w:after="0" w:line="240" w:lineRule="auto"/>
        <w:rPr>
          <w:rFonts w:ascii="Courier New" w:hAnsi="Courier New" w:cs="Courier New"/>
          <w:sz w:val="22"/>
          <w:szCs w:val="22"/>
          <w:lang w:val="en-US"/>
        </w:rPr>
      </w:pPr>
    </w:p>
    <w:p w14:paraId="308B89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offers[_index];</w:t>
      </w:r>
    </w:p>
    <w:p w14:paraId="74383EC3" w14:textId="77777777" w:rsidR="00B8048B" w:rsidRPr="00B8048B" w:rsidRDefault="00B8048B" w:rsidP="00B8048B">
      <w:pPr>
        <w:spacing w:after="0" w:line="240" w:lineRule="auto"/>
        <w:rPr>
          <w:rFonts w:ascii="Courier New" w:hAnsi="Courier New" w:cs="Courier New"/>
          <w:sz w:val="22"/>
          <w:szCs w:val="22"/>
          <w:lang w:val="en-US"/>
        </w:rPr>
      </w:pPr>
    </w:p>
    <w:p w14:paraId="2CCCB8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EOfferAccepted</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 now);</w:t>
      </w:r>
    </w:p>
    <w:p w14:paraId="44E1054B" w14:textId="77777777" w:rsidR="00B8048B" w:rsidRPr="00B8048B" w:rsidRDefault="00B8048B" w:rsidP="00B8048B">
      <w:pPr>
        <w:spacing w:after="0" w:line="240" w:lineRule="auto"/>
        <w:rPr>
          <w:rFonts w:ascii="Courier New" w:hAnsi="Courier New" w:cs="Courier New"/>
          <w:sz w:val="22"/>
          <w:szCs w:val="22"/>
          <w:lang w:val="en-US"/>
        </w:rPr>
      </w:pPr>
    </w:p>
    <w:p w14:paraId="0794EA1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BeginOwnershipChange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foundOffer.maker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foundOffer.amount</w:t>
      </w:r>
      <w:proofErr w:type="spellEnd"/>
      <w:r w:rsidRPr="00B8048B">
        <w:rPr>
          <w:rFonts w:ascii="Courier New" w:hAnsi="Courier New" w:cs="Courier New"/>
          <w:sz w:val="22"/>
          <w:szCs w:val="22"/>
          <w:lang w:val="en-US"/>
        </w:rPr>
        <w:t>);</w:t>
      </w:r>
    </w:p>
    <w:p w14:paraId="76E602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70EE2F3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C95698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0AFD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466E7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return false;</w:t>
      </w:r>
    </w:p>
    <w:p w14:paraId="6AD72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9FFF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BE2AE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maker,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524B42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3F2DF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MakeOffer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xml:space="preserve"> public payable {</w:t>
      </w:r>
    </w:p>
    <w:p w14:paraId="0ED3B1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A489CBE" w14:textId="77777777" w:rsidR="00B8048B" w:rsidRPr="00B8048B" w:rsidRDefault="00B8048B" w:rsidP="00B8048B">
      <w:pPr>
        <w:spacing w:after="0" w:line="240" w:lineRule="auto"/>
        <w:rPr>
          <w:rFonts w:ascii="Courier New" w:hAnsi="Courier New" w:cs="Courier New"/>
          <w:sz w:val="22"/>
          <w:szCs w:val="22"/>
          <w:lang w:val="en-US"/>
        </w:rPr>
      </w:pPr>
    </w:p>
    <w:p w14:paraId="7EB222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sender= </w:t>
      </w:r>
      <w:proofErr w:type="spellStart"/>
      <w:proofErr w:type="gramStart"/>
      <w:r w:rsidRPr="00B8048B">
        <w:rPr>
          <w:rFonts w:ascii="Courier New" w:hAnsi="Courier New" w:cs="Courier New"/>
          <w:sz w:val="22"/>
          <w:szCs w:val="22"/>
          <w:lang w:val="en-US"/>
        </w:rPr>
        <w:t>msg.sender</w:t>
      </w:r>
      <w:proofErr w:type="spellEnd"/>
      <w:proofErr w:type="gramEnd"/>
      <w:r w:rsidRPr="00B8048B">
        <w:rPr>
          <w:rFonts w:ascii="Courier New" w:hAnsi="Courier New" w:cs="Courier New"/>
          <w:sz w:val="22"/>
          <w:szCs w:val="22"/>
          <w:lang w:val="en-US"/>
        </w:rPr>
        <w:t>;</w:t>
      </w:r>
    </w:p>
    <w:p w14:paraId="12DAD8CA" w14:textId="77777777" w:rsidR="00B8048B" w:rsidRPr="00B8048B" w:rsidRDefault="00B8048B" w:rsidP="00B8048B">
      <w:pPr>
        <w:spacing w:after="0" w:line="240" w:lineRule="auto"/>
        <w:rPr>
          <w:rFonts w:ascii="Courier New" w:hAnsi="Courier New" w:cs="Courier New"/>
          <w:sz w:val="22"/>
          <w:szCs w:val="22"/>
          <w:lang w:val="en-US"/>
        </w:rPr>
      </w:pPr>
    </w:p>
    <w:p w14:paraId="70BB77C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 xml:space="preserve"> memory </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CCClib.Offer</w:t>
      </w:r>
      <w:proofErr w:type="spellEnd"/>
      <w:r w:rsidRPr="00B8048B">
        <w:rPr>
          <w:rFonts w:ascii="Courier New" w:hAnsi="Courier New" w:cs="Courier New"/>
          <w:sz w:val="22"/>
          <w:szCs w:val="22"/>
          <w:lang w:val="en-US"/>
        </w:rPr>
        <w:t>({</w:t>
      </w:r>
      <w:proofErr w:type="spellStart"/>
      <w:proofErr w:type="gramStart"/>
      <w:r w:rsidRPr="00B8048B">
        <w:rPr>
          <w:rFonts w:ascii="Courier New" w:hAnsi="Courier New" w:cs="Courier New"/>
          <w:sz w:val="22"/>
          <w:szCs w:val="22"/>
          <w:lang w:val="en-US"/>
        </w:rPr>
        <w:t>id:offerIndex</w:t>
      </w:r>
      <w:proofErr w:type="spellEnd"/>
      <w:proofErr w:type="gramEnd"/>
      <w:r w:rsidRPr="00B8048B">
        <w:rPr>
          <w:rFonts w:ascii="Courier New" w:hAnsi="Courier New" w:cs="Courier New"/>
          <w:sz w:val="22"/>
          <w:szCs w:val="22"/>
          <w:lang w:val="en-US"/>
        </w:rPr>
        <w:t>,</w:t>
      </w:r>
    </w:p>
    <w:p w14:paraId="62EDED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initialized:true</w:t>
      </w:r>
      <w:proofErr w:type="spellEnd"/>
      <w:proofErr w:type="gramEnd"/>
      <w:r w:rsidRPr="00B8048B">
        <w:rPr>
          <w:rFonts w:ascii="Courier New" w:hAnsi="Courier New" w:cs="Courier New"/>
          <w:sz w:val="22"/>
          <w:szCs w:val="22"/>
          <w:lang w:val="en-US"/>
        </w:rPr>
        <w:t xml:space="preserve">, </w:t>
      </w:r>
    </w:p>
    <w:p w14:paraId="5CC4A3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maker:sender</w:t>
      </w:r>
      <w:proofErr w:type="spellEnd"/>
      <w:proofErr w:type="gramEnd"/>
      <w:r w:rsidRPr="00B8048B">
        <w:rPr>
          <w:rFonts w:ascii="Courier New" w:hAnsi="Courier New" w:cs="Courier New"/>
          <w:sz w:val="22"/>
          <w:szCs w:val="22"/>
          <w:lang w:val="en-US"/>
        </w:rPr>
        <w:t xml:space="preserve">, </w:t>
      </w:r>
    </w:p>
    <w:p w14:paraId="7EC8E24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amount:msg.value</w:t>
      </w:r>
      <w:proofErr w:type="spellEnd"/>
      <w:r w:rsidRPr="00B8048B">
        <w:rPr>
          <w:rFonts w:ascii="Courier New" w:hAnsi="Courier New" w:cs="Courier New"/>
          <w:sz w:val="22"/>
          <w:szCs w:val="22"/>
          <w:lang w:val="en-US"/>
        </w:rPr>
        <w:t xml:space="preserve">}); </w:t>
      </w:r>
    </w:p>
    <w:p w14:paraId="7B9E3008" w14:textId="77777777" w:rsidR="00B8048B" w:rsidRPr="00B8048B" w:rsidRDefault="00B8048B" w:rsidP="00B8048B">
      <w:pPr>
        <w:spacing w:after="0" w:line="240" w:lineRule="auto"/>
        <w:rPr>
          <w:rFonts w:ascii="Courier New" w:hAnsi="Courier New" w:cs="Courier New"/>
          <w:sz w:val="22"/>
          <w:szCs w:val="22"/>
          <w:lang w:val="en-US"/>
        </w:rPr>
      </w:pPr>
    </w:p>
    <w:p w14:paraId="7EA5AC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offers[</w:t>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newOffer</w:t>
      </w:r>
      <w:proofErr w:type="spellEnd"/>
      <w:r w:rsidRPr="00B8048B">
        <w:rPr>
          <w:rFonts w:ascii="Courier New" w:hAnsi="Courier New" w:cs="Courier New"/>
          <w:sz w:val="22"/>
          <w:szCs w:val="22"/>
          <w:lang w:val="en-US"/>
        </w:rPr>
        <w:t>;</w:t>
      </w:r>
    </w:p>
    <w:p w14:paraId="34D96AA0" w14:textId="77777777" w:rsidR="00B8048B" w:rsidRPr="00B8048B" w:rsidRDefault="00B8048B" w:rsidP="00B8048B">
      <w:pPr>
        <w:spacing w:after="0" w:line="240" w:lineRule="auto"/>
        <w:rPr>
          <w:rFonts w:ascii="Courier New" w:hAnsi="Courier New" w:cs="Courier New"/>
          <w:sz w:val="22"/>
          <w:szCs w:val="22"/>
          <w:lang w:val="en-US"/>
        </w:rPr>
      </w:pPr>
    </w:p>
    <w:p w14:paraId="13DC480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offerIndex</w:t>
      </w:r>
      <w:proofErr w:type="spellEnd"/>
      <w:r w:rsidRPr="00B8048B">
        <w:rPr>
          <w:rFonts w:ascii="Courier New" w:hAnsi="Courier New" w:cs="Courier New"/>
          <w:sz w:val="22"/>
          <w:szCs w:val="22"/>
          <w:lang w:val="en-US"/>
        </w:rPr>
        <w:t>++;</w:t>
      </w:r>
    </w:p>
    <w:p w14:paraId="04C40E7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EOfferMade</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now);</w:t>
      </w:r>
    </w:p>
    <w:p w14:paraId="706B772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5C69BB5" w14:textId="77777777" w:rsidR="00B8048B" w:rsidRPr="00B8048B" w:rsidRDefault="00B8048B" w:rsidP="00B8048B">
      <w:pPr>
        <w:spacing w:after="0" w:line="240" w:lineRule="auto"/>
        <w:rPr>
          <w:rFonts w:ascii="Courier New" w:hAnsi="Courier New" w:cs="Courier New"/>
          <w:sz w:val="22"/>
          <w:szCs w:val="22"/>
          <w:lang w:val="en-US"/>
        </w:rPr>
      </w:pPr>
    </w:p>
    <w:p w14:paraId="0F506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A1411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EFC546C" w14:textId="77777777" w:rsidR="00B8048B" w:rsidRPr="00B8048B" w:rsidRDefault="00B8048B" w:rsidP="00B8048B">
      <w:pPr>
        <w:spacing w:after="0" w:line="240" w:lineRule="auto"/>
        <w:rPr>
          <w:rFonts w:ascii="Courier New" w:hAnsi="Courier New" w:cs="Courier New"/>
          <w:sz w:val="22"/>
          <w:szCs w:val="22"/>
          <w:lang w:val="en-US"/>
        </w:rPr>
      </w:pPr>
    </w:p>
    <w:p w14:paraId="013F70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9C6F51A" w14:textId="77777777" w:rsidR="00B8048B" w:rsidRPr="00B8048B" w:rsidRDefault="00B8048B" w:rsidP="00B8048B">
      <w:pPr>
        <w:spacing w:after="0" w:line="240" w:lineRule="auto"/>
        <w:rPr>
          <w:rFonts w:ascii="Courier New" w:hAnsi="Courier New" w:cs="Courier New"/>
          <w:sz w:val="22"/>
          <w:szCs w:val="22"/>
          <w:lang w:val="en-US"/>
        </w:rPr>
      </w:pPr>
    </w:p>
    <w:p w14:paraId="60B5EB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highlights[_h.</w:t>
      </w:r>
      <w:proofErr w:type="gramStart"/>
      <w:r w:rsidRPr="00B8048B">
        <w:rPr>
          <w:rFonts w:ascii="Courier New" w:hAnsi="Courier New" w:cs="Courier New"/>
          <w:sz w:val="22"/>
          <w:szCs w:val="22"/>
          <w:lang w:val="en-US"/>
        </w:rPr>
        <w:t>id]=</w:t>
      </w:r>
      <w:proofErr w:type="gramEnd"/>
      <w:r w:rsidRPr="00B8048B">
        <w:rPr>
          <w:rFonts w:ascii="Courier New" w:hAnsi="Courier New" w:cs="Courier New"/>
          <w:sz w:val="22"/>
          <w:szCs w:val="22"/>
          <w:lang w:val="en-US"/>
        </w:rPr>
        <w:t>_h;</w:t>
      </w:r>
    </w:p>
    <w:p w14:paraId="3E1EE2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        </w:t>
      </w:r>
    </w:p>
    <w:p w14:paraId="41F195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xml:space="preserve"> += 1;</w:t>
      </w:r>
    </w:p>
    <w:p w14:paraId="6C131D9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463032C" w14:textId="77777777" w:rsidR="00B8048B" w:rsidRPr="00B8048B" w:rsidRDefault="00B8048B" w:rsidP="00B8048B">
      <w:pPr>
        <w:spacing w:after="0" w:line="240" w:lineRule="auto"/>
        <w:rPr>
          <w:rFonts w:ascii="Courier New" w:hAnsi="Courier New" w:cs="Courier New"/>
          <w:sz w:val="22"/>
          <w:szCs w:val="22"/>
          <w:lang w:val="en-US"/>
        </w:rPr>
      </w:pPr>
    </w:p>
    <w:p w14:paraId="557D76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public returns (</w:t>
      </w:r>
    </w:p>
    <w:p w14:paraId="492DF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039F2CA9" w14:textId="77777777" w:rsidR="00B8048B" w:rsidRPr="00B8048B" w:rsidRDefault="00B8048B" w:rsidP="00B8048B">
      <w:pPr>
        <w:spacing w:after="0" w:line="240" w:lineRule="auto"/>
        <w:rPr>
          <w:rFonts w:ascii="Courier New" w:hAnsi="Courier New" w:cs="Courier New"/>
          <w:sz w:val="22"/>
          <w:szCs w:val="22"/>
          <w:lang w:val="en-US"/>
        </w:rPr>
      </w:pPr>
    </w:p>
    <w:p w14:paraId="0C810D7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_initialized,</w:t>
      </w:r>
    </w:p>
    <w:p w14:paraId="4DED4473" w14:textId="77777777" w:rsidR="00B8048B" w:rsidRPr="00B8048B" w:rsidRDefault="00B8048B" w:rsidP="00B8048B">
      <w:pPr>
        <w:spacing w:after="0" w:line="240" w:lineRule="auto"/>
        <w:rPr>
          <w:rFonts w:ascii="Courier New" w:hAnsi="Courier New" w:cs="Courier New"/>
          <w:sz w:val="22"/>
          <w:szCs w:val="22"/>
          <w:lang w:val="en-US"/>
        </w:rPr>
      </w:pPr>
    </w:p>
    <w:p w14:paraId="2267C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_maker, </w:t>
      </w:r>
    </w:p>
    <w:p w14:paraId="01C5A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17C5FE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w:t>
      </w:r>
    </w:p>
    <w:p w14:paraId="21CC3B4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_message,</w:t>
      </w:r>
    </w:p>
    <w:p w14:paraId="330A6CCE" w14:textId="77777777" w:rsidR="00B8048B" w:rsidRPr="00B8048B" w:rsidRDefault="00B8048B" w:rsidP="00B8048B">
      <w:pPr>
        <w:spacing w:after="0" w:line="240" w:lineRule="auto"/>
        <w:rPr>
          <w:rFonts w:ascii="Courier New" w:hAnsi="Courier New" w:cs="Courier New"/>
          <w:sz w:val="22"/>
          <w:szCs w:val="22"/>
          <w:lang w:val="en-US"/>
        </w:rPr>
      </w:pPr>
    </w:p>
    <w:p w14:paraId="31FCF1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4FBC48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539F0D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additionToChainDateTime</w:t>
      </w:r>
      <w:proofErr w:type="spellEnd"/>
    </w:p>
    <w:p w14:paraId="1AD971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w:t>
      </w:r>
    </w:p>
    <w:p w14:paraId="22E2209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8093C9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h = highlights[_id];</w:t>
      </w:r>
    </w:p>
    <w:p w14:paraId="756535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6D0E3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w:t>
      </w:r>
    </w:p>
    <w:p w14:paraId="56A96CCD" w14:textId="77777777" w:rsidR="00B8048B" w:rsidRPr="00B8048B" w:rsidRDefault="00B8048B" w:rsidP="00B8048B">
      <w:pPr>
        <w:spacing w:after="0" w:line="240" w:lineRule="auto"/>
        <w:rPr>
          <w:rFonts w:ascii="Courier New" w:hAnsi="Courier New" w:cs="Courier New"/>
          <w:sz w:val="22"/>
          <w:szCs w:val="22"/>
          <w:lang w:val="en-US"/>
        </w:rPr>
      </w:pPr>
    </w:p>
    <w:p w14:paraId="3CBFDAA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_initialized =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w:t>
      </w:r>
    </w:p>
    <w:p w14:paraId="2734EF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_maker =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w:t>
      </w:r>
    </w:p>
    <w:p w14:paraId="34D0D9A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w:t>
      </w:r>
    </w:p>
    <w:p w14:paraId="4B3A74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_reward =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w:t>
      </w:r>
    </w:p>
    <w:p w14:paraId="1C98BD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_message =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w:t>
      </w:r>
    </w:p>
    <w:p w14:paraId="2AB9D4A2" w14:textId="77777777" w:rsidR="00B8048B" w:rsidRPr="00B8048B" w:rsidRDefault="00B8048B" w:rsidP="00B8048B">
      <w:pPr>
        <w:spacing w:after="0" w:line="240" w:lineRule="auto"/>
        <w:rPr>
          <w:rFonts w:ascii="Courier New" w:hAnsi="Courier New" w:cs="Courier New"/>
          <w:sz w:val="22"/>
          <w:szCs w:val="22"/>
          <w:lang w:val="en-US"/>
        </w:rPr>
      </w:pPr>
    </w:p>
    <w:p w14:paraId="361F07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w:t>
      </w:r>
    </w:p>
    <w:p w14:paraId="5F713E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w:t>
      </w:r>
    </w:p>
    <w:p w14:paraId="166F21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_</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w:t>
      </w:r>
      <w:r w:rsidRPr="00B8048B">
        <w:rPr>
          <w:rFonts w:ascii="Courier New" w:hAnsi="Courier New" w:cs="Courier New"/>
          <w:sz w:val="22"/>
          <w:szCs w:val="22"/>
          <w:lang w:val="en-US"/>
        </w:rPr>
        <w:tab/>
      </w:r>
    </w:p>
    <w:p w14:paraId="40605C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BBD37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50D3E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81A71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AddHighlightAsOwner</w:t>
      </w:r>
      <w:proofErr w:type="spellEnd"/>
      <w:r w:rsidRPr="00B8048B">
        <w:rPr>
          <w:rFonts w:ascii="Courier New" w:hAnsi="Courier New" w:cs="Courier New"/>
          <w:sz w:val="22"/>
          <w:szCs w:val="22"/>
          <w:lang w:val="en-US"/>
        </w:rPr>
        <w:t xml:space="preserve"> (string _message) </w:t>
      </w:r>
      <w:proofErr w:type="spellStart"/>
      <w:proofErr w:type="gram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public {</w:t>
      </w:r>
    </w:p>
    <w:p w14:paraId="097F0BD8" w14:textId="77777777" w:rsidR="00B8048B" w:rsidRPr="00B8048B" w:rsidRDefault="00B8048B" w:rsidP="00B8048B">
      <w:pPr>
        <w:spacing w:after="0" w:line="240" w:lineRule="auto"/>
        <w:rPr>
          <w:rFonts w:ascii="Courier New" w:hAnsi="Courier New" w:cs="Courier New"/>
          <w:sz w:val="22"/>
          <w:szCs w:val="22"/>
          <w:lang w:val="en-US"/>
        </w:rPr>
      </w:pPr>
    </w:p>
    <w:p w14:paraId="69F6006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_message);</w:t>
      </w:r>
    </w:p>
    <w:p w14:paraId="1D79A22B" w14:textId="77777777" w:rsidR="00B8048B" w:rsidRPr="00B8048B" w:rsidRDefault="00B8048B" w:rsidP="00B8048B">
      <w:pPr>
        <w:spacing w:after="0" w:line="240" w:lineRule="auto"/>
        <w:rPr>
          <w:rFonts w:ascii="Courier New" w:hAnsi="Courier New" w:cs="Courier New"/>
          <w:sz w:val="22"/>
          <w:szCs w:val="22"/>
          <w:lang w:val="en-US"/>
        </w:rPr>
      </w:pPr>
    </w:p>
    <w:p w14:paraId="5E4F1B0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1BCD6385" w14:textId="77777777" w:rsidR="00B8048B" w:rsidRPr="00B8048B" w:rsidRDefault="00B8048B" w:rsidP="00B8048B">
      <w:pPr>
        <w:spacing w:after="0" w:line="240" w:lineRule="auto"/>
        <w:rPr>
          <w:rFonts w:ascii="Courier New" w:hAnsi="Courier New" w:cs="Courier New"/>
          <w:sz w:val="22"/>
          <w:szCs w:val="22"/>
          <w:lang w:val="en-US"/>
        </w:rPr>
      </w:pPr>
    </w:p>
    <w:p w14:paraId="316F95B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w:t>
      </w:r>
    </w:p>
    <w:p w14:paraId="20CF9AB9" w14:textId="77777777" w:rsidR="00B8048B" w:rsidRPr="00B8048B" w:rsidRDefault="00B8048B" w:rsidP="00B8048B">
      <w:pPr>
        <w:spacing w:after="0" w:line="240" w:lineRule="auto"/>
        <w:rPr>
          <w:rFonts w:ascii="Courier New" w:hAnsi="Courier New" w:cs="Courier New"/>
          <w:sz w:val="22"/>
          <w:szCs w:val="22"/>
          <w:lang w:val="en-US"/>
        </w:rPr>
      </w:pPr>
    </w:p>
    <w:p w14:paraId="576F6D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8D1F7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A073B4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MakeHighlightRequest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_reward, string _message) </w:t>
      </w:r>
      <w:proofErr w:type="spellStart"/>
      <w:r w:rsidRPr="00B8048B">
        <w:rPr>
          <w:rFonts w:ascii="Courier New" w:hAnsi="Courier New" w:cs="Courier New"/>
          <w:sz w:val="22"/>
          <w:szCs w:val="22"/>
          <w:lang w:val="en-US"/>
        </w:rPr>
        <w:t>NotByOwner</w:t>
      </w:r>
      <w:proofErr w:type="spellEnd"/>
      <w:r w:rsidRPr="00B8048B">
        <w:rPr>
          <w:rFonts w:ascii="Courier New" w:hAnsi="Courier New" w:cs="Courier New"/>
          <w:sz w:val="22"/>
          <w:szCs w:val="22"/>
          <w:lang w:val="en-US"/>
        </w:rPr>
        <w:t>() public {</w:t>
      </w:r>
    </w:p>
    <w:p w14:paraId="627AC5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1B021D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memory h = </w:t>
      </w:r>
      <w:proofErr w:type="spellStart"/>
      <w:r w:rsidRPr="00B8048B">
        <w:rPr>
          <w:rFonts w:ascii="Courier New" w:hAnsi="Courier New" w:cs="Courier New"/>
          <w:sz w:val="22"/>
          <w:szCs w:val="22"/>
          <w:lang w:val="en-US"/>
        </w:rPr>
        <w:t>CCClib.NewHighlightRequest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highlightIndex</w:t>
      </w:r>
      <w:proofErr w:type="spellEnd"/>
      <w:r w:rsidRPr="00B8048B">
        <w:rPr>
          <w:rFonts w:ascii="Courier New" w:hAnsi="Courier New" w:cs="Courier New"/>
          <w:sz w:val="22"/>
          <w:szCs w:val="22"/>
          <w:lang w:val="en-US"/>
        </w:rPr>
        <w:t>, _reward, _message);</w:t>
      </w:r>
    </w:p>
    <w:p w14:paraId="3B3BA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p>
    <w:p w14:paraId="7AD756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AddNewToHighlights</w:t>
      </w:r>
      <w:proofErr w:type="spellEnd"/>
      <w:r w:rsidRPr="00B8048B">
        <w:rPr>
          <w:rFonts w:ascii="Courier New" w:hAnsi="Courier New" w:cs="Courier New"/>
          <w:sz w:val="22"/>
          <w:szCs w:val="22"/>
          <w:lang w:val="en-US"/>
        </w:rPr>
        <w:t>(h);</w:t>
      </w:r>
    </w:p>
    <w:p w14:paraId="3219B84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FC065E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(h);</w:t>
      </w:r>
    </w:p>
    <w:p w14:paraId="3312E38E" w14:textId="77777777" w:rsidR="00B8048B" w:rsidRPr="00B8048B" w:rsidRDefault="00B8048B" w:rsidP="00B8048B">
      <w:pPr>
        <w:spacing w:after="0" w:line="240" w:lineRule="auto"/>
        <w:rPr>
          <w:rFonts w:ascii="Courier New" w:hAnsi="Courier New" w:cs="Courier New"/>
          <w:sz w:val="22"/>
          <w:szCs w:val="22"/>
          <w:lang w:val="en-US"/>
        </w:rPr>
      </w:pPr>
    </w:p>
    <w:p w14:paraId="76B089B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6DA0F8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536EA10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24B5C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DeleteExistingHighlight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public returns (bool) {</w:t>
      </w:r>
    </w:p>
    <w:p w14:paraId="595F6A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//Deleting a key in a mapping replaces the struct of that </w:t>
      </w:r>
    </w:p>
    <w:p w14:paraId="3C72EE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//key with a struct </w:t>
      </w:r>
      <w:proofErr w:type="spellStart"/>
      <w:r w:rsidRPr="00B8048B">
        <w:rPr>
          <w:rFonts w:ascii="Courier New" w:hAnsi="Courier New" w:cs="Courier New"/>
          <w:sz w:val="22"/>
          <w:szCs w:val="22"/>
          <w:lang w:val="en-US"/>
        </w:rPr>
        <w:t>posessing</w:t>
      </w:r>
      <w:proofErr w:type="spellEnd"/>
      <w:r w:rsidRPr="00B8048B">
        <w:rPr>
          <w:rFonts w:ascii="Courier New" w:hAnsi="Courier New" w:cs="Courier New"/>
          <w:sz w:val="22"/>
          <w:szCs w:val="22"/>
          <w:lang w:val="en-US"/>
        </w:rPr>
        <w:t xml:space="preserve"> default-values.</w:t>
      </w:r>
    </w:p>
    <w:p w14:paraId="20365B8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6063499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(highlights[_id],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5C0B6BD1" w14:textId="77777777" w:rsidR="00B8048B" w:rsidRPr="00B8048B" w:rsidRDefault="00B8048B" w:rsidP="00B8048B">
      <w:pPr>
        <w:spacing w:after="0" w:line="240" w:lineRule="auto"/>
        <w:rPr>
          <w:rFonts w:ascii="Courier New" w:hAnsi="Courier New" w:cs="Courier New"/>
          <w:sz w:val="22"/>
          <w:szCs w:val="22"/>
          <w:lang w:val="en-US"/>
        </w:rPr>
      </w:pPr>
    </w:p>
    <w:p w14:paraId="3D3406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0FF299D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055E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0E0DA6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RejectHighlightRequest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w:t>
      </w:r>
    </w:p>
    <w:p w14:paraId="3CB886CA" w14:textId="77777777" w:rsidR="00B8048B" w:rsidRPr="00B8048B" w:rsidRDefault="00B8048B" w:rsidP="00B8048B">
      <w:pPr>
        <w:spacing w:after="0" w:line="240" w:lineRule="auto"/>
        <w:rPr>
          <w:rFonts w:ascii="Courier New" w:hAnsi="Courier New" w:cs="Courier New"/>
          <w:sz w:val="22"/>
          <w:szCs w:val="22"/>
          <w:lang w:val="en-US"/>
        </w:rPr>
      </w:pPr>
    </w:p>
    <w:p w14:paraId="0E17BF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(highlights[_id]);</w:t>
      </w:r>
    </w:p>
    <w:p w14:paraId="401ACD0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F3911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delete highlights[_id];</w:t>
      </w:r>
    </w:p>
    <w:p w14:paraId="2B66709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3FAD4B6" w14:textId="77777777" w:rsidR="00B8048B" w:rsidRPr="00B8048B" w:rsidRDefault="00B8048B" w:rsidP="00B8048B">
      <w:pPr>
        <w:spacing w:after="0" w:line="240" w:lineRule="auto"/>
        <w:rPr>
          <w:rFonts w:ascii="Courier New" w:hAnsi="Courier New" w:cs="Courier New"/>
          <w:sz w:val="22"/>
          <w:szCs w:val="22"/>
          <w:lang w:val="en-US"/>
        </w:rPr>
      </w:pPr>
    </w:p>
    <w:p w14:paraId="18BEFAE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AcceptHighlightRequest</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OnlyByOwner</w:t>
      </w:r>
      <w:proofErr w:type="spellEnd"/>
      <w:r w:rsidRPr="00B8048B">
        <w:rPr>
          <w:rFonts w:ascii="Courier New" w:hAnsi="Courier New" w:cs="Courier New"/>
          <w:sz w:val="22"/>
          <w:szCs w:val="22"/>
          <w:lang w:val="en-US"/>
        </w:rPr>
        <w:t>() payable public returns (bool)   {</w:t>
      </w:r>
    </w:p>
    <w:p w14:paraId="71AC06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//TODO: Find out if this function needs to have the payable-keyword.</w:t>
      </w:r>
    </w:p>
    <w:p w14:paraId="6F83FD2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//Is there some security restriction, that a contract cannot send funds if</w:t>
      </w:r>
    </w:p>
    <w:p w14:paraId="3593A8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the message sender doesn't send them?</w:t>
      </w:r>
    </w:p>
    <w:p w14:paraId="7CAE167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DA03BD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Check if the owner </w:t>
      </w:r>
      <w:proofErr w:type="gramStart"/>
      <w:r w:rsidRPr="00B8048B">
        <w:rPr>
          <w:rFonts w:ascii="Courier New" w:hAnsi="Courier New" w:cs="Courier New"/>
          <w:sz w:val="22"/>
          <w:szCs w:val="22"/>
          <w:lang w:val="en-US"/>
        </w:rPr>
        <w:t>actually has</w:t>
      </w:r>
      <w:proofErr w:type="gramEnd"/>
      <w:r w:rsidRPr="00B8048B">
        <w:rPr>
          <w:rFonts w:ascii="Courier New" w:hAnsi="Courier New" w:cs="Courier New"/>
          <w:sz w:val="22"/>
          <w:szCs w:val="22"/>
          <w:lang w:val="en-US"/>
        </w:rPr>
        <w:t xml:space="preserve"> enough money.</w:t>
      </w:r>
    </w:p>
    <w:p w14:paraId="47250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7195B9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w:t>
      </w:r>
      <w:proofErr w:type="spellEnd"/>
      <w:r w:rsidRPr="00B8048B">
        <w:rPr>
          <w:rFonts w:ascii="Courier New" w:hAnsi="Courier New" w:cs="Courier New"/>
          <w:sz w:val="22"/>
          <w:szCs w:val="22"/>
          <w:lang w:val="en-US"/>
        </w:rPr>
        <w:t xml:space="preserve"> = highlights[_id];</w:t>
      </w:r>
    </w:p>
    <w:p w14:paraId="17EF4A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20CA9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Send the money to the maker</w:t>
      </w:r>
    </w:p>
    <w:p w14:paraId="4ADF5EE8" w14:textId="77777777" w:rsidR="00B8048B" w:rsidRPr="00B8048B" w:rsidRDefault="00B8048B" w:rsidP="00B8048B">
      <w:pPr>
        <w:spacing w:after="0" w:line="240" w:lineRule="auto"/>
        <w:rPr>
          <w:rFonts w:ascii="Courier New" w:hAnsi="Courier New" w:cs="Courier New"/>
          <w:sz w:val="22"/>
          <w:szCs w:val="22"/>
          <w:lang w:val="en-US"/>
        </w:rPr>
      </w:pPr>
    </w:p>
    <w:p w14:paraId="7648CF8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contractBalance</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w:t>
      </w:r>
    </w:p>
    <w:p w14:paraId="624D97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handledRequest.reward</w:t>
      </w:r>
      <w:proofErr w:type="spellEnd"/>
      <w:r w:rsidRPr="00B8048B">
        <w:rPr>
          <w:rFonts w:ascii="Courier New" w:hAnsi="Courier New" w:cs="Courier New"/>
          <w:sz w:val="22"/>
          <w:szCs w:val="22"/>
          <w:lang w:val="en-US"/>
        </w:rPr>
        <w:t>;</w:t>
      </w:r>
    </w:p>
    <w:p w14:paraId="55B14B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difference = </w:t>
      </w:r>
      <w:proofErr w:type="spellStart"/>
      <w:r w:rsidRPr="00B8048B">
        <w:rPr>
          <w:rFonts w:ascii="Courier New" w:hAnsi="Courier New" w:cs="Courier New"/>
          <w:sz w:val="22"/>
          <w:szCs w:val="22"/>
          <w:lang w:val="en-US"/>
        </w:rPr>
        <w:t>msg.value-requestedReward</w:t>
      </w:r>
      <w:proofErr w:type="spellEnd"/>
      <w:r w:rsidRPr="00B8048B">
        <w:rPr>
          <w:rFonts w:ascii="Courier New" w:hAnsi="Courier New" w:cs="Courier New"/>
          <w:sz w:val="22"/>
          <w:szCs w:val="22"/>
          <w:lang w:val="en-US"/>
        </w:rPr>
        <w:t>;</w:t>
      </w:r>
    </w:p>
    <w:p w14:paraId="0DB3A6C5" w14:textId="77777777" w:rsidR="00B8048B" w:rsidRPr="00B8048B" w:rsidRDefault="00B8048B" w:rsidP="00B8048B">
      <w:pPr>
        <w:spacing w:after="0" w:line="240" w:lineRule="auto"/>
        <w:rPr>
          <w:rFonts w:ascii="Courier New" w:hAnsi="Courier New" w:cs="Courier New"/>
          <w:sz w:val="22"/>
          <w:szCs w:val="22"/>
          <w:lang w:val="en-US"/>
        </w:rPr>
      </w:pPr>
    </w:p>
    <w:p w14:paraId="401198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if </w:t>
      </w:r>
      <w:proofErr w:type="gramStart"/>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handledRequest.maker</w:t>
      </w:r>
      <w:proofErr w:type="gramEnd"/>
      <w:r w:rsidRPr="00B8048B">
        <w:rPr>
          <w:rFonts w:ascii="Courier New" w:hAnsi="Courier New" w:cs="Courier New"/>
          <w:sz w:val="22"/>
          <w:szCs w:val="22"/>
          <w:lang w:val="en-US"/>
        </w:rPr>
        <w:t>.send</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msg.value</w:t>
      </w:r>
      <w:proofErr w:type="spellEnd"/>
      <w:r w:rsidRPr="00B8048B">
        <w:rPr>
          <w:rFonts w:ascii="Courier New" w:hAnsi="Courier New" w:cs="Courier New"/>
          <w:sz w:val="22"/>
          <w:szCs w:val="22"/>
          <w:lang w:val="en-US"/>
        </w:rPr>
        <w:t>)) {</w:t>
      </w:r>
    </w:p>
    <w:p w14:paraId="7E22A3E3" w14:textId="77777777" w:rsidR="00B8048B" w:rsidRPr="00B8048B" w:rsidRDefault="00B8048B" w:rsidP="00B8048B">
      <w:pPr>
        <w:spacing w:after="0" w:line="240" w:lineRule="auto"/>
        <w:rPr>
          <w:rFonts w:ascii="Courier New" w:hAnsi="Courier New" w:cs="Courier New"/>
          <w:sz w:val="22"/>
          <w:szCs w:val="22"/>
          <w:lang w:val="en-US"/>
        </w:rPr>
      </w:pPr>
    </w:p>
    <w:p w14:paraId="11F6257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 //</w:t>
      </w:r>
      <w:proofErr w:type="spellStart"/>
      <w:r w:rsidRPr="00B8048B">
        <w:rPr>
          <w:rFonts w:ascii="Courier New" w:hAnsi="Courier New" w:cs="Courier New"/>
          <w:sz w:val="22"/>
          <w:szCs w:val="22"/>
          <w:lang w:val="en-US"/>
        </w:rPr>
        <w:t>CCClib.PromoteHighlightRequest</w:t>
      </w:r>
      <w:proofErr w:type="spellEnd"/>
      <w:r w:rsidRPr="00B8048B">
        <w:rPr>
          <w:rFonts w:ascii="Courier New" w:hAnsi="Courier New" w:cs="Courier New"/>
          <w:sz w:val="22"/>
          <w:szCs w:val="22"/>
          <w:lang w:val="en-US"/>
        </w:rPr>
        <w:t>(highlights[_id]);</w:t>
      </w:r>
    </w:p>
    <w:p w14:paraId="2B09072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//Disabled, because suspecting that this causes problems</w:t>
      </w:r>
    </w:p>
    <w:p w14:paraId="1464155F" w14:textId="77777777" w:rsidR="00B8048B" w:rsidRPr="00B8048B" w:rsidRDefault="00B8048B" w:rsidP="00B8048B">
      <w:pPr>
        <w:spacing w:after="0" w:line="240" w:lineRule="auto"/>
        <w:rPr>
          <w:rFonts w:ascii="Courier New" w:hAnsi="Courier New" w:cs="Courier New"/>
          <w:sz w:val="22"/>
          <w:szCs w:val="22"/>
          <w:lang w:val="en-US"/>
        </w:rPr>
      </w:pPr>
    </w:p>
    <w:p w14:paraId="5E94A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handledRequest.approvedToChain</w:t>
      </w:r>
      <w:proofErr w:type="spellEnd"/>
      <w:r w:rsidRPr="00B8048B">
        <w:rPr>
          <w:rFonts w:ascii="Courier New" w:hAnsi="Courier New" w:cs="Courier New"/>
          <w:sz w:val="22"/>
          <w:szCs w:val="22"/>
          <w:lang w:val="en-US"/>
        </w:rPr>
        <w:t>=true;</w:t>
      </w:r>
    </w:p>
    <w:p w14:paraId="08901D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t xml:space="preserve">   </w:t>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handledRequest.additionToChainDateTime</w:t>
      </w:r>
      <w:proofErr w:type="spellEnd"/>
      <w:r w:rsidRPr="00B8048B">
        <w:rPr>
          <w:rFonts w:ascii="Courier New" w:hAnsi="Courier New" w:cs="Courier New"/>
          <w:sz w:val="22"/>
          <w:szCs w:val="22"/>
          <w:lang w:val="en-US"/>
        </w:rPr>
        <w:t>=now;</w:t>
      </w:r>
    </w:p>
    <w:p w14:paraId="1BC04161" w14:textId="77777777" w:rsidR="00B8048B" w:rsidRPr="00B8048B" w:rsidRDefault="00B8048B" w:rsidP="00B8048B">
      <w:pPr>
        <w:spacing w:after="0" w:line="240" w:lineRule="auto"/>
        <w:rPr>
          <w:rFonts w:ascii="Courier New" w:hAnsi="Courier New" w:cs="Courier New"/>
          <w:sz w:val="22"/>
          <w:szCs w:val="22"/>
          <w:lang w:val="en-US"/>
        </w:rPr>
      </w:pPr>
    </w:p>
    <w:p w14:paraId="3998E12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(highlights[_id]);</w:t>
      </w:r>
    </w:p>
    <w:p w14:paraId="3901A65A" w14:textId="77777777" w:rsidR="00B8048B" w:rsidRPr="00B8048B" w:rsidRDefault="00B8048B" w:rsidP="00B8048B">
      <w:pPr>
        <w:spacing w:after="0" w:line="240" w:lineRule="auto"/>
        <w:rPr>
          <w:rFonts w:ascii="Courier New" w:hAnsi="Courier New" w:cs="Courier New"/>
          <w:sz w:val="22"/>
          <w:szCs w:val="22"/>
          <w:lang w:val="en-US"/>
        </w:rPr>
      </w:pPr>
    </w:p>
    <w:p w14:paraId="0F578B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true;</w:t>
      </w:r>
    </w:p>
    <w:p w14:paraId="2C98784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049F7A1" w14:textId="77777777" w:rsidR="00B8048B" w:rsidRPr="00B8048B" w:rsidRDefault="00B8048B" w:rsidP="00B8048B">
      <w:pPr>
        <w:spacing w:after="0" w:line="240" w:lineRule="auto"/>
        <w:rPr>
          <w:rFonts w:ascii="Courier New" w:hAnsi="Courier New" w:cs="Courier New"/>
          <w:sz w:val="22"/>
          <w:szCs w:val="22"/>
          <w:lang w:val="en-US"/>
        </w:rPr>
      </w:pPr>
    </w:p>
    <w:p w14:paraId="60ADC72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false;</w:t>
      </w:r>
    </w:p>
    <w:p w14:paraId="05BE4A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03C41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2B0606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GiveVehicleOwnership</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address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private {</w:t>
      </w:r>
    </w:p>
    <w:p w14:paraId="536EAE6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roofErr w:type="spellStart"/>
      <w:proofErr w:type="gramEnd"/>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58246E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w:t>
      </w:r>
    </w:p>
    <w:p w14:paraId="08B94F0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818CD5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oldOwner</w:t>
      </w:r>
      <w:proofErr w:type="spellEnd"/>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now);</w:t>
      </w:r>
    </w:p>
    <w:p w14:paraId="7A8AD6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The now-keyword returns the current block timestamp, as soon as this transaction finds its way into a mined block.</w:t>
      </w:r>
    </w:p>
    <w:p w14:paraId="3B5100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I remember hearing that in the real </w:t>
      </w:r>
      <w:proofErr w:type="spellStart"/>
      <w:r w:rsidRPr="00B8048B">
        <w:rPr>
          <w:rFonts w:ascii="Courier New" w:hAnsi="Courier New" w:cs="Courier New"/>
          <w:sz w:val="22"/>
          <w:szCs w:val="22"/>
          <w:lang w:val="en-US"/>
        </w:rPr>
        <w:t>Ethreum</w:t>
      </w:r>
      <w:proofErr w:type="spellEnd"/>
      <w:r w:rsidRPr="00B8048B">
        <w:rPr>
          <w:rFonts w:ascii="Courier New" w:hAnsi="Courier New" w:cs="Courier New"/>
          <w:sz w:val="22"/>
          <w:szCs w:val="22"/>
          <w:lang w:val="en-US"/>
        </w:rPr>
        <w:t xml:space="preserve"> network, blocks are mined each 10 </w:t>
      </w:r>
      <w:proofErr w:type="gramStart"/>
      <w:r w:rsidRPr="00B8048B">
        <w:rPr>
          <w:rFonts w:ascii="Courier New" w:hAnsi="Courier New" w:cs="Courier New"/>
          <w:sz w:val="22"/>
          <w:szCs w:val="22"/>
          <w:lang w:val="en-US"/>
        </w:rPr>
        <w:t>minutes</w:t>
      </w:r>
      <w:proofErr w:type="gramEnd"/>
      <w:r w:rsidRPr="00B8048B">
        <w:rPr>
          <w:rFonts w:ascii="Courier New" w:hAnsi="Courier New" w:cs="Courier New"/>
          <w:sz w:val="22"/>
          <w:szCs w:val="22"/>
          <w:lang w:val="en-US"/>
        </w:rPr>
        <w:t>. The timestamp is quite accurate.</w:t>
      </w:r>
    </w:p>
    <w:p w14:paraId="2D8EB2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vehicleOwner</w:t>
      </w:r>
      <w:proofErr w:type="spellEnd"/>
      <w:r w:rsidRPr="00B8048B">
        <w:rPr>
          <w:rFonts w:ascii="Courier New" w:hAnsi="Courier New" w:cs="Courier New"/>
          <w:sz w:val="22"/>
          <w:szCs w:val="22"/>
          <w:lang w:val="en-US"/>
        </w:rPr>
        <w:t xml:space="preserve"> = _</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w:t>
      </w:r>
    </w:p>
    <w:p w14:paraId="5663E3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512216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3BD5EA3" w14:textId="77777777" w:rsidR="00B8048B" w:rsidRPr="00B8048B" w:rsidRDefault="00B8048B" w:rsidP="00B8048B">
      <w:pPr>
        <w:spacing w:after="0" w:line="240" w:lineRule="auto"/>
        <w:rPr>
          <w:rFonts w:ascii="Courier New" w:hAnsi="Courier New" w:cs="Courier New"/>
          <w:sz w:val="22"/>
          <w:szCs w:val="22"/>
          <w:lang w:val="en-US"/>
        </w:rPr>
      </w:pPr>
    </w:p>
    <w:p w14:paraId="32E459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Events</w:t>
      </w:r>
    </w:p>
    <w:p w14:paraId="7D4D2561" w14:textId="77777777" w:rsidR="00B8048B" w:rsidRPr="00B8048B" w:rsidRDefault="00B8048B" w:rsidP="00B8048B">
      <w:pPr>
        <w:spacing w:after="0" w:line="240" w:lineRule="auto"/>
        <w:rPr>
          <w:rFonts w:ascii="Courier New" w:hAnsi="Courier New" w:cs="Courier New"/>
          <w:sz w:val="22"/>
          <w:szCs w:val="22"/>
          <w:lang w:val="en-US"/>
        </w:rPr>
      </w:pPr>
    </w:p>
    <w:p w14:paraId="139FF74C" w14:textId="77777777" w:rsidR="00B8048B" w:rsidRPr="00B8048B" w:rsidRDefault="00B8048B" w:rsidP="00B8048B">
      <w:pPr>
        <w:spacing w:after="0" w:line="240" w:lineRule="auto"/>
        <w:rPr>
          <w:rFonts w:ascii="Courier New" w:hAnsi="Courier New" w:cs="Courier New"/>
          <w:sz w:val="22"/>
          <w:szCs w:val="22"/>
          <w:lang w:val="en-US"/>
        </w:rPr>
      </w:pPr>
    </w:p>
    <w:p w14:paraId="7ADED83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p>
    <w:p w14:paraId="521A1D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ED9A9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0F3C36A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1409A8E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51A20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05AF9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D1196E8" w14:textId="77777777" w:rsidR="00B8048B" w:rsidRPr="00B8048B" w:rsidRDefault="00B8048B" w:rsidP="00B8048B">
      <w:pPr>
        <w:spacing w:after="0" w:line="240" w:lineRule="auto"/>
        <w:rPr>
          <w:rFonts w:ascii="Courier New" w:hAnsi="Courier New" w:cs="Courier New"/>
          <w:sz w:val="22"/>
          <w:szCs w:val="22"/>
          <w:lang w:val="en-US"/>
        </w:rPr>
      </w:pPr>
    </w:p>
    <w:p w14:paraId="36D70F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EmitEvent_HighlightRequestMade</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3817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EHighlightRequestMade</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48F4DA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469FE9E" w14:textId="77777777" w:rsidR="00B8048B" w:rsidRPr="00B8048B" w:rsidRDefault="00B8048B" w:rsidP="00B8048B">
      <w:pPr>
        <w:spacing w:after="0" w:line="240" w:lineRule="auto"/>
        <w:rPr>
          <w:rFonts w:ascii="Courier New" w:hAnsi="Courier New" w:cs="Courier New"/>
          <w:sz w:val="22"/>
          <w:szCs w:val="22"/>
          <w:lang w:val="en-US"/>
        </w:rPr>
      </w:pPr>
    </w:p>
    <w:p w14:paraId="2159F5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p>
    <w:p w14:paraId="1330C94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51A66D9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78C696D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75967C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293E4FC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5687BC57" w14:textId="77777777" w:rsidR="00B8048B" w:rsidRPr="00B8048B" w:rsidRDefault="00B8048B" w:rsidP="00B8048B">
      <w:pPr>
        <w:spacing w:after="0" w:line="240" w:lineRule="auto"/>
        <w:rPr>
          <w:rFonts w:ascii="Courier New" w:hAnsi="Courier New" w:cs="Courier New"/>
          <w:sz w:val="22"/>
          <w:szCs w:val="22"/>
          <w:lang w:val="en-US"/>
        </w:rPr>
      </w:pPr>
    </w:p>
    <w:p w14:paraId="30514C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39E2E8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51006381" w14:textId="77777777" w:rsidR="00B8048B" w:rsidRPr="00B8048B" w:rsidRDefault="00B8048B" w:rsidP="00B8048B">
      <w:pPr>
        <w:spacing w:after="0" w:line="240" w:lineRule="auto"/>
        <w:rPr>
          <w:rFonts w:ascii="Courier New" w:hAnsi="Courier New" w:cs="Courier New"/>
          <w:sz w:val="22"/>
          <w:szCs w:val="22"/>
          <w:lang w:val="en-US"/>
        </w:rPr>
      </w:pPr>
    </w:p>
    <w:p w14:paraId="16F636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E951F17" w14:textId="77777777" w:rsidR="00B8048B" w:rsidRPr="00B8048B" w:rsidRDefault="00B8048B" w:rsidP="00B8048B">
      <w:pPr>
        <w:spacing w:after="0" w:line="240" w:lineRule="auto"/>
        <w:rPr>
          <w:rFonts w:ascii="Courier New" w:hAnsi="Courier New" w:cs="Courier New"/>
          <w:sz w:val="22"/>
          <w:szCs w:val="22"/>
          <w:lang w:val="en-US"/>
        </w:rPr>
      </w:pPr>
    </w:p>
    <w:p w14:paraId="39D6B2B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EmitEvent_HighlightSavedToChain</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private {</w:t>
      </w:r>
    </w:p>
    <w:p w14:paraId="7C92C59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EHighlightSavedToChain</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5B3D52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7F060193" w14:textId="77777777" w:rsidR="00B8048B" w:rsidRPr="00B8048B" w:rsidRDefault="00B8048B" w:rsidP="00B8048B">
      <w:pPr>
        <w:spacing w:after="0" w:line="240" w:lineRule="auto"/>
        <w:rPr>
          <w:rFonts w:ascii="Courier New" w:hAnsi="Courier New" w:cs="Courier New"/>
          <w:sz w:val="22"/>
          <w:szCs w:val="22"/>
          <w:lang w:val="en-US"/>
        </w:rPr>
      </w:pPr>
    </w:p>
    <w:p w14:paraId="247769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141BF778" w14:textId="77777777" w:rsidR="00B8048B" w:rsidRPr="00B8048B" w:rsidRDefault="00B8048B" w:rsidP="00B8048B">
      <w:pPr>
        <w:spacing w:after="0" w:line="240" w:lineRule="auto"/>
        <w:rPr>
          <w:rFonts w:ascii="Courier New" w:hAnsi="Courier New" w:cs="Courier New"/>
          <w:sz w:val="22"/>
          <w:szCs w:val="22"/>
          <w:lang w:val="en-US"/>
        </w:rPr>
      </w:pPr>
    </w:p>
    <w:p w14:paraId="0FF16F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3C621BF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rejectionDateTime</w:t>
      </w:r>
      <w:proofErr w:type="spellEnd"/>
      <w:r w:rsidRPr="00B8048B">
        <w:rPr>
          <w:rFonts w:ascii="Courier New" w:hAnsi="Courier New" w:cs="Courier New"/>
          <w:sz w:val="22"/>
          <w:szCs w:val="22"/>
          <w:lang w:val="en-US"/>
        </w:rPr>
        <w:t>,</w:t>
      </w:r>
    </w:p>
    <w:p w14:paraId="1AD8CC5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A251DF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4CFB9B8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B8B054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4F56503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requestedReward</w:t>
      </w:r>
      <w:proofErr w:type="spellEnd"/>
      <w:r w:rsidRPr="00B8048B">
        <w:rPr>
          <w:rFonts w:ascii="Courier New" w:hAnsi="Courier New" w:cs="Courier New"/>
          <w:sz w:val="22"/>
          <w:szCs w:val="22"/>
          <w:lang w:val="en-US"/>
        </w:rPr>
        <w:t>,</w:t>
      </w:r>
    </w:p>
    <w:p w14:paraId="3D4FCBC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394A93C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7D13E905" w14:textId="77777777" w:rsidR="00B8048B" w:rsidRPr="00B8048B" w:rsidRDefault="00B8048B" w:rsidP="00B8048B">
      <w:pPr>
        <w:spacing w:after="0" w:line="240" w:lineRule="auto"/>
        <w:rPr>
          <w:rFonts w:ascii="Courier New" w:hAnsi="Courier New" w:cs="Courier New"/>
          <w:sz w:val="22"/>
          <w:szCs w:val="22"/>
          <w:lang w:val="en-US"/>
        </w:rPr>
      </w:pPr>
    </w:p>
    <w:p w14:paraId="7FDF59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EmitEvent_HighlightRequestRejected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w:t>
      </w:r>
      <w:proofErr w:type="gramStart"/>
      <w:r w:rsidRPr="00B8048B">
        <w:rPr>
          <w:rFonts w:ascii="Courier New" w:hAnsi="Courier New" w:cs="Courier New"/>
          <w:sz w:val="22"/>
          <w:szCs w:val="22"/>
          <w:lang w:val="en-US"/>
        </w:rPr>
        <w:t>private{</w:t>
      </w:r>
      <w:proofErr w:type="gramEnd"/>
    </w:p>
    <w:p w14:paraId="368136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EHighlightRequestRejected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w:t>
      </w:r>
    </w:p>
    <w:p w14:paraId="1602196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994ADF3" w14:textId="77777777" w:rsidR="00B8048B" w:rsidRPr="00B8048B" w:rsidRDefault="00B8048B" w:rsidP="00B8048B">
      <w:pPr>
        <w:spacing w:after="0" w:line="240" w:lineRule="auto"/>
        <w:rPr>
          <w:rFonts w:ascii="Courier New" w:hAnsi="Courier New" w:cs="Courier New"/>
          <w:sz w:val="22"/>
          <w:szCs w:val="22"/>
          <w:lang w:val="en-US"/>
        </w:rPr>
      </w:pPr>
    </w:p>
    <w:p w14:paraId="07E22BF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 </w:t>
      </w:r>
    </w:p>
    <w:p w14:paraId="0ABCFFF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deletionDateTime</w:t>
      </w:r>
      <w:proofErr w:type="spellEnd"/>
      <w:r w:rsidRPr="00B8048B">
        <w:rPr>
          <w:rFonts w:ascii="Courier New" w:hAnsi="Courier New" w:cs="Courier New"/>
          <w:sz w:val="22"/>
          <w:szCs w:val="22"/>
          <w:lang w:val="en-US"/>
        </w:rPr>
        <w:t xml:space="preserve">, </w:t>
      </w:r>
    </w:p>
    <w:p w14:paraId="0FB475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string </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w:t>
      </w:r>
    </w:p>
    <w:p w14:paraId="191745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2CCBB9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highlightId</w:t>
      </w:r>
      <w:proofErr w:type="spellEnd"/>
      <w:r w:rsidRPr="00B8048B">
        <w:rPr>
          <w:rFonts w:ascii="Courier New" w:hAnsi="Courier New" w:cs="Courier New"/>
          <w:sz w:val="22"/>
          <w:szCs w:val="22"/>
          <w:lang w:val="en-US"/>
        </w:rPr>
        <w:t>,</w:t>
      </w:r>
    </w:p>
    <w:p w14:paraId="1E8EB14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6332DEC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319891A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paidReward</w:t>
      </w:r>
      <w:proofErr w:type="spellEnd"/>
      <w:r w:rsidRPr="00B8048B">
        <w:rPr>
          <w:rFonts w:ascii="Courier New" w:hAnsi="Courier New" w:cs="Courier New"/>
          <w:sz w:val="22"/>
          <w:szCs w:val="22"/>
          <w:lang w:val="en-US"/>
        </w:rPr>
        <w:t>,</w:t>
      </w:r>
    </w:p>
    <w:p w14:paraId="4518204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499A82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478B8D5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p>
    <w:p w14:paraId="4FBAC7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B848BD6" w14:textId="77777777" w:rsidR="00B8048B" w:rsidRPr="00B8048B" w:rsidRDefault="00B8048B" w:rsidP="00B8048B">
      <w:pPr>
        <w:spacing w:after="0" w:line="240" w:lineRule="auto"/>
        <w:rPr>
          <w:rFonts w:ascii="Courier New" w:hAnsi="Courier New" w:cs="Courier New"/>
          <w:sz w:val="22"/>
          <w:szCs w:val="22"/>
          <w:lang w:val="en-US"/>
        </w:rPr>
      </w:pPr>
    </w:p>
    <w:p w14:paraId="36F560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EmitEvent_HighlightDeleted</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CCClib.Highlight</w:t>
      </w:r>
      <w:proofErr w:type="spellEnd"/>
      <w:r w:rsidRPr="00B8048B">
        <w:rPr>
          <w:rFonts w:ascii="Courier New" w:hAnsi="Courier New" w:cs="Courier New"/>
          <w:sz w:val="22"/>
          <w:szCs w:val="22"/>
          <w:lang w:val="en-US"/>
        </w:rPr>
        <w:t xml:space="preserve"> _h, string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private{</w:t>
      </w:r>
      <w:proofErr w:type="gramEnd"/>
    </w:p>
    <w:p w14:paraId="7E8E18B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EHighlightDeleted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now, _</w:t>
      </w:r>
      <w:proofErr w:type="spellStart"/>
      <w:r w:rsidRPr="00B8048B">
        <w:rPr>
          <w:rFonts w:ascii="Courier New" w:hAnsi="Courier New" w:cs="Courier New"/>
          <w:sz w:val="22"/>
          <w:szCs w:val="22"/>
          <w:lang w:val="en-US"/>
        </w:rPr>
        <w:t>reasonForDeletion</w:t>
      </w:r>
      <w:proofErr w:type="spellEnd"/>
      <w:r w:rsidRPr="00B8048B">
        <w:rPr>
          <w:rFonts w:ascii="Courier New" w:hAnsi="Courier New" w:cs="Courier New"/>
          <w:sz w:val="22"/>
          <w:szCs w:val="22"/>
          <w:lang w:val="en-US"/>
        </w:rPr>
        <w:t>, _h.id, _</w:t>
      </w:r>
      <w:proofErr w:type="spellStart"/>
      <w:r w:rsidRPr="00B8048B">
        <w:rPr>
          <w:rFonts w:ascii="Courier New" w:hAnsi="Courier New" w:cs="Courier New"/>
          <w:sz w:val="22"/>
          <w:szCs w:val="22"/>
          <w:lang w:val="en-US"/>
        </w:rPr>
        <w:t>h.maker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h.requestCreationDateTime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h.reward</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h.message</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h.madeByOwner</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h.additionToChainDateTime</w:t>
      </w:r>
      <w:proofErr w:type="spellEnd"/>
      <w:r w:rsidRPr="00B8048B">
        <w:rPr>
          <w:rFonts w:ascii="Courier New" w:hAnsi="Courier New" w:cs="Courier New"/>
          <w:sz w:val="22"/>
          <w:szCs w:val="22"/>
          <w:lang w:val="en-US"/>
        </w:rPr>
        <w:t>);</w:t>
      </w:r>
    </w:p>
    <w:p w14:paraId="2C580D3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8FEAE19" w14:textId="77777777" w:rsidR="00B8048B" w:rsidRPr="00B8048B" w:rsidRDefault="00B8048B" w:rsidP="00B8048B">
      <w:pPr>
        <w:spacing w:after="0" w:line="240" w:lineRule="auto"/>
        <w:rPr>
          <w:rFonts w:ascii="Courier New" w:hAnsi="Courier New" w:cs="Courier New"/>
          <w:sz w:val="22"/>
          <w:szCs w:val="22"/>
          <w:lang w:val="en-US"/>
        </w:rPr>
      </w:pPr>
    </w:p>
    <w:p w14:paraId="6D69CF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event </w:t>
      </w:r>
      <w:proofErr w:type="spellStart"/>
      <w:proofErr w:type="gramStart"/>
      <w:r w:rsidRPr="00B8048B">
        <w:rPr>
          <w:rFonts w:ascii="Courier New" w:hAnsi="Courier New" w:cs="Courier New"/>
          <w:sz w:val="22"/>
          <w:szCs w:val="22"/>
          <w:lang w:val="en-US"/>
        </w:rPr>
        <w:t>EVehicleOwnershipPassed</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xml:space="preserve">address </w:t>
      </w:r>
      <w:proofErr w:type="spellStart"/>
      <w:r w:rsidRPr="00B8048B">
        <w:rPr>
          <w:rFonts w:ascii="Courier New" w:hAnsi="Courier New" w:cs="Courier New"/>
          <w:sz w:val="22"/>
          <w:szCs w:val="22"/>
          <w:lang w:val="en-US"/>
        </w:rPr>
        <w:t>oldOwner</w:t>
      </w:r>
      <w:proofErr w:type="spellEnd"/>
      <w:r w:rsidRPr="00B8048B">
        <w:rPr>
          <w:rFonts w:ascii="Courier New" w:hAnsi="Courier New" w:cs="Courier New"/>
          <w:sz w:val="22"/>
          <w:szCs w:val="22"/>
          <w:lang w:val="en-US"/>
        </w:rPr>
        <w:t xml:space="preserve">, address </w:t>
      </w:r>
      <w:proofErr w:type="spellStart"/>
      <w:r w:rsidRPr="00B8048B">
        <w:rPr>
          <w:rFonts w:ascii="Courier New" w:hAnsi="Courier New" w:cs="Courier New"/>
          <w:sz w:val="22"/>
          <w:szCs w:val="22"/>
          <w:lang w:val="en-US"/>
        </w:rPr>
        <w:t>newOwner</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dateTime</w:t>
      </w:r>
      <w:proofErr w:type="spellEnd"/>
      <w:r w:rsidRPr="00B8048B">
        <w:rPr>
          <w:rFonts w:ascii="Courier New" w:hAnsi="Courier New" w:cs="Courier New"/>
          <w:sz w:val="22"/>
          <w:szCs w:val="22"/>
          <w:lang w:val="en-US"/>
        </w:rPr>
        <w:t>);</w:t>
      </w:r>
    </w:p>
    <w:p w14:paraId="0F53A3FD" w14:textId="77777777" w:rsidR="00B8048B" w:rsidRPr="00B8048B" w:rsidRDefault="00B8048B" w:rsidP="00B8048B">
      <w:pPr>
        <w:spacing w:after="0" w:line="240" w:lineRule="auto"/>
        <w:rPr>
          <w:rFonts w:ascii="Courier New" w:hAnsi="Courier New" w:cs="Courier New"/>
          <w:sz w:val="22"/>
          <w:szCs w:val="22"/>
          <w:lang w:val="en-US"/>
        </w:rPr>
      </w:pPr>
    </w:p>
    <w:p w14:paraId="16C6CD0C" w14:textId="77777777" w:rsidR="00B8048B" w:rsidRPr="00B8048B" w:rsidRDefault="00B8048B" w:rsidP="00B8048B">
      <w:pPr>
        <w:spacing w:after="0" w:line="240" w:lineRule="auto"/>
        <w:rPr>
          <w:rFonts w:ascii="Courier New" w:hAnsi="Courier New" w:cs="Courier New"/>
          <w:sz w:val="22"/>
          <w:szCs w:val="22"/>
          <w:lang w:val="en-US"/>
        </w:rPr>
      </w:pPr>
    </w:p>
    <w:p w14:paraId="63B4F8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w:t>
      </w:r>
    </w:p>
    <w:p w14:paraId="30A6DC52" w14:textId="77777777" w:rsidR="00B8048B" w:rsidRPr="00B8048B" w:rsidRDefault="00B8048B" w:rsidP="00B8048B">
      <w:pPr>
        <w:spacing w:after="0" w:line="240" w:lineRule="auto"/>
        <w:rPr>
          <w:rFonts w:ascii="Courier New" w:hAnsi="Courier New" w:cs="Courier New"/>
          <w:sz w:val="22"/>
          <w:szCs w:val="22"/>
          <w:lang w:val="en-US"/>
        </w:rPr>
      </w:pPr>
    </w:p>
    <w:p w14:paraId="0C5F05A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 xml:space="preserve">library </w:t>
      </w:r>
      <w:proofErr w:type="spellStart"/>
      <w:r w:rsidRPr="00B8048B">
        <w:rPr>
          <w:rFonts w:ascii="Courier New" w:hAnsi="Courier New" w:cs="Courier New"/>
          <w:sz w:val="22"/>
          <w:szCs w:val="22"/>
          <w:lang w:val="en-US"/>
        </w:rPr>
        <w:t>CCClib</w:t>
      </w:r>
      <w:proofErr w:type="spellEnd"/>
      <w:r w:rsidRPr="00B8048B">
        <w:rPr>
          <w:rFonts w:ascii="Courier New" w:hAnsi="Courier New" w:cs="Courier New"/>
          <w:sz w:val="22"/>
          <w:szCs w:val="22"/>
          <w:lang w:val="en-US"/>
        </w:rPr>
        <w:t xml:space="preserve"> {</w:t>
      </w:r>
    </w:p>
    <w:p w14:paraId="3469165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E8BAB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
    <w:p w14:paraId="0F4BA6C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Offer{</w:t>
      </w:r>
      <w:proofErr w:type="gramEnd"/>
    </w:p>
    <w:p w14:paraId="6449F41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0424E68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initialized;</w:t>
      </w:r>
    </w:p>
    <w:p w14:paraId="16AB8A6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address maker;</w:t>
      </w:r>
    </w:p>
    <w:p w14:paraId="4DEA4DD7"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amount;</w:t>
      </w:r>
    </w:p>
    <w:p w14:paraId="30B90D9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64A530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C61490E" w14:textId="77777777" w:rsidR="00B8048B" w:rsidRPr="00B8048B" w:rsidRDefault="00B8048B" w:rsidP="00B8048B">
      <w:pPr>
        <w:spacing w:after="0" w:line="240" w:lineRule="auto"/>
        <w:rPr>
          <w:rFonts w:ascii="Courier New" w:hAnsi="Courier New" w:cs="Courier New"/>
          <w:sz w:val="22"/>
          <w:szCs w:val="22"/>
          <w:lang w:val="en-US"/>
        </w:rPr>
      </w:pPr>
    </w:p>
    <w:p w14:paraId="2B3C796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gramStart"/>
      <w:r w:rsidRPr="00B8048B">
        <w:rPr>
          <w:rFonts w:ascii="Courier New" w:hAnsi="Courier New" w:cs="Courier New"/>
          <w:sz w:val="22"/>
          <w:szCs w:val="22"/>
          <w:lang w:val="en-US"/>
        </w:rPr>
        <w:t>Highlight{</w:t>
      </w:r>
      <w:proofErr w:type="gramEnd"/>
    </w:p>
    <w:p w14:paraId="4A0B0E2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id;</w:t>
      </w:r>
    </w:p>
    <w:p w14:paraId="252BF4C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initialized;</w:t>
      </w:r>
    </w:p>
    <w:p w14:paraId="2259FF4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w:t>
      </w:r>
      <w:proofErr w:type="spellEnd"/>
      <w:r w:rsidRPr="00B8048B">
        <w:rPr>
          <w:rFonts w:ascii="Courier New" w:hAnsi="Courier New" w:cs="Courier New"/>
          <w:sz w:val="22"/>
          <w:szCs w:val="22"/>
          <w:lang w:val="en-US"/>
        </w:rPr>
        <w:t>;</w:t>
      </w:r>
    </w:p>
    <w:p w14:paraId="71A36590" w14:textId="77777777" w:rsidR="00B8048B" w:rsidRPr="00B8048B" w:rsidRDefault="00B8048B" w:rsidP="00B8048B">
      <w:pPr>
        <w:spacing w:after="0" w:line="240" w:lineRule="auto"/>
        <w:rPr>
          <w:rFonts w:ascii="Courier New" w:hAnsi="Courier New" w:cs="Courier New"/>
          <w:sz w:val="22"/>
          <w:szCs w:val="22"/>
          <w:lang w:val="en-US"/>
        </w:rPr>
      </w:pPr>
    </w:p>
    <w:p w14:paraId="247C418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address maker;</w:t>
      </w:r>
    </w:p>
    <w:p w14:paraId="4DEB51A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requestCreationDateTime</w:t>
      </w:r>
      <w:proofErr w:type="spellEnd"/>
      <w:r w:rsidRPr="00B8048B">
        <w:rPr>
          <w:rFonts w:ascii="Courier New" w:hAnsi="Courier New" w:cs="Courier New"/>
          <w:sz w:val="22"/>
          <w:szCs w:val="22"/>
          <w:lang w:val="en-US"/>
        </w:rPr>
        <w:t>;</w:t>
      </w:r>
    </w:p>
    <w:p w14:paraId="57A7690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reward;</w:t>
      </w:r>
    </w:p>
    <w:p w14:paraId="4C75F03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string message;</w:t>
      </w:r>
    </w:p>
    <w:p w14:paraId="638D35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3B4314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approvedToChain</w:t>
      </w:r>
      <w:proofErr w:type="spellEnd"/>
      <w:r w:rsidRPr="00B8048B">
        <w:rPr>
          <w:rFonts w:ascii="Courier New" w:hAnsi="Courier New" w:cs="Courier New"/>
          <w:sz w:val="22"/>
          <w:szCs w:val="22"/>
          <w:lang w:val="en-US"/>
        </w:rPr>
        <w:t>;</w:t>
      </w:r>
    </w:p>
    <w:p w14:paraId="1785CFC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bool </w:t>
      </w:r>
      <w:proofErr w:type="spellStart"/>
      <w:r w:rsidRPr="00B8048B">
        <w:rPr>
          <w:rFonts w:ascii="Courier New" w:hAnsi="Courier New" w:cs="Courier New"/>
          <w:sz w:val="22"/>
          <w:szCs w:val="22"/>
          <w:lang w:val="en-US"/>
        </w:rPr>
        <w:t>madeByOwner</w:t>
      </w:r>
      <w:proofErr w:type="spellEnd"/>
      <w:r w:rsidRPr="00B8048B">
        <w:rPr>
          <w:rFonts w:ascii="Courier New" w:hAnsi="Courier New" w:cs="Courier New"/>
          <w:sz w:val="22"/>
          <w:szCs w:val="22"/>
          <w:lang w:val="en-US"/>
        </w:rPr>
        <w:t>;</w:t>
      </w:r>
    </w:p>
    <w:p w14:paraId="0380509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additionToChainDateTime</w:t>
      </w:r>
      <w:proofErr w:type="spellEnd"/>
      <w:r w:rsidRPr="00B8048B">
        <w:rPr>
          <w:rFonts w:ascii="Courier New" w:hAnsi="Courier New" w:cs="Courier New"/>
          <w:sz w:val="22"/>
          <w:szCs w:val="22"/>
          <w:lang w:val="en-US"/>
        </w:rPr>
        <w:t>;</w:t>
      </w:r>
    </w:p>
    <w:p w14:paraId="6CA1A300" w14:textId="77777777" w:rsidR="00B8048B" w:rsidRPr="00B8048B" w:rsidRDefault="00B8048B" w:rsidP="00B8048B">
      <w:pPr>
        <w:spacing w:after="0" w:line="240" w:lineRule="auto"/>
        <w:rPr>
          <w:rFonts w:ascii="Courier New" w:hAnsi="Courier New" w:cs="Courier New"/>
          <w:sz w:val="22"/>
          <w:szCs w:val="22"/>
          <w:lang w:val="en-US"/>
        </w:rPr>
      </w:pPr>
    </w:p>
    <w:p w14:paraId="0FF71C8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maintenanceData</w:t>
      </w:r>
      <w:proofErr w:type="spellEnd"/>
      <w:r w:rsidRPr="00B8048B">
        <w:rPr>
          <w:rFonts w:ascii="Courier New" w:hAnsi="Courier New" w:cs="Courier New"/>
          <w:sz w:val="22"/>
          <w:szCs w:val="22"/>
          <w:lang w:val="en-US"/>
        </w:rPr>
        <w:t>;</w:t>
      </w:r>
    </w:p>
    <w:p w14:paraId="160E45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3C93E7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124D1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struct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w:t>
      </w:r>
    </w:p>
    <w:p w14:paraId="4C7F1CF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engine;</w:t>
      </w:r>
    </w:p>
    <w:p w14:paraId="43880C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tires;</w:t>
      </w:r>
    </w:p>
    <w:p w14:paraId="5560B83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t>bool pedals;</w:t>
      </w:r>
    </w:p>
    <w:p w14:paraId="7A89083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brakes;</w:t>
      </w:r>
    </w:p>
    <w:p w14:paraId="760C790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bool interior;</w:t>
      </w:r>
    </w:p>
    <w:p w14:paraId="578BB59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5C35188" w14:textId="77777777" w:rsidR="00B8048B" w:rsidRPr="00B8048B" w:rsidRDefault="00B8048B" w:rsidP="00B8048B">
      <w:pPr>
        <w:spacing w:after="0" w:line="240" w:lineRule="auto"/>
        <w:rPr>
          <w:rFonts w:ascii="Courier New" w:hAnsi="Courier New" w:cs="Courier New"/>
          <w:sz w:val="22"/>
          <w:szCs w:val="22"/>
          <w:lang w:val="en-US"/>
        </w:rPr>
      </w:pPr>
    </w:p>
    <w:p w14:paraId="511B8D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xml:space="preserve">  (</w:t>
      </w:r>
      <w:proofErr w:type="gramEnd"/>
      <w:r w:rsidRPr="00B8048B">
        <w:rPr>
          <w:rFonts w:ascii="Courier New" w:hAnsi="Courier New" w:cs="Courier New"/>
          <w:sz w:val="22"/>
          <w:szCs w:val="22"/>
          <w:lang w:val="en-US"/>
        </w:rPr>
        <w:t>bool[] _status) internal returns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w:t>
      </w:r>
    </w:p>
    <w:p w14:paraId="291B9836" w14:textId="77777777" w:rsidR="00B8048B" w:rsidRPr="00B8048B" w:rsidRDefault="00B8048B" w:rsidP="00B8048B">
      <w:pPr>
        <w:spacing w:after="0" w:line="240" w:lineRule="auto"/>
        <w:rPr>
          <w:rFonts w:ascii="Courier New" w:hAnsi="Courier New" w:cs="Courier New"/>
          <w:sz w:val="22"/>
          <w:szCs w:val="22"/>
          <w:lang w:val="en-US"/>
        </w:rPr>
      </w:pPr>
    </w:p>
    <w:p w14:paraId="22AB25F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if (_</w:t>
      </w:r>
      <w:proofErr w:type="spellStart"/>
      <w:proofErr w:type="gramStart"/>
      <w:r w:rsidRPr="00B8048B">
        <w:rPr>
          <w:rFonts w:ascii="Courier New" w:hAnsi="Courier New" w:cs="Courier New"/>
          <w:sz w:val="22"/>
          <w:szCs w:val="22"/>
          <w:lang w:val="en-US"/>
        </w:rPr>
        <w:t>status.length</w:t>
      </w:r>
      <w:proofErr w:type="spellEnd"/>
      <w:proofErr w:type="gramEnd"/>
      <w:r w:rsidRPr="00B8048B">
        <w:rPr>
          <w:rFonts w:ascii="Courier New" w:hAnsi="Courier New" w:cs="Courier New"/>
          <w:sz w:val="22"/>
          <w:szCs w:val="22"/>
          <w:lang w:val="en-US"/>
        </w:rPr>
        <w:t xml:space="preserve"> != 5){</w:t>
      </w:r>
    </w:p>
    <w:p w14:paraId="1ADB2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r w:rsidRPr="00B8048B">
        <w:rPr>
          <w:rFonts w:ascii="Courier New" w:hAnsi="Courier New" w:cs="Courier New"/>
          <w:sz w:val="22"/>
          <w:szCs w:val="22"/>
          <w:lang w:val="en-US"/>
        </w:rPr>
        <w:tab/>
        <w:t>throw;</w:t>
      </w:r>
    </w:p>
    <w:p w14:paraId="643109E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
    <w:p w14:paraId="4854B95B" w14:textId="77777777" w:rsidR="00B8048B" w:rsidRPr="00B8048B" w:rsidRDefault="00B8048B" w:rsidP="00B8048B">
      <w:pPr>
        <w:spacing w:after="0" w:line="240" w:lineRule="auto"/>
        <w:rPr>
          <w:rFonts w:ascii="Courier New" w:hAnsi="Courier New" w:cs="Courier New"/>
          <w:sz w:val="22"/>
          <w:szCs w:val="22"/>
          <w:lang w:val="en-US"/>
        </w:rPr>
      </w:pPr>
    </w:p>
    <w:p w14:paraId="7557AF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tasks = </w:t>
      </w:r>
      <w:proofErr w:type="spellStart"/>
      <w:proofErr w:type="gram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w:t>
      </w:r>
    </w:p>
    <w:p w14:paraId="4002F9B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engine:_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[0],</w:t>
      </w:r>
    </w:p>
    <w:p w14:paraId="4D32DD7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tires:_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[1],</w:t>
      </w:r>
    </w:p>
    <w:p w14:paraId="3367CF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pedals:_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[2],</w:t>
      </w:r>
    </w:p>
    <w:p w14:paraId="308FC86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brakes:_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[3],</w:t>
      </w:r>
    </w:p>
    <w:p w14:paraId="1707D0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proofErr w:type="gramStart"/>
      <w:r w:rsidRPr="00B8048B">
        <w:rPr>
          <w:rFonts w:ascii="Courier New" w:hAnsi="Courier New" w:cs="Courier New"/>
          <w:sz w:val="22"/>
          <w:szCs w:val="22"/>
          <w:lang w:val="en-US"/>
        </w:rPr>
        <w:t>interior:_</w:t>
      </w:r>
      <w:proofErr w:type="gramEnd"/>
      <w:r w:rsidRPr="00B8048B">
        <w:rPr>
          <w:rFonts w:ascii="Courier New" w:hAnsi="Courier New" w:cs="Courier New"/>
          <w:sz w:val="22"/>
          <w:szCs w:val="22"/>
          <w:lang w:val="en-US"/>
        </w:rPr>
        <w:t>status</w:t>
      </w:r>
      <w:proofErr w:type="spellEnd"/>
      <w:r w:rsidRPr="00B8048B">
        <w:rPr>
          <w:rFonts w:ascii="Courier New" w:hAnsi="Courier New" w:cs="Courier New"/>
          <w:sz w:val="22"/>
          <w:szCs w:val="22"/>
          <w:lang w:val="en-US"/>
        </w:rPr>
        <w:t>[4]</w:t>
      </w:r>
    </w:p>
    <w:p w14:paraId="21DCDAE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30C6C5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548A39A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return tasks;</w:t>
      </w:r>
    </w:p>
    <w:p w14:paraId="55D3DE11" w14:textId="77777777" w:rsidR="00B8048B" w:rsidRPr="00B8048B" w:rsidRDefault="00B8048B" w:rsidP="00B8048B">
      <w:pPr>
        <w:spacing w:after="0" w:line="240" w:lineRule="auto"/>
        <w:rPr>
          <w:rFonts w:ascii="Courier New" w:hAnsi="Courier New" w:cs="Courier New"/>
          <w:sz w:val="22"/>
          <w:szCs w:val="22"/>
          <w:lang w:val="en-US"/>
        </w:rPr>
      </w:pPr>
    </w:p>
    <w:p w14:paraId="3BFB16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A6B481" w14:textId="77777777" w:rsidR="00B8048B" w:rsidRPr="00B8048B" w:rsidRDefault="00B8048B" w:rsidP="00B8048B">
      <w:pPr>
        <w:spacing w:after="0" w:line="240" w:lineRule="auto"/>
        <w:rPr>
          <w:rFonts w:ascii="Courier New" w:hAnsi="Courier New" w:cs="Courier New"/>
          <w:sz w:val="22"/>
          <w:szCs w:val="22"/>
          <w:lang w:val="en-US"/>
        </w:rPr>
      </w:pPr>
    </w:p>
    <w:p w14:paraId="5867804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spellStart"/>
      <w:r w:rsidRPr="00B8048B">
        <w:rPr>
          <w:rFonts w:ascii="Courier New" w:hAnsi="Courier New" w:cs="Courier New"/>
          <w:sz w:val="22"/>
          <w:szCs w:val="22"/>
          <w:lang w:val="en-US"/>
        </w:rPr>
        <w:t>enum</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HighlightTypes</w:t>
      </w:r>
      <w:proofErr w:type="spellEnd"/>
      <w:r w:rsidRPr="00B8048B">
        <w:rPr>
          <w:rFonts w:ascii="Courier New" w:hAnsi="Courier New" w:cs="Courier New"/>
          <w:sz w:val="22"/>
          <w:szCs w:val="22"/>
          <w:lang w:val="en-US"/>
        </w:rPr>
        <w:t xml:space="preserve"> {</w:t>
      </w:r>
    </w:p>
    <w:p w14:paraId="15B0B4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Review,</w:t>
      </w:r>
    </w:p>
    <w:p w14:paraId="3717DF1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Maintenance</w:t>
      </w:r>
    </w:p>
    <w:p w14:paraId="29D6A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2ADA8AE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1D0EAAA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56B5F5D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//https://ntgroup.studio.crasman.fi/pub/web/vianor/pdf/Vianor_perushuolto_plus.pdf</w:t>
      </w:r>
    </w:p>
    <w:p w14:paraId="1DA49717" w14:textId="77777777" w:rsidR="00B8048B" w:rsidRPr="00B8048B" w:rsidRDefault="00B8048B" w:rsidP="00B8048B">
      <w:pPr>
        <w:spacing w:after="0" w:line="240" w:lineRule="auto"/>
        <w:rPr>
          <w:rFonts w:ascii="Courier New" w:hAnsi="Courier New" w:cs="Courier New"/>
          <w:sz w:val="22"/>
          <w:szCs w:val="22"/>
          <w:lang w:val="en-US"/>
        </w:rPr>
      </w:pPr>
    </w:p>
    <w:p w14:paraId="4E45155C" w14:textId="77777777" w:rsidR="00B8048B" w:rsidRPr="00B8048B" w:rsidRDefault="00B8048B" w:rsidP="00B8048B">
      <w:pPr>
        <w:spacing w:after="0" w:line="240" w:lineRule="auto"/>
        <w:rPr>
          <w:rFonts w:ascii="Courier New" w:hAnsi="Courier New" w:cs="Courier New"/>
          <w:sz w:val="22"/>
          <w:szCs w:val="22"/>
          <w:lang w:val="en-US"/>
        </w:rPr>
      </w:pPr>
    </w:p>
    <w:p w14:paraId="4B51599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GetMaintenanceStatus</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Highlight _h) internal returns (</w:t>
      </w:r>
    </w:p>
    <w:p w14:paraId="0AE7CB2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w:t>
      </w:r>
    </w:p>
    <w:p w14:paraId="79697F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_tires,</w:t>
      </w:r>
    </w:p>
    <w:p w14:paraId="5F4632B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_pedals,</w:t>
      </w:r>
    </w:p>
    <w:p w14:paraId="2313C2A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_brakes,</w:t>
      </w:r>
    </w:p>
    <w:p w14:paraId="481EB73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bool _interior</w:t>
      </w:r>
    </w:p>
    <w:p w14:paraId="5D6878B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0BEB4731" w14:textId="77777777" w:rsidR="00B8048B" w:rsidRPr="00B8048B" w:rsidRDefault="00B8048B" w:rsidP="00B8048B">
      <w:pPr>
        <w:spacing w:after="0" w:line="240" w:lineRule="auto"/>
        <w:rPr>
          <w:rFonts w:ascii="Courier New" w:hAnsi="Courier New" w:cs="Courier New"/>
          <w:sz w:val="22"/>
          <w:szCs w:val="22"/>
          <w:lang w:val="en-US"/>
        </w:rPr>
      </w:pPr>
    </w:p>
    <w:p w14:paraId="5C16E64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MaintenanceTasks</w:t>
      </w:r>
      <w:proofErr w:type="spellEnd"/>
      <w:r w:rsidRPr="00B8048B">
        <w:rPr>
          <w:rFonts w:ascii="Courier New" w:hAnsi="Courier New" w:cs="Courier New"/>
          <w:sz w:val="22"/>
          <w:szCs w:val="22"/>
          <w:lang w:val="en-US"/>
        </w:rPr>
        <w:t xml:space="preserve"> memory data = _</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w:t>
      </w:r>
    </w:p>
    <w:p w14:paraId="758E57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data.engine</w:t>
      </w:r>
      <w:proofErr w:type="spellEnd"/>
      <w:proofErr w:type="gramEnd"/>
      <w:r w:rsidRPr="00B8048B">
        <w:rPr>
          <w:rFonts w:ascii="Courier New" w:hAnsi="Courier New" w:cs="Courier New"/>
          <w:sz w:val="22"/>
          <w:szCs w:val="22"/>
          <w:lang w:val="en-US"/>
        </w:rPr>
        <w:t>;</w:t>
      </w:r>
    </w:p>
    <w:p w14:paraId="70CABA3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data.tires</w:t>
      </w:r>
      <w:proofErr w:type="spellEnd"/>
      <w:proofErr w:type="gramEnd"/>
      <w:r w:rsidRPr="00B8048B">
        <w:rPr>
          <w:rFonts w:ascii="Courier New" w:hAnsi="Courier New" w:cs="Courier New"/>
          <w:sz w:val="22"/>
          <w:szCs w:val="22"/>
          <w:lang w:val="en-US"/>
        </w:rPr>
        <w:t>;</w:t>
      </w:r>
    </w:p>
    <w:p w14:paraId="2C56EE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data.pedals</w:t>
      </w:r>
      <w:proofErr w:type="spellEnd"/>
      <w:proofErr w:type="gramEnd"/>
      <w:r w:rsidRPr="00B8048B">
        <w:rPr>
          <w:rFonts w:ascii="Courier New" w:hAnsi="Courier New" w:cs="Courier New"/>
          <w:sz w:val="22"/>
          <w:szCs w:val="22"/>
          <w:lang w:val="en-US"/>
        </w:rPr>
        <w:t>;</w:t>
      </w:r>
    </w:p>
    <w:p w14:paraId="1E06B89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data.brakes</w:t>
      </w:r>
      <w:proofErr w:type="spellEnd"/>
      <w:proofErr w:type="gramEnd"/>
      <w:r w:rsidRPr="00B8048B">
        <w:rPr>
          <w:rFonts w:ascii="Courier New" w:hAnsi="Courier New" w:cs="Courier New"/>
          <w:sz w:val="22"/>
          <w:szCs w:val="22"/>
          <w:lang w:val="en-US"/>
        </w:rPr>
        <w:t>;</w:t>
      </w:r>
    </w:p>
    <w:p w14:paraId="02E3B07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_</w:t>
      </w:r>
      <w:proofErr w:type="spellStart"/>
      <w:r w:rsidRPr="00B8048B">
        <w:rPr>
          <w:rFonts w:ascii="Courier New" w:hAnsi="Courier New" w:cs="Courier New"/>
          <w:sz w:val="22"/>
          <w:szCs w:val="22"/>
          <w:lang w:val="en-US"/>
        </w:rPr>
        <w:t>eng</w:t>
      </w:r>
      <w:proofErr w:type="spellEnd"/>
      <w:r w:rsidRPr="00B8048B">
        <w:rPr>
          <w:rFonts w:ascii="Courier New" w:hAnsi="Courier New" w:cs="Courier New"/>
          <w:sz w:val="22"/>
          <w:szCs w:val="22"/>
          <w:lang w:val="en-US"/>
        </w:rPr>
        <w:t xml:space="preserve"> = </w:t>
      </w:r>
      <w:proofErr w:type="spellStart"/>
      <w:proofErr w:type="gramStart"/>
      <w:r w:rsidRPr="00B8048B">
        <w:rPr>
          <w:rFonts w:ascii="Courier New" w:hAnsi="Courier New" w:cs="Courier New"/>
          <w:sz w:val="22"/>
          <w:szCs w:val="22"/>
          <w:lang w:val="en-US"/>
        </w:rPr>
        <w:t>data.interior</w:t>
      </w:r>
      <w:proofErr w:type="spellEnd"/>
      <w:proofErr w:type="gramEnd"/>
      <w:r w:rsidRPr="00B8048B">
        <w:rPr>
          <w:rFonts w:ascii="Courier New" w:hAnsi="Courier New" w:cs="Courier New"/>
          <w:sz w:val="22"/>
          <w:szCs w:val="22"/>
          <w:lang w:val="en-US"/>
        </w:rPr>
        <w:t>;</w:t>
      </w:r>
    </w:p>
    <w:p w14:paraId="73F6005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p>
    <w:p w14:paraId="3F775F5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6191B92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2E79665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roofErr w:type="gramStart"/>
      <w:r w:rsidRPr="00B8048B">
        <w:rPr>
          <w:rFonts w:ascii="Courier New" w:hAnsi="Courier New" w:cs="Courier New"/>
          <w:sz w:val="22"/>
          <w:szCs w:val="22"/>
          <w:lang w:val="en-US"/>
        </w:rPr>
        <w:t xml:space="preserve">function  </w:t>
      </w:r>
      <w:proofErr w:type="spellStart"/>
      <w:r w:rsidRPr="00B8048B">
        <w:rPr>
          <w:rFonts w:ascii="Courier New" w:hAnsi="Courier New" w:cs="Courier New"/>
          <w:sz w:val="22"/>
          <w:szCs w:val="22"/>
          <w:lang w:val="en-US"/>
        </w:rPr>
        <w:t>NewHighlightRequest</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_message)internal returns ( Highlight){</w:t>
      </w:r>
    </w:p>
    <w:p w14:paraId="0256CD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71D2BA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1521972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h.id=_id;</w:t>
      </w:r>
    </w:p>
    <w:p w14:paraId="44B0244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346BCC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6857A4D" w14:textId="77777777" w:rsidR="00B8048B" w:rsidRPr="00B8048B" w:rsidRDefault="00B8048B" w:rsidP="00B8048B">
      <w:pPr>
        <w:spacing w:after="0" w:line="240" w:lineRule="auto"/>
        <w:rPr>
          <w:rFonts w:ascii="Courier New" w:hAnsi="Courier New" w:cs="Courier New"/>
          <w:sz w:val="22"/>
          <w:szCs w:val="22"/>
          <w:lang w:val="en-US"/>
        </w:rPr>
      </w:pPr>
    </w:p>
    <w:p w14:paraId="69B1912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5C1B1D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174698A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=_reward;</w:t>
      </w:r>
    </w:p>
    <w:p w14:paraId="0A5B1583"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63550A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070395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=false;</w:t>
      </w:r>
    </w:p>
    <w:p w14:paraId="7C53BE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 </w:t>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=false;</w:t>
      </w:r>
    </w:p>
    <w:p w14:paraId="33ADF81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3412A92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4AF0E6A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16CCB30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45FD467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internal returns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w:t>
      </w:r>
    </w:p>
    <w:p w14:paraId="20856082" w14:textId="77777777" w:rsidR="00B8048B" w:rsidRPr="00B8048B" w:rsidRDefault="00B8048B" w:rsidP="00B8048B">
      <w:pPr>
        <w:spacing w:after="0" w:line="240" w:lineRule="auto"/>
        <w:rPr>
          <w:rFonts w:ascii="Courier New" w:hAnsi="Courier New" w:cs="Courier New"/>
          <w:sz w:val="22"/>
          <w:szCs w:val="22"/>
          <w:lang w:val="en-US"/>
        </w:rPr>
      </w:pPr>
    </w:p>
    <w:p w14:paraId="37D418D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Highlight memory h;</w:t>
      </w:r>
    </w:p>
    <w:p w14:paraId="5EC8EF9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5D9CD37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h.id=_id;</w:t>
      </w:r>
    </w:p>
    <w:p w14:paraId="6468707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lastRenderedPageBreak/>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h.initialized</w:t>
      </w:r>
      <w:proofErr w:type="spellEnd"/>
      <w:proofErr w:type="gramEnd"/>
      <w:r w:rsidRPr="00B8048B">
        <w:rPr>
          <w:rFonts w:ascii="Courier New" w:hAnsi="Courier New" w:cs="Courier New"/>
          <w:sz w:val="22"/>
          <w:szCs w:val="22"/>
          <w:lang w:val="en-US"/>
        </w:rPr>
        <w:t>=true;</w:t>
      </w:r>
    </w:p>
    <w:p w14:paraId="15B04E7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HighlightTypes.Review</w:t>
      </w:r>
      <w:proofErr w:type="spellEnd"/>
      <w:r w:rsidRPr="00B8048B">
        <w:rPr>
          <w:rFonts w:ascii="Courier New" w:hAnsi="Courier New" w:cs="Courier New"/>
          <w:sz w:val="22"/>
          <w:szCs w:val="22"/>
          <w:lang w:val="en-US"/>
        </w:rPr>
        <w:t>);</w:t>
      </w:r>
    </w:p>
    <w:p w14:paraId="27BF0A04" w14:textId="77777777" w:rsidR="00B8048B" w:rsidRPr="00B8048B" w:rsidRDefault="00B8048B" w:rsidP="00B8048B">
      <w:pPr>
        <w:spacing w:after="0" w:line="240" w:lineRule="auto"/>
        <w:rPr>
          <w:rFonts w:ascii="Courier New" w:hAnsi="Courier New" w:cs="Courier New"/>
          <w:sz w:val="22"/>
          <w:szCs w:val="22"/>
          <w:lang w:val="en-US"/>
        </w:rPr>
      </w:pPr>
    </w:p>
    <w:p w14:paraId="66F00CA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h.maker</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msg.sender</w:t>
      </w:r>
      <w:proofErr w:type="spellEnd"/>
      <w:r w:rsidRPr="00B8048B">
        <w:rPr>
          <w:rFonts w:ascii="Courier New" w:hAnsi="Courier New" w:cs="Courier New"/>
          <w:sz w:val="22"/>
          <w:szCs w:val="22"/>
          <w:lang w:val="en-US"/>
        </w:rPr>
        <w:t>;</w:t>
      </w:r>
    </w:p>
    <w:p w14:paraId="22231ECB"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h.requestCreationDateTime</w:t>
      </w:r>
      <w:proofErr w:type="spellEnd"/>
      <w:proofErr w:type="gramEnd"/>
      <w:r w:rsidRPr="00B8048B">
        <w:rPr>
          <w:rFonts w:ascii="Courier New" w:hAnsi="Courier New" w:cs="Courier New"/>
          <w:sz w:val="22"/>
          <w:szCs w:val="22"/>
          <w:lang w:val="en-US"/>
        </w:rPr>
        <w:t>=now;</w:t>
      </w:r>
    </w:p>
    <w:p w14:paraId="3861125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h.reward</w:t>
      </w:r>
      <w:proofErr w:type="spellEnd"/>
      <w:proofErr w:type="gramEnd"/>
      <w:r w:rsidRPr="00B8048B">
        <w:rPr>
          <w:rFonts w:ascii="Courier New" w:hAnsi="Courier New" w:cs="Courier New"/>
          <w:sz w:val="22"/>
          <w:szCs w:val="22"/>
          <w:lang w:val="en-US"/>
        </w:rPr>
        <w:t>=0;</w:t>
      </w:r>
    </w:p>
    <w:p w14:paraId="7F0936B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h.message</w:t>
      </w:r>
      <w:proofErr w:type="spellEnd"/>
      <w:proofErr w:type="gramEnd"/>
      <w:r w:rsidRPr="00B8048B">
        <w:rPr>
          <w:rFonts w:ascii="Courier New" w:hAnsi="Courier New" w:cs="Courier New"/>
          <w:sz w:val="22"/>
          <w:szCs w:val="22"/>
          <w:lang w:val="en-US"/>
        </w:rPr>
        <w:t>=_message;</w:t>
      </w:r>
    </w:p>
    <w:p w14:paraId="1F861E7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74CB13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5436BAC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h.madeByOwner</w:t>
      </w:r>
      <w:proofErr w:type="spellEnd"/>
      <w:proofErr w:type="gramEnd"/>
      <w:r w:rsidRPr="00B8048B">
        <w:rPr>
          <w:rFonts w:ascii="Courier New" w:hAnsi="Courier New" w:cs="Courier New"/>
          <w:sz w:val="22"/>
          <w:szCs w:val="22"/>
          <w:lang w:val="en-US"/>
        </w:rPr>
        <w:t>=true;</w:t>
      </w:r>
    </w:p>
    <w:p w14:paraId="52A9638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 xml:space="preserve"> = now;</w:t>
      </w:r>
    </w:p>
    <w:p w14:paraId="475CF595" w14:textId="77777777" w:rsidR="00B8048B" w:rsidRPr="00B8048B" w:rsidRDefault="00B8048B" w:rsidP="00B8048B">
      <w:pPr>
        <w:spacing w:after="0" w:line="240" w:lineRule="auto"/>
        <w:rPr>
          <w:rFonts w:ascii="Courier New" w:hAnsi="Courier New" w:cs="Courier New"/>
          <w:sz w:val="22"/>
          <w:szCs w:val="22"/>
          <w:lang w:val="en-US"/>
        </w:rPr>
      </w:pPr>
    </w:p>
    <w:p w14:paraId="54463B6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2561DC4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p>
    <w:p w14:paraId="364D2F7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4A21E81A" w14:textId="77777777" w:rsidR="00B8048B" w:rsidRPr="00B8048B" w:rsidRDefault="00B8048B" w:rsidP="00B8048B">
      <w:pPr>
        <w:spacing w:after="0" w:line="240" w:lineRule="auto"/>
        <w:rPr>
          <w:rFonts w:ascii="Courier New" w:hAnsi="Courier New" w:cs="Courier New"/>
          <w:sz w:val="22"/>
          <w:szCs w:val="22"/>
          <w:lang w:val="en-US"/>
        </w:rPr>
      </w:pPr>
    </w:p>
    <w:p w14:paraId="11D2166C" w14:textId="77777777" w:rsidR="00B8048B" w:rsidRPr="00B8048B" w:rsidRDefault="00B8048B" w:rsidP="00B8048B">
      <w:pPr>
        <w:spacing w:after="0" w:line="240" w:lineRule="auto"/>
        <w:rPr>
          <w:rFonts w:ascii="Courier New" w:hAnsi="Courier New" w:cs="Courier New"/>
          <w:sz w:val="22"/>
          <w:szCs w:val="22"/>
          <w:lang w:val="en-US"/>
        </w:rPr>
      </w:pPr>
    </w:p>
    <w:p w14:paraId="43B2F31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proofErr w:type="gramStart"/>
      <w:r w:rsidRPr="00B8048B">
        <w:rPr>
          <w:rFonts w:ascii="Courier New" w:hAnsi="Courier New" w:cs="Courier New"/>
          <w:sz w:val="22"/>
          <w:szCs w:val="22"/>
          <w:lang w:val="en-US"/>
        </w:rPr>
        <w:t>NewMaintenanceHighlightRequest</w:t>
      </w:r>
      <w:proofErr w:type="spellEnd"/>
      <w:r w:rsidRPr="00B8048B">
        <w:rPr>
          <w:rFonts w:ascii="Courier New" w:hAnsi="Courier New" w:cs="Courier New"/>
          <w:sz w:val="22"/>
          <w:szCs w:val="22"/>
          <w:lang w:val="en-US"/>
        </w:rPr>
        <w:t xml:space="preserve">  (</w:t>
      </w:r>
      <w:proofErr w:type="spellStart"/>
      <w:proofErr w:type="gramEnd"/>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w:t>
      </w:r>
      <w:proofErr w:type="spellStart"/>
      <w:r w:rsidRPr="00B8048B">
        <w:rPr>
          <w:rFonts w:ascii="Courier New" w:hAnsi="Courier New" w:cs="Courier New"/>
          <w:sz w:val="22"/>
          <w:szCs w:val="22"/>
          <w:lang w:val="en-US"/>
        </w:rPr>
        <w:t>reward,string</w:t>
      </w:r>
      <w:proofErr w:type="spellEnd"/>
      <w:r w:rsidRPr="00B8048B">
        <w:rPr>
          <w:rFonts w:ascii="Courier New" w:hAnsi="Courier New" w:cs="Courier New"/>
          <w:sz w:val="22"/>
          <w:szCs w:val="22"/>
          <w:lang w:val="en-US"/>
        </w:rPr>
        <w:t xml:space="preserve"> _message,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4323B81B" w14:textId="77777777" w:rsidR="00B8048B" w:rsidRPr="00B8048B" w:rsidRDefault="00B8048B" w:rsidP="00B8048B">
      <w:pPr>
        <w:spacing w:after="0" w:line="240" w:lineRule="auto"/>
        <w:rPr>
          <w:rFonts w:ascii="Courier New" w:hAnsi="Courier New" w:cs="Courier New"/>
          <w:sz w:val="22"/>
          <w:szCs w:val="22"/>
          <w:lang w:val="en-US"/>
        </w:rPr>
      </w:pPr>
    </w:p>
    <w:p w14:paraId="4C5AB0FC"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NewHighlightRequest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_reward, _message);</w:t>
      </w:r>
    </w:p>
    <w:p w14:paraId="4E4490D5" w14:textId="77777777" w:rsidR="00B8048B" w:rsidRPr="00B8048B" w:rsidRDefault="00B8048B" w:rsidP="00B8048B">
      <w:pPr>
        <w:spacing w:after="0" w:line="240" w:lineRule="auto"/>
        <w:rPr>
          <w:rFonts w:ascii="Courier New" w:hAnsi="Courier New" w:cs="Courier New"/>
          <w:sz w:val="22"/>
          <w:szCs w:val="22"/>
          <w:lang w:val="en-US"/>
        </w:rPr>
      </w:pPr>
    </w:p>
    <w:p w14:paraId="37751AB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228DAD94" w14:textId="77777777" w:rsidR="00B8048B" w:rsidRPr="00B8048B" w:rsidRDefault="00B8048B" w:rsidP="00B8048B">
      <w:pPr>
        <w:spacing w:after="0" w:line="240" w:lineRule="auto"/>
        <w:rPr>
          <w:rFonts w:ascii="Courier New" w:hAnsi="Courier New" w:cs="Courier New"/>
          <w:sz w:val="22"/>
          <w:szCs w:val="22"/>
          <w:lang w:val="en-US"/>
        </w:rPr>
      </w:pPr>
    </w:p>
    <w:p w14:paraId="6951935A" w14:textId="6F8397E8"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 _status) ;</w:t>
      </w:r>
    </w:p>
    <w:p w14:paraId="798ECE0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768265FD"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38F828A" w14:textId="77777777" w:rsidR="00B8048B" w:rsidRPr="00B8048B" w:rsidRDefault="00B8048B" w:rsidP="00B8048B">
      <w:pPr>
        <w:spacing w:after="0" w:line="240" w:lineRule="auto"/>
        <w:rPr>
          <w:rFonts w:ascii="Courier New" w:hAnsi="Courier New" w:cs="Courier New"/>
          <w:sz w:val="22"/>
          <w:szCs w:val="22"/>
          <w:lang w:val="en-US"/>
        </w:rPr>
      </w:pPr>
    </w:p>
    <w:p w14:paraId="338FA3B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function </w:t>
      </w:r>
      <w:proofErr w:type="spellStart"/>
      <w:r w:rsidRPr="00B8048B">
        <w:rPr>
          <w:rFonts w:ascii="Courier New" w:hAnsi="Courier New" w:cs="Courier New"/>
          <w:sz w:val="22"/>
          <w:szCs w:val="22"/>
          <w:lang w:val="en-US"/>
        </w:rPr>
        <w:t>NewMaintenanceHighlight</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xml:space="preserve"> _id, string _message, </w:t>
      </w:r>
      <w:proofErr w:type="spellStart"/>
      <w:proofErr w:type="gram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 _</w:t>
      </w:r>
      <w:proofErr w:type="spellStart"/>
      <w:r w:rsidRPr="00B8048B">
        <w:rPr>
          <w:rFonts w:ascii="Courier New" w:hAnsi="Courier New" w:cs="Courier New"/>
          <w:sz w:val="22"/>
          <w:szCs w:val="22"/>
          <w:lang w:val="en-US"/>
        </w:rPr>
        <w:t>maints</w:t>
      </w:r>
      <w:proofErr w:type="spell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 _status) internal returns ( Highlight){</w:t>
      </w:r>
    </w:p>
    <w:p w14:paraId="2887F361"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0290928E"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 xml:space="preserve">Highlight memory h = </w:t>
      </w:r>
      <w:proofErr w:type="spellStart"/>
      <w:proofErr w:type="gramStart"/>
      <w:r w:rsidRPr="00B8048B">
        <w:rPr>
          <w:rFonts w:ascii="Courier New" w:hAnsi="Courier New" w:cs="Courier New"/>
          <w:sz w:val="22"/>
          <w:szCs w:val="22"/>
          <w:lang w:val="en-US"/>
        </w:rPr>
        <w:t>NewHighlight</w:t>
      </w:r>
      <w:proofErr w:type="spellEnd"/>
      <w:r w:rsidRPr="00B8048B">
        <w:rPr>
          <w:rFonts w:ascii="Courier New" w:hAnsi="Courier New" w:cs="Courier New"/>
          <w:sz w:val="22"/>
          <w:szCs w:val="22"/>
          <w:lang w:val="en-US"/>
        </w:rPr>
        <w:t>(</w:t>
      </w:r>
      <w:proofErr w:type="gramEnd"/>
      <w:r w:rsidRPr="00B8048B">
        <w:rPr>
          <w:rFonts w:ascii="Courier New" w:hAnsi="Courier New" w:cs="Courier New"/>
          <w:sz w:val="22"/>
          <w:szCs w:val="22"/>
          <w:lang w:val="en-US"/>
        </w:rPr>
        <w:t>_id, _message);</w:t>
      </w:r>
    </w:p>
    <w:p w14:paraId="7F52FB8B" w14:textId="77777777" w:rsidR="00B8048B" w:rsidRPr="00B8048B" w:rsidRDefault="00B8048B" w:rsidP="00B8048B">
      <w:pPr>
        <w:spacing w:after="0" w:line="240" w:lineRule="auto"/>
        <w:rPr>
          <w:rFonts w:ascii="Courier New" w:hAnsi="Courier New" w:cs="Courier New"/>
          <w:sz w:val="22"/>
          <w:szCs w:val="22"/>
          <w:lang w:val="en-US"/>
        </w:rPr>
      </w:pPr>
    </w:p>
    <w:p w14:paraId="2D88F8EA"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h.highlightType</w:t>
      </w:r>
      <w:proofErr w:type="spellEnd"/>
      <w:proofErr w:type="gramEnd"/>
      <w:r w:rsidRPr="00B8048B">
        <w:rPr>
          <w:rFonts w:ascii="Courier New" w:hAnsi="Courier New" w:cs="Courier New"/>
          <w:sz w:val="22"/>
          <w:szCs w:val="22"/>
          <w:lang w:val="en-US"/>
        </w:rPr>
        <w:t xml:space="preserve">= </w:t>
      </w:r>
      <w:proofErr w:type="spellStart"/>
      <w:r w:rsidRPr="00B8048B">
        <w:rPr>
          <w:rFonts w:ascii="Courier New" w:hAnsi="Courier New" w:cs="Courier New"/>
          <w:sz w:val="22"/>
          <w:szCs w:val="22"/>
          <w:lang w:val="en-US"/>
        </w:rPr>
        <w:t>uint</w:t>
      </w:r>
      <w:proofErr w:type="spellEnd"/>
      <w:r w:rsidRPr="00B8048B">
        <w:rPr>
          <w:rFonts w:ascii="Courier New" w:hAnsi="Courier New" w:cs="Courier New"/>
          <w:sz w:val="22"/>
          <w:szCs w:val="22"/>
          <w:lang w:val="en-US"/>
        </w:rPr>
        <w:t>(</w:t>
      </w:r>
      <w:proofErr w:type="spellStart"/>
      <w:r w:rsidRPr="00B8048B">
        <w:rPr>
          <w:rFonts w:ascii="Courier New" w:hAnsi="Courier New" w:cs="Courier New"/>
          <w:sz w:val="22"/>
          <w:szCs w:val="22"/>
          <w:lang w:val="en-US"/>
        </w:rPr>
        <w:t>HighlightTypes.Maintenance</w:t>
      </w:r>
      <w:proofErr w:type="spellEnd"/>
      <w:r w:rsidRPr="00B8048B">
        <w:rPr>
          <w:rFonts w:ascii="Courier New" w:hAnsi="Courier New" w:cs="Courier New"/>
          <w:sz w:val="22"/>
          <w:szCs w:val="22"/>
          <w:lang w:val="en-US"/>
        </w:rPr>
        <w:t>);</w:t>
      </w:r>
    </w:p>
    <w:p w14:paraId="7AC1E552"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r>
    </w:p>
    <w:p w14:paraId="7B878374"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w:t>
      </w:r>
      <w:proofErr w:type="spellStart"/>
      <w:proofErr w:type="gramStart"/>
      <w:r w:rsidRPr="00B8048B">
        <w:rPr>
          <w:rFonts w:ascii="Courier New" w:hAnsi="Courier New" w:cs="Courier New"/>
          <w:sz w:val="22"/>
          <w:szCs w:val="22"/>
          <w:lang w:val="en-US"/>
        </w:rPr>
        <w:t>h.maintenanceData</w:t>
      </w:r>
      <w:proofErr w:type="spellEnd"/>
      <w:proofErr w:type="gramEnd"/>
      <w:r w:rsidRPr="00B8048B">
        <w:rPr>
          <w:rFonts w:ascii="Courier New" w:hAnsi="Courier New" w:cs="Courier New"/>
          <w:sz w:val="22"/>
          <w:szCs w:val="22"/>
          <w:lang w:val="en-US"/>
        </w:rPr>
        <w:t xml:space="preserve"> = </w:t>
      </w:r>
      <w:proofErr w:type="spellStart"/>
      <w:r w:rsidRPr="00B8048B">
        <w:rPr>
          <w:rFonts w:ascii="Courier New" w:hAnsi="Courier New" w:cs="Courier New"/>
          <w:sz w:val="22"/>
          <w:szCs w:val="22"/>
          <w:lang w:val="en-US"/>
        </w:rPr>
        <w:t>CreateMaintenanceData</w:t>
      </w:r>
      <w:proofErr w:type="spellEnd"/>
      <w:r w:rsidRPr="00B8048B">
        <w:rPr>
          <w:rFonts w:ascii="Courier New" w:hAnsi="Courier New" w:cs="Courier New"/>
          <w:sz w:val="22"/>
          <w:szCs w:val="22"/>
          <w:lang w:val="en-US"/>
        </w:rPr>
        <w:t>(_status);</w:t>
      </w:r>
    </w:p>
    <w:p w14:paraId="18CB0556" w14:textId="77777777" w:rsidR="00B8048B" w:rsidRPr="00B8048B" w:rsidRDefault="00B8048B" w:rsidP="00B8048B">
      <w:pPr>
        <w:spacing w:after="0" w:line="240" w:lineRule="auto"/>
        <w:rPr>
          <w:rFonts w:ascii="Courier New" w:hAnsi="Courier New" w:cs="Courier New"/>
          <w:sz w:val="22"/>
          <w:szCs w:val="22"/>
          <w:lang w:val="en-US"/>
        </w:rPr>
      </w:pPr>
    </w:p>
    <w:p w14:paraId="3F986206"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r>
      <w:r w:rsidRPr="00B8048B">
        <w:rPr>
          <w:rFonts w:ascii="Courier New" w:hAnsi="Courier New" w:cs="Courier New"/>
          <w:sz w:val="22"/>
          <w:szCs w:val="22"/>
          <w:lang w:val="en-US"/>
        </w:rPr>
        <w:tab/>
        <w:t>return h;</w:t>
      </w:r>
    </w:p>
    <w:p w14:paraId="53F55958"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w:t>
      </w:r>
    </w:p>
    <w:p w14:paraId="067164A8" w14:textId="77777777" w:rsidR="00B8048B" w:rsidRPr="00B8048B" w:rsidRDefault="00B8048B" w:rsidP="00B8048B">
      <w:pPr>
        <w:spacing w:after="0" w:line="240" w:lineRule="auto"/>
        <w:rPr>
          <w:rFonts w:ascii="Courier New" w:hAnsi="Courier New" w:cs="Courier New"/>
          <w:sz w:val="22"/>
          <w:szCs w:val="22"/>
          <w:lang w:val="en-US"/>
        </w:rPr>
      </w:pPr>
    </w:p>
    <w:p w14:paraId="472F32C9"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function </w:t>
      </w:r>
      <w:proofErr w:type="spellStart"/>
      <w:r w:rsidRPr="00B8048B">
        <w:rPr>
          <w:rFonts w:ascii="Courier New" w:hAnsi="Courier New" w:cs="Courier New"/>
          <w:sz w:val="22"/>
          <w:szCs w:val="22"/>
          <w:lang w:val="en-US"/>
        </w:rPr>
        <w:t>PromoteHighlightRequest</w:t>
      </w:r>
      <w:proofErr w:type="spellEnd"/>
      <w:r w:rsidRPr="00B8048B">
        <w:rPr>
          <w:rFonts w:ascii="Courier New" w:hAnsi="Courier New" w:cs="Courier New"/>
          <w:sz w:val="22"/>
          <w:szCs w:val="22"/>
          <w:lang w:val="en-US"/>
        </w:rPr>
        <w:t xml:space="preserve"> </w:t>
      </w:r>
      <w:proofErr w:type="gramStart"/>
      <w:r w:rsidRPr="00B8048B">
        <w:rPr>
          <w:rFonts w:ascii="Courier New" w:hAnsi="Courier New" w:cs="Courier New"/>
          <w:sz w:val="22"/>
          <w:szCs w:val="22"/>
          <w:lang w:val="en-US"/>
        </w:rPr>
        <w:t>( Highlight</w:t>
      </w:r>
      <w:proofErr w:type="gramEnd"/>
      <w:r w:rsidRPr="00B8048B">
        <w:rPr>
          <w:rFonts w:ascii="Courier New" w:hAnsi="Courier New" w:cs="Courier New"/>
          <w:sz w:val="22"/>
          <w:szCs w:val="22"/>
          <w:lang w:val="en-US"/>
        </w:rPr>
        <w:t xml:space="preserve"> storage h) internal {</w:t>
      </w:r>
    </w:p>
    <w:p w14:paraId="78BC13DF"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h.approvedToChain</w:t>
      </w:r>
      <w:proofErr w:type="spellEnd"/>
      <w:proofErr w:type="gramEnd"/>
      <w:r w:rsidRPr="00B8048B">
        <w:rPr>
          <w:rFonts w:ascii="Courier New" w:hAnsi="Courier New" w:cs="Courier New"/>
          <w:sz w:val="22"/>
          <w:szCs w:val="22"/>
          <w:lang w:val="en-US"/>
        </w:rPr>
        <w:t>=true;</w:t>
      </w:r>
    </w:p>
    <w:p w14:paraId="62533D75"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ab/>
        <w:t xml:space="preserve">   </w:t>
      </w:r>
      <w:r w:rsidRPr="00B8048B">
        <w:rPr>
          <w:rFonts w:ascii="Courier New" w:hAnsi="Courier New" w:cs="Courier New"/>
          <w:sz w:val="22"/>
          <w:szCs w:val="22"/>
          <w:lang w:val="en-US"/>
        </w:rPr>
        <w:tab/>
      </w:r>
      <w:proofErr w:type="spellStart"/>
      <w:proofErr w:type="gramStart"/>
      <w:r w:rsidRPr="00B8048B">
        <w:rPr>
          <w:rFonts w:ascii="Courier New" w:hAnsi="Courier New" w:cs="Courier New"/>
          <w:sz w:val="22"/>
          <w:szCs w:val="22"/>
          <w:lang w:val="en-US"/>
        </w:rPr>
        <w:t>h.additionToChainDateTime</w:t>
      </w:r>
      <w:proofErr w:type="spellEnd"/>
      <w:proofErr w:type="gramEnd"/>
      <w:r w:rsidRPr="00B8048B">
        <w:rPr>
          <w:rFonts w:ascii="Courier New" w:hAnsi="Courier New" w:cs="Courier New"/>
          <w:sz w:val="22"/>
          <w:szCs w:val="22"/>
          <w:lang w:val="en-US"/>
        </w:rPr>
        <w:t>=now;</w:t>
      </w:r>
    </w:p>
    <w:p w14:paraId="2E699DA0" w14:textId="77777777" w:rsidR="00B8048B" w:rsidRPr="00B8048B" w:rsidRDefault="00B8048B" w:rsidP="00B8048B">
      <w:pPr>
        <w:spacing w:after="0" w:line="240" w:lineRule="auto"/>
        <w:rPr>
          <w:rFonts w:ascii="Courier New" w:hAnsi="Courier New" w:cs="Courier New"/>
          <w:sz w:val="22"/>
          <w:szCs w:val="22"/>
          <w:lang w:val="en-US"/>
        </w:rPr>
      </w:pPr>
      <w:r w:rsidRPr="00B8048B">
        <w:rPr>
          <w:rFonts w:ascii="Courier New" w:hAnsi="Courier New" w:cs="Courier New"/>
          <w:sz w:val="22"/>
          <w:szCs w:val="22"/>
          <w:lang w:val="en-US"/>
        </w:rPr>
        <w:t xml:space="preserve">    }</w:t>
      </w:r>
    </w:p>
    <w:p w14:paraId="7AA91DFF" w14:textId="24D0E116" w:rsidR="00B8048B" w:rsidRPr="00B8048B" w:rsidRDefault="00B8048B" w:rsidP="00B8048B">
      <w:pPr>
        <w:spacing w:after="0" w:line="240" w:lineRule="auto"/>
        <w:rPr>
          <w:rFonts w:ascii="Courier New" w:hAnsi="Courier New" w:cs="Courier New"/>
          <w:sz w:val="22"/>
          <w:szCs w:val="22"/>
        </w:rPr>
      </w:pPr>
      <w:r w:rsidRPr="00B8048B">
        <w:rPr>
          <w:rFonts w:ascii="Courier New" w:hAnsi="Courier New" w:cs="Courier New"/>
          <w:sz w:val="22"/>
          <w:szCs w:val="22"/>
          <w:lang w:val="en-US"/>
        </w:rPr>
        <w:t>}</w:t>
      </w:r>
    </w:p>
    <w:sectPr w:rsidR="00B8048B" w:rsidRPr="00B8048B" w:rsidSect="00590AC5">
      <w:headerReference w:type="default" r:id="rId40"/>
      <w:footerReference w:type="default" r:id="rId41"/>
      <w:pgSz w:w="11906" w:h="16838"/>
      <w:pgMar w:top="1417" w:right="1416" w:bottom="1417" w:left="1418" w:header="1134" w:footer="87"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7B7CD4" w14:textId="77777777" w:rsidR="00961F8B" w:rsidRDefault="00961F8B" w:rsidP="007D1B3E">
      <w:r>
        <w:separator/>
      </w:r>
    </w:p>
  </w:endnote>
  <w:endnote w:type="continuationSeparator" w:id="0">
    <w:p w14:paraId="487FA36B" w14:textId="77777777" w:rsidR="00961F8B" w:rsidRDefault="00961F8B" w:rsidP="007D1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ok Antiqua">
    <w:panose1 w:val="0204060205030503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762F74" w14:textId="651926CD" w:rsidR="005C38A5" w:rsidRDefault="005C38A5" w:rsidP="008B1AFD">
    <w:pPr>
      <w:pStyle w:val="Alatunniste"/>
      <w:tabs>
        <w:tab w:val="center" w:pos="4819"/>
        <w:tab w:val="left" w:pos="5867"/>
      </w:tabs>
    </w:pPr>
    <w:r>
      <w:tab/>
    </w:r>
    <w:r>
      <w:tab/>
    </w:r>
    <w:sdt>
      <w:sdtPr>
        <w:id w:val="-1928102272"/>
        <w:docPartObj>
          <w:docPartGallery w:val="Page Numbers (Bottom of Page)"/>
          <w:docPartUnique/>
        </w:docPartObj>
      </w:sdtPr>
      <w:sdtContent>
        <w:r>
          <w:fldChar w:fldCharType="begin"/>
        </w:r>
        <w:r>
          <w:instrText>PAGE   \* MERGEFORMAT</w:instrText>
        </w:r>
        <w:r>
          <w:fldChar w:fldCharType="separate"/>
        </w:r>
        <w:r w:rsidR="00B00102">
          <w:rPr>
            <w:noProof/>
          </w:rPr>
          <w:t>33</w:t>
        </w:r>
        <w:r>
          <w:fldChar w:fldCharType="end"/>
        </w:r>
      </w:sdtContent>
    </w:sdt>
  </w:p>
  <w:p w14:paraId="70074A1B" w14:textId="77777777" w:rsidR="005C38A5" w:rsidRDefault="005C38A5">
    <w:pPr>
      <w:pStyle w:val="Alatunnist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C3846C" w14:textId="283F8611" w:rsidR="005C38A5" w:rsidRDefault="005C38A5" w:rsidP="008B1AFD">
    <w:pPr>
      <w:pStyle w:val="Alatunniste"/>
      <w:tabs>
        <w:tab w:val="center" w:pos="4819"/>
        <w:tab w:val="left" w:pos="5867"/>
      </w:tabs>
    </w:pPr>
    <w:r>
      <w:tab/>
    </w:r>
    <w:r>
      <w:tab/>
    </w:r>
  </w:p>
  <w:p w14:paraId="54BC0CCF" w14:textId="77777777" w:rsidR="005C38A5" w:rsidRDefault="005C38A5">
    <w:pPr>
      <w:pStyle w:val="Alatunnist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DF8DB6" w14:textId="77777777" w:rsidR="00961F8B" w:rsidRDefault="00961F8B" w:rsidP="007D1B3E">
      <w:r>
        <w:separator/>
      </w:r>
    </w:p>
  </w:footnote>
  <w:footnote w:type="continuationSeparator" w:id="0">
    <w:p w14:paraId="09392FEC" w14:textId="77777777" w:rsidR="00961F8B" w:rsidRDefault="00961F8B" w:rsidP="007D1B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94FDFC" w14:textId="77777777" w:rsidR="005C38A5" w:rsidRDefault="005C38A5" w:rsidP="002775E7">
    <w:pPr>
      <w:pStyle w:val="Yltunniste"/>
      <w:jc w:val="right"/>
    </w:pPr>
  </w:p>
  <w:p w14:paraId="44E086FC" w14:textId="77777777" w:rsidR="005C38A5" w:rsidRDefault="005C38A5" w:rsidP="002775E7">
    <w:pPr>
      <w:pStyle w:val="Yltunniste"/>
      <w:jc w:val="right"/>
    </w:pPr>
    <w:r>
      <w:rPr>
        <w:noProof/>
      </w:rPr>
      <w:drawing>
        <wp:inline distT="0" distB="0" distL="0" distR="0" wp14:anchorId="54FEDEF9" wp14:editId="50BCD77D">
          <wp:extent cx="1440815" cy="607060"/>
          <wp:effectExtent l="0" t="0" r="6985" b="2540"/>
          <wp:docPr id="15" name="Picture 15" descr="oamk_pysty_fi_rgb_500px_valktaus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mk_pysty_fi_rgb_500px_valktaust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40815" cy="60706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6576BB" w14:textId="77777777" w:rsidR="005C38A5" w:rsidRPr="002775E7" w:rsidRDefault="005C38A5" w:rsidP="002775E7">
    <w:pPr>
      <w:pStyle w:val="Yltunnis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AFE977" w14:textId="1B33D3C1" w:rsidR="005C38A5" w:rsidRDefault="005C38A5" w:rsidP="00590AC5">
    <w:pPr>
      <w:pStyle w:val="Yltunniste"/>
    </w:pPr>
  </w:p>
  <w:p w14:paraId="6451E95A" w14:textId="7E1406BA" w:rsidR="005C38A5" w:rsidRPr="005D2B16" w:rsidRDefault="005C38A5" w:rsidP="005D2B16">
    <w:pPr>
      <w:pStyle w:val="Yltunniste"/>
      <w:spacing w:line="240" w:lineRule="auto"/>
      <w:rPr>
        <w:sz w:val="22"/>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C50248" w14:textId="049984F2" w:rsidR="005C38A5" w:rsidRPr="001B3E39" w:rsidRDefault="005C38A5" w:rsidP="001B3E39">
    <w:pPr>
      <w:pStyle w:val="Yltunniste"/>
      <w:jc w:val="right"/>
      <w:rPr>
        <w:b/>
      </w:rPr>
    </w:pPr>
    <w:r w:rsidRPr="00590AC5">
      <w:rPr>
        <w:b/>
      </w:rPr>
      <w:t>LIITE</w:t>
    </w:r>
    <w:r>
      <w:rPr>
        <w:b/>
      </w:rPr>
      <w:t xml:space="preserve"> </w:t>
    </w:r>
    <w:r w:rsidRPr="00590AC5">
      <w:rPr>
        <w:b/>
      </w:rPr>
      <w:t>1/</w:t>
    </w:r>
    <w:sdt>
      <w:sdtPr>
        <w:rPr>
          <w:b/>
        </w:rPr>
        <w:id w:val="1565906338"/>
        <w:docPartObj>
          <w:docPartGallery w:val="Page Numbers (Top of Page)"/>
          <w:docPartUnique/>
        </w:docPartObj>
      </w:sdtPr>
      <w:sdtContent>
        <w:r w:rsidRPr="00590AC5">
          <w:rPr>
            <w:b/>
          </w:rPr>
          <w:fldChar w:fldCharType="begin"/>
        </w:r>
        <w:r w:rsidRPr="00590AC5">
          <w:rPr>
            <w:b/>
          </w:rPr>
          <w:instrText>PAGE   \* MERGEFORMAT</w:instrText>
        </w:r>
        <w:r w:rsidRPr="00590AC5">
          <w:rPr>
            <w:b/>
          </w:rPr>
          <w:fldChar w:fldCharType="separate"/>
        </w:r>
        <w:r w:rsidR="00B00102">
          <w:rPr>
            <w:b/>
            <w:noProof/>
          </w:rPr>
          <w:t>7</w:t>
        </w:r>
        <w:r w:rsidRPr="00590AC5">
          <w:rPr>
            <w:b/>
          </w:rPr>
          <w:fldChar w:fldCharType="end"/>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name w:val="WW8Num1"/>
    <w:lvl w:ilvl="0">
      <w:start w:val="1"/>
      <w:numFmt w:val="decimal"/>
      <w:lvlText w:val="%1."/>
      <w:lvlJc w:val="left"/>
      <w:pPr>
        <w:tabs>
          <w:tab w:val="num" w:pos="492"/>
        </w:tabs>
        <w:ind w:left="492" w:hanging="360"/>
      </w:pPr>
      <w:rPr>
        <w:rFonts w:ascii="Book Antiqua" w:hAnsi="Book Antiqua"/>
        <w:b w:val="0"/>
        <w:i w:val="0"/>
        <w:caps w:val="0"/>
        <w:smallCaps w:val="0"/>
        <w:strike w:val="0"/>
        <w:dstrike w:val="0"/>
        <w:vanish w:val="0"/>
        <w:color w:val="auto"/>
        <w:position w:val="0"/>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1" w15:restartNumberingAfterBreak="0">
    <w:nsid w:val="00000002"/>
    <w:multiLevelType w:val="multilevel"/>
    <w:tmpl w:val="00000002"/>
    <w:name w:val="WW8Num2"/>
    <w:lvl w:ilvl="0">
      <w:start w:val="1"/>
      <w:numFmt w:val="decimal"/>
      <w:lvlText w:val="%1"/>
      <w:lvlJc w:val="left"/>
      <w:pPr>
        <w:tabs>
          <w:tab w:val="num" w:pos="432"/>
        </w:tabs>
        <w:ind w:left="432" w:hanging="432"/>
      </w:pPr>
      <w:rPr>
        <w:rFonts w:ascii="Arial" w:hAnsi="Arial"/>
        <w:b/>
        <w:i w:val="0"/>
      </w:rPr>
    </w:lvl>
    <w:lvl w:ilvl="1">
      <w:start w:val="1"/>
      <w:numFmt w:val="decimal"/>
      <w:lvlText w:val="%1.%2"/>
      <w:lvlJc w:val="left"/>
      <w:pPr>
        <w:tabs>
          <w:tab w:val="num" w:pos="576"/>
        </w:tabs>
        <w:ind w:left="576" w:hanging="576"/>
      </w:pPr>
      <w:rPr>
        <w:rFonts w:ascii="Arial" w:hAnsi="Arial"/>
        <w:b/>
        <w:i w:val="0"/>
        <w:sz w:val="28"/>
      </w:rPr>
    </w:lvl>
    <w:lvl w:ilvl="2">
      <w:start w:val="1"/>
      <w:numFmt w:val="decimal"/>
      <w:lvlText w:val="%1.%2.%3"/>
      <w:lvlJc w:val="left"/>
      <w:pPr>
        <w:tabs>
          <w:tab w:val="num" w:pos="720"/>
        </w:tabs>
        <w:ind w:left="720" w:hanging="720"/>
      </w:pPr>
      <w:rPr>
        <w:rFonts w:ascii="Arial" w:hAnsi="Arial"/>
        <w:b/>
        <w:i w:val="0"/>
        <w:sz w:val="28"/>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15:restartNumberingAfterBreak="0">
    <w:nsid w:val="0E532D23"/>
    <w:multiLevelType w:val="hybridMultilevel"/>
    <w:tmpl w:val="AC8CEE2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21C7414"/>
    <w:multiLevelType w:val="hybridMultilevel"/>
    <w:tmpl w:val="0888BBF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4" w15:restartNumberingAfterBreak="0">
    <w:nsid w:val="1B860C34"/>
    <w:multiLevelType w:val="hybridMultilevel"/>
    <w:tmpl w:val="B6046BB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4D365C2"/>
    <w:multiLevelType w:val="multilevel"/>
    <w:tmpl w:val="D932E0AC"/>
    <w:lvl w:ilvl="0">
      <w:start w:val="1"/>
      <w:numFmt w:val="decimal"/>
      <w:suff w:val="space"/>
      <w:lvlText w:val="%1"/>
      <w:lvlJc w:val="left"/>
      <w:pPr>
        <w:ind w:left="432" w:hanging="432"/>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suff w:val="space"/>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6" w15:restartNumberingAfterBreak="0">
    <w:nsid w:val="2A1C2CAF"/>
    <w:multiLevelType w:val="hybridMultilevel"/>
    <w:tmpl w:val="E00A87F8"/>
    <w:lvl w:ilvl="0" w:tplc="8E78F74C">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1DA2DCF"/>
    <w:multiLevelType w:val="multilevel"/>
    <w:tmpl w:val="1ADCB7F0"/>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FD4574"/>
    <w:multiLevelType w:val="hybridMultilevel"/>
    <w:tmpl w:val="83107724"/>
    <w:lvl w:ilvl="0" w:tplc="08090001">
      <w:start w:val="1"/>
      <w:numFmt w:val="bullet"/>
      <w:lvlText w:val=""/>
      <w:lvlJc w:val="left"/>
      <w:pPr>
        <w:ind w:left="1091" w:hanging="360"/>
      </w:pPr>
      <w:rPr>
        <w:rFonts w:ascii="Symbol" w:hAnsi="Symbol" w:hint="default"/>
      </w:rPr>
    </w:lvl>
    <w:lvl w:ilvl="1" w:tplc="08090003" w:tentative="1">
      <w:start w:val="1"/>
      <w:numFmt w:val="bullet"/>
      <w:lvlText w:val="o"/>
      <w:lvlJc w:val="left"/>
      <w:pPr>
        <w:ind w:left="1811" w:hanging="360"/>
      </w:pPr>
      <w:rPr>
        <w:rFonts w:ascii="Courier New" w:hAnsi="Courier New" w:cs="Courier New" w:hint="default"/>
      </w:rPr>
    </w:lvl>
    <w:lvl w:ilvl="2" w:tplc="08090005" w:tentative="1">
      <w:start w:val="1"/>
      <w:numFmt w:val="bullet"/>
      <w:lvlText w:val=""/>
      <w:lvlJc w:val="left"/>
      <w:pPr>
        <w:ind w:left="2531" w:hanging="360"/>
      </w:pPr>
      <w:rPr>
        <w:rFonts w:ascii="Wingdings" w:hAnsi="Wingdings" w:hint="default"/>
      </w:rPr>
    </w:lvl>
    <w:lvl w:ilvl="3" w:tplc="08090001" w:tentative="1">
      <w:start w:val="1"/>
      <w:numFmt w:val="bullet"/>
      <w:lvlText w:val=""/>
      <w:lvlJc w:val="left"/>
      <w:pPr>
        <w:ind w:left="3251" w:hanging="360"/>
      </w:pPr>
      <w:rPr>
        <w:rFonts w:ascii="Symbol" w:hAnsi="Symbol" w:hint="default"/>
      </w:rPr>
    </w:lvl>
    <w:lvl w:ilvl="4" w:tplc="08090003" w:tentative="1">
      <w:start w:val="1"/>
      <w:numFmt w:val="bullet"/>
      <w:lvlText w:val="o"/>
      <w:lvlJc w:val="left"/>
      <w:pPr>
        <w:ind w:left="3971" w:hanging="360"/>
      </w:pPr>
      <w:rPr>
        <w:rFonts w:ascii="Courier New" w:hAnsi="Courier New" w:cs="Courier New" w:hint="default"/>
      </w:rPr>
    </w:lvl>
    <w:lvl w:ilvl="5" w:tplc="08090005" w:tentative="1">
      <w:start w:val="1"/>
      <w:numFmt w:val="bullet"/>
      <w:lvlText w:val=""/>
      <w:lvlJc w:val="left"/>
      <w:pPr>
        <w:ind w:left="4691" w:hanging="360"/>
      </w:pPr>
      <w:rPr>
        <w:rFonts w:ascii="Wingdings" w:hAnsi="Wingdings" w:hint="default"/>
      </w:rPr>
    </w:lvl>
    <w:lvl w:ilvl="6" w:tplc="08090001" w:tentative="1">
      <w:start w:val="1"/>
      <w:numFmt w:val="bullet"/>
      <w:lvlText w:val=""/>
      <w:lvlJc w:val="left"/>
      <w:pPr>
        <w:ind w:left="5411" w:hanging="360"/>
      </w:pPr>
      <w:rPr>
        <w:rFonts w:ascii="Symbol" w:hAnsi="Symbol" w:hint="default"/>
      </w:rPr>
    </w:lvl>
    <w:lvl w:ilvl="7" w:tplc="08090003" w:tentative="1">
      <w:start w:val="1"/>
      <w:numFmt w:val="bullet"/>
      <w:lvlText w:val="o"/>
      <w:lvlJc w:val="left"/>
      <w:pPr>
        <w:ind w:left="6131" w:hanging="360"/>
      </w:pPr>
      <w:rPr>
        <w:rFonts w:ascii="Courier New" w:hAnsi="Courier New" w:cs="Courier New" w:hint="default"/>
      </w:rPr>
    </w:lvl>
    <w:lvl w:ilvl="8" w:tplc="08090005" w:tentative="1">
      <w:start w:val="1"/>
      <w:numFmt w:val="bullet"/>
      <w:lvlText w:val=""/>
      <w:lvlJc w:val="left"/>
      <w:pPr>
        <w:ind w:left="6851" w:hanging="360"/>
      </w:pPr>
      <w:rPr>
        <w:rFonts w:ascii="Wingdings" w:hAnsi="Wingdings" w:hint="default"/>
      </w:rPr>
    </w:lvl>
  </w:abstractNum>
  <w:abstractNum w:abstractNumId="9" w15:restartNumberingAfterBreak="0">
    <w:nsid w:val="456E3E93"/>
    <w:multiLevelType w:val="hybridMultilevel"/>
    <w:tmpl w:val="75141B48"/>
    <w:lvl w:ilvl="0" w:tplc="4646814A">
      <w:start w:val="5"/>
      <w:numFmt w:val="bullet"/>
      <w:lvlText w:val="-"/>
      <w:lvlJc w:val="left"/>
      <w:pPr>
        <w:ind w:left="371" w:hanging="360"/>
      </w:pPr>
      <w:rPr>
        <w:rFonts w:ascii="Arial" w:eastAsia="Times New Roman" w:hAnsi="Arial" w:cs="Arial" w:hint="default"/>
      </w:rPr>
    </w:lvl>
    <w:lvl w:ilvl="1" w:tplc="040B0003" w:tentative="1">
      <w:start w:val="1"/>
      <w:numFmt w:val="bullet"/>
      <w:lvlText w:val="o"/>
      <w:lvlJc w:val="left"/>
      <w:pPr>
        <w:ind w:left="1091" w:hanging="360"/>
      </w:pPr>
      <w:rPr>
        <w:rFonts w:ascii="Courier New" w:hAnsi="Courier New" w:cs="Courier New" w:hint="default"/>
      </w:rPr>
    </w:lvl>
    <w:lvl w:ilvl="2" w:tplc="040B0005" w:tentative="1">
      <w:start w:val="1"/>
      <w:numFmt w:val="bullet"/>
      <w:lvlText w:val=""/>
      <w:lvlJc w:val="left"/>
      <w:pPr>
        <w:ind w:left="1811" w:hanging="360"/>
      </w:pPr>
      <w:rPr>
        <w:rFonts w:ascii="Wingdings" w:hAnsi="Wingdings" w:hint="default"/>
      </w:rPr>
    </w:lvl>
    <w:lvl w:ilvl="3" w:tplc="040B0001" w:tentative="1">
      <w:start w:val="1"/>
      <w:numFmt w:val="bullet"/>
      <w:lvlText w:val=""/>
      <w:lvlJc w:val="left"/>
      <w:pPr>
        <w:ind w:left="2531" w:hanging="360"/>
      </w:pPr>
      <w:rPr>
        <w:rFonts w:ascii="Symbol" w:hAnsi="Symbol" w:hint="default"/>
      </w:rPr>
    </w:lvl>
    <w:lvl w:ilvl="4" w:tplc="040B0003" w:tentative="1">
      <w:start w:val="1"/>
      <w:numFmt w:val="bullet"/>
      <w:lvlText w:val="o"/>
      <w:lvlJc w:val="left"/>
      <w:pPr>
        <w:ind w:left="3251" w:hanging="360"/>
      </w:pPr>
      <w:rPr>
        <w:rFonts w:ascii="Courier New" w:hAnsi="Courier New" w:cs="Courier New" w:hint="default"/>
      </w:rPr>
    </w:lvl>
    <w:lvl w:ilvl="5" w:tplc="040B0005" w:tentative="1">
      <w:start w:val="1"/>
      <w:numFmt w:val="bullet"/>
      <w:lvlText w:val=""/>
      <w:lvlJc w:val="left"/>
      <w:pPr>
        <w:ind w:left="3971" w:hanging="360"/>
      </w:pPr>
      <w:rPr>
        <w:rFonts w:ascii="Wingdings" w:hAnsi="Wingdings" w:hint="default"/>
      </w:rPr>
    </w:lvl>
    <w:lvl w:ilvl="6" w:tplc="040B0001" w:tentative="1">
      <w:start w:val="1"/>
      <w:numFmt w:val="bullet"/>
      <w:lvlText w:val=""/>
      <w:lvlJc w:val="left"/>
      <w:pPr>
        <w:ind w:left="4691" w:hanging="360"/>
      </w:pPr>
      <w:rPr>
        <w:rFonts w:ascii="Symbol" w:hAnsi="Symbol" w:hint="default"/>
      </w:rPr>
    </w:lvl>
    <w:lvl w:ilvl="7" w:tplc="040B0003" w:tentative="1">
      <w:start w:val="1"/>
      <w:numFmt w:val="bullet"/>
      <w:lvlText w:val="o"/>
      <w:lvlJc w:val="left"/>
      <w:pPr>
        <w:ind w:left="5411" w:hanging="360"/>
      </w:pPr>
      <w:rPr>
        <w:rFonts w:ascii="Courier New" w:hAnsi="Courier New" w:cs="Courier New" w:hint="default"/>
      </w:rPr>
    </w:lvl>
    <w:lvl w:ilvl="8" w:tplc="040B0005" w:tentative="1">
      <w:start w:val="1"/>
      <w:numFmt w:val="bullet"/>
      <w:lvlText w:val=""/>
      <w:lvlJc w:val="left"/>
      <w:pPr>
        <w:ind w:left="6131" w:hanging="360"/>
      </w:pPr>
      <w:rPr>
        <w:rFonts w:ascii="Wingdings" w:hAnsi="Wingdings" w:hint="default"/>
      </w:rPr>
    </w:lvl>
  </w:abstractNum>
  <w:abstractNum w:abstractNumId="10" w15:restartNumberingAfterBreak="0">
    <w:nsid w:val="4702644C"/>
    <w:multiLevelType w:val="hybridMultilevel"/>
    <w:tmpl w:val="99E2EF06"/>
    <w:lvl w:ilvl="0" w:tplc="406017C4">
      <w:start w:val="1"/>
      <w:numFmt w:val="decimal"/>
      <w:pStyle w:val="Lhdeluettelo"/>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1" w15:restartNumberingAfterBreak="0">
    <w:nsid w:val="4BBD5CF4"/>
    <w:multiLevelType w:val="hybridMultilevel"/>
    <w:tmpl w:val="5A8283C0"/>
    <w:lvl w:ilvl="0" w:tplc="CDB4F406">
      <w:start w:val="1"/>
      <w:numFmt w:val="decimal"/>
      <w:lvlText w:val="Liite %1."/>
      <w:lvlJc w:val="left"/>
      <w:pPr>
        <w:tabs>
          <w:tab w:val="num" w:pos="1080"/>
        </w:tabs>
        <w:ind w:left="0" w:firstLine="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tabs>
          <w:tab w:val="num" w:pos="1800"/>
        </w:tabs>
        <w:ind w:left="1800" w:hanging="360"/>
      </w:pPr>
    </w:lvl>
    <w:lvl w:ilvl="2" w:tplc="040B001B" w:tentative="1">
      <w:start w:val="1"/>
      <w:numFmt w:val="lowerRoman"/>
      <w:lvlText w:val="%3."/>
      <w:lvlJc w:val="right"/>
      <w:pPr>
        <w:tabs>
          <w:tab w:val="num" w:pos="2520"/>
        </w:tabs>
        <w:ind w:left="2520" w:hanging="180"/>
      </w:pPr>
    </w:lvl>
    <w:lvl w:ilvl="3" w:tplc="040B000F" w:tentative="1">
      <w:start w:val="1"/>
      <w:numFmt w:val="decimal"/>
      <w:lvlText w:val="%4."/>
      <w:lvlJc w:val="left"/>
      <w:pPr>
        <w:tabs>
          <w:tab w:val="num" w:pos="3240"/>
        </w:tabs>
        <w:ind w:left="3240" w:hanging="360"/>
      </w:pPr>
    </w:lvl>
    <w:lvl w:ilvl="4" w:tplc="040B0019" w:tentative="1">
      <w:start w:val="1"/>
      <w:numFmt w:val="lowerLetter"/>
      <w:lvlText w:val="%5."/>
      <w:lvlJc w:val="left"/>
      <w:pPr>
        <w:tabs>
          <w:tab w:val="num" w:pos="3960"/>
        </w:tabs>
        <w:ind w:left="3960" w:hanging="360"/>
      </w:pPr>
    </w:lvl>
    <w:lvl w:ilvl="5" w:tplc="040B001B" w:tentative="1">
      <w:start w:val="1"/>
      <w:numFmt w:val="lowerRoman"/>
      <w:lvlText w:val="%6."/>
      <w:lvlJc w:val="right"/>
      <w:pPr>
        <w:tabs>
          <w:tab w:val="num" w:pos="4680"/>
        </w:tabs>
        <w:ind w:left="4680" w:hanging="180"/>
      </w:pPr>
    </w:lvl>
    <w:lvl w:ilvl="6" w:tplc="040B000F" w:tentative="1">
      <w:start w:val="1"/>
      <w:numFmt w:val="decimal"/>
      <w:lvlText w:val="%7."/>
      <w:lvlJc w:val="left"/>
      <w:pPr>
        <w:tabs>
          <w:tab w:val="num" w:pos="5400"/>
        </w:tabs>
        <w:ind w:left="5400" w:hanging="360"/>
      </w:pPr>
    </w:lvl>
    <w:lvl w:ilvl="7" w:tplc="040B0019" w:tentative="1">
      <w:start w:val="1"/>
      <w:numFmt w:val="lowerLetter"/>
      <w:lvlText w:val="%8."/>
      <w:lvlJc w:val="left"/>
      <w:pPr>
        <w:tabs>
          <w:tab w:val="num" w:pos="6120"/>
        </w:tabs>
        <w:ind w:left="6120" w:hanging="360"/>
      </w:pPr>
    </w:lvl>
    <w:lvl w:ilvl="8" w:tplc="040B001B" w:tentative="1">
      <w:start w:val="1"/>
      <w:numFmt w:val="lowerRoman"/>
      <w:lvlText w:val="%9."/>
      <w:lvlJc w:val="right"/>
      <w:pPr>
        <w:tabs>
          <w:tab w:val="num" w:pos="6840"/>
        </w:tabs>
        <w:ind w:left="6840" w:hanging="180"/>
      </w:pPr>
    </w:lvl>
  </w:abstractNum>
  <w:abstractNum w:abstractNumId="12" w15:restartNumberingAfterBreak="0">
    <w:nsid w:val="55252EC8"/>
    <w:multiLevelType w:val="hybridMultilevel"/>
    <w:tmpl w:val="AE20A2F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4531B72"/>
    <w:multiLevelType w:val="hybridMultilevel"/>
    <w:tmpl w:val="2D5227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4" w15:restartNumberingAfterBreak="0">
    <w:nsid w:val="6F07252B"/>
    <w:multiLevelType w:val="hybridMultilevel"/>
    <w:tmpl w:val="EBE0B90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4CF090C"/>
    <w:multiLevelType w:val="hybridMultilevel"/>
    <w:tmpl w:val="7F78A27E"/>
    <w:lvl w:ilvl="0" w:tplc="E146CA26">
      <w:start w:val="1"/>
      <w:numFmt w:val="decimal"/>
      <w:pStyle w:val="Inssitynliiteluettelo"/>
      <w:lvlText w:val="Liite %1."/>
      <w:lvlJc w:val="left"/>
      <w:pPr>
        <w:ind w:left="360" w:hanging="360"/>
      </w:pPr>
      <w:rPr>
        <w:rFonts w:ascii="Arial" w:hAnsi="Arial" w:hint="default"/>
        <w:b w:val="0"/>
        <w:i w:val="0"/>
        <w:caps w:val="0"/>
        <w:strike w:val="0"/>
        <w:dstrike w:val="0"/>
        <w:vanish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6" w15:restartNumberingAfterBreak="0">
    <w:nsid w:val="74D866D0"/>
    <w:multiLevelType w:val="hybridMultilevel"/>
    <w:tmpl w:val="20B08B2E"/>
    <w:lvl w:ilvl="0" w:tplc="D4429326">
      <w:start w:val="1"/>
      <w:numFmt w:val="decimal"/>
      <w:lvlText w:val="%1."/>
      <w:lvlJc w:val="left"/>
      <w:pPr>
        <w:ind w:left="720" w:hanging="360"/>
      </w:pPr>
      <w:rPr>
        <w:rFonts w:hint="default"/>
        <w:lang w:val="fi-FI"/>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5A923A4"/>
    <w:multiLevelType w:val="multilevel"/>
    <w:tmpl w:val="7C24F3C4"/>
    <w:lvl w:ilvl="0">
      <w:start w:val="1"/>
      <w:numFmt w:val="decimal"/>
      <w:pStyle w:val="Otsikko1"/>
      <w:suff w:val="space"/>
      <w:lvlText w:val="%1"/>
      <w:lvlJc w:val="left"/>
      <w:pPr>
        <w:ind w:left="432" w:hanging="432"/>
      </w:pPr>
      <w:rPr>
        <w:rFonts w:hint="default"/>
      </w:rPr>
    </w:lvl>
    <w:lvl w:ilvl="1">
      <w:start w:val="1"/>
      <w:numFmt w:val="decimal"/>
      <w:pStyle w:val="Otsikko2"/>
      <w:suff w:val="space"/>
      <w:lvlText w:val="%1.%2"/>
      <w:lvlJc w:val="left"/>
      <w:pPr>
        <w:ind w:left="576" w:hanging="576"/>
      </w:pPr>
      <w:rPr>
        <w:rFonts w:hint="default"/>
      </w:rPr>
    </w:lvl>
    <w:lvl w:ilvl="2">
      <w:start w:val="1"/>
      <w:numFmt w:val="decimal"/>
      <w:pStyle w:val="Otsikko3"/>
      <w:suff w:val="space"/>
      <w:lvlText w:val="%1.%2.%3"/>
      <w:lvlJc w:val="left"/>
      <w:pPr>
        <w:ind w:left="720" w:hanging="720"/>
      </w:pPr>
      <w:rPr>
        <w:rFonts w:hint="default"/>
      </w:rPr>
    </w:lvl>
    <w:lvl w:ilvl="3">
      <w:start w:val="1"/>
      <w:numFmt w:val="decimal"/>
      <w:pStyle w:val="Otsikko4"/>
      <w:suff w:val="space"/>
      <w:lvlText w:val="%1.%2.%3.%4"/>
      <w:lvlJc w:val="left"/>
      <w:pPr>
        <w:ind w:left="864" w:hanging="864"/>
      </w:pPr>
      <w:rPr>
        <w:rFonts w:hint="default"/>
      </w:rPr>
    </w:lvl>
    <w:lvl w:ilvl="4">
      <w:start w:val="1"/>
      <w:numFmt w:val="decimal"/>
      <w:pStyle w:val="Otsikko5"/>
      <w:suff w:val="space"/>
      <w:lvlText w:val="%1.%2.%3.%4.%5"/>
      <w:lvlJc w:val="left"/>
      <w:pPr>
        <w:ind w:left="1008" w:hanging="1008"/>
      </w:pPr>
      <w:rPr>
        <w:rFonts w:hint="default"/>
      </w:rPr>
    </w:lvl>
    <w:lvl w:ilvl="5">
      <w:start w:val="1"/>
      <w:numFmt w:val="decimal"/>
      <w:pStyle w:val="Otsikko6"/>
      <w:suff w:val="space"/>
      <w:lvlText w:val="%1.%2.%3.%4.%5.%6"/>
      <w:lvlJc w:val="left"/>
      <w:pPr>
        <w:ind w:left="1152" w:hanging="1152"/>
      </w:pPr>
      <w:rPr>
        <w:rFonts w:hint="default"/>
      </w:rPr>
    </w:lvl>
    <w:lvl w:ilvl="6">
      <w:start w:val="1"/>
      <w:numFmt w:val="decimal"/>
      <w:pStyle w:val="Otsikko7"/>
      <w:lvlText w:val="%1.%2.%3.%4.%5.%6.%7"/>
      <w:lvlJc w:val="left"/>
      <w:pPr>
        <w:ind w:left="1296" w:hanging="1296"/>
      </w:pPr>
      <w:rPr>
        <w:rFonts w:hint="default"/>
      </w:rPr>
    </w:lvl>
    <w:lvl w:ilvl="7">
      <w:start w:val="1"/>
      <w:numFmt w:val="decimal"/>
      <w:pStyle w:val="Otsikko8"/>
      <w:lvlText w:val="%1.%2.%3.%4.%5.%6.%7.%8"/>
      <w:lvlJc w:val="left"/>
      <w:pPr>
        <w:ind w:left="1440" w:hanging="1440"/>
      </w:pPr>
      <w:rPr>
        <w:rFonts w:hint="default"/>
      </w:rPr>
    </w:lvl>
    <w:lvl w:ilvl="8">
      <w:start w:val="1"/>
      <w:numFmt w:val="decimal"/>
      <w:pStyle w:val="Otsikko9"/>
      <w:lvlText w:val="%1.%2.%3.%4.%5.%6.%7.%8.%9"/>
      <w:lvlJc w:val="left"/>
      <w:pPr>
        <w:ind w:left="1584" w:hanging="1584"/>
      </w:pPr>
      <w:rPr>
        <w:rFonts w:hint="default"/>
      </w:rPr>
    </w:lvl>
  </w:abstractNum>
  <w:abstractNum w:abstractNumId="18" w15:restartNumberingAfterBreak="0">
    <w:nsid w:val="7EC7660A"/>
    <w:multiLevelType w:val="hybridMultilevel"/>
    <w:tmpl w:val="7B2A7FCE"/>
    <w:lvl w:ilvl="0" w:tplc="E910A190">
      <w:numFmt w:val="bullet"/>
      <w:lvlText w:val="-"/>
      <w:lvlJc w:val="left"/>
      <w:pPr>
        <w:ind w:left="720" w:hanging="360"/>
      </w:pPr>
      <w:rPr>
        <w:rFonts w:ascii="Arial" w:eastAsia="Times New Roman"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0"/>
  </w:num>
  <w:num w:numId="4">
    <w:abstractNumId w:val="1"/>
  </w:num>
  <w:num w:numId="5">
    <w:abstractNumId w:val="13"/>
  </w:num>
  <w:num w:numId="6">
    <w:abstractNumId w:val="10"/>
  </w:num>
  <w:num w:numId="7">
    <w:abstractNumId w:val="2"/>
  </w:num>
  <w:num w:numId="8">
    <w:abstractNumId w:val="3"/>
  </w:num>
  <w:num w:numId="9">
    <w:abstractNumId w:val="5"/>
  </w:num>
  <w:num w:numId="10">
    <w:abstractNumId w:val="17"/>
  </w:num>
  <w:num w:numId="11">
    <w:abstractNumId w:val="16"/>
  </w:num>
  <w:num w:numId="12">
    <w:abstractNumId w:val="14"/>
  </w:num>
  <w:num w:numId="13">
    <w:abstractNumId w:val="9"/>
  </w:num>
  <w:num w:numId="14">
    <w:abstractNumId w:val="7"/>
  </w:num>
  <w:num w:numId="15">
    <w:abstractNumId w:val="18"/>
  </w:num>
  <w:num w:numId="16">
    <w:abstractNumId w:val="6"/>
  </w:num>
  <w:num w:numId="17">
    <w:abstractNumId w:val="4"/>
  </w:num>
  <w:num w:numId="18">
    <w:abstractNumId w:val="8"/>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autoHyphenation/>
  <w:hyphenationZone w:val="425"/>
  <w:drawingGridHorizontalSpacing w:val="12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6169"/>
    <w:rsid w:val="00001D59"/>
    <w:rsid w:val="0000321F"/>
    <w:rsid w:val="0000345D"/>
    <w:rsid w:val="000035EA"/>
    <w:rsid w:val="0000555A"/>
    <w:rsid w:val="00005657"/>
    <w:rsid w:val="000134BF"/>
    <w:rsid w:val="00015280"/>
    <w:rsid w:val="00015339"/>
    <w:rsid w:val="00016006"/>
    <w:rsid w:val="00016F3D"/>
    <w:rsid w:val="00022557"/>
    <w:rsid w:val="00025CAB"/>
    <w:rsid w:val="00030613"/>
    <w:rsid w:val="00030EF1"/>
    <w:rsid w:val="00031109"/>
    <w:rsid w:val="00033217"/>
    <w:rsid w:val="00034047"/>
    <w:rsid w:val="00034C57"/>
    <w:rsid w:val="00036090"/>
    <w:rsid w:val="000410D2"/>
    <w:rsid w:val="00043689"/>
    <w:rsid w:val="00045529"/>
    <w:rsid w:val="000468D1"/>
    <w:rsid w:val="00046C90"/>
    <w:rsid w:val="00046CB7"/>
    <w:rsid w:val="000537E1"/>
    <w:rsid w:val="000541A5"/>
    <w:rsid w:val="00054943"/>
    <w:rsid w:val="00054A05"/>
    <w:rsid w:val="000552BC"/>
    <w:rsid w:val="00057594"/>
    <w:rsid w:val="0006025A"/>
    <w:rsid w:val="000621CE"/>
    <w:rsid w:val="00065BC5"/>
    <w:rsid w:val="0006601C"/>
    <w:rsid w:val="00070B79"/>
    <w:rsid w:val="000728B8"/>
    <w:rsid w:val="00072C54"/>
    <w:rsid w:val="000731F7"/>
    <w:rsid w:val="000738AE"/>
    <w:rsid w:val="00074218"/>
    <w:rsid w:val="0007520A"/>
    <w:rsid w:val="00075275"/>
    <w:rsid w:val="00075E60"/>
    <w:rsid w:val="00077834"/>
    <w:rsid w:val="00080618"/>
    <w:rsid w:val="00081293"/>
    <w:rsid w:val="00081C5C"/>
    <w:rsid w:val="000828E3"/>
    <w:rsid w:val="00083DD7"/>
    <w:rsid w:val="00086D22"/>
    <w:rsid w:val="00087EF5"/>
    <w:rsid w:val="00090658"/>
    <w:rsid w:val="00093B02"/>
    <w:rsid w:val="00093C46"/>
    <w:rsid w:val="0009564D"/>
    <w:rsid w:val="00096B27"/>
    <w:rsid w:val="000A0E26"/>
    <w:rsid w:val="000A1BF9"/>
    <w:rsid w:val="000A27AA"/>
    <w:rsid w:val="000A3433"/>
    <w:rsid w:val="000A343E"/>
    <w:rsid w:val="000A44F4"/>
    <w:rsid w:val="000B038B"/>
    <w:rsid w:val="000B5EDA"/>
    <w:rsid w:val="000C0D9D"/>
    <w:rsid w:val="000C1BE9"/>
    <w:rsid w:val="000C1D5A"/>
    <w:rsid w:val="000C35D7"/>
    <w:rsid w:val="000D0724"/>
    <w:rsid w:val="000D1C31"/>
    <w:rsid w:val="000D2F07"/>
    <w:rsid w:val="000D4E75"/>
    <w:rsid w:val="000D57C9"/>
    <w:rsid w:val="000D67C0"/>
    <w:rsid w:val="000D6D22"/>
    <w:rsid w:val="000D79ED"/>
    <w:rsid w:val="000D7ACE"/>
    <w:rsid w:val="000E0A72"/>
    <w:rsid w:val="000E4A39"/>
    <w:rsid w:val="000E62BA"/>
    <w:rsid w:val="000E6A36"/>
    <w:rsid w:val="000E7283"/>
    <w:rsid w:val="000F0B89"/>
    <w:rsid w:val="000F242F"/>
    <w:rsid w:val="000F4972"/>
    <w:rsid w:val="000F4F68"/>
    <w:rsid w:val="000F5CBF"/>
    <w:rsid w:val="000F6BC6"/>
    <w:rsid w:val="000F7BDA"/>
    <w:rsid w:val="001015B4"/>
    <w:rsid w:val="001065D2"/>
    <w:rsid w:val="00107EC3"/>
    <w:rsid w:val="00107F73"/>
    <w:rsid w:val="00110975"/>
    <w:rsid w:val="001112EB"/>
    <w:rsid w:val="00111B32"/>
    <w:rsid w:val="001128BE"/>
    <w:rsid w:val="001137A7"/>
    <w:rsid w:val="0012130B"/>
    <w:rsid w:val="00122EB0"/>
    <w:rsid w:val="001245EC"/>
    <w:rsid w:val="0012530E"/>
    <w:rsid w:val="0012562C"/>
    <w:rsid w:val="00125DBE"/>
    <w:rsid w:val="00126D99"/>
    <w:rsid w:val="00126FCF"/>
    <w:rsid w:val="00127CF2"/>
    <w:rsid w:val="001311C7"/>
    <w:rsid w:val="00141FC4"/>
    <w:rsid w:val="001428C3"/>
    <w:rsid w:val="00144BCB"/>
    <w:rsid w:val="00144C56"/>
    <w:rsid w:val="00144E14"/>
    <w:rsid w:val="00146A87"/>
    <w:rsid w:val="001505D5"/>
    <w:rsid w:val="00153E47"/>
    <w:rsid w:val="00154EF9"/>
    <w:rsid w:val="001562A3"/>
    <w:rsid w:val="0016129D"/>
    <w:rsid w:val="00163B7D"/>
    <w:rsid w:val="00165ED2"/>
    <w:rsid w:val="001704D9"/>
    <w:rsid w:val="00170527"/>
    <w:rsid w:val="00170E75"/>
    <w:rsid w:val="0017563D"/>
    <w:rsid w:val="0017660E"/>
    <w:rsid w:val="00176EC1"/>
    <w:rsid w:val="001775E1"/>
    <w:rsid w:val="001821BA"/>
    <w:rsid w:val="0018290D"/>
    <w:rsid w:val="001836BC"/>
    <w:rsid w:val="00192F4A"/>
    <w:rsid w:val="001939D4"/>
    <w:rsid w:val="00194B8A"/>
    <w:rsid w:val="00195FD1"/>
    <w:rsid w:val="00196110"/>
    <w:rsid w:val="00196D38"/>
    <w:rsid w:val="00197200"/>
    <w:rsid w:val="0019791B"/>
    <w:rsid w:val="001A06D9"/>
    <w:rsid w:val="001A0AD5"/>
    <w:rsid w:val="001A6442"/>
    <w:rsid w:val="001A6B0F"/>
    <w:rsid w:val="001B2B0B"/>
    <w:rsid w:val="001B30D4"/>
    <w:rsid w:val="001B3487"/>
    <w:rsid w:val="001B3C04"/>
    <w:rsid w:val="001B3E39"/>
    <w:rsid w:val="001B4788"/>
    <w:rsid w:val="001B7555"/>
    <w:rsid w:val="001B7FB5"/>
    <w:rsid w:val="001C08D7"/>
    <w:rsid w:val="001C0EBC"/>
    <w:rsid w:val="001C1AD1"/>
    <w:rsid w:val="001C3048"/>
    <w:rsid w:val="001D013F"/>
    <w:rsid w:val="001D5DDD"/>
    <w:rsid w:val="001D5FE9"/>
    <w:rsid w:val="001D791E"/>
    <w:rsid w:val="001E16B2"/>
    <w:rsid w:val="001E2E85"/>
    <w:rsid w:val="001E46E2"/>
    <w:rsid w:val="001E4A4A"/>
    <w:rsid w:val="001E5DB3"/>
    <w:rsid w:val="001E6D53"/>
    <w:rsid w:val="001E7137"/>
    <w:rsid w:val="001E7AC8"/>
    <w:rsid w:val="001F00E8"/>
    <w:rsid w:val="001F0E4C"/>
    <w:rsid w:val="001F1062"/>
    <w:rsid w:val="001F21CD"/>
    <w:rsid w:val="001F3C62"/>
    <w:rsid w:val="001F497C"/>
    <w:rsid w:val="001F5668"/>
    <w:rsid w:val="00201D7A"/>
    <w:rsid w:val="00214AFD"/>
    <w:rsid w:val="00214C36"/>
    <w:rsid w:val="00217C7E"/>
    <w:rsid w:val="00220468"/>
    <w:rsid w:val="002204F4"/>
    <w:rsid w:val="00223397"/>
    <w:rsid w:val="002300C3"/>
    <w:rsid w:val="002307C0"/>
    <w:rsid w:val="00231150"/>
    <w:rsid w:val="0023279E"/>
    <w:rsid w:val="00232B51"/>
    <w:rsid w:val="002339CA"/>
    <w:rsid w:val="00235C1C"/>
    <w:rsid w:val="0023638F"/>
    <w:rsid w:val="00240112"/>
    <w:rsid w:val="00244DB7"/>
    <w:rsid w:val="002476F4"/>
    <w:rsid w:val="00247ED3"/>
    <w:rsid w:val="00255878"/>
    <w:rsid w:val="00255F1E"/>
    <w:rsid w:val="0026082F"/>
    <w:rsid w:val="00260E17"/>
    <w:rsid w:val="00263C89"/>
    <w:rsid w:val="002653A3"/>
    <w:rsid w:val="00265E93"/>
    <w:rsid w:val="002664AE"/>
    <w:rsid w:val="00270256"/>
    <w:rsid w:val="00271191"/>
    <w:rsid w:val="0027162A"/>
    <w:rsid w:val="00272A4A"/>
    <w:rsid w:val="00275260"/>
    <w:rsid w:val="002775E7"/>
    <w:rsid w:val="00282767"/>
    <w:rsid w:val="00282AE1"/>
    <w:rsid w:val="00282F8C"/>
    <w:rsid w:val="00284CF2"/>
    <w:rsid w:val="002865FB"/>
    <w:rsid w:val="00286C6B"/>
    <w:rsid w:val="00291A06"/>
    <w:rsid w:val="00294081"/>
    <w:rsid w:val="00294396"/>
    <w:rsid w:val="00295DAC"/>
    <w:rsid w:val="002967FF"/>
    <w:rsid w:val="00297412"/>
    <w:rsid w:val="00297A64"/>
    <w:rsid w:val="002A10A5"/>
    <w:rsid w:val="002A3BDC"/>
    <w:rsid w:val="002A531F"/>
    <w:rsid w:val="002A56FC"/>
    <w:rsid w:val="002A6710"/>
    <w:rsid w:val="002B519D"/>
    <w:rsid w:val="002B57FA"/>
    <w:rsid w:val="002C076E"/>
    <w:rsid w:val="002C2503"/>
    <w:rsid w:val="002C2E9A"/>
    <w:rsid w:val="002C365D"/>
    <w:rsid w:val="002C6924"/>
    <w:rsid w:val="002C731D"/>
    <w:rsid w:val="002D0905"/>
    <w:rsid w:val="002D0DE7"/>
    <w:rsid w:val="002D2E10"/>
    <w:rsid w:val="002D2F6C"/>
    <w:rsid w:val="002D4572"/>
    <w:rsid w:val="002D54A7"/>
    <w:rsid w:val="002E02D6"/>
    <w:rsid w:val="002E211C"/>
    <w:rsid w:val="002E37B2"/>
    <w:rsid w:val="002E72C7"/>
    <w:rsid w:val="002F1A95"/>
    <w:rsid w:val="002F1ACA"/>
    <w:rsid w:val="002F636C"/>
    <w:rsid w:val="002F7CE6"/>
    <w:rsid w:val="00301208"/>
    <w:rsid w:val="003017B8"/>
    <w:rsid w:val="00302B22"/>
    <w:rsid w:val="00305B99"/>
    <w:rsid w:val="00306769"/>
    <w:rsid w:val="0030676A"/>
    <w:rsid w:val="003077F7"/>
    <w:rsid w:val="00307B32"/>
    <w:rsid w:val="003130B8"/>
    <w:rsid w:val="00314A42"/>
    <w:rsid w:val="00315A88"/>
    <w:rsid w:val="003160A9"/>
    <w:rsid w:val="003173DA"/>
    <w:rsid w:val="003203E9"/>
    <w:rsid w:val="00320A70"/>
    <w:rsid w:val="00321FB2"/>
    <w:rsid w:val="003223C0"/>
    <w:rsid w:val="003227C2"/>
    <w:rsid w:val="003234AA"/>
    <w:rsid w:val="00325319"/>
    <w:rsid w:val="003257A6"/>
    <w:rsid w:val="00331596"/>
    <w:rsid w:val="00331E6D"/>
    <w:rsid w:val="003326F6"/>
    <w:rsid w:val="003337B6"/>
    <w:rsid w:val="003408CF"/>
    <w:rsid w:val="00340B7F"/>
    <w:rsid w:val="00342D35"/>
    <w:rsid w:val="003441A1"/>
    <w:rsid w:val="00344A7F"/>
    <w:rsid w:val="00353EED"/>
    <w:rsid w:val="00355577"/>
    <w:rsid w:val="003555A5"/>
    <w:rsid w:val="003571C8"/>
    <w:rsid w:val="00360BFC"/>
    <w:rsid w:val="003616AE"/>
    <w:rsid w:val="00362175"/>
    <w:rsid w:val="00364585"/>
    <w:rsid w:val="00364938"/>
    <w:rsid w:val="003660A2"/>
    <w:rsid w:val="00366970"/>
    <w:rsid w:val="00366C36"/>
    <w:rsid w:val="0036762E"/>
    <w:rsid w:val="00370D75"/>
    <w:rsid w:val="00371F31"/>
    <w:rsid w:val="0037268A"/>
    <w:rsid w:val="00373A27"/>
    <w:rsid w:val="00373EBE"/>
    <w:rsid w:val="00374A88"/>
    <w:rsid w:val="003767C9"/>
    <w:rsid w:val="0038098E"/>
    <w:rsid w:val="003815D7"/>
    <w:rsid w:val="00382DAE"/>
    <w:rsid w:val="003834BF"/>
    <w:rsid w:val="0038375A"/>
    <w:rsid w:val="00391CB9"/>
    <w:rsid w:val="00394678"/>
    <w:rsid w:val="00395F27"/>
    <w:rsid w:val="003969A5"/>
    <w:rsid w:val="003A1D69"/>
    <w:rsid w:val="003A1FF9"/>
    <w:rsid w:val="003B146C"/>
    <w:rsid w:val="003B18F0"/>
    <w:rsid w:val="003B2C69"/>
    <w:rsid w:val="003C08BB"/>
    <w:rsid w:val="003C2247"/>
    <w:rsid w:val="003C25CF"/>
    <w:rsid w:val="003C2985"/>
    <w:rsid w:val="003C379C"/>
    <w:rsid w:val="003C4B20"/>
    <w:rsid w:val="003C5CA5"/>
    <w:rsid w:val="003C76D7"/>
    <w:rsid w:val="003D1058"/>
    <w:rsid w:val="003D196D"/>
    <w:rsid w:val="003D1DC9"/>
    <w:rsid w:val="003D36F3"/>
    <w:rsid w:val="003D54C6"/>
    <w:rsid w:val="003D7EF0"/>
    <w:rsid w:val="003E01DE"/>
    <w:rsid w:val="003E15DC"/>
    <w:rsid w:val="003E282E"/>
    <w:rsid w:val="003E470E"/>
    <w:rsid w:val="003E4F1B"/>
    <w:rsid w:val="003E6CEB"/>
    <w:rsid w:val="003F0B68"/>
    <w:rsid w:val="003F1D76"/>
    <w:rsid w:val="003F21E3"/>
    <w:rsid w:val="003F2727"/>
    <w:rsid w:val="003F5109"/>
    <w:rsid w:val="00401884"/>
    <w:rsid w:val="004036C2"/>
    <w:rsid w:val="00404A01"/>
    <w:rsid w:val="0040555F"/>
    <w:rsid w:val="004066E0"/>
    <w:rsid w:val="00407396"/>
    <w:rsid w:val="004078A6"/>
    <w:rsid w:val="00407932"/>
    <w:rsid w:val="00407C9D"/>
    <w:rsid w:val="00414359"/>
    <w:rsid w:val="00421D33"/>
    <w:rsid w:val="00423DC3"/>
    <w:rsid w:val="0042478D"/>
    <w:rsid w:val="00426A2E"/>
    <w:rsid w:val="004315EC"/>
    <w:rsid w:val="0043283C"/>
    <w:rsid w:val="00433A3C"/>
    <w:rsid w:val="00433AB1"/>
    <w:rsid w:val="00440E21"/>
    <w:rsid w:val="00444549"/>
    <w:rsid w:val="00445A26"/>
    <w:rsid w:val="00446A74"/>
    <w:rsid w:val="004475B1"/>
    <w:rsid w:val="0045001F"/>
    <w:rsid w:val="004522E3"/>
    <w:rsid w:val="004533EA"/>
    <w:rsid w:val="0045416C"/>
    <w:rsid w:val="00455D27"/>
    <w:rsid w:val="00455DFD"/>
    <w:rsid w:val="00460F26"/>
    <w:rsid w:val="0046288F"/>
    <w:rsid w:val="0046381C"/>
    <w:rsid w:val="004649C8"/>
    <w:rsid w:val="00464F9D"/>
    <w:rsid w:val="00466342"/>
    <w:rsid w:val="00470F3C"/>
    <w:rsid w:val="00471C6C"/>
    <w:rsid w:val="00473387"/>
    <w:rsid w:val="00473AA9"/>
    <w:rsid w:val="00473FCC"/>
    <w:rsid w:val="004766F7"/>
    <w:rsid w:val="00477F7C"/>
    <w:rsid w:val="00482587"/>
    <w:rsid w:val="004853C7"/>
    <w:rsid w:val="004876A2"/>
    <w:rsid w:val="00487B07"/>
    <w:rsid w:val="00490BCE"/>
    <w:rsid w:val="004913FE"/>
    <w:rsid w:val="00491AC3"/>
    <w:rsid w:val="00494858"/>
    <w:rsid w:val="00497A9D"/>
    <w:rsid w:val="004A48E6"/>
    <w:rsid w:val="004A4D64"/>
    <w:rsid w:val="004A55F0"/>
    <w:rsid w:val="004A5D0F"/>
    <w:rsid w:val="004A7F68"/>
    <w:rsid w:val="004B0129"/>
    <w:rsid w:val="004B0823"/>
    <w:rsid w:val="004B0C87"/>
    <w:rsid w:val="004B129E"/>
    <w:rsid w:val="004B29E1"/>
    <w:rsid w:val="004B307C"/>
    <w:rsid w:val="004B31A5"/>
    <w:rsid w:val="004B46B5"/>
    <w:rsid w:val="004B4F77"/>
    <w:rsid w:val="004B56A8"/>
    <w:rsid w:val="004B7E1A"/>
    <w:rsid w:val="004C664E"/>
    <w:rsid w:val="004C719D"/>
    <w:rsid w:val="004C78BF"/>
    <w:rsid w:val="004D1BA6"/>
    <w:rsid w:val="004D1F87"/>
    <w:rsid w:val="004D24E2"/>
    <w:rsid w:val="004D2659"/>
    <w:rsid w:val="004D4169"/>
    <w:rsid w:val="004D429F"/>
    <w:rsid w:val="004D5713"/>
    <w:rsid w:val="004D6DC8"/>
    <w:rsid w:val="004E004F"/>
    <w:rsid w:val="004E2220"/>
    <w:rsid w:val="004E34D3"/>
    <w:rsid w:val="004E3C9C"/>
    <w:rsid w:val="004E449A"/>
    <w:rsid w:val="004E4AE4"/>
    <w:rsid w:val="004E6CF5"/>
    <w:rsid w:val="004F012E"/>
    <w:rsid w:val="004F5972"/>
    <w:rsid w:val="00500634"/>
    <w:rsid w:val="00502DA5"/>
    <w:rsid w:val="00503472"/>
    <w:rsid w:val="00505513"/>
    <w:rsid w:val="00507127"/>
    <w:rsid w:val="00511527"/>
    <w:rsid w:val="0051185F"/>
    <w:rsid w:val="00513394"/>
    <w:rsid w:val="005133EF"/>
    <w:rsid w:val="005142C0"/>
    <w:rsid w:val="00514A08"/>
    <w:rsid w:val="00516CC1"/>
    <w:rsid w:val="00516D16"/>
    <w:rsid w:val="00520B2E"/>
    <w:rsid w:val="0052176E"/>
    <w:rsid w:val="00522C51"/>
    <w:rsid w:val="00522DEE"/>
    <w:rsid w:val="00524401"/>
    <w:rsid w:val="005346CC"/>
    <w:rsid w:val="00536AB5"/>
    <w:rsid w:val="00537297"/>
    <w:rsid w:val="00542318"/>
    <w:rsid w:val="005430C1"/>
    <w:rsid w:val="00543A0E"/>
    <w:rsid w:val="0054605A"/>
    <w:rsid w:val="005503A2"/>
    <w:rsid w:val="005507FC"/>
    <w:rsid w:val="005519A8"/>
    <w:rsid w:val="00551EDB"/>
    <w:rsid w:val="00552149"/>
    <w:rsid w:val="00554069"/>
    <w:rsid w:val="00554FC2"/>
    <w:rsid w:val="005559AD"/>
    <w:rsid w:val="005562EE"/>
    <w:rsid w:val="00556A2D"/>
    <w:rsid w:val="00557774"/>
    <w:rsid w:val="005601D1"/>
    <w:rsid w:val="00562B13"/>
    <w:rsid w:val="00562DF3"/>
    <w:rsid w:val="00563EFB"/>
    <w:rsid w:val="00565171"/>
    <w:rsid w:val="0057145C"/>
    <w:rsid w:val="00572575"/>
    <w:rsid w:val="00573988"/>
    <w:rsid w:val="0057435B"/>
    <w:rsid w:val="00574F87"/>
    <w:rsid w:val="00575B70"/>
    <w:rsid w:val="005773F7"/>
    <w:rsid w:val="00580B31"/>
    <w:rsid w:val="00581C96"/>
    <w:rsid w:val="00585ADB"/>
    <w:rsid w:val="00590AC5"/>
    <w:rsid w:val="005928BF"/>
    <w:rsid w:val="00594765"/>
    <w:rsid w:val="00596234"/>
    <w:rsid w:val="00597BD1"/>
    <w:rsid w:val="005A6D23"/>
    <w:rsid w:val="005A6D64"/>
    <w:rsid w:val="005B029B"/>
    <w:rsid w:val="005B4C26"/>
    <w:rsid w:val="005C03A6"/>
    <w:rsid w:val="005C113C"/>
    <w:rsid w:val="005C316A"/>
    <w:rsid w:val="005C38A5"/>
    <w:rsid w:val="005C4484"/>
    <w:rsid w:val="005C70E4"/>
    <w:rsid w:val="005C7F83"/>
    <w:rsid w:val="005D047D"/>
    <w:rsid w:val="005D1E0D"/>
    <w:rsid w:val="005D2523"/>
    <w:rsid w:val="005D2B16"/>
    <w:rsid w:val="005D3B32"/>
    <w:rsid w:val="005D6E1A"/>
    <w:rsid w:val="005E0A64"/>
    <w:rsid w:val="005E0EF4"/>
    <w:rsid w:val="005E490C"/>
    <w:rsid w:val="005E69C8"/>
    <w:rsid w:val="005E6ACD"/>
    <w:rsid w:val="005F1D4C"/>
    <w:rsid w:val="005F3FDB"/>
    <w:rsid w:val="005F4301"/>
    <w:rsid w:val="005F4F66"/>
    <w:rsid w:val="005F64A5"/>
    <w:rsid w:val="005F7266"/>
    <w:rsid w:val="006001D4"/>
    <w:rsid w:val="006005DB"/>
    <w:rsid w:val="006037F4"/>
    <w:rsid w:val="00603C97"/>
    <w:rsid w:val="006059C5"/>
    <w:rsid w:val="00606A8D"/>
    <w:rsid w:val="006141A6"/>
    <w:rsid w:val="00614AA1"/>
    <w:rsid w:val="006150A5"/>
    <w:rsid w:val="00615429"/>
    <w:rsid w:val="0061569D"/>
    <w:rsid w:val="00616EA1"/>
    <w:rsid w:val="00620616"/>
    <w:rsid w:val="00621C18"/>
    <w:rsid w:val="00623DBC"/>
    <w:rsid w:val="00624329"/>
    <w:rsid w:val="0062571F"/>
    <w:rsid w:val="00627722"/>
    <w:rsid w:val="006319FE"/>
    <w:rsid w:val="00632008"/>
    <w:rsid w:val="00634C61"/>
    <w:rsid w:val="00635DCF"/>
    <w:rsid w:val="00637279"/>
    <w:rsid w:val="00637392"/>
    <w:rsid w:val="00637B95"/>
    <w:rsid w:val="00641922"/>
    <w:rsid w:val="00641F42"/>
    <w:rsid w:val="00642F4F"/>
    <w:rsid w:val="00644802"/>
    <w:rsid w:val="00644933"/>
    <w:rsid w:val="006458E7"/>
    <w:rsid w:val="00645D53"/>
    <w:rsid w:val="00647F5D"/>
    <w:rsid w:val="0065457D"/>
    <w:rsid w:val="00657DD2"/>
    <w:rsid w:val="00660FEB"/>
    <w:rsid w:val="00661565"/>
    <w:rsid w:val="00661F3D"/>
    <w:rsid w:val="0066219D"/>
    <w:rsid w:val="00662534"/>
    <w:rsid w:val="00665410"/>
    <w:rsid w:val="00665583"/>
    <w:rsid w:val="00667404"/>
    <w:rsid w:val="0067077B"/>
    <w:rsid w:val="00674A3B"/>
    <w:rsid w:val="00675C3C"/>
    <w:rsid w:val="00675E5D"/>
    <w:rsid w:val="00676A9D"/>
    <w:rsid w:val="00676D33"/>
    <w:rsid w:val="00676E59"/>
    <w:rsid w:val="0067736E"/>
    <w:rsid w:val="00677859"/>
    <w:rsid w:val="00677FD3"/>
    <w:rsid w:val="00680992"/>
    <w:rsid w:val="00680A12"/>
    <w:rsid w:val="00682043"/>
    <w:rsid w:val="00684450"/>
    <w:rsid w:val="00690291"/>
    <w:rsid w:val="00690524"/>
    <w:rsid w:val="00693BA0"/>
    <w:rsid w:val="00694907"/>
    <w:rsid w:val="006951F1"/>
    <w:rsid w:val="0069577D"/>
    <w:rsid w:val="00695B45"/>
    <w:rsid w:val="00697D4F"/>
    <w:rsid w:val="006A02D1"/>
    <w:rsid w:val="006A0DBA"/>
    <w:rsid w:val="006A10ED"/>
    <w:rsid w:val="006A4E5E"/>
    <w:rsid w:val="006A7C5E"/>
    <w:rsid w:val="006B0F70"/>
    <w:rsid w:val="006B30B1"/>
    <w:rsid w:val="006B5E5C"/>
    <w:rsid w:val="006B5FC9"/>
    <w:rsid w:val="006B6E3A"/>
    <w:rsid w:val="006B76FA"/>
    <w:rsid w:val="006C2AEA"/>
    <w:rsid w:val="006C2B47"/>
    <w:rsid w:val="006C3335"/>
    <w:rsid w:val="006C3AA9"/>
    <w:rsid w:val="006C3BDE"/>
    <w:rsid w:val="006C4BFB"/>
    <w:rsid w:val="006C66C2"/>
    <w:rsid w:val="006C78FC"/>
    <w:rsid w:val="006D0A9F"/>
    <w:rsid w:val="006D0CB5"/>
    <w:rsid w:val="006D1E6E"/>
    <w:rsid w:val="006D4AA0"/>
    <w:rsid w:val="006D6864"/>
    <w:rsid w:val="006E209F"/>
    <w:rsid w:val="006E2FE6"/>
    <w:rsid w:val="006E4C06"/>
    <w:rsid w:val="006F0EE5"/>
    <w:rsid w:val="006F2CD7"/>
    <w:rsid w:val="006F4DB5"/>
    <w:rsid w:val="007003AF"/>
    <w:rsid w:val="00701F8D"/>
    <w:rsid w:val="00704868"/>
    <w:rsid w:val="00707194"/>
    <w:rsid w:val="00711039"/>
    <w:rsid w:val="007114AE"/>
    <w:rsid w:val="00712CBE"/>
    <w:rsid w:val="007153AE"/>
    <w:rsid w:val="007175B1"/>
    <w:rsid w:val="00721F8D"/>
    <w:rsid w:val="0072326E"/>
    <w:rsid w:val="00723C4D"/>
    <w:rsid w:val="00724420"/>
    <w:rsid w:val="00724A33"/>
    <w:rsid w:val="007252A4"/>
    <w:rsid w:val="007264FA"/>
    <w:rsid w:val="007329B7"/>
    <w:rsid w:val="00733028"/>
    <w:rsid w:val="00734087"/>
    <w:rsid w:val="00735026"/>
    <w:rsid w:val="00740380"/>
    <w:rsid w:val="00744AE6"/>
    <w:rsid w:val="00744B87"/>
    <w:rsid w:val="00745317"/>
    <w:rsid w:val="0074588A"/>
    <w:rsid w:val="00746590"/>
    <w:rsid w:val="00746E62"/>
    <w:rsid w:val="00747001"/>
    <w:rsid w:val="007533C0"/>
    <w:rsid w:val="00753DC0"/>
    <w:rsid w:val="0075433F"/>
    <w:rsid w:val="0075532F"/>
    <w:rsid w:val="007609EF"/>
    <w:rsid w:val="00760ECD"/>
    <w:rsid w:val="00773BFB"/>
    <w:rsid w:val="00774B6B"/>
    <w:rsid w:val="007764F4"/>
    <w:rsid w:val="00776ECA"/>
    <w:rsid w:val="00776FC6"/>
    <w:rsid w:val="00777A1A"/>
    <w:rsid w:val="00782167"/>
    <w:rsid w:val="007825E0"/>
    <w:rsid w:val="007844AC"/>
    <w:rsid w:val="0078476E"/>
    <w:rsid w:val="00787951"/>
    <w:rsid w:val="00790E31"/>
    <w:rsid w:val="00790EE3"/>
    <w:rsid w:val="007A3C01"/>
    <w:rsid w:val="007A3FED"/>
    <w:rsid w:val="007A4E9C"/>
    <w:rsid w:val="007A53D4"/>
    <w:rsid w:val="007B098B"/>
    <w:rsid w:val="007B1D08"/>
    <w:rsid w:val="007B301E"/>
    <w:rsid w:val="007B349D"/>
    <w:rsid w:val="007B70C9"/>
    <w:rsid w:val="007B7967"/>
    <w:rsid w:val="007C0147"/>
    <w:rsid w:val="007C0271"/>
    <w:rsid w:val="007C12AD"/>
    <w:rsid w:val="007C13C5"/>
    <w:rsid w:val="007C245F"/>
    <w:rsid w:val="007C2EF6"/>
    <w:rsid w:val="007C572D"/>
    <w:rsid w:val="007D1322"/>
    <w:rsid w:val="007D174E"/>
    <w:rsid w:val="007D1B3E"/>
    <w:rsid w:val="007D3550"/>
    <w:rsid w:val="007D35B7"/>
    <w:rsid w:val="007D7DFA"/>
    <w:rsid w:val="007E2867"/>
    <w:rsid w:val="007E59F0"/>
    <w:rsid w:val="007E5D9E"/>
    <w:rsid w:val="007E6E1B"/>
    <w:rsid w:val="007F0CF9"/>
    <w:rsid w:val="007F3CA3"/>
    <w:rsid w:val="007F4555"/>
    <w:rsid w:val="007F48B6"/>
    <w:rsid w:val="007F4A8D"/>
    <w:rsid w:val="007F6E0B"/>
    <w:rsid w:val="007F7B0D"/>
    <w:rsid w:val="007F7F3B"/>
    <w:rsid w:val="0080131B"/>
    <w:rsid w:val="00803900"/>
    <w:rsid w:val="008066EF"/>
    <w:rsid w:val="008106EE"/>
    <w:rsid w:val="00810B12"/>
    <w:rsid w:val="008133A3"/>
    <w:rsid w:val="0081439F"/>
    <w:rsid w:val="00816E96"/>
    <w:rsid w:val="00817857"/>
    <w:rsid w:val="00824776"/>
    <w:rsid w:val="00830628"/>
    <w:rsid w:val="00830D4B"/>
    <w:rsid w:val="00832CA9"/>
    <w:rsid w:val="008347C7"/>
    <w:rsid w:val="00835B0B"/>
    <w:rsid w:val="00837209"/>
    <w:rsid w:val="008406C7"/>
    <w:rsid w:val="00842498"/>
    <w:rsid w:val="00845407"/>
    <w:rsid w:val="00852139"/>
    <w:rsid w:val="00852DC6"/>
    <w:rsid w:val="00853E77"/>
    <w:rsid w:val="00856735"/>
    <w:rsid w:val="00860073"/>
    <w:rsid w:val="00862CC6"/>
    <w:rsid w:val="00864069"/>
    <w:rsid w:val="00864612"/>
    <w:rsid w:val="00865031"/>
    <w:rsid w:val="008655F9"/>
    <w:rsid w:val="00865BA9"/>
    <w:rsid w:val="00866ED5"/>
    <w:rsid w:val="00872F56"/>
    <w:rsid w:val="00875FCC"/>
    <w:rsid w:val="00881B87"/>
    <w:rsid w:val="00882154"/>
    <w:rsid w:val="00882DA1"/>
    <w:rsid w:val="00883B06"/>
    <w:rsid w:val="008854D7"/>
    <w:rsid w:val="00890BCC"/>
    <w:rsid w:val="00893235"/>
    <w:rsid w:val="00893361"/>
    <w:rsid w:val="008937A5"/>
    <w:rsid w:val="00897361"/>
    <w:rsid w:val="008A2519"/>
    <w:rsid w:val="008A57F0"/>
    <w:rsid w:val="008B01F2"/>
    <w:rsid w:val="008B0DF0"/>
    <w:rsid w:val="008B1AFD"/>
    <w:rsid w:val="008B1C30"/>
    <w:rsid w:val="008B6339"/>
    <w:rsid w:val="008B690D"/>
    <w:rsid w:val="008B73CA"/>
    <w:rsid w:val="008C012E"/>
    <w:rsid w:val="008C0B7E"/>
    <w:rsid w:val="008C1BF6"/>
    <w:rsid w:val="008C1D88"/>
    <w:rsid w:val="008C27D5"/>
    <w:rsid w:val="008C2BF4"/>
    <w:rsid w:val="008C4CD2"/>
    <w:rsid w:val="008C7334"/>
    <w:rsid w:val="008D340B"/>
    <w:rsid w:val="008D3F0D"/>
    <w:rsid w:val="008D56D5"/>
    <w:rsid w:val="008D7D3A"/>
    <w:rsid w:val="008E140F"/>
    <w:rsid w:val="008E1ADD"/>
    <w:rsid w:val="008E222F"/>
    <w:rsid w:val="008E3D46"/>
    <w:rsid w:val="008E5E02"/>
    <w:rsid w:val="008F25A6"/>
    <w:rsid w:val="008F2B71"/>
    <w:rsid w:val="008F59F2"/>
    <w:rsid w:val="008F60B8"/>
    <w:rsid w:val="008F7053"/>
    <w:rsid w:val="00900C7B"/>
    <w:rsid w:val="00902E4D"/>
    <w:rsid w:val="0090447E"/>
    <w:rsid w:val="009047E3"/>
    <w:rsid w:val="00906B40"/>
    <w:rsid w:val="00907E76"/>
    <w:rsid w:val="00910D97"/>
    <w:rsid w:val="009121D6"/>
    <w:rsid w:val="0091460E"/>
    <w:rsid w:val="009153FB"/>
    <w:rsid w:val="00915480"/>
    <w:rsid w:val="00916C81"/>
    <w:rsid w:val="00917767"/>
    <w:rsid w:val="009230BA"/>
    <w:rsid w:val="00926EB1"/>
    <w:rsid w:val="009273D3"/>
    <w:rsid w:val="00930594"/>
    <w:rsid w:val="00934A77"/>
    <w:rsid w:val="00935A35"/>
    <w:rsid w:val="00935B18"/>
    <w:rsid w:val="00937BF2"/>
    <w:rsid w:val="009402DB"/>
    <w:rsid w:val="009418E2"/>
    <w:rsid w:val="00942D9D"/>
    <w:rsid w:val="0094300C"/>
    <w:rsid w:val="00944B08"/>
    <w:rsid w:val="0094577D"/>
    <w:rsid w:val="00945C84"/>
    <w:rsid w:val="009501F6"/>
    <w:rsid w:val="0095105C"/>
    <w:rsid w:val="00951A53"/>
    <w:rsid w:val="00953D71"/>
    <w:rsid w:val="00953E4F"/>
    <w:rsid w:val="0095403A"/>
    <w:rsid w:val="00954495"/>
    <w:rsid w:val="0095510C"/>
    <w:rsid w:val="0095699F"/>
    <w:rsid w:val="009605F5"/>
    <w:rsid w:val="00961F8B"/>
    <w:rsid w:val="0096256B"/>
    <w:rsid w:val="00962C5F"/>
    <w:rsid w:val="00963FA3"/>
    <w:rsid w:val="00966F5B"/>
    <w:rsid w:val="00967823"/>
    <w:rsid w:val="0097048C"/>
    <w:rsid w:val="009712E4"/>
    <w:rsid w:val="0097362D"/>
    <w:rsid w:val="00973FE9"/>
    <w:rsid w:val="0097460B"/>
    <w:rsid w:val="0097532C"/>
    <w:rsid w:val="00976EE4"/>
    <w:rsid w:val="009809F0"/>
    <w:rsid w:val="00980B90"/>
    <w:rsid w:val="00980E7E"/>
    <w:rsid w:val="00981BD1"/>
    <w:rsid w:val="00981EF3"/>
    <w:rsid w:val="0098253E"/>
    <w:rsid w:val="0098580B"/>
    <w:rsid w:val="00992DED"/>
    <w:rsid w:val="0099414C"/>
    <w:rsid w:val="00994167"/>
    <w:rsid w:val="009949E6"/>
    <w:rsid w:val="00995B2E"/>
    <w:rsid w:val="0099662A"/>
    <w:rsid w:val="00997029"/>
    <w:rsid w:val="00997693"/>
    <w:rsid w:val="009A0CC1"/>
    <w:rsid w:val="009A20AA"/>
    <w:rsid w:val="009A2CBE"/>
    <w:rsid w:val="009A3DFF"/>
    <w:rsid w:val="009A46F0"/>
    <w:rsid w:val="009A5BF4"/>
    <w:rsid w:val="009A5C22"/>
    <w:rsid w:val="009A6484"/>
    <w:rsid w:val="009A64E3"/>
    <w:rsid w:val="009B1C89"/>
    <w:rsid w:val="009B3034"/>
    <w:rsid w:val="009B3D94"/>
    <w:rsid w:val="009B46C7"/>
    <w:rsid w:val="009B4B8F"/>
    <w:rsid w:val="009B6169"/>
    <w:rsid w:val="009B6D38"/>
    <w:rsid w:val="009B751C"/>
    <w:rsid w:val="009B7F53"/>
    <w:rsid w:val="009C0289"/>
    <w:rsid w:val="009C394B"/>
    <w:rsid w:val="009C6589"/>
    <w:rsid w:val="009C76DB"/>
    <w:rsid w:val="009C79D3"/>
    <w:rsid w:val="009D23DE"/>
    <w:rsid w:val="009D2467"/>
    <w:rsid w:val="009D28D5"/>
    <w:rsid w:val="009D4983"/>
    <w:rsid w:val="009D5322"/>
    <w:rsid w:val="009D5CCD"/>
    <w:rsid w:val="009D6357"/>
    <w:rsid w:val="009D75B4"/>
    <w:rsid w:val="009E0469"/>
    <w:rsid w:val="009E214E"/>
    <w:rsid w:val="009E423F"/>
    <w:rsid w:val="009E61B7"/>
    <w:rsid w:val="009E6993"/>
    <w:rsid w:val="009F3206"/>
    <w:rsid w:val="00A00139"/>
    <w:rsid w:val="00A00715"/>
    <w:rsid w:val="00A01155"/>
    <w:rsid w:val="00A01F70"/>
    <w:rsid w:val="00A025B8"/>
    <w:rsid w:val="00A034EB"/>
    <w:rsid w:val="00A036EE"/>
    <w:rsid w:val="00A069C0"/>
    <w:rsid w:val="00A06EFA"/>
    <w:rsid w:val="00A07202"/>
    <w:rsid w:val="00A11A2A"/>
    <w:rsid w:val="00A11B84"/>
    <w:rsid w:val="00A11D58"/>
    <w:rsid w:val="00A13439"/>
    <w:rsid w:val="00A139C0"/>
    <w:rsid w:val="00A13A60"/>
    <w:rsid w:val="00A1493A"/>
    <w:rsid w:val="00A14CF4"/>
    <w:rsid w:val="00A176DE"/>
    <w:rsid w:val="00A22772"/>
    <w:rsid w:val="00A227DC"/>
    <w:rsid w:val="00A24422"/>
    <w:rsid w:val="00A24E9D"/>
    <w:rsid w:val="00A256C8"/>
    <w:rsid w:val="00A25B6E"/>
    <w:rsid w:val="00A27792"/>
    <w:rsid w:val="00A30BB2"/>
    <w:rsid w:val="00A33F63"/>
    <w:rsid w:val="00A34246"/>
    <w:rsid w:val="00A34E33"/>
    <w:rsid w:val="00A358B6"/>
    <w:rsid w:val="00A37F35"/>
    <w:rsid w:val="00A402F9"/>
    <w:rsid w:val="00A42C3E"/>
    <w:rsid w:val="00A50640"/>
    <w:rsid w:val="00A52567"/>
    <w:rsid w:val="00A53981"/>
    <w:rsid w:val="00A565E5"/>
    <w:rsid w:val="00A6225C"/>
    <w:rsid w:val="00A626D2"/>
    <w:rsid w:val="00A66F46"/>
    <w:rsid w:val="00A70D59"/>
    <w:rsid w:val="00A72461"/>
    <w:rsid w:val="00A75DBA"/>
    <w:rsid w:val="00A75FDD"/>
    <w:rsid w:val="00A76ADE"/>
    <w:rsid w:val="00A811EF"/>
    <w:rsid w:val="00A81FBF"/>
    <w:rsid w:val="00A85010"/>
    <w:rsid w:val="00A854B0"/>
    <w:rsid w:val="00A85C58"/>
    <w:rsid w:val="00A869AA"/>
    <w:rsid w:val="00A90B33"/>
    <w:rsid w:val="00A92D8A"/>
    <w:rsid w:val="00A93AC1"/>
    <w:rsid w:val="00A949B8"/>
    <w:rsid w:val="00A94E50"/>
    <w:rsid w:val="00A95478"/>
    <w:rsid w:val="00A954FC"/>
    <w:rsid w:val="00A962EB"/>
    <w:rsid w:val="00A96E4E"/>
    <w:rsid w:val="00A97212"/>
    <w:rsid w:val="00A9759D"/>
    <w:rsid w:val="00A97668"/>
    <w:rsid w:val="00AA0733"/>
    <w:rsid w:val="00AA35FE"/>
    <w:rsid w:val="00AA57FA"/>
    <w:rsid w:val="00AA5B8B"/>
    <w:rsid w:val="00AA6219"/>
    <w:rsid w:val="00AA648A"/>
    <w:rsid w:val="00AA6B21"/>
    <w:rsid w:val="00AB0068"/>
    <w:rsid w:val="00AB4981"/>
    <w:rsid w:val="00AB6CC3"/>
    <w:rsid w:val="00AB76DA"/>
    <w:rsid w:val="00AB7816"/>
    <w:rsid w:val="00AC03E2"/>
    <w:rsid w:val="00AC0E62"/>
    <w:rsid w:val="00AC1062"/>
    <w:rsid w:val="00AC38B5"/>
    <w:rsid w:val="00AC697F"/>
    <w:rsid w:val="00AC6D3E"/>
    <w:rsid w:val="00AD0948"/>
    <w:rsid w:val="00AD349D"/>
    <w:rsid w:val="00AD4C91"/>
    <w:rsid w:val="00AD4D88"/>
    <w:rsid w:val="00AD79F3"/>
    <w:rsid w:val="00AE07DD"/>
    <w:rsid w:val="00AE1136"/>
    <w:rsid w:val="00AE149D"/>
    <w:rsid w:val="00AE2280"/>
    <w:rsid w:val="00AE6D94"/>
    <w:rsid w:val="00AE7C99"/>
    <w:rsid w:val="00AF065C"/>
    <w:rsid w:val="00AF47CB"/>
    <w:rsid w:val="00AF6E1A"/>
    <w:rsid w:val="00B00102"/>
    <w:rsid w:val="00B01302"/>
    <w:rsid w:val="00B03A7D"/>
    <w:rsid w:val="00B03B9D"/>
    <w:rsid w:val="00B0621C"/>
    <w:rsid w:val="00B1081E"/>
    <w:rsid w:val="00B1102D"/>
    <w:rsid w:val="00B162B1"/>
    <w:rsid w:val="00B16E09"/>
    <w:rsid w:val="00B20336"/>
    <w:rsid w:val="00B2250B"/>
    <w:rsid w:val="00B2259C"/>
    <w:rsid w:val="00B2290E"/>
    <w:rsid w:val="00B24FC1"/>
    <w:rsid w:val="00B2576B"/>
    <w:rsid w:val="00B26307"/>
    <w:rsid w:val="00B32163"/>
    <w:rsid w:val="00B344D6"/>
    <w:rsid w:val="00B3794B"/>
    <w:rsid w:val="00B37A2C"/>
    <w:rsid w:val="00B40111"/>
    <w:rsid w:val="00B40413"/>
    <w:rsid w:val="00B44F11"/>
    <w:rsid w:val="00B4527A"/>
    <w:rsid w:val="00B46EA9"/>
    <w:rsid w:val="00B47818"/>
    <w:rsid w:val="00B47FD4"/>
    <w:rsid w:val="00B54889"/>
    <w:rsid w:val="00B56ACF"/>
    <w:rsid w:val="00B56B31"/>
    <w:rsid w:val="00B57A86"/>
    <w:rsid w:val="00B62568"/>
    <w:rsid w:val="00B62E0D"/>
    <w:rsid w:val="00B64FC2"/>
    <w:rsid w:val="00B6663D"/>
    <w:rsid w:val="00B670A1"/>
    <w:rsid w:val="00B67271"/>
    <w:rsid w:val="00B72283"/>
    <w:rsid w:val="00B75E55"/>
    <w:rsid w:val="00B76DF6"/>
    <w:rsid w:val="00B77343"/>
    <w:rsid w:val="00B8048B"/>
    <w:rsid w:val="00B814CE"/>
    <w:rsid w:val="00B81AD4"/>
    <w:rsid w:val="00B82F83"/>
    <w:rsid w:val="00B83A11"/>
    <w:rsid w:val="00B84469"/>
    <w:rsid w:val="00B907BD"/>
    <w:rsid w:val="00B90F6D"/>
    <w:rsid w:val="00B93D22"/>
    <w:rsid w:val="00B95368"/>
    <w:rsid w:val="00B95CEB"/>
    <w:rsid w:val="00B970AB"/>
    <w:rsid w:val="00BA0D60"/>
    <w:rsid w:val="00BA1621"/>
    <w:rsid w:val="00BA1A87"/>
    <w:rsid w:val="00BA4066"/>
    <w:rsid w:val="00BA5C0F"/>
    <w:rsid w:val="00BB342C"/>
    <w:rsid w:val="00BB7F5C"/>
    <w:rsid w:val="00BC0741"/>
    <w:rsid w:val="00BC20E4"/>
    <w:rsid w:val="00BC3EEE"/>
    <w:rsid w:val="00BC4011"/>
    <w:rsid w:val="00BD00F2"/>
    <w:rsid w:val="00BD208D"/>
    <w:rsid w:val="00BD2764"/>
    <w:rsid w:val="00BD4C98"/>
    <w:rsid w:val="00BD5629"/>
    <w:rsid w:val="00BD6F50"/>
    <w:rsid w:val="00BE0518"/>
    <w:rsid w:val="00BE1963"/>
    <w:rsid w:val="00BE759B"/>
    <w:rsid w:val="00BF0B8A"/>
    <w:rsid w:val="00BF21A4"/>
    <w:rsid w:val="00BF665B"/>
    <w:rsid w:val="00BF69AD"/>
    <w:rsid w:val="00C00995"/>
    <w:rsid w:val="00C0123F"/>
    <w:rsid w:val="00C025B3"/>
    <w:rsid w:val="00C10156"/>
    <w:rsid w:val="00C10227"/>
    <w:rsid w:val="00C130FB"/>
    <w:rsid w:val="00C210D4"/>
    <w:rsid w:val="00C24D5A"/>
    <w:rsid w:val="00C25CFD"/>
    <w:rsid w:val="00C26318"/>
    <w:rsid w:val="00C267F0"/>
    <w:rsid w:val="00C26EB0"/>
    <w:rsid w:val="00C2708A"/>
    <w:rsid w:val="00C27BDE"/>
    <w:rsid w:val="00C309F6"/>
    <w:rsid w:val="00C30A3B"/>
    <w:rsid w:val="00C3129F"/>
    <w:rsid w:val="00C31AB3"/>
    <w:rsid w:val="00C31DC0"/>
    <w:rsid w:val="00C35A75"/>
    <w:rsid w:val="00C403BF"/>
    <w:rsid w:val="00C40736"/>
    <w:rsid w:val="00C40798"/>
    <w:rsid w:val="00C41CE2"/>
    <w:rsid w:val="00C42ABF"/>
    <w:rsid w:val="00C43132"/>
    <w:rsid w:val="00C440EC"/>
    <w:rsid w:val="00C456CE"/>
    <w:rsid w:val="00C47179"/>
    <w:rsid w:val="00C51C77"/>
    <w:rsid w:val="00C51D11"/>
    <w:rsid w:val="00C5236C"/>
    <w:rsid w:val="00C538BB"/>
    <w:rsid w:val="00C54374"/>
    <w:rsid w:val="00C561F7"/>
    <w:rsid w:val="00C56728"/>
    <w:rsid w:val="00C62E45"/>
    <w:rsid w:val="00C66F06"/>
    <w:rsid w:val="00C720F6"/>
    <w:rsid w:val="00C7251F"/>
    <w:rsid w:val="00C73679"/>
    <w:rsid w:val="00C736C7"/>
    <w:rsid w:val="00C74A61"/>
    <w:rsid w:val="00C74AD3"/>
    <w:rsid w:val="00C74C6B"/>
    <w:rsid w:val="00C74F3B"/>
    <w:rsid w:val="00C75898"/>
    <w:rsid w:val="00C76552"/>
    <w:rsid w:val="00C81158"/>
    <w:rsid w:val="00C8188D"/>
    <w:rsid w:val="00C8452A"/>
    <w:rsid w:val="00C84A6F"/>
    <w:rsid w:val="00C850F5"/>
    <w:rsid w:val="00C8662F"/>
    <w:rsid w:val="00C9217D"/>
    <w:rsid w:val="00C925CB"/>
    <w:rsid w:val="00C95076"/>
    <w:rsid w:val="00C97EE7"/>
    <w:rsid w:val="00CA4244"/>
    <w:rsid w:val="00CA4FA5"/>
    <w:rsid w:val="00CA52CE"/>
    <w:rsid w:val="00CA54D8"/>
    <w:rsid w:val="00CA611F"/>
    <w:rsid w:val="00CA6F5E"/>
    <w:rsid w:val="00CA7A43"/>
    <w:rsid w:val="00CA7B1C"/>
    <w:rsid w:val="00CB1322"/>
    <w:rsid w:val="00CB185A"/>
    <w:rsid w:val="00CC0CF0"/>
    <w:rsid w:val="00CC41DD"/>
    <w:rsid w:val="00CD0E2B"/>
    <w:rsid w:val="00CD25F1"/>
    <w:rsid w:val="00CD3742"/>
    <w:rsid w:val="00CD3EDD"/>
    <w:rsid w:val="00CD3EF0"/>
    <w:rsid w:val="00CD4E5E"/>
    <w:rsid w:val="00CD6798"/>
    <w:rsid w:val="00CD7ABC"/>
    <w:rsid w:val="00CE0985"/>
    <w:rsid w:val="00CE122F"/>
    <w:rsid w:val="00CE2A07"/>
    <w:rsid w:val="00CE4925"/>
    <w:rsid w:val="00CE4FED"/>
    <w:rsid w:val="00CE57BB"/>
    <w:rsid w:val="00CE7F02"/>
    <w:rsid w:val="00CF297C"/>
    <w:rsid w:val="00CF3784"/>
    <w:rsid w:val="00D001C0"/>
    <w:rsid w:val="00D019CC"/>
    <w:rsid w:val="00D02B14"/>
    <w:rsid w:val="00D0437E"/>
    <w:rsid w:val="00D049F0"/>
    <w:rsid w:val="00D078EB"/>
    <w:rsid w:val="00D1111A"/>
    <w:rsid w:val="00D11177"/>
    <w:rsid w:val="00D11BD3"/>
    <w:rsid w:val="00D16387"/>
    <w:rsid w:val="00D203E9"/>
    <w:rsid w:val="00D21388"/>
    <w:rsid w:val="00D21C2B"/>
    <w:rsid w:val="00D22101"/>
    <w:rsid w:val="00D23E4A"/>
    <w:rsid w:val="00D247C5"/>
    <w:rsid w:val="00D25214"/>
    <w:rsid w:val="00D25D48"/>
    <w:rsid w:val="00D26129"/>
    <w:rsid w:val="00D26A10"/>
    <w:rsid w:val="00D27FE0"/>
    <w:rsid w:val="00D3187C"/>
    <w:rsid w:val="00D31DF3"/>
    <w:rsid w:val="00D3309E"/>
    <w:rsid w:val="00D4137F"/>
    <w:rsid w:val="00D42F0B"/>
    <w:rsid w:val="00D446F2"/>
    <w:rsid w:val="00D450E0"/>
    <w:rsid w:val="00D45F22"/>
    <w:rsid w:val="00D46E2C"/>
    <w:rsid w:val="00D50C59"/>
    <w:rsid w:val="00D54823"/>
    <w:rsid w:val="00D5536E"/>
    <w:rsid w:val="00D55A4F"/>
    <w:rsid w:val="00D56049"/>
    <w:rsid w:val="00D6277B"/>
    <w:rsid w:val="00D64491"/>
    <w:rsid w:val="00D667C7"/>
    <w:rsid w:val="00D701D2"/>
    <w:rsid w:val="00D70D4A"/>
    <w:rsid w:val="00D71C8F"/>
    <w:rsid w:val="00D71CD3"/>
    <w:rsid w:val="00D746CD"/>
    <w:rsid w:val="00D75BB2"/>
    <w:rsid w:val="00D779CA"/>
    <w:rsid w:val="00D77D64"/>
    <w:rsid w:val="00D81259"/>
    <w:rsid w:val="00D81574"/>
    <w:rsid w:val="00D8278F"/>
    <w:rsid w:val="00D8455D"/>
    <w:rsid w:val="00D84D56"/>
    <w:rsid w:val="00D857E8"/>
    <w:rsid w:val="00D85970"/>
    <w:rsid w:val="00D85BC4"/>
    <w:rsid w:val="00D960DD"/>
    <w:rsid w:val="00DA13F7"/>
    <w:rsid w:val="00DA1BC9"/>
    <w:rsid w:val="00DA3811"/>
    <w:rsid w:val="00DB018F"/>
    <w:rsid w:val="00DB2EDE"/>
    <w:rsid w:val="00DB6BCA"/>
    <w:rsid w:val="00DC13CA"/>
    <w:rsid w:val="00DC3CB9"/>
    <w:rsid w:val="00DC58DD"/>
    <w:rsid w:val="00DC5BFD"/>
    <w:rsid w:val="00DC7192"/>
    <w:rsid w:val="00DD11A1"/>
    <w:rsid w:val="00DD2DD6"/>
    <w:rsid w:val="00DD4E48"/>
    <w:rsid w:val="00DD7A88"/>
    <w:rsid w:val="00DE0306"/>
    <w:rsid w:val="00DE2A46"/>
    <w:rsid w:val="00DE4DB9"/>
    <w:rsid w:val="00DE570A"/>
    <w:rsid w:val="00DE5B87"/>
    <w:rsid w:val="00DE6D9B"/>
    <w:rsid w:val="00DF0F7B"/>
    <w:rsid w:val="00DF217B"/>
    <w:rsid w:val="00DF2A43"/>
    <w:rsid w:val="00DF46DD"/>
    <w:rsid w:val="00DF761C"/>
    <w:rsid w:val="00E00E15"/>
    <w:rsid w:val="00E02ED0"/>
    <w:rsid w:val="00E032C0"/>
    <w:rsid w:val="00E058F3"/>
    <w:rsid w:val="00E07616"/>
    <w:rsid w:val="00E0764C"/>
    <w:rsid w:val="00E07F50"/>
    <w:rsid w:val="00E1291F"/>
    <w:rsid w:val="00E14E06"/>
    <w:rsid w:val="00E15CA0"/>
    <w:rsid w:val="00E161C1"/>
    <w:rsid w:val="00E1667E"/>
    <w:rsid w:val="00E16E27"/>
    <w:rsid w:val="00E22E50"/>
    <w:rsid w:val="00E26D38"/>
    <w:rsid w:val="00E308F6"/>
    <w:rsid w:val="00E31637"/>
    <w:rsid w:val="00E32156"/>
    <w:rsid w:val="00E3299F"/>
    <w:rsid w:val="00E330ED"/>
    <w:rsid w:val="00E33BEB"/>
    <w:rsid w:val="00E364FF"/>
    <w:rsid w:val="00E3689B"/>
    <w:rsid w:val="00E3780F"/>
    <w:rsid w:val="00E42600"/>
    <w:rsid w:val="00E45197"/>
    <w:rsid w:val="00E47C7B"/>
    <w:rsid w:val="00E50AA1"/>
    <w:rsid w:val="00E53106"/>
    <w:rsid w:val="00E5526A"/>
    <w:rsid w:val="00E60F6A"/>
    <w:rsid w:val="00E615C2"/>
    <w:rsid w:val="00E63BCE"/>
    <w:rsid w:val="00E63FE8"/>
    <w:rsid w:val="00E6423E"/>
    <w:rsid w:val="00E642FE"/>
    <w:rsid w:val="00E649FA"/>
    <w:rsid w:val="00E66597"/>
    <w:rsid w:val="00E67580"/>
    <w:rsid w:val="00E7097F"/>
    <w:rsid w:val="00E72019"/>
    <w:rsid w:val="00E758FF"/>
    <w:rsid w:val="00E80056"/>
    <w:rsid w:val="00E81089"/>
    <w:rsid w:val="00E81533"/>
    <w:rsid w:val="00E82908"/>
    <w:rsid w:val="00E82B2E"/>
    <w:rsid w:val="00E82B96"/>
    <w:rsid w:val="00E84587"/>
    <w:rsid w:val="00E847D4"/>
    <w:rsid w:val="00E8485F"/>
    <w:rsid w:val="00E84E1D"/>
    <w:rsid w:val="00E86209"/>
    <w:rsid w:val="00E92EED"/>
    <w:rsid w:val="00E94483"/>
    <w:rsid w:val="00E94D48"/>
    <w:rsid w:val="00E95BE8"/>
    <w:rsid w:val="00E95F59"/>
    <w:rsid w:val="00E97955"/>
    <w:rsid w:val="00E97BDF"/>
    <w:rsid w:val="00EA0737"/>
    <w:rsid w:val="00EA0AB7"/>
    <w:rsid w:val="00EA1960"/>
    <w:rsid w:val="00EA1C33"/>
    <w:rsid w:val="00EA2DB3"/>
    <w:rsid w:val="00EA51C4"/>
    <w:rsid w:val="00EA6906"/>
    <w:rsid w:val="00EA6F7C"/>
    <w:rsid w:val="00EA7D68"/>
    <w:rsid w:val="00EA7FEF"/>
    <w:rsid w:val="00EB017E"/>
    <w:rsid w:val="00EB037A"/>
    <w:rsid w:val="00EB158F"/>
    <w:rsid w:val="00EB68A8"/>
    <w:rsid w:val="00EB6A5B"/>
    <w:rsid w:val="00EB75F3"/>
    <w:rsid w:val="00EC0FF8"/>
    <w:rsid w:val="00EC247A"/>
    <w:rsid w:val="00EC3896"/>
    <w:rsid w:val="00EC43B4"/>
    <w:rsid w:val="00EC5157"/>
    <w:rsid w:val="00EC53D4"/>
    <w:rsid w:val="00EC59D4"/>
    <w:rsid w:val="00EC5B9B"/>
    <w:rsid w:val="00EC5DD7"/>
    <w:rsid w:val="00EC7C8D"/>
    <w:rsid w:val="00ED117E"/>
    <w:rsid w:val="00ED31CA"/>
    <w:rsid w:val="00ED3490"/>
    <w:rsid w:val="00ED4CF0"/>
    <w:rsid w:val="00ED71E6"/>
    <w:rsid w:val="00EE1E67"/>
    <w:rsid w:val="00EE1E9E"/>
    <w:rsid w:val="00EE2335"/>
    <w:rsid w:val="00EE4614"/>
    <w:rsid w:val="00EE4EB3"/>
    <w:rsid w:val="00EE68EB"/>
    <w:rsid w:val="00EE7E53"/>
    <w:rsid w:val="00EF175A"/>
    <w:rsid w:val="00EF23EF"/>
    <w:rsid w:val="00EF29E5"/>
    <w:rsid w:val="00EF2FD9"/>
    <w:rsid w:val="00EF3D0F"/>
    <w:rsid w:val="00EF61E0"/>
    <w:rsid w:val="00EF7E04"/>
    <w:rsid w:val="00F01385"/>
    <w:rsid w:val="00F01F8D"/>
    <w:rsid w:val="00F0355F"/>
    <w:rsid w:val="00F03DC7"/>
    <w:rsid w:val="00F064FF"/>
    <w:rsid w:val="00F10AAF"/>
    <w:rsid w:val="00F10DEC"/>
    <w:rsid w:val="00F129DC"/>
    <w:rsid w:val="00F12D4B"/>
    <w:rsid w:val="00F13F8E"/>
    <w:rsid w:val="00F17075"/>
    <w:rsid w:val="00F22AFB"/>
    <w:rsid w:val="00F25614"/>
    <w:rsid w:val="00F2688C"/>
    <w:rsid w:val="00F27749"/>
    <w:rsid w:val="00F27AA4"/>
    <w:rsid w:val="00F30424"/>
    <w:rsid w:val="00F30C8E"/>
    <w:rsid w:val="00F32381"/>
    <w:rsid w:val="00F3458A"/>
    <w:rsid w:val="00F41A49"/>
    <w:rsid w:val="00F42F8B"/>
    <w:rsid w:val="00F444D3"/>
    <w:rsid w:val="00F449BA"/>
    <w:rsid w:val="00F45733"/>
    <w:rsid w:val="00F51554"/>
    <w:rsid w:val="00F52D7C"/>
    <w:rsid w:val="00F53341"/>
    <w:rsid w:val="00F53421"/>
    <w:rsid w:val="00F535CD"/>
    <w:rsid w:val="00F54ADA"/>
    <w:rsid w:val="00F564BB"/>
    <w:rsid w:val="00F56B7C"/>
    <w:rsid w:val="00F57657"/>
    <w:rsid w:val="00F577CC"/>
    <w:rsid w:val="00F57C6C"/>
    <w:rsid w:val="00F60036"/>
    <w:rsid w:val="00F61B63"/>
    <w:rsid w:val="00F63104"/>
    <w:rsid w:val="00F64A05"/>
    <w:rsid w:val="00F650AD"/>
    <w:rsid w:val="00F655E2"/>
    <w:rsid w:val="00F6649A"/>
    <w:rsid w:val="00F727FB"/>
    <w:rsid w:val="00F734C2"/>
    <w:rsid w:val="00F76BE3"/>
    <w:rsid w:val="00F77BCA"/>
    <w:rsid w:val="00F842CD"/>
    <w:rsid w:val="00F8455C"/>
    <w:rsid w:val="00F84ABB"/>
    <w:rsid w:val="00F84BA3"/>
    <w:rsid w:val="00F909B7"/>
    <w:rsid w:val="00F91F18"/>
    <w:rsid w:val="00F9264D"/>
    <w:rsid w:val="00F964F2"/>
    <w:rsid w:val="00F96D12"/>
    <w:rsid w:val="00F96DC9"/>
    <w:rsid w:val="00FA0B89"/>
    <w:rsid w:val="00FA1ECA"/>
    <w:rsid w:val="00FA3EEE"/>
    <w:rsid w:val="00FA4C11"/>
    <w:rsid w:val="00FA6E59"/>
    <w:rsid w:val="00FB1BEA"/>
    <w:rsid w:val="00FB2195"/>
    <w:rsid w:val="00FB35EC"/>
    <w:rsid w:val="00FB4488"/>
    <w:rsid w:val="00FB5374"/>
    <w:rsid w:val="00FB7FBE"/>
    <w:rsid w:val="00FC0580"/>
    <w:rsid w:val="00FC0DF1"/>
    <w:rsid w:val="00FC13D3"/>
    <w:rsid w:val="00FC5D21"/>
    <w:rsid w:val="00FC6060"/>
    <w:rsid w:val="00FC639D"/>
    <w:rsid w:val="00FC6AE2"/>
    <w:rsid w:val="00FC7189"/>
    <w:rsid w:val="00FD23AA"/>
    <w:rsid w:val="00FD23E7"/>
    <w:rsid w:val="00FD3335"/>
    <w:rsid w:val="00FD3F42"/>
    <w:rsid w:val="00FD47B8"/>
    <w:rsid w:val="00FD5F8B"/>
    <w:rsid w:val="00FD66E6"/>
    <w:rsid w:val="00FD73A7"/>
    <w:rsid w:val="00FD7601"/>
    <w:rsid w:val="00FE1CE8"/>
    <w:rsid w:val="00FE1EBF"/>
    <w:rsid w:val="00FE254C"/>
    <w:rsid w:val="00FE6587"/>
    <w:rsid w:val="00FE66C4"/>
    <w:rsid w:val="00FE6BB3"/>
    <w:rsid w:val="00FE7649"/>
    <w:rsid w:val="00FE7ABB"/>
    <w:rsid w:val="00FE7D47"/>
    <w:rsid w:val="00FF3777"/>
    <w:rsid w:val="00FF5A5E"/>
    <w:rsid w:val="00FF64A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1C940A"/>
  <w15:docId w15:val="{56A78D31-2934-4D76-93B2-8CB422F203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ali">
    <w:name w:val="Normal"/>
    <w:qFormat/>
    <w:rsid w:val="007D1B3E"/>
    <w:pPr>
      <w:spacing w:after="240" w:line="360" w:lineRule="auto"/>
    </w:pPr>
    <w:rPr>
      <w:rFonts w:ascii="Arial" w:hAnsi="Arial"/>
      <w:sz w:val="24"/>
      <w:szCs w:val="24"/>
    </w:rPr>
  </w:style>
  <w:style w:type="paragraph" w:styleId="Otsikko1">
    <w:name w:val="heading 1"/>
    <w:basedOn w:val="Normaali"/>
    <w:next w:val="Normaali"/>
    <w:qFormat/>
    <w:rsid w:val="00F01F8D"/>
    <w:pPr>
      <w:keepNext/>
      <w:pageBreakBefore/>
      <w:numPr>
        <w:numId w:val="10"/>
      </w:numPr>
      <w:spacing w:after="480"/>
      <w:outlineLvl w:val="0"/>
    </w:pPr>
    <w:rPr>
      <w:rFonts w:cs="Arial"/>
      <w:b/>
      <w:bCs/>
      <w:caps/>
      <w:sz w:val="28"/>
      <w:szCs w:val="32"/>
    </w:rPr>
  </w:style>
  <w:style w:type="paragraph" w:styleId="Otsikko2">
    <w:name w:val="heading 2"/>
    <w:basedOn w:val="Normaali"/>
    <w:next w:val="Normaali"/>
    <w:qFormat/>
    <w:rsid w:val="00D1111A"/>
    <w:pPr>
      <w:keepNext/>
      <w:numPr>
        <w:ilvl w:val="1"/>
        <w:numId w:val="10"/>
      </w:numPr>
      <w:spacing w:before="240"/>
      <w:ind w:left="397" w:hanging="397"/>
      <w:outlineLvl w:val="1"/>
    </w:pPr>
    <w:rPr>
      <w:rFonts w:cs="Arial"/>
      <w:b/>
      <w:bCs/>
      <w:iCs/>
      <w:szCs w:val="28"/>
    </w:rPr>
  </w:style>
  <w:style w:type="paragraph" w:styleId="Otsikko3">
    <w:name w:val="heading 3"/>
    <w:basedOn w:val="Normaali"/>
    <w:next w:val="Normaali"/>
    <w:qFormat/>
    <w:rsid w:val="00D1111A"/>
    <w:pPr>
      <w:keepNext/>
      <w:numPr>
        <w:ilvl w:val="2"/>
        <w:numId w:val="10"/>
      </w:numPr>
      <w:spacing w:before="240"/>
      <w:ind w:left="624" w:hanging="624"/>
      <w:outlineLvl w:val="2"/>
    </w:pPr>
    <w:rPr>
      <w:rFonts w:cs="Arial"/>
      <w:b/>
      <w:bCs/>
      <w:szCs w:val="26"/>
    </w:rPr>
  </w:style>
  <w:style w:type="paragraph" w:styleId="Otsikko4">
    <w:name w:val="heading 4"/>
    <w:basedOn w:val="Normaali"/>
    <w:next w:val="Normaali"/>
    <w:link w:val="Otsikko4Char"/>
    <w:qFormat/>
    <w:rsid w:val="00C26318"/>
    <w:pPr>
      <w:keepNext/>
      <w:numPr>
        <w:ilvl w:val="3"/>
        <w:numId w:val="10"/>
      </w:numPr>
      <w:spacing w:before="240" w:after="60" w:line="240" w:lineRule="auto"/>
      <w:outlineLvl w:val="3"/>
    </w:pPr>
    <w:rPr>
      <w:rFonts w:ascii="Times New Roman" w:hAnsi="Times New Roman"/>
      <w:b/>
      <w:bCs/>
      <w:sz w:val="28"/>
      <w:szCs w:val="28"/>
      <w:lang w:val="en-GB" w:eastAsia="en-US"/>
    </w:rPr>
  </w:style>
  <w:style w:type="paragraph" w:styleId="Otsikko5">
    <w:name w:val="heading 5"/>
    <w:basedOn w:val="Normaali"/>
    <w:next w:val="Normaali"/>
    <w:link w:val="Otsikko5Char"/>
    <w:semiHidden/>
    <w:unhideWhenUsed/>
    <w:qFormat/>
    <w:rsid w:val="00A025B8"/>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Otsikko6">
    <w:name w:val="heading 6"/>
    <w:basedOn w:val="Normaali"/>
    <w:next w:val="Normaali"/>
    <w:link w:val="Otsikko6Char"/>
    <w:semiHidden/>
    <w:unhideWhenUsed/>
    <w:qFormat/>
    <w:rsid w:val="00A025B8"/>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Otsikko7">
    <w:name w:val="heading 7"/>
    <w:basedOn w:val="Normaali"/>
    <w:next w:val="Normaali"/>
    <w:link w:val="Otsikko7Char"/>
    <w:semiHidden/>
    <w:unhideWhenUsed/>
    <w:qFormat/>
    <w:rsid w:val="00A025B8"/>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Otsikko8">
    <w:name w:val="heading 8"/>
    <w:basedOn w:val="Normaali"/>
    <w:next w:val="Normaali"/>
    <w:link w:val="Otsikko8Char"/>
    <w:semiHidden/>
    <w:unhideWhenUsed/>
    <w:qFormat/>
    <w:rsid w:val="00A025B8"/>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Otsikko9">
    <w:name w:val="heading 9"/>
    <w:basedOn w:val="Normaali"/>
    <w:next w:val="Normaali"/>
    <w:link w:val="Otsikko9Char"/>
    <w:semiHidden/>
    <w:unhideWhenUsed/>
    <w:qFormat/>
    <w:rsid w:val="00A025B8"/>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Yltunniste">
    <w:name w:val="header"/>
    <w:basedOn w:val="Normaali"/>
    <w:link w:val="YltunnisteChar"/>
    <w:uiPriority w:val="99"/>
    <w:rsid w:val="00A1493A"/>
    <w:pPr>
      <w:tabs>
        <w:tab w:val="center" w:pos="4153"/>
        <w:tab w:val="right" w:pos="8306"/>
      </w:tabs>
    </w:pPr>
  </w:style>
  <w:style w:type="paragraph" w:styleId="Alatunniste">
    <w:name w:val="footer"/>
    <w:basedOn w:val="Normaali"/>
    <w:link w:val="AlatunnisteChar"/>
    <w:uiPriority w:val="99"/>
    <w:rsid w:val="00A1493A"/>
    <w:pPr>
      <w:tabs>
        <w:tab w:val="center" w:pos="4153"/>
        <w:tab w:val="right" w:pos="8306"/>
      </w:tabs>
    </w:pPr>
  </w:style>
  <w:style w:type="character" w:styleId="Sivunumero">
    <w:name w:val="page number"/>
    <w:basedOn w:val="Kappaleenoletusfontti"/>
    <w:rsid w:val="00A1493A"/>
  </w:style>
  <w:style w:type="paragraph" w:styleId="Sisluet1">
    <w:name w:val="toc 1"/>
    <w:basedOn w:val="Normaali"/>
    <w:next w:val="Normaali"/>
    <w:autoRedefine/>
    <w:uiPriority w:val="39"/>
    <w:rsid w:val="00F01F8D"/>
    <w:pPr>
      <w:tabs>
        <w:tab w:val="right" w:pos="8494"/>
      </w:tabs>
      <w:spacing w:after="0"/>
    </w:pPr>
    <w:rPr>
      <w:caps/>
    </w:rPr>
  </w:style>
  <w:style w:type="paragraph" w:styleId="Sisluet2">
    <w:name w:val="toc 2"/>
    <w:basedOn w:val="Normaali"/>
    <w:next w:val="Normaali"/>
    <w:autoRedefine/>
    <w:uiPriority w:val="39"/>
    <w:rsid w:val="00F01F8D"/>
    <w:pPr>
      <w:tabs>
        <w:tab w:val="right" w:pos="8494"/>
      </w:tabs>
      <w:spacing w:after="0"/>
      <w:ind w:left="238"/>
    </w:pPr>
    <w:rPr>
      <w:noProof/>
    </w:rPr>
  </w:style>
  <w:style w:type="paragraph" w:styleId="Sisluet3">
    <w:name w:val="toc 3"/>
    <w:basedOn w:val="Normaali"/>
    <w:next w:val="Normaali"/>
    <w:autoRedefine/>
    <w:uiPriority w:val="39"/>
    <w:rsid w:val="00F01F8D"/>
    <w:pPr>
      <w:tabs>
        <w:tab w:val="right" w:pos="8494"/>
      </w:tabs>
      <w:spacing w:after="0"/>
      <w:ind w:left="680"/>
    </w:pPr>
    <w:rPr>
      <w:noProof/>
    </w:rPr>
  </w:style>
  <w:style w:type="paragraph" w:styleId="Sisluet4">
    <w:name w:val="toc 4"/>
    <w:basedOn w:val="Normaali"/>
    <w:next w:val="Normaali"/>
    <w:autoRedefine/>
    <w:semiHidden/>
    <w:rsid w:val="00A1493A"/>
    <w:pPr>
      <w:ind w:left="720"/>
    </w:pPr>
  </w:style>
  <w:style w:type="paragraph" w:styleId="Sisluet5">
    <w:name w:val="toc 5"/>
    <w:basedOn w:val="Normaali"/>
    <w:next w:val="Normaali"/>
    <w:autoRedefine/>
    <w:semiHidden/>
    <w:rsid w:val="00A1493A"/>
    <w:pPr>
      <w:ind w:left="960"/>
    </w:pPr>
  </w:style>
  <w:style w:type="paragraph" w:styleId="Sisluet6">
    <w:name w:val="toc 6"/>
    <w:basedOn w:val="Normaali"/>
    <w:next w:val="Normaali"/>
    <w:autoRedefine/>
    <w:semiHidden/>
    <w:rsid w:val="00A1493A"/>
    <w:pPr>
      <w:ind w:left="1200"/>
    </w:pPr>
  </w:style>
  <w:style w:type="paragraph" w:styleId="Sisluet7">
    <w:name w:val="toc 7"/>
    <w:basedOn w:val="Normaali"/>
    <w:next w:val="Normaali"/>
    <w:autoRedefine/>
    <w:semiHidden/>
    <w:rsid w:val="00A1493A"/>
    <w:pPr>
      <w:ind w:left="1440"/>
    </w:pPr>
  </w:style>
  <w:style w:type="paragraph" w:styleId="Sisluet8">
    <w:name w:val="toc 8"/>
    <w:basedOn w:val="Normaali"/>
    <w:next w:val="Normaali"/>
    <w:autoRedefine/>
    <w:semiHidden/>
    <w:rsid w:val="00A1493A"/>
    <w:pPr>
      <w:ind w:left="1680"/>
    </w:pPr>
  </w:style>
  <w:style w:type="paragraph" w:styleId="Sisluet9">
    <w:name w:val="toc 9"/>
    <w:basedOn w:val="Normaali"/>
    <w:next w:val="Normaali"/>
    <w:autoRedefine/>
    <w:semiHidden/>
    <w:rsid w:val="00A1493A"/>
    <w:pPr>
      <w:ind w:left="1920"/>
    </w:pPr>
  </w:style>
  <w:style w:type="character" w:styleId="Hyperlinkki">
    <w:name w:val="Hyperlink"/>
    <w:basedOn w:val="Kappaleenoletusfontti"/>
    <w:uiPriority w:val="99"/>
    <w:rsid w:val="00A1493A"/>
    <w:rPr>
      <w:color w:val="0000FF"/>
      <w:u w:val="single"/>
    </w:rPr>
  </w:style>
  <w:style w:type="paragraph" w:customStyle="1" w:styleId="Viranhaltijapts">
    <w:name w:val="Viranhaltijapäätös"/>
    <w:basedOn w:val="Normaali"/>
    <w:rsid w:val="008E5E02"/>
    <w:pPr>
      <w:tabs>
        <w:tab w:val="left" w:pos="0"/>
        <w:tab w:val="left" w:pos="2591"/>
        <w:tab w:val="left" w:pos="3890"/>
        <w:tab w:val="left" w:pos="5182"/>
        <w:tab w:val="left" w:pos="6481"/>
        <w:tab w:val="left" w:pos="7779"/>
        <w:tab w:val="left" w:pos="9072"/>
      </w:tabs>
      <w:spacing w:line="240" w:lineRule="auto"/>
    </w:pPr>
    <w:rPr>
      <w:sz w:val="22"/>
      <w:szCs w:val="20"/>
    </w:rPr>
  </w:style>
  <w:style w:type="character" w:customStyle="1" w:styleId="Otsikko4Char">
    <w:name w:val="Otsikko 4 Char"/>
    <w:basedOn w:val="Kappaleenoletusfontti"/>
    <w:link w:val="Otsikko4"/>
    <w:rsid w:val="00C26318"/>
    <w:rPr>
      <w:b/>
      <w:bCs/>
      <w:sz w:val="28"/>
      <w:szCs w:val="28"/>
      <w:lang w:val="en-GB" w:eastAsia="en-US"/>
    </w:rPr>
  </w:style>
  <w:style w:type="paragraph" w:customStyle="1" w:styleId="Kirjallisuusluettelo">
    <w:name w:val="Kirjallisuusluettelo"/>
    <w:basedOn w:val="Normaali"/>
    <w:next w:val="Kommentinteksti"/>
    <w:autoRedefine/>
    <w:rsid w:val="00C26318"/>
    <w:pPr>
      <w:tabs>
        <w:tab w:val="left" w:pos="426"/>
        <w:tab w:val="left" w:pos="4253"/>
      </w:tabs>
    </w:pPr>
    <w:rPr>
      <w:rFonts w:cs="Arial"/>
      <w:lang w:eastAsia="en-US"/>
    </w:rPr>
  </w:style>
  <w:style w:type="character" w:customStyle="1" w:styleId="AlatunnisteChar">
    <w:name w:val="Alatunniste Char"/>
    <w:basedOn w:val="Kappaleenoletusfontti"/>
    <w:link w:val="Alatunniste"/>
    <w:uiPriority w:val="99"/>
    <w:rsid w:val="00C26318"/>
    <w:rPr>
      <w:rFonts w:ascii="Arial" w:hAnsi="Arial"/>
      <w:sz w:val="24"/>
      <w:szCs w:val="24"/>
    </w:rPr>
  </w:style>
  <w:style w:type="paragraph" w:styleId="Leipteksti">
    <w:name w:val="Body Text"/>
    <w:basedOn w:val="Normaali"/>
    <w:link w:val="LeiptekstiChar"/>
    <w:rsid w:val="00C26318"/>
    <w:pPr>
      <w:spacing w:after="120"/>
    </w:pPr>
  </w:style>
  <w:style w:type="character" w:customStyle="1" w:styleId="LeiptekstiChar">
    <w:name w:val="Leipäteksti Char"/>
    <w:basedOn w:val="Kappaleenoletusfontti"/>
    <w:link w:val="Leipteksti"/>
    <w:rsid w:val="00C26318"/>
    <w:rPr>
      <w:rFonts w:ascii="Arial" w:hAnsi="Arial"/>
      <w:sz w:val="24"/>
      <w:szCs w:val="24"/>
    </w:rPr>
  </w:style>
  <w:style w:type="paragraph" w:customStyle="1" w:styleId="TyyliOtsikko1ArialNarrow14pt">
    <w:name w:val="Tyyli Otsikko 1 + Arial Narrow 14 pt"/>
    <w:basedOn w:val="Otsikko1"/>
    <w:rsid w:val="00FE1CE8"/>
  </w:style>
  <w:style w:type="paragraph" w:customStyle="1" w:styleId="TyyliOtsikko1ArialNarrow14ptJlkeen0pt">
    <w:name w:val="Tyyli Otsikko 1 + Arial Narrow 14 pt Jälkeen:  0 pt"/>
    <w:basedOn w:val="Otsikko1"/>
    <w:rsid w:val="00740380"/>
    <w:pPr>
      <w:spacing w:after="0"/>
    </w:pPr>
    <w:rPr>
      <w:rFonts w:cs="Times New Roman"/>
      <w:szCs w:val="20"/>
    </w:rPr>
  </w:style>
  <w:style w:type="character" w:styleId="Kommentinviite">
    <w:name w:val="annotation reference"/>
    <w:basedOn w:val="Kappaleenoletusfontti"/>
    <w:rsid w:val="00F564BB"/>
    <w:rPr>
      <w:sz w:val="16"/>
      <w:szCs w:val="16"/>
    </w:rPr>
  </w:style>
  <w:style w:type="paragraph" w:styleId="Kommentinteksti">
    <w:name w:val="annotation text"/>
    <w:basedOn w:val="Normaali"/>
    <w:link w:val="KommentintekstiChar"/>
    <w:rsid w:val="00F564BB"/>
    <w:rPr>
      <w:sz w:val="20"/>
      <w:szCs w:val="20"/>
    </w:rPr>
  </w:style>
  <w:style w:type="character" w:customStyle="1" w:styleId="KommentintekstiChar">
    <w:name w:val="Kommentin teksti Char"/>
    <w:basedOn w:val="Kappaleenoletusfontti"/>
    <w:link w:val="Kommentinteksti"/>
    <w:rsid w:val="00F564BB"/>
    <w:rPr>
      <w:rFonts w:ascii="Arial" w:hAnsi="Arial"/>
    </w:rPr>
  </w:style>
  <w:style w:type="paragraph" w:styleId="Kommentinotsikko">
    <w:name w:val="annotation subject"/>
    <w:basedOn w:val="Kommentinteksti"/>
    <w:next w:val="Kommentinteksti"/>
    <w:link w:val="KommentinotsikkoChar"/>
    <w:rsid w:val="00F564BB"/>
    <w:rPr>
      <w:b/>
      <w:bCs/>
    </w:rPr>
  </w:style>
  <w:style w:type="character" w:customStyle="1" w:styleId="KommentinotsikkoChar">
    <w:name w:val="Kommentin otsikko Char"/>
    <w:basedOn w:val="KommentintekstiChar"/>
    <w:link w:val="Kommentinotsikko"/>
    <w:rsid w:val="00F564BB"/>
    <w:rPr>
      <w:rFonts w:ascii="Arial" w:hAnsi="Arial"/>
      <w:b/>
      <w:bCs/>
    </w:rPr>
  </w:style>
  <w:style w:type="paragraph" w:styleId="Seliteteksti">
    <w:name w:val="Balloon Text"/>
    <w:basedOn w:val="Normaali"/>
    <w:link w:val="SelitetekstiChar"/>
    <w:rsid w:val="00F564BB"/>
    <w:pPr>
      <w:spacing w:line="240" w:lineRule="auto"/>
    </w:pPr>
    <w:rPr>
      <w:rFonts w:ascii="Tahoma" w:hAnsi="Tahoma" w:cs="Tahoma"/>
      <w:sz w:val="16"/>
      <w:szCs w:val="16"/>
    </w:rPr>
  </w:style>
  <w:style w:type="character" w:customStyle="1" w:styleId="SelitetekstiChar">
    <w:name w:val="Seliteteksti Char"/>
    <w:basedOn w:val="Kappaleenoletusfontti"/>
    <w:link w:val="Seliteteksti"/>
    <w:rsid w:val="00F564BB"/>
    <w:rPr>
      <w:rFonts w:ascii="Tahoma" w:hAnsi="Tahoma" w:cs="Tahoma"/>
      <w:sz w:val="16"/>
      <w:szCs w:val="16"/>
    </w:rPr>
  </w:style>
  <w:style w:type="paragraph" w:customStyle="1" w:styleId="Inssitynleipteksti">
    <w:name w:val="Inssityön leipäteksti"/>
    <w:basedOn w:val="Normaali"/>
    <w:autoRedefine/>
    <w:rsid w:val="00E0764C"/>
    <w:pPr>
      <w:spacing w:line="240" w:lineRule="auto"/>
      <w:ind w:right="28"/>
    </w:pPr>
    <w:rPr>
      <w:rFonts w:cs="Arial"/>
      <w:bCs/>
      <w:i/>
      <w:lang w:eastAsia="en-US"/>
    </w:rPr>
  </w:style>
  <w:style w:type="paragraph" w:customStyle="1" w:styleId="Inssitynliiteluettelo">
    <w:name w:val="Inssityön liiteluettelo"/>
    <w:basedOn w:val="Normaali"/>
    <w:autoRedefine/>
    <w:rsid w:val="004A55F0"/>
    <w:pPr>
      <w:keepLines/>
      <w:numPr>
        <w:numId w:val="2"/>
      </w:numPr>
    </w:pPr>
    <w:rPr>
      <w:rFonts w:cs="Arial"/>
      <w:szCs w:val="23"/>
      <w:lang w:eastAsia="en-US"/>
    </w:rPr>
  </w:style>
  <w:style w:type="paragraph" w:customStyle="1" w:styleId="Inssitynotsikko4">
    <w:name w:val="Inssityön otsikko 4"/>
    <w:basedOn w:val="Inssitynleipteksti"/>
    <w:next w:val="Inssitynleipteksti"/>
    <w:autoRedefine/>
    <w:rsid w:val="002A531F"/>
    <w:pPr>
      <w:keepNext/>
    </w:pPr>
    <w:rPr>
      <w:b/>
    </w:rPr>
  </w:style>
  <w:style w:type="paragraph" w:customStyle="1" w:styleId="Inssityntaulukonotsikko">
    <w:name w:val="Inssityön taulukon otsikko"/>
    <w:basedOn w:val="Normaali"/>
    <w:next w:val="Inssitynleipteksti"/>
    <w:autoRedefine/>
    <w:rsid w:val="002A531F"/>
    <w:pPr>
      <w:keepNext/>
      <w:keepLines/>
      <w:tabs>
        <w:tab w:val="left" w:pos="1418"/>
        <w:tab w:val="left" w:pos="2835"/>
        <w:tab w:val="left" w:pos="4253"/>
        <w:tab w:val="left" w:pos="5670"/>
        <w:tab w:val="left" w:pos="7088"/>
        <w:tab w:val="left" w:pos="8505"/>
      </w:tabs>
    </w:pPr>
    <w:rPr>
      <w:rFonts w:cs="Arial"/>
      <w:i/>
      <w:szCs w:val="20"/>
      <w:lang w:eastAsia="en-US"/>
    </w:rPr>
  </w:style>
  <w:style w:type="paragraph" w:customStyle="1" w:styleId="Inssitynkuva">
    <w:name w:val="Inssityön kuva"/>
    <w:basedOn w:val="NormaaliWWW"/>
    <w:next w:val="Inssitynkuvanotsikko"/>
    <w:autoRedefine/>
    <w:rsid w:val="002A531F"/>
    <w:pPr>
      <w:keepNext/>
      <w:keepLines/>
      <w:spacing w:line="240" w:lineRule="auto"/>
    </w:pPr>
    <w:rPr>
      <w:rFonts w:ascii="Arial" w:hAnsi="Arial" w:cs="Arial"/>
      <w:sz w:val="18"/>
      <w:szCs w:val="18"/>
      <w:lang w:eastAsia="en-US"/>
    </w:rPr>
  </w:style>
  <w:style w:type="paragraph" w:customStyle="1" w:styleId="Inssitynkuvanotsikko">
    <w:name w:val="Inssityön kuvan otsikko"/>
    <w:basedOn w:val="Normaali"/>
    <w:next w:val="Inssitynleipteksti"/>
    <w:autoRedefine/>
    <w:rsid w:val="002A531F"/>
    <w:pPr>
      <w:keepLines/>
      <w:tabs>
        <w:tab w:val="left" w:pos="1418"/>
        <w:tab w:val="left" w:pos="2835"/>
        <w:tab w:val="left" w:pos="4253"/>
        <w:tab w:val="left" w:pos="5670"/>
        <w:tab w:val="left" w:pos="7088"/>
        <w:tab w:val="left" w:pos="8505"/>
      </w:tabs>
      <w:spacing w:before="240"/>
    </w:pPr>
    <w:rPr>
      <w:rFonts w:cs="Arial"/>
      <w:i/>
      <w:szCs w:val="20"/>
      <w:lang w:eastAsia="en-US"/>
    </w:rPr>
  </w:style>
  <w:style w:type="paragraph" w:customStyle="1" w:styleId="Inssitynkaava">
    <w:name w:val="Inssityön kaava"/>
    <w:basedOn w:val="Normaali"/>
    <w:next w:val="Inssitynleipteksti"/>
    <w:autoRedefine/>
    <w:rsid w:val="002A531F"/>
    <w:pPr>
      <w:keepLines/>
      <w:tabs>
        <w:tab w:val="left" w:pos="1418"/>
        <w:tab w:val="left" w:pos="2835"/>
        <w:tab w:val="left" w:pos="4253"/>
        <w:tab w:val="left" w:pos="5670"/>
        <w:tab w:val="left" w:pos="7088"/>
        <w:tab w:val="left" w:pos="8505"/>
      </w:tabs>
    </w:pPr>
    <w:rPr>
      <w:rFonts w:ascii="Times New Roman" w:hAnsi="Times New Roman"/>
      <w:i/>
      <w:iCs/>
      <w:szCs w:val="20"/>
      <w:lang w:eastAsia="en-US"/>
    </w:rPr>
  </w:style>
  <w:style w:type="paragraph" w:styleId="NormaaliWWW">
    <w:name w:val="Normal (Web)"/>
    <w:basedOn w:val="Normaali"/>
    <w:rsid w:val="002A531F"/>
    <w:rPr>
      <w:rFonts w:ascii="Times New Roman" w:hAnsi="Times New Roman"/>
    </w:rPr>
  </w:style>
  <w:style w:type="paragraph" w:customStyle="1" w:styleId="Inssitynlhttietomuistionlomakerivi">
    <w:name w:val="Inssityön lähtötietomuistion lomakerivi"/>
    <w:basedOn w:val="Normaali"/>
    <w:autoRedefine/>
    <w:rsid w:val="00FE7ABB"/>
    <w:pPr>
      <w:tabs>
        <w:tab w:val="right" w:leader="underscore" w:pos="8976"/>
      </w:tabs>
      <w:spacing w:before="240" w:line="240" w:lineRule="auto"/>
      <w:ind w:left="1496" w:hanging="1496"/>
    </w:pPr>
    <w:rPr>
      <w:rFonts w:ascii="Times New Roman" w:hAnsi="Times New Roman"/>
      <w:bCs/>
      <w:sz w:val="23"/>
      <w:szCs w:val="23"/>
      <w:lang w:eastAsia="en-US"/>
    </w:rPr>
  </w:style>
  <w:style w:type="paragraph" w:customStyle="1" w:styleId="Inssitynliitteenotsikko">
    <w:name w:val="Inssityön liitteen otsikko"/>
    <w:basedOn w:val="Normaali"/>
    <w:next w:val="Normaali"/>
    <w:autoRedefine/>
    <w:rsid w:val="00196D38"/>
    <w:pPr>
      <w:tabs>
        <w:tab w:val="right" w:pos="8505"/>
      </w:tabs>
      <w:spacing w:after="360" w:line="240" w:lineRule="auto"/>
    </w:pPr>
    <w:rPr>
      <w:bCs/>
      <w:sz w:val="28"/>
      <w:szCs w:val="27"/>
      <w:lang w:eastAsia="en-US"/>
    </w:rPr>
  </w:style>
  <w:style w:type="character" w:styleId="Loppuviitteenviite">
    <w:name w:val="endnote reference"/>
    <w:basedOn w:val="Kappaleenoletusfontti"/>
    <w:rsid w:val="00FE7ABB"/>
    <w:rPr>
      <w:vertAlign w:val="superscript"/>
    </w:rPr>
  </w:style>
  <w:style w:type="paragraph" w:customStyle="1" w:styleId="Inssitynliitteenloppuviite">
    <w:name w:val="Inssityön liitteen loppuviite"/>
    <w:basedOn w:val="Loppuviitteenteksti"/>
    <w:autoRedefine/>
    <w:rsid w:val="00FE7ABB"/>
    <w:pPr>
      <w:tabs>
        <w:tab w:val="left" w:pos="187"/>
      </w:tabs>
      <w:ind w:left="187" w:hanging="187"/>
    </w:pPr>
    <w:rPr>
      <w:rFonts w:ascii="Times New Roman" w:hAnsi="Times New Roman"/>
      <w:bCs/>
      <w:lang w:eastAsia="en-US"/>
    </w:rPr>
  </w:style>
  <w:style w:type="paragraph" w:styleId="Loppuviitteenteksti">
    <w:name w:val="endnote text"/>
    <w:basedOn w:val="Normaali"/>
    <w:link w:val="LoppuviitteentekstiChar"/>
    <w:rsid w:val="00FE7ABB"/>
    <w:pPr>
      <w:spacing w:line="240" w:lineRule="auto"/>
    </w:pPr>
    <w:rPr>
      <w:sz w:val="20"/>
      <w:szCs w:val="20"/>
    </w:rPr>
  </w:style>
  <w:style w:type="character" w:customStyle="1" w:styleId="LoppuviitteentekstiChar">
    <w:name w:val="Loppuviitteen teksti Char"/>
    <w:basedOn w:val="Kappaleenoletusfontti"/>
    <w:link w:val="Loppuviitteenteksti"/>
    <w:rsid w:val="00FE7ABB"/>
    <w:rPr>
      <w:rFonts w:ascii="Arial" w:hAnsi="Arial"/>
    </w:rPr>
  </w:style>
  <w:style w:type="paragraph" w:customStyle="1" w:styleId="Inssitynotsikko1">
    <w:name w:val="Inssityön otsikko 1"/>
    <w:basedOn w:val="Otsikko1"/>
    <w:next w:val="Inssitynleipteksti"/>
    <w:rsid w:val="00FE7ABB"/>
    <w:pPr>
      <w:keepLines/>
      <w:tabs>
        <w:tab w:val="left" w:pos="1418"/>
        <w:tab w:val="left" w:pos="2835"/>
        <w:tab w:val="left" w:pos="4253"/>
        <w:tab w:val="left" w:pos="5670"/>
        <w:tab w:val="left" w:pos="7088"/>
        <w:tab w:val="left" w:pos="8505"/>
      </w:tabs>
    </w:pPr>
    <w:rPr>
      <w:bCs w:val="0"/>
      <w:caps w:val="0"/>
      <w:sz w:val="32"/>
      <w:szCs w:val="27"/>
      <w:lang w:eastAsia="ar-SA"/>
    </w:rPr>
  </w:style>
  <w:style w:type="paragraph" w:customStyle="1" w:styleId="Inssitynotsikko2">
    <w:name w:val="Inssityön otsikko 2"/>
    <w:basedOn w:val="Inssitynotsikko1"/>
    <w:next w:val="Inssitynleipteksti"/>
    <w:rsid w:val="00FE7ABB"/>
    <w:pPr>
      <w:pageBreakBefore w:val="0"/>
      <w:spacing w:before="360" w:after="0"/>
    </w:pPr>
    <w:rPr>
      <w:sz w:val="28"/>
    </w:rPr>
  </w:style>
  <w:style w:type="paragraph" w:customStyle="1" w:styleId="Inssitynlhdemalli">
    <w:name w:val="Inssityön lähdemalli"/>
    <w:basedOn w:val="Normaali"/>
    <w:next w:val="Inssitynleipteksti"/>
    <w:rsid w:val="00FE7ABB"/>
    <w:pPr>
      <w:shd w:val="clear" w:color="auto" w:fill="F3F3F3"/>
      <w:tabs>
        <w:tab w:val="left" w:pos="1418"/>
        <w:tab w:val="left" w:pos="2835"/>
        <w:tab w:val="left" w:pos="4253"/>
        <w:tab w:val="left" w:pos="5670"/>
        <w:tab w:val="left" w:pos="7088"/>
        <w:tab w:val="left" w:pos="8505"/>
      </w:tabs>
      <w:spacing w:before="240"/>
      <w:ind w:left="851"/>
    </w:pPr>
    <w:rPr>
      <w:rFonts w:ascii="Book Antiqua" w:hAnsi="Book Antiqua" w:cs="Arial"/>
      <w:bCs/>
      <w:lang w:eastAsia="ar-SA"/>
    </w:rPr>
  </w:style>
  <w:style w:type="paragraph" w:customStyle="1" w:styleId="Inssitynviittausmalli">
    <w:name w:val="Inssityön viittausmalli"/>
    <w:basedOn w:val="Inssitynlhdemalli"/>
    <w:next w:val="Inssitynleipteksti"/>
    <w:rsid w:val="00FE7ABB"/>
  </w:style>
  <w:style w:type="paragraph" w:customStyle="1" w:styleId="Inssitynjakoviiva">
    <w:name w:val="Inssityön jakoviiva"/>
    <w:basedOn w:val="Inssitynleipteksti"/>
    <w:next w:val="Inssitynleipteksti"/>
    <w:rsid w:val="00FE7ABB"/>
    <w:pPr>
      <w:tabs>
        <w:tab w:val="left" w:pos="1418"/>
        <w:tab w:val="left" w:pos="2835"/>
        <w:tab w:val="left" w:pos="4253"/>
        <w:tab w:val="left" w:pos="5670"/>
        <w:tab w:val="left" w:pos="7088"/>
        <w:tab w:val="right" w:pos="8221"/>
        <w:tab w:val="left" w:pos="8505"/>
      </w:tabs>
      <w:spacing w:before="240"/>
    </w:pPr>
    <w:rPr>
      <w:u w:val="single"/>
      <w:lang w:eastAsia="ar-SA"/>
    </w:rPr>
  </w:style>
  <w:style w:type="paragraph" w:customStyle="1" w:styleId="Inssitynlhdemalli123">
    <w:name w:val="Inssityön lähdemalli 123"/>
    <w:basedOn w:val="Inssitynlhdemalli"/>
    <w:rsid w:val="00FE7ABB"/>
    <w:pPr>
      <w:tabs>
        <w:tab w:val="num" w:pos="1080"/>
      </w:tabs>
      <w:ind w:left="-132"/>
    </w:pPr>
  </w:style>
  <w:style w:type="paragraph" w:customStyle="1" w:styleId="Default">
    <w:name w:val="Default"/>
    <w:rsid w:val="002F1A95"/>
    <w:pPr>
      <w:autoSpaceDE w:val="0"/>
      <w:autoSpaceDN w:val="0"/>
      <w:adjustRightInd w:val="0"/>
    </w:pPr>
    <w:rPr>
      <w:rFonts w:ascii="Arial" w:hAnsi="Arial" w:cs="Arial"/>
      <w:color w:val="000000"/>
      <w:sz w:val="24"/>
      <w:szCs w:val="24"/>
    </w:rPr>
  </w:style>
  <w:style w:type="character" w:styleId="AvattuHyperlinkki">
    <w:name w:val="FollowedHyperlink"/>
    <w:basedOn w:val="Kappaleenoletusfontti"/>
    <w:rsid w:val="00FD73A7"/>
    <w:rPr>
      <w:color w:val="800080" w:themeColor="followedHyperlink"/>
      <w:u w:val="single"/>
    </w:rPr>
  </w:style>
  <w:style w:type="table" w:styleId="TaulukkoRuudukko">
    <w:name w:val="Table Grid"/>
    <w:basedOn w:val="Normaalitaulukko"/>
    <w:uiPriority w:val="59"/>
    <w:rsid w:val="00DD2DD6"/>
    <w:rPr>
      <w:rFonts w:asciiTheme="minorHAnsi" w:eastAsiaTheme="minorHAnsi" w:hAnsiTheme="minorHAnsi" w:cstheme="minorBidi"/>
      <w:sz w:val="22"/>
      <w:szCs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uettelokappale">
    <w:name w:val="List Paragraph"/>
    <w:basedOn w:val="Normaali"/>
    <w:uiPriority w:val="34"/>
    <w:rsid w:val="00471C6C"/>
    <w:pPr>
      <w:ind w:left="720"/>
      <w:contextualSpacing/>
    </w:pPr>
  </w:style>
  <w:style w:type="paragraph" w:styleId="Otsikko">
    <w:name w:val="Title"/>
    <w:basedOn w:val="Normaali"/>
    <w:next w:val="Normaali"/>
    <w:link w:val="OtsikkoChar"/>
    <w:qFormat/>
    <w:rsid w:val="00D1111A"/>
    <w:pPr>
      <w:keepNext/>
      <w:spacing w:after="480"/>
      <w:contextualSpacing/>
    </w:pPr>
    <w:rPr>
      <w:rFonts w:eastAsiaTheme="majorEastAsia" w:cs="Arial"/>
      <w:b/>
      <w:caps/>
      <w:spacing w:val="5"/>
      <w:kern w:val="28"/>
      <w:sz w:val="28"/>
      <w:szCs w:val="52"/>
    </w:rPr>
  </w:style>
  <w:style w:type="character" w:customStyle="1" w:styleId="OtsikkoChar">
    <w:name w:val="Otsikko Char"/>
    <w:basedOn w:val="Kappaleenoletusfontti"/>
    <w:link w:val="Otsikko"/>
    <w:rsid w:val="00D1111A"/>
    <w:rPr>
      <w:rFonts w:ascii="Arial" w:eastAsiaTheme="majorEastAsia" w:hAnsi="Arial" w:cs="Arial"/>
      <w:b/>
      <w:caps/>
      <w:spacing w:val="5"/>
      <w:kern w:val="28"/>
      <w:sz w:val="28"/>
      <w:szCs w:val="52"/>
    </w:rPr>
  </w:style>
  <w:style w:type="character" w:customStyle="1" w:styleId="Otsikko5Char">
    <w:name w:val="Otsikko 5 Char"/>
    <w:basedOn w:val="Kappaleenoletusfontti"/>
    <w:link w:val="Otsikko5"/>
    <w:semiHidden/>
    <w:rsid w:val="00A025B8"/>
    <w:rPr>
      <w:rFonts w:asciiTheme="majorHAnsi" w:eastAsiaTheme="majorEastAsia" w:hAnsiTheme="majorHAnsi" w:cstheme="majorBidi"/>
      <w:color w:val="243F60" w:themeColor="accent1" w:themeShade="7F"/>
      <w:sz w:val="24"/>
      <w:szCs w:val="24"/>
    </w:rPr>
  </w:style>
  <w:style w:type="character" w:customStyle="1" w:styleId="Otsikko6Char">
    <w:name w:val="Otsikko 6 Char"/>
    <w:basedOn w:val="Kappaleenoletusfontti"/>
    <w:link w:val="Otsikko6"/>
    <w:semiHidden/>
    <w:rsid w:val="00A025B8"/>
    <w:rPr>
      <w:rFonts w:asciiTheme="majorHAnsi" w:eastAsiaTheme="majorEastAsia" w:hAnsiTheme="majorHAnsi" w:cstheme="majorBidi"/>
      <w:i/>
      <w:iCs/>
      <w:color w:val="243F60" w:themeColor="accent1" w:themeShade="7F"/>
      <w:sz w:val="24"/>
      <w:szCs w:val="24"/>
    </w:rPr>
  </w:style>
  <w:style w:type="character" w:customStyle="1" w:styleId="Otsikko7Char">
    <w:name w:val="Otsikko 7 Char"/>
    <w:basedOn w:val="Kappaleenoletusfontti"/>
    <w:link w:val="Otsikko7"/>
    <w:semiHidden/>
    <w:rsid w:val="00A025B8"/>
    <w:rPr>
      <w:rFonts w:asciiTheme="majorHAnsi" w:eastAsiaTheme="majorEastAsia" w:hAnsiTheme="majorHAnsi" w:cstheme="majorBidi"/>
      <w:i/>
      <w:iCs/>
      <w:color w:val="404040" w:themeColor="text1" w:themeTint="BF"/>
      <w:sz w:val="24"/>
      <w:szCs w:val="24"/>
    </w:rPr>
  </w:style>
  <w:style w:type="character" w:customStyle="1" w:styleId="Otsikko8Char">
    <w:name w:val="Otsikko 8 Char"/>
    <w:basedOn w:val="Kappaleenoletusfontti"/>
    <w:link w:val="Otsikko8"/>
    <w:semiHidden/>
    <w:rsid w:val="00A025B8"/>
    <w:rPr>
      <w:rFonts w:asciiTheme="majorHAnsi" w:eastAsiaTheme="majorEastAsia" w:hAnsiTheme="majorHAnsi" w:cstheme="majorBidi"/>
      <w:color w:val="404040" w:themeColor="text1" w:themeTint="BF"/>
    </w:rPr>
  </w:style>
  <w:style w:type="character" w:customStyle="1" w:styleId="Otsikko9Char">
    <w:name w:val="Otsikko 9 Char"/>
    <w:basedOn w:val="Kappaleenoletusfontti"/>
    <w:link w:val="Otsikko9"/>
    <w:semiHidden/>
    <w:rsid w:val="00A025B8"/>
    <w:rPr>
      <w:rFonts w:asciiTheme="majorHAnsi" w:eastAsiaTheme="majorEastAsia" w:hAnsiTheme="majorHAnsi" w:cstheme="majorBidi"/>
      <w:i/>
      <w:iCs/>
      <w:color w:val="404040" w:themeColor="text1" w:themeTint="BF"/>
    </w:rPr>
  </w:style>
  <w:style w:type="paragraph" w:styleId="Eivli">
    <w:name w:val="No Spacing"/>
    <w:uiPriority w:val="1"/>
    <w:qFormat/>
    <w:rsid w:val="00580B31"/>
    <w:rPr>
      <w:rFonts w:ascii="Arial" w:hAnsi="Arial"/>
      <w:sz w:val="24"/>
      <w:szCs w:val="24"/>
    </w:rPr>
  </w:style>
  <w:style w:type="paragraph" w:customStyle="1" w:styleId="OtikkoIlmanNumerointia">
    <w:name w:val="OtikkoIlmanNumerointia"/>
    <w:basedOn w:val="Eivli"/>
    <w:qFormat/>
    <w:rsid w:val="00D1111A"/>
    <w:pPr>
      <w:spacing w:line="360" w:lineRule="auto"/>
    </w:pPr>
    <w:rPr>
      <w:b/>
    </w:rPr>
  </w:style>
  <w:style w:type="paragraph" w:styleId="Kuvaotsikko">
    <w:name w:val="caption"/>
    <w:basedOn w:val="Default"/>
    <w:next w:val="Normaali"/>
    <w:unhideWhenUsed/>
    <w:qFormat/>
    <w:rsid w:val="00536AB5"/>
    <w:pPr>
      <w:spacing w:line="360" w:lineRule="auto"/>
    </w:pPr>
    <w:rPr>
      <w:i/>
    </w:rPr>
  </w:style>
  <w:style w:type="paragraph" w:styleId="Lhdeluettelo">
    <w:name w:val="Bibliography"/>
    <w:basedOn w:val="Normaali"/>
    <w:next w:val="Normaali"/>
    <w:uiPriority w:val="37"/>
    <w:unhideWhenUsed/>
    <w:qFormat/>
    <w:rsid w:val="007D174E"/>
    <w:pPr>
      <w:numPr>
        <w:numId w:val="6"/>
      </w:numPr>
      <w:ind w:left="360"/>
    </w:pPr>
  </w:style>
  <w:style w:type="character" w:customStyle="1" w:styleId="YltunnisteChar">
    <w:name w:val="Ylätunniste Char"/>
    <w:basedOn w:val="Kappaleenoletusfontti"/>
    <w:link w:val="Yltunniste"/>
    <w:uiPriority w:val="99"/>
    <w:rsid w:val="002775E7"/>
    <w:rPr>
      <w:rFonts w:ascii="Arial" w:hAnsi="Arial"/>
      <w:sz w:val="24"/>
      <w:szCs w:val="24"/>
    </w:rPr>
  </w:style>
  <w:style w:type="paragraph" w:styleId="Sisllysluettelonotsikko">
    <w:name w:val="TOC Heading"/>
    <w:basedOn w:val="Otsikko1"/>
    <w:next w:val="Normaali"/>
    <w:uiPriority w:val="39"/>
    <w:unhideWhenUsed/>
    <w:qFormat/>
    <w:rsid w:val="00364938"/>
    <w:pPr>
      <w:keepLines/>
      <w:pageBreakBefore w:val="0"/>
      <w:numPr>
        <w:numId w:val="0"/>
      </w:numPr>
      <w:spacing w:before="240" w:after="0" w:line="259" w:lineRule="auto"/>
      <w:outlineLvl w:val="9"/>
    </w:pPr>
    <w:rPr>
      <w:rFonts w:asciiTheme="majorHAnsi" w:eastAsiaTheme="majorEastAsia" w:hAnsiTheme="majorHAnsi" w:cstheme="majorBidi"/>
      <w:b w:val="0"/>
      <w:bCs w:val="0"/>
      <w:caps w:val="0"/>
      <w:color w:val="365F91" w:themeColor="accent1" w:themeShade="BF"/>
      <w:sz w:val="32"/>
      <w:lang w:val="en-US" w:eastAsia="en-US"/>
    </w:rPr>
  </w:style>
  <w:style w:type="character" w:styleId="Maininta">
    <w:name w:val="Mention"/>
    <w:basedOn w:val="Kappaleenoletusfontti"/>
    <w:uiPriority w:val="99"/>
    <w:semiHidden/>
    <w:unhideWhenUsed/>
    <w:rsid w:val="00D0437E"/>
    <w:rPr>
      <w:color w:val="2B579A"/>
      <w:shd w:val="clear" w:color="auto" w:fill="E6E6E6"/>
    </w:rPr>
  </w:style>
  <w:style w:type="character" w:customStyle="1" w:styleId="updated-short-citation">
    <w:name w:val="updated-short-citation"/>
    <w:basedOn w:val="Kappaleenoletusfontti"/>
    <w:rsid w:val="004315EC"/>
  </w:style>
  <w:style w:type="character" w:customStyle="1" w:styleId="apple-converted-space">
    <w:name w:val="apple-converted-space"/>
    <w:basedOn w:val="Kappaleenoletusfontti"/>
    <w:rsid w:val="004315EC"/>
  </w:style>
  <w:style w:type="character" w:styleId="Ratkaisematonmaininta">
    <w:name w:val="Unresolved Mention"/>
    <w:basedOn w:val="Kappaleenoletusfontti"/>
    <w:uiPriority w:val="99"/>
    <w:semiHidden/>
    <w:unhideWhenUsed/>
    <w:rsid w:val="006D6864"/>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389072">
      <w:bodyDiv w:val="1"/>
      <w:marLeft w:val="0"/>
      <w:marRight w:val="0"/>
      <w:marTop w:val="0"/>
      <w:marBottom w:val="0"/>
      <w:divBdr>
        <w:top w:val="none" w:sz="0" w:space="0" w:color="auto"/>
        <w:left w:val="none" w:sz="0" w:space="0" w:color="auto"/>
        <w:bottom w:val="none" w:sz="0" w:space="0" w:color="auto"/>
        <w:right w:val="none" w:sz="0" w:space="0" w:color="auto"/>
      </w:divBdr>
    </w:div>
    <w:div w:id="257913541">
      <w:bodyDiv w:val="1"/>
      <w:marLeft w:val="0"/>
      <w:marRight w:val="0"/>
      <w:marTop w:val="0"/>
      <w:marBottom w:val="0"/>
      <w:divBdr>
        <w:top w:val="none" w:sz="0" w:space="0" w:color="auto"/>
        <w:left w:val="none" w:sz="0" w:space="0" w:color="auto"/>
        <w:bottom w:val="none" w:sz="0" w:space="0" w:color="auto"/>
        <w:right w:val="none" w:sz="0" w:space="0" w:color="auto"/>
      </w:divBdr>
    </w:div>
    <w:div w:id="321129110">
      <w:bodyDiv w:val="1"/>
      <w:marLeft w:val="0"/>
      <w:marRight w:val="0"/>
      <w:marTop w:val="0"/>
      <w:marBottom w:val="0"/>
      <w:divBdr>
        <w:top w:val="none" w:sz="0" w:space="0" w:color="auto"/>
        <w:left w:val="none" w:sz="0" w:space="0" w:color="auto"/>
        <w:bottom w:val="none" w:sz="0" w:space="0" w:color="auto"/>
        <w:right w:val="none" w:sz="0" w:space="0" w:color="auto"/>
      </w:divBdr>
    </w:div>
    <w:div w:id="382756220">
      <w:bodyDiv w:val="1"/>
      <w:marLeft w:val="0"/>
      <w:marRight w:val="0"/>
      <w:marTop w:val="0"/>
      <w:marBottom w:val="0"/>
      <w:divBdr>
        <w:top w:val="none" w:sz="0" w:space="0" w:color="auto"/>
        <w:left w:val="none" w:sz="0" w:space="0" w:color="auto"/>
        <w:bottom w:val="none" w:sz="0" w:space="0" w:color="auto"/>
        <w:right w:val="none" w:sz="0" w:space="0" w:color="auto"/>
      </w:divBdr>
    </w:div>
    <w:div w:id="539975745">
      <w:bodyDiv w:val="1"/>
      <w:marLeft w:val="0"/>
      <w:marRight w:val="0"/>
      <w:marTop w:val="0"/>
      <w:marBottom w:val="0"/>
      <w:divBdr>
        <w:top w:val="none" w:sz="0" w:space="0" w:color="auto"/>
        <w:left w:val="none" w:sz="0" w:space="0" w:color="auto"/>
        <w:bottom w:val="none" w:sz="0" w:space="0" w:color="auto"/>
        <w:right w:val="none" w:sz="0" w:space="0" w:color="auto"/>
      </w:divBdr>
    </w:div>
    <w:div w:id="974678549">
      <w:bodyDiv w:val="1"/>
      <w:marLeft w:val="0"/>
      <w:marRight w:val="0"/>
      <w:marTop w:val="0"/>
      <w:marBottom w:val="0"/>
      <w:divBdr>
        <w:top w:val="none" w:sz="0" w:space="0" w:color="auto"/>
        <w:left w:val="none" w:sz="0" w:space="0" w:color="auto"/>
        <w:bottom w:val="none" w:sz="0" w:space="0" w:color="auto"/>
        <w:right w:val="none" w:sz="0" w:space="0" w:color="auto"/>
      </w:divBdr>
    </w:div>
    <w:div w:id="987365531">
      <w:bodyDiv w:val="1"/>
      <w:marLeft w:val="0"/>
      <w:marRight w:val="0"/>
      <w:marTop w:val="0"/>
      <w:marBottom w:val="0"/>
      <w:divBdr>
        <w:top w:val="none" w:sz="0" w:space="0" w:color="auto"/>
        <w:left w:val="none" w:sz="0" w:space="0" w:color="auto"/>
        <w:bottom w:val="none" w:sz="0" w:space="0" w:color="auto"/>
        <w:right w:val="none" w:sz="0" w:space="0" w:color="auto"/>
      </w:divBdr>
    </w:div>
    <w:div w:id="1043410792">
      <w:bodyDiv w:val="1"/>
      <w:marLeft w:val="0"/>
      <w:marRight w:val="0"/>
      <w:marTop w:val="0"/>
      <w:marBottom w:val="0"/>
      <w:divBdr>
        <w:top w:val="none" w:sz="0" w:space="0" w:color="auto"/>
        <w:left w:val="none" w:sz="0" w:space="0" w:color="auto"/>
        <w:bottom w:val="none" w:sz="0" w:space="0" w:color="auto"/>
        <w:right w:val="none" w:sz="0" w:space="0" w:color="auto"/>
      </w:divBdr>
    </w:div>
    <w:div w:id="1076515018">
      <w:bodyDiv w:val="1"/>
      <w:marLeft w:val="0"/>
      <w:marRight w:val="0"/>
      <w:marTop w:val="0"/>
      <w:marBottom w:val="0"/>
      <w:divBdr>
        <w:top w:val="none" w:sz="0" w:space="0" w:color="auto"/>
        <w:left w:val="none" w:sz="0" w:space="0" w:color="auto"/>
        <w:bottom w:val="none" w:sz="0" w:space="0" w:color="auto"/>
        <w:right w:val="none" w:sz="0" w:space="0" w:color="auto"/>
      </w:divBdr>
    </w:div>
    <w:div w:id="1161316604">
      <w:bodyDiv w:val="1"/>
      <w:marLeft w:val="0"/>
      <w:marRight w:val="0"/>
      <w:marTop w:val="0"/>
      <w:marBottom w:val="0"/>
      <w:divBdr>
        <w:top w:val="none" w:sz="0" w:space="0" w:color="auto"/>
        <w:left w:val="none" w:sz="0" w:space="0" w:color="auto"/>
        <w:bottom w:val="none" w:sz="0" w:space="0" w:color="auto"/>
        <w:right w:val="none" w:sz="0" w:space="0" w:color="auto"/>
      </w:divBdr>
    </w:div>
    <w:div w:id="1178732625">
      <w:bodyDiv w:val="1"/>
      <w:marLeft w:val="0"/>
      <w:marRight w:val="0"/>
      <w:marTop w:val="0"/>
      <w:marBottom w:val="0"/>
      <w:divBdr>
        <w:top w:val="none" w:sz="0" w:space="0" w:color="auto"/>
        <w:left w:val="none" w:sz="0" w:space="0" w:color="auto"/>
        <w:bottom w:val="none" w:sz="0" w:space="0" w:color="auto"/>
        <w:right w:val="none" w:sz="0" w:space="0" w:color="auto"/>
      </w:divBdr>
    </w:div>
    <w:div w:id="1202668270">
      <w:bodyDiv w:val="1"/>
      <w:marLeft w:val="0"/>
      <w:marRight w:val="0"/>
      <w:marTop w:val="0"/>
      <w:marBottom w:val="0"/>
      <w:divBdr>
        <w:top w:val="none" w:sz="0" w:space="0" w:color="auto"/>
        <w:left w:val="none" w:sz="0" w:space="0" w:color="auto"/>
        <w:bottom w:val="none" w:sz="0" w:space="0" w:color="auto"/>
        <w:right w:val="none" w:sz="0" w:space="0" w:color="auto"/>
      </w:divBdr>
    </w:div>
    <w:div w:id="1250000103">
      <w:bodyDiv w:val="1"/>
      <w:marLeft w:val="0"/>
      <w:marRight w:val="0"/>
      <w:marTop w:val="0"/>
      <w:marBottom w:val="0"/>
      <w:divBdr>
        <w:top w:val="none" w:sz="0" w:space="0" w:color="auto"/>
        <w:left w:val="none" w:sz="0" w:space="0" w:color="auto"/>
        <w:bottom w:val="none" w:sz="0" w:space="0" w:color="auto"/>
        <w:right w:val="none" w:sz="0" w:space="0" w:color="auto"/>
      </w:divBdr>
    </w:div>
    <w:div w:id="1269964521">
      <w:bodyDiv w:val="1"/>
      <w:marLeft w:val="0"/>
      <w:marRight w:val="0"/>
      <w:marTop w:val="0"/>
      <w:marBottom w:val="0"/>
      <w:divBdr>
        <w:top w:val="none" w:sz="0" w:space="0" w:color="auto"/>
        <w:left w:val="none" w:sz="0" w:space="0" w:color="auto"/>
        <w:bottom w:val="none" w:sz="0" w:space="0" w:color="auto"/>
        <w:right w:val="none" w:sz="0" w:space="0" w:color="auto"/>
      </w:divBdr>
    </w:div>
    <w:div w:id="1526480412">
      <w:bodyDiv w:val="1"/>
      <w:marLeft w:val="0"/>
      <w:marRight w:val="0"/>
      <w:marTop w:val="0"/>
      <w:marBottom w:val="0"/>
      <w:divBdr>
        <w:top w:val="none" w:sz="0" w:space="0" w:color="auto"/>
        <w:left w:val="none" w:sz="0" w:space="0" w:color="auto"/>
        <w:bottom w:val="none" w:sz="0" w:space="0" w:color="auto"/>
        <w:right w:val="none" w:sz="0" w:space="0" w:color="auto"/>
      </w:divBdr>
    </w:div>
    <w:div w:id="1538473649">
      <w:bodyDiv w:val="1"/>
      <w:marLeft w:val="0"/>
      <w:marRight w:val="0"/>
      <w:marTop w:val="0"/>
      <w:marBottom w:val="0"/>
      <w:divBdr>
        <w:top w:val="none" w:sz="0" w:space="0" w:color="auto"/>
        <w:left w:val="none" w:sz="0" w:space="0" w:color="auto"/>
        <w:bottom w:val="none" w:sz="0" w:space="0" w:color="auto"/>
        <w:right w:val="none" w:sz="0" w:space="0" w:color="auto"/>
      </w:divBdr>
    </w:div>
    <w:div w:id="1742290965">
      <w:bodyDiv w:val="1"/>
      <w:marLeft w:val="0"/>
      <w:marRight w:val="0"/>
      <w:marTop w:val="0"/>
      <w:marBottom w:val="0"/>
      <w:divBdr>
        <w:top w:val="none" w:sz="0" w:space="0" w:color="auto"/>
        <w:left w:val="none" w:sz="0" w:space="0" w:color="auto"/>
        <w:bottom w:val="none" w:sz="0" w:space="0" w:color="auto"/>
        <w:right w:val="none" w:sz="0" w:space="0" w:color="auto"/>
      </w:divBdr>
    </w:div>
    <w:div w:id="1830361514">
      <w:bodyDiv w:val="1"/>
      <w:marLeft w:val="0"/>
      <w:marRight w:val="0"/>
      <w:marTop w:val="0"/>
      <w:marBottom w:val="0"/>
      <w:divBdr>
        <w:top w:val="none" w:sz="0" w:space="0" w:color="auto"/>
        <w:left w:val="none" w:sz="0" w:space="0" w:color="auto"/>
        <w:bottom w:val="none" w:sz="0" w:space="0" w:color="auto"/>
        <w:right w:val="none" w:sz="0" w:space="0" w:color="auto"/>
      </w:divBdr>
    </w:div>
    <w:div w:id="1850750441">
      <w:bodyDiv w:val="1"/>
      <w:marLeft w:val="0"/>
      <w:marRight w:val="0"/>
      <w:marTop w:val="0"/>
      <w:marBottom w:val="0"/>
      <w:divBdr>
        <w:top w:val="none" w:sz="0" w:space="0" w:color="auto"/>
        <w:left w:val="none" w:sz="0" w:space="0" w:color="auto"/>
        <w:bottom w:val="none" w:sz="0" w:space="0" w:color="auto"/>
        <w:right w:val="none" w:sz="0" w:space="0" w:color="auto"/>
      </w:divBdr>
    </w:div>
    <w:div w:id="2025476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hyperlink" Target="https://www.youtube.com/watch?v=4sm5LNqL5j0" TargetMode="External"/><Relationship Id="rId26" Type="http://schemas.openxmlformats.org/officeDocument/2006/relationships/hyperlink" Target="https://github.com/trufflesuite/ganache-cli" TargetMode="External"/><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solidity.readthedocs.io/en/latest/introduction-to-smart-contracts.html" TargetMode="External"/><Relationship Id="rId34" Type="http://schemas.openxmlformats.org/officeDocument/2006/relationships/hyperlink" Target="https://github.com/Miettine/ClassicCarChain"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futurethinkers.org/vitalik-buterin-ethereum-decentralized-future/" TargetMode="External"/><Relationship Id="rId25" Type="http://schemas.openxmlformats.org/officeDocument/2006/relationships/hyperlink" Target="https://remix.ethereum.org/" TargetMode="External"/><Relationship Id="rId33" Type="http://schemas.openxmlformats.org/officeDocument/2006/relationships/hyperlink" Target="https://ethereum.org/" TargetMode="External"/><Relationship Id="rId38"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https://bitcoin.org/bitcoin.pdf" TargetMode="External"/><Relationship Id="rId20" Type="http://schemas.openxmlformats.org/officeDocument/2006/relationships/hyperlink" Target="https://youtu.be/gjwr-7PgpN8" TargetMode="External"/><Relationship Id="rId29" Type="http://schemas.openxmlformats.org/officeDocument/2006/relationships/hyperlink" Target="http://truffleframework.com/" TargetMode="External"/><Relationship Id="rId41"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ethereum/wiki/wiki/JavaScript-API" TargetMode="External"/><Relationship Id="rId32" Type="http://schemas.openxmlformats.org/officeDocument/2006/relationships/hyperlink" Target="http://ethdocs.org/en/latest/ethereum-clients/go-ethereum/index.html" TargetMode="External"/><Relationship Id="rId37" Type="http://schemas.openxmlformats.org/officeDocument/2006/relationships/hyperlink" Target="https://www.youtube.com/watch?v=40ikEV6xGg4" TargetMode="External"/><Relationship Id="rId40" Type="http://schemas.openxmlformats.org/officeDocument/2006/relationships/header" Target="header4.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ethereum.org/ether" TargetMode="External"/><Relationship Id="rId28" Type="http://schemas.openxmlformats.org/officeDocument/2006/relationships/hyperlink" Target="https://www.visualstudio.com/downloads/" TargetMode="External"/><Relationship Id="rId36" Type="http://schemas.openxmlformats.org/officeDocument/2006/relationships/hyperlink" Target="https://github.com/ethereum/dapp-styles" TargetMode="External"/><Relationship Id="rId10" Type="http://schemas.openxmlformats.org/officeDocument/2006/relationships/image" Target="media/image2.png"/><Relationship Id="rId19" Type="http://schemas.openxmlformats.org/officeDocument/2006/relationships/hyperlink" Target="https://youtu.be/Fjhe0MVRHO4?t=1m54s" TargetMode="External"/><Relationship Id="rId31" Type="http://schemas.openxmlformats.org/officeDocument/2006/relationships/hyperlink" Target="http://ethdocs.org/en/latest/ethereum-clients/choosing-a-client.html"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localhost:3000/" TargetMode="External"/><Relationship Id="rId22" Type="http://schemas.openxmlformats.org/officeDocument/2006/relationships/hyperlink" Target="https://www.youtube.com/watch?v=RPQD7-AOjMI" TargetMode="External"/><Relationship Id="rId27" Type="http://schemas.openxmlformats.org/officeDocument/2006/relationships/hyperlink" Target="https://github.com/trufflesuite/ganache-cli/wiki/Installing-TestRPC-on-Windows" TargetMode="External"/><Relationship Id="rId30" Type="http://schemas.openxmlformats.org/officeDocument/2006/relationships/hyperlink" Target="https://www.meteor.com/" TargetMode="External"/><Relationship Id="rId35" Type="http://schemas.openxmlformats.org/officeDocument/2006/relationships/hyperlink" Target="http://solidity.readthedocs.io/en/develop/frequently-asked-questions.html" TargetMode="External"/><Relationship Id="rId43"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hopeavu.KK\AppData\Local\Microsoft\Windows\Temporary%20Internet%20Files\Content.IE5\89NCF8M3\opinnaytetyomalli.dotx" TargetMode="Externa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B87B5BB-EBF1-4991-8DE0-7D63D825D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opinnaytetyomalli</Template>
  <TotalTime>4998</TotalTime>
  <Pages>46</Pages>
  <Words>6688</Words>
  <Characters>54174</Characters>
  <Application>Microsoft Office Word</Application>
  <DocSecurity>0</DocSecurity>
  <Lines>451</Lines>
  <Paragraphs>121</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Opinnäytetyömalli</vt:lpstr>
      <vt:lpstr>Opinnäytetyömalli</vt:lpstr>
    </vt:vector>
  </TitlesOfParts>
  <Company>ratoli</Company>
  <LinksUpToDate>false</LinksUpToDate>
  <CharactersWithSpaces>60741</CharactersWithSpaces>
  <SharedDoc>false</SharedDoc>
  <HLinks>
    <vt:vector size="120" baseType="variant">
      <vt:variant>
        <vt:i4>1572926</vt:i4>
      </vt:variant>
      <vt:variant>
        <vt:i4>107</vt:i4>
      </vt:variant>
      <vt:variant>
        <vt:i4>0</vt:i4>
      </vt:variant>
      <vt:variant>
        <vt:i4>5</vt:i4>
      </vt:variant>
      <vt:variant>
        <vt:lpwstr/>
      </vt:variant>
      <vt:variant>
        <vt:lpwstr>_Toc278965246</vt:lpwstr>
      </vt:variant>
      <vt:variant>
        <vt:i4>1572926</vt:i4>
      </vt:variant>
      <vt:variant>
        <vt:i4>101</vt:i4>
      </vt:variant>
      <vt:variant>
        <vt:i4>0</vt:i4>
      </vt:variant>
      <vt:variant>
        <vt:i4>5</vt:i4>
      </vt:variant>
      <vt:variant>
        <vt:lpwstr/>
      </vt:variant>
      <vt:variant>
        <vt:lpwstr>_Toc278965245</vt:lpwstr>
      </vt:variant>
      <vt:variant>
        <vt:i4>1572926</vt:i4>
      </vt:variant>
      <vt:variant>
        <vt:i4>95</vt:i4>
      </vt:variant>
      <vt:variant>
        <vt:i4>0</vt:i4>
      </vt:variant>
      <vt:variant>
        <vt:i4>5</vt:i4>
      </vt:variant>
      <vt:variant>
        <vt:lpwstr/>
      </vt:variant>
      <vt:variant>
        <vt:lpwstr>_Toc278965244</vt:lpwstr>
      </vt:variant>
      <vt:variant>
        <vt:i4>1572926</vt:i4>
      </vt:variant>
      <vt:variant>
        <vt:i4>89</vt:i4>
      </vt:variant>
      <vt:variant>
        <vt:i4>0</vt:i4>
      </vt:variant>
      <vt:variant>
        <vt:i4>5</vt:i4>
      </vt:variant>
      <vt:variant>
        <vt:lpwstr/>
      </vt:variant>
      <vt:variant>
        <vt:lpwstr>_Toc278965243</vt:lpwstr>
      </vt:variant>
      <vt:variant>
        <vt:i4>1572926</vt:i4>
      </vt:variant>
      <vt:variant>
        <vt:i4>83</vt:i4>
      </vt:variant>
      <vt:variant>
        <vt:i4>0</vt:i4>
      </vt:variant>
      <vt:variant>
        <vt:i4>5</vt:i4>
      </vt:variant>
      <vt:variant>
        <vt:lpwstr/>
      </vt:variant>
      <vt:variant>
        <vt:lpwstr>_Toc278965242</vt:lpwstr>
      </vt:variant>
      <vt:variant>
        <vt:i4>1572926</vt:i4>
      </vt:variant>
      <vt:variant>
        <vt:i4>77</vt:i4>
      </vt:variant>
      <vt:variant>
        <vt:i4>0</vt:i4>
      </vt:variant>
      <vt:variant>
        <vt:i4>5</vt:i4>
      </vt:variant>
      <vt:variant>
        <vt:lpwstr/>
      </vt:variant>
      <vt:variant>
        <vt:lpwstr>_Toc278965241</vt:lpwstr>
      </vt:variant>
      <vt:variant>
        <vt:i4>1572926</vt:i4>
      </vt:variant>
      <vt:variant>
        <vt:i4>71</vt:i4>
      </vt:variant>
      <vt:variant>
        <vt:i4>0</vt:i4>
      </vt:variant>
      <vt:variant>
        <vt:i4>5</vt:i4>
      </vt:variant>
      <vt:variant>
        <vt:lpwstr/>
      </vt:variant>
      <vt:variant>
        <vt:lpwstr>_Toc278965240</vt:lpwstr>
      </vt:variant>
      <vt:variant>
        <vt:i4>2031678</vt:i4>
      </vt:variant>
      <vt:variant>
        <vt:i4>65</vt:i4>
      </vt:variant>
      <vt:variant>
        <vt:i4>0</vt:i4>
      </vt:variant>
      <vt:variant>
        <vt:i4>5</vt:i4>
      </vt:variant>
      <vt:variant>
        <vt:lpwstr/>
      </vt:variant>
      <vt:variant>
        <vt:lpwstr>_Toc278965239</vt:lpwstr>
      </vt:variant>
      <vt:variant>
        <vt:i4>2031678</vt:i4>
      </vt:variant>
      <vt:variant>
        <vt:i4>59</vt:i4>
      </vt:variant>
      <vt:variant>
        <vt:i4>0</vt:i4>
      </vt:variant>
      <vt:variant>
        <vt:i4>5</vt:i4>
      </vt:variant>
      <vt:variant>
        <vt:lpwstr/>
      </vt:variant>
      <vt:variant>
        <vt:lpwstr>_Toc278965238</vt:lpwstr>
      </vt:variant>
      <vt:variant>
        <vt:i4>2031678</vt:i4>
      </vt:variant>
      <vt:variant>
        <vt:i4>53</vt:i4>
      </vt:variant>
      <vt:variant>
        <vt:i4>0</vt:i4>
      </vt:variant>
      <vt:variant>
        <vt:i4>5</vt:i4>
      </vt:variant>
      <vt:variant>
        <vt:lpwstr/>
      </vt:variant>
      <vt:variant>
        <vt:lpwstr>_Toc278965237</vt:lpwstr>
      </vt:variant>
      <vt:variant>
        <vt:i4>2031678</vt:i4>
      </vt:variant>
      <vt:variant>
        <vt:i4>47</vt:i4>
      </vt:variant>
      <vt:variant>
        <vt:i4>0</vt:i4>
      </vt:variant>
      <vt:variant>
        <vt:i4>5</vt:i4>
      </vt:variant>
      <vt:variant>
        <vt:lpwstr/>
      </vt:variant>
      <vt:variant>
        <vt:lpwstr>_Toc278965236</vt:lpwstr>
      </vt:variant>
      <vt:variant>
        <vt:i4>2031678</vt:i4>
      </vt:variant>
      <vt:variant>
        <vt:i4>41</vt:i4>
      </vt:variant>
      <vt:variant>
        <vt:i4>0</vt:i4>
      </vt:variant>
      <vt:variant>
        <vt:i4>5</vt:i4>
      </vt:variant>
      <vt:variant>
        <vt:lpwstr/>
      </vt:variant>
      <vt:variant>
        <vt:lpwstr>_Toc278965235</vt:lpwstr>
      </vt:variant>
      <vt:variant>
        <vt:i4>2031678</vt:i4>
      </vt:variant>
      <vt:variant>
        <vt:i4>35</vt:i4>
      </vt:variant>
      <vt:variant>
        <vt:i4>0</vt:i4>
      </vt:variant>
      <vt:variant>
        <vt:i4>5</vt:i4>
      </vt:variant>
      <vt:variant>
        <vt:lpwstr/>
      </vt:variant>
      <vt:variant>
        <vt:lpwstr>_Toc278965234</vt:lpwstr>
      </vt:variant>
      <vt:variant>
        <vt:i4>2031678</vt:i4>
      </vt:variant>
      <vt:variant>
        <vt:i4>29</vt:i4>
      </vt:variant>
      <vt:variant>
        <vt:i4>0</vt:i4>
      </vt:variant>
      <vt:variant>
        <vt:i4>5</vt:i4>
      </vt:variant>
      <vt:variant>
        <vt:lpwstr/>
      </vt:variant>
      <vt:variant>
        <vt:lpwstr>_Toc278965233</vt:lpwstr>
      </vt:variant>
      <vt:variant>
        <vt:i4>2031678</vt:i4>
      </vt:variant>
      <vt:variant>
        <vt:i4>23</vt:i4>
      </vt:variant>
      <vt:variant>
        <vt:i4>0</vt:i4>
      </vt:variant>
      <vt:variant>
        <vt:i4>5</vt:i4>
      </vt:variant>
      <vt:variant>
        <vt:lpwstr/>
      </vt:variant>
      <vt:variant>
        <vt:lpwstr>_Toc278965232</vt:lpwstr>
      </vt:variant>
      <vt:variant>
        <vt:i4>2031678</vt:i4>
      </vt:variant>
      <vt:variant>
        <vt:i4>17</vt:i4>
      </vt:variant>
      <vt:variant>
        <vt:i4>0</vt:i4>
      </vt:variant>
      <vt:variant>
        <vt:i4>5</vt:i4>
      </vt:variant>
      <vt:variant>
        <vt:lpwstr/>
      </vt:variant>
      <vt:variant>
        <vt:lpwstr>_Toc278965231</vt:lpwstr>
      </vt:variant>
      <vt:variant>
        <vt:i4>2031678</vt:i4>
      </vt:variant>
      <vt:variant>
        <vt:i4>11</vt:i4>
      </vt:variant>
      <vt:variant>
        <vt:i4>0</vt:i4>
      </vt:variant>
      <vt:variant>
        <vt:i4>5</vt:i4>
      </vt:variant>
      <vt:variant>
        <vt:lpwstr/>
      </vt:variant>
      <vt:variant>
        <vt:lpwstr>_Toc278965230</vt:lpwstr>
      </vt:variant>
      <vt:variant>
        <vt:i4>65544</vt:i4>
      </vt:variant>
      <vt:variant>
        <vt:i4>6</vt:i4>
      </vt:variant>
      <vt:variant>
        <vt:i4>0</vt:i4>
      </vt:variant>
      <vt:variant>
        <vt:i4>5</vt:i4>
      </vt:variant>
      <vt:variant>
        <vt:lpwstr>http://helecon3.hkkk.fi/helevoc/?lang=eng&amp;dbname=MIX</vt:lpwstr>
      </vt:variant>
      <vt:variant>
        <vt:lpwstr/>
      </vt:variant>
      <vt:variant>
        <vt:i4>3342361</vt:i4>
      </vt:variant>
      <vt:variant>
        <vt:i4>3</vt:i4>
      </vt:variant>
      <vt:variant>
        <vt:i4>0</vt:i4>
      </vt:variant>
      <vt:variant>
        <vt:i4>5</vt:i4>
      </vt:variant>
      <vt:variant>
        <vt:lpwstr>http://www-db.helsinki.fi/agri/agrisanasto/Welcome_eng.html</vt:lpwstr>
      </vt:variant>
      <vt:variant>
        <vt:lpwstr/>
      </vt:variant>
      <vt:variant>
        <vt:i4>5111879</vt:i4>
      </vt:variant>
      <vt:variant>
        <vt:i4>0</vt:i4>
      </vt:variant>
      <vt:variant>
        <vt:i4>0</vt:i4>
      </vt:variant>
      <vt:variant>
        <vt:i4>5</vt:i4>
      </vt:variant>
      <vt:variant>
        <vt:lpwstr>http://www.yso.fi/onto/mesh/conceptscheme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Opinnäytetyömalli</dc:title>
  <dc:creator>PC user account</dc:creator>
  <cp:lastModifiedBy>Lauri Miettinen</cp:lastModifiedBy>
  <cp:revision>941</cp:revision>
  <cp:lastPrinted>2011-09-20T09:38:00Z</cp:lastPrinted>
  <dcterms:created xsi:type="dcterms:W3CDTF">2014-02-11T07:26:00Z</dcterms:created>
  <dcterms:modified xsi:type="dcterms:W3CDTF">2017-11-27T16:44:00Z</dcterms:modified>
</cp:coreProperties>
</file>