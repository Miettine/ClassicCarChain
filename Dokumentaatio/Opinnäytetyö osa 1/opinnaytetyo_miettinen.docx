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88325" w14:textId="77777777" w:rsidR="00C26318" w:rsidRPr="00B6663D" w:rsidRDefault="00C26318" w:rsidP="00F76BE3">
      <w:pPr>
        <w:pStyle w:val="Yltunniste"/>
        <w:jc w:val="right"/>
      </w:pPr>
      <w:r w:rsidRPr="00B6663D">
        <w:t xml:space="preserve"> </w:t>
      </w:r>
    </w:p>
    <w:p w14:paraId="7B8BD949" w14:textId="77777777" w:rsidR="00C26318" w:rsidRDefault="00C26318" w:rsidP="00580B31">
      <w:pPr>
        <w:pStyle w:val="Eivli"/>
      </w:pPr>
    </w:p>
    <w:p w14:paraId="3F1BC43A" w14:textId="77777777" w:rsidR="00473FCC" w:rsidRPr="00B6663D" w:rsidRDefault="00473FCC" w:rsidP="00580B31">
      <w:pPr>
        <w:pStyle w:val="Eivli"/>
      </w:pPr>
    </w:p>
    <w:p w14:paraId="2743B578" w14:textId="77777777" w:rsidR="00C26318" w:rsidRDefault="00C26318" w:rsidP="00580B31">
      <w:pPr>
        <w:pStyle w:val="Eivli"/>
      </w:pPr>
    </w:p>
    <w:p w14:paraId="6B95929C" w14:textId="77777777" w:rsidR="00BC3EEE" w:rsidRPr="00B6663D" w:rsidRDefault="00BC3EEE" w:rsidP="00580B31">
      <w:pPr>
        <w:pStyle w:val="Eivli"/>
      </w:pPr>
    </w:p>
    <w:p w14:paraId="64265897" w14:textId="77777777" w:rsidR="00C26318" w:rsidRPr="00B6663D" w:rsidRDefault="00C26318" w:rsidP="00580B31">
      <w:pPr>
        <w:pStyle w:val="Eivli"/>
      </w:pPr>
    </w:p>
    <w:p w14:paraId="2E2184AE" w14:textId="77777777" w:rsidR="00C26318" w:rsidRPr="00B6663D" w:rsidRDefault="00C26318" w:rsidP="00580B31">
      <w:pPr>
        <w:pStyle w:val="Eivli"/>
      </w:pPr>
    </w:p>
    <w:p w14:paraId="56EBC94C" w14:textId="77777777" w:rsidR="00C26318" w:rsidRDefault="00C26318" w:rsidP="00580B31">
      <w:pPr>
        <w:pStyle w:val="Eivli"/>
      </w:pPr>
    </w:p>
    <w:p w14:paraId="2E964A64" w14:textId="77777777" w:rsidR="00580B31" w:rsidRDefault="00580B31" w:rsidP="00580B31">
      <w:pPr>
        <w:pStyle w:val="Eivli"/>
      </w:pPr>
    </w:p>
    <w:p w14:paraId="56B0B9BD" w14:textId="77777777" w:rsidR="00580B31" w:rsidRPr="00B6663D" w:rsidRDefault="00580B31" w:rsidP="00580B31">
      <w:pPr>
        <w:pStyle w:val="Eivli"/>
      </w:pPr>
    </w:p>
    <w:p w14:paraId="54D27893" w14:textId="798259AE" w:rsidR="00C26318" w:rsidRDefault="31656BA0" w:rsidP="00BC3EEE">
      <w:r>
        <w:t>Lauri Miettinen</w:t>
      </w:r>
    </w:p>
    <w:p w14:paraId="1F86D0E0" w14:textId="77777777" w:rsidR="00BB249D" w:rsidRDefault="00F95F47" w:rsidP="004B6F07">
      <w:pPr>
        <w:rPr>
          <w:color w:val="FF0000"/>
        </w:rPr>
        <w:sectPr w:rsidR="00BB249D" w:rsidSect="00522015">
          <w:headerReference w:type="default" r:id="rId8"/>
          <w:headerReference w:type="first" r:id="rId9"/>
          <w:footerReference w:type="first" r:id="rId10"/>
          <w:pgSz w:w="11906" w:h="16838" w:code="9"/>
          <w:pgMar w:top="1418" w:right="1701" w:bottom="1418" w:left="1701" w:header="852" w:footer="851" w:gutter="0"/>
          <w:cols w:space="708"/>
          <w:docGrid w:linePitch="360"/>
        </w:sectPr>
      </w:pPr>
      <w:r>
        <w:rPr>
          <w:b/>
          <w:bCs/>
          <w:sz w:val="28"/>
          <w:szCs w:val="28"/>
        </w:rPr>
        <w:t xml:space="preserve">ANSAINTAMALLIT </w:t>
      </w:r>
      <w:r w:rsidR="31656BA0" w:rsidRPr="31656BA0">
        <w:rPr>
          <w:b/>
          <w:bCs/>
          <w:sz w:val="28"/>
          <w:szCs w:val="28"/>
        </w:rPr>
        <w:t>ANDROID-SOVELLUKSISSA</w:t>
      </w:r>
      <w:r w:rsidR="004B6F07">
        <w:rPr>
          <w:color w:val="FF0000"/>
        </w:rPr>
        <w:br w:type="page"/>
      </w:r>
    </w:p>
    <w:p w14:paraId="6ED385D9" w14:textId="45EFE73C" w:rsidR="004B6F07" w:rsidRPr="004B6F07" w:rsidRDefault="004B6F07" w:rsidP="004B6F07">
      <w:pPr>
        <w:rPr>
          <w:b/>
          <w:sz w:val="28"/>
        </w:rPr>
      </w:pPr>
    </w:p>
    <w:p w14:paraId="70905DCC" w14:textId="77777777" w:rsidR="00621C18" w:rsidRDefault="00621C18" w:rsidP="007D1B3E"/>
    <w:p w14:paraId="43C2B7B0" w14:textId="77777777" w:rsidR="00C26318" w:rsidRPr="00B6663D" w:rsidRDefault="00C26318" w:rsidP="00580B31">
      <w:pPr>
        <w:pStyle w:val="Eivli"/>
      </w:pPr>
    </w:p>
    <w:p w14:paraId="200DBD78" w14:textId="77777777" w:rsidR="00C26318" w:rsidRPr="00B6663D" w:rsidRDefault="00C26318" w:rsidP="00580B31">
      <w:pPr>
        <w:pStyle w:val="Eivli"/>
      </w:pPr>
    </w:p>
    <w:p w14:paraId="4A2A78F6" w14:textId="77777777" w:rsidR="00C26318" w:rsidRPr="00B6663D" w:rsidRDefault="00C26318" w:rsidP="00580B31">
      <w:pPr>
        <w:pStyle w:val="Eivli"/>
      </w:pPr>
    </w:p>
    <w:p w14:paraId="5A6F6370" w14:textId="77777777" w:rsidR="00C26318" w:rsidRPr="00B6663D" w:rsidRDefault="00C26318" w:rsidP="00580B31">
      <w:pPr>
        <w:pStyle w:val="Eivli"/>
      </w:pPr>
    </w:p>
    <w:p w14:paraId="7E469301" w14:textId="77777777" w:rsidR="00C26318" w:rsidRDefault="00C26318" w:rsidP="00580B31">
      <w:pPr>
        <w:pStyle w:val="Eivli"/>
      </w:pPr>
    </w:p>
    <w:p w14:paraId="74828CF7" w14:textId="77777777" w:rsidR="00580B31" w:rsidRDefault="00580B31" w:rsidP="00580B31">
      <w:pPr>
        <w:pStyle w:val="Eivli"/>
      </w:pPr>
    </w:p>
    <w:p w14:paraId="4F66C675" w14:textId="77777777" w:rsidR="00580B31" w:rsidRDefault="00580B31" w:rsidP="00580B31">
      <w:pPr>
        <w:pStyle w:val="Eivli"/>
      </w:pPr>
    </w:p>
    <w:p w14:paraId="34D8518B" w14:textId="77777777" w:rsidR="00580B31" w:rsidRDefault="00580B31" w:rsidP="00580B31">
      <w:pPr>
        <w:pStyle w:val="Eivli"/>
      </w:pPr>
    </w:p>
    <w:p w14:paraId="69BD0F92" w14:textId="77777777" w:rsidR="00580B31" w:rsidRDefault="00580B31" w:rsidP="00580B31">
      <w:pPr>
        <w:pStyle w:val="Eivli"/>
      </w:pPr>
    </w:p>
    <w:p w14:paraId="150B3839" w14:textId="77777777" w:rsidR="00580B31" w:rsidRDefault="00580B31" w:rsidP="00580B31">
      <w:pPr>
        <w:pStyle w:val="Eivli"/>
      </w:pPr>
    </w:p>
    <w:p w14:paraId="6A789090" w14:textId="77777777" w:rsidR="00580B31" w:rsidRDefault="00580B31" w:rsidP="00580B31">
      <w:pPr>
        <w:pStyle w:val="Eivli"/>
      </w:pPr>
    </w:p>
    <w:p w14:paraId="2E4EC472" w14:textId="77777777" w:rsidR="00580B31" w:rsidRDefault="00580B31" w:rsidP="00580B31">
      <w:pPr>
        <w:pStyle w:val="Eivli"/>
      </w:pPr>
    </w:p>
    <w:p w14:paraId="1ED324FB" w14:textId="77777777" w:rsidR="00580B31" w:rsidRPr="00B6663D" w:rsidRDefault="00580B31" w:rsidP="00580B31">
      <w:pPr>
        <w:pStyle w:val="Eivli"/>
      </w:pPr>
    </w:p>
    <w:p w14:paraId="253E6350" w14:textId="77777777" w:rsidR="00C26318" w:rsidRPr="00B6663D" w:rsidRDefault="00C26318" w:rsidP="00580B31">
      <w:pPr>
        <w:pStyle w:val="Eivli"/>
      </w:pPr>
    </w:p>
    <w:p w14:paraId="6574BB64" w14:textId="77777777" w:rsidR="00C26318" w:rsidRPr="00B6663D" w:rsidRDefault="00C26318" w:rsidP="00580B31">
      <w:pPr>
        <w:pStyle w:val="Eivli"/>
      </w:pPr>
    </w:p>
    <w:p w14:paraId="4A45E888" w14:textId="77777777" w:rsidR="00C26318" w:rsidRPr="00B6663D" w:rsidRDefault="00C26318" w:rsidP="00580B31">
      <w:pPr>
        <w:pStyle w:val="Eivli"/>
      </w:pPr>
    </w:p>
    <w:p w14:paraId="76F69740" w14:textId="77777777" w:rsidR="00C26318" w:rsidRPr="00B6663D" w:rsidRDefault="00C26318" w:rsidP="00580B31">
      <w:pPr>
        <w:pStyle w:val="Eivli"/>
      </w:pPr>
    </w:p>
    <w:p w14:paraId="66B88D38" w14:textId="1E7BD470" w:rsidR="00C26318" w:rsidRPr="00B6663D" w:rsidRDefault="00F95F47" w:rsidP="00580B31">
      <w:pPr>
        <w:pStyle w:val="Eivli"/>
      </w:pPr>
      <w:r>
        <w:rPr>
          <w:b/>
          <w:bCs/>
          <w:sz w:val="28"/>
          <w:szCs w:val="28"/>
        </w:rPr>
        <w:t xml:space="preserve">ANSAINTAMALLIT </w:t>
      </w:r>
      <w:r w:rsidRPr="31656BA0">
        <w:rPr>
          <w:b/>
          <w:bCs/>
          <w:sz w:val="28"/>
          <w:szCs w:val="28"/>
        </w:rPr>
        <w:t>ANDROID-SOVELLUKSISSA</w:t>
      </w:r>
    </w:p>
    <w:p w14:paraId="510E89EA" w14:textId="77777777" w:rsidR="00C26318" w:rsidRDefault="00C26318" w:rsidP="00580B31">
      <w:pPr>
        <w:pStyle w:val="Eivli"/>
      </w:pPr>
    </w:p>
    <w:p w14:paraId="35CDB76A" w14:textId="77777777" w:rsidR="009273D3" w:rsidRDefault="009273D3" w:rsidP="00580B31">
      <w:pPr>
        <w:pStyle w:val="Eivli"/>
      </w:pPr>
    </w:p>
    <w:p w14:paraId="30023C71" w14:textId="77777777" w:rsidR="009273D3" w:rsidRDefault="009273D3" w:rsidP="00580B31">
      <w:pPr>
        <w:pStyle w:val="Eivli"/>
      </w:pPr>
    </w:p>
    <w:p w14:paraId="60D59A35" w14:textId="77777777" w:rsidR="009273D3" w:rsidRDefault="009273D3" w:rsidP="00580B31">
      <w:pPr>
        <w:pStyle w:val="Eivli"/>
      </w:pPr>
    </w:p>
    <w:p w14:paraId="7D89D750" w14:textId="77777777" w:rsidR="009273D3" w:rsidRDefault="009273D3" w:rsidP="00580B31">
      <w:pPr>
        <w:pStyle w:val="Eivli"/>
      </w:pPr>
    </w:p>
    <w:p w14:paraId="2C162621" w14:textId="77777777" w:rsidR="009273D3" w:rsidRDefault="009273D3" w:rsidP="00580B31">
      <w:pPr>
        <w:pStyle w:val="Eivli"/>
      </w:pPr>
    </w:p>
    <w:p w14:paraId="68C18273" w14:textId="77777777" w:rsidR="009273D3" w:rsidRDefault="009273D3" w:rsidP="00580B31">
      <w:pPr>
        <w:pStyle w:val="Eivli"/>
      </w:pPr>
    </w:p>
    <w:p w14:paraId="62B65409" w14:textId="77777777" w:rsidR="009273D3" w:rsidRDefault="009273D3" w:rsidP="00580B31">
      <w:pPr>
        <w:pStyle w:val="Eivli"/>
      </w:pPr>
    </w:p>
    <w:p w14:paraId="07C2CA72" w14:textId="77777777" w:rsidR="009273D3" w:rsidRDefault="009273D3" w:rsidP="00580B31">
      <w:pPr>
        <w:pStyle w:val="Eivli"/>
      </w:pPr>
    </w:p>
    <w:p w14:paraId="56DD1D7A" w14:textId="77777777" w:rsidR="009273D3" w:rsidRDefault="009273D3" w:rsidP="00580B31">
      <w:pPr>
        <w:pStyle w:val="Eivli"/>
      </w:pPr>
    </w:p>
    <w:p w14:paraId="7BC0B5A5" w14:textId="77777777" w:rsidR="009273D3" w:rsidRDefault="009273D3" w:rsidP="00580B31">
      <w:pPr>
        <w:pStyle w:val="Eivli"/>
      </w:pPr>
    </w:p>
    <w:p w14:paraId="2B058376" w14:textId="77777777" w:rsidR="00BC3EEE" w:rsidRDefault="00BC3EEE" w:rsidP="00580B31">
      <w:pPr>
        <w:pStyle w:val="Eivli"/>
      </w:pPr>
    </w:p>
    <w:p w14:paraId="0D911DE9" w14:textId="77777777" w:rsidR="00BC3EEE" w:rsidRDefault="00BC3EEE" w:rsidP="00580B31">
      <w:pPr>
        <w:pStyle w:val="Eivli"/>
      </w:pPr>
    </w:p>
    <w:p w14:paraId="13353788" w14:textId="77777777" w:rsidR="009273D3" w:rsidRDefault="009273D3" w:rsidP="00580B31">
      <w:pPr>
        <w:pStyle w:val="Eivli"/>
      </w:pPr>
    </w:p>
    <w:p w14:paraId="7BA0259C" w14:textId="77777777" w:rsidR="004C719D" w:rsidRDefault="004C719D" w:rsidP="00580B31">
      <w:pPr>
        <w:pStyle w:val="Eivli"/>
      </w:pPr>
    </w:p>
    <w:p w14:paraId="49CFBD45" w14:textId="77777777" w:rsidR="00473FCC" w:rsidRDefault="00473FCC" w:rsidP="00580B31">
      <w:pPr>
        <w:pStyle w:val="Eivli"/>
      </w:pPr>
    </w:p>
    <w:p w14:paraId="419CD39D" w14:textId="77777777" w:rsidR="00473FCC" w:rsidRDefault="00473FCC" w:rsidP="00580B31">
      <w:pPr>
        <w:pStyle w:val="Eivli"/>
      </w:pPr>
    </w:p>
    <w:p w14:paraId="386EF5D1" w14:textId="77777777" w:rsidR="00473FCC" w:rsidRDefault="00473FCC" w:rsidP="00580B31">
      <w:pPr>
        <w:pStyle w:val="Eivli"/>
      </w:pPr>
    </w:p>
    <w:p w14:paraId="13D92D38" w14:textId="77777777" w:rsidR="004C719D" w:rsidRPr="00B6663D" w:rsidRDefault="004C719D" w:rsidP="00580B31">
      <w:pPr>
        <w:pStyle w:val="Eivli"/>
      </w:pPr>
    </w:p>
    <w:p w14:paraId="0DA86C1A" w14:textId="56540461" w:rsidR="00C26318" w:rsidRPr="00B6663D" w:rsidRDefault="31656BA0" w:rsidP="00F95F47">
      <w:pPr>
        <w:pStyle w:val="Eivli"/>
        <w:tabs>
          <w:tab w:val="left" w:pos="3686"/>
        </w:tabs>
        <w:ind w:firstLine="3686"/>
      </w:pPr>
      <w:r>
        <w:t>Lauri Miettinen</w:t>
      </w:r>
    </w:p>
    <w:p w14:paraId="1147E21D" w14:textId="2CA3F8DB" w:rsidR="00C26318" w:rsidRPr="00B6663D" w:rsidRDefault="00C26318" w:rsidP="00580B31">
      <w:pPr>
        <w:pStyle w:val="Eivli"/>
        <w:tabs>
          <w:tab w:val="left" w:pos="3686"/>
        </w:tabs>
      </w:pPr>
      <w:r w:rsidRPr="00B6663D">
        <w:tab/>
        <w:t>Opinnäytetyö</w:t>
      </w:r>
      <w:r w:rsidR="007F7B50">
        <w:t>,</w:t>
      </w:r>
      <w:r w:rsidR="00C03A7B">
        <w:t xml:space="preserve"> o</w:t>
      </w:r>
      <w:r w:rsidR="007F7B50">
        <w:t>sa 1</w:t>
      </w:r>
    </w:p>
    <w:p w14:paraId="0DBA1CA6" w14:textId="31FB4902" w:rsidR="00C26318" w:rsidRPr="00B6663D" w:rsidRDefault="00C26318" w:rsidP="00580B31">
      <w:pPr>
        <w:pStyle w:val="Eivli"/>
        <w:tabs>
          <w:tab w:val="left" w:pos="3686"/>
        </w:tabs>
      </w:pPr>
      <w:r w:rsidRPr="00B6663D">
        <w:tab/>
      </w:r>
      <w:r w:rsidR="00633B77">
        <w:t>26</w:t>
      </w:r>
      <w:r w:rsidR="00C11E0E">
        <w:t>.2.2016</w:t>
      </w:r>
    </w:p>
    <w:p w14:paraId="37E9C2EE" w14:textId="75579008" w:rsidR="00C26318" w:rsidRPr="00B6663D" w:rsidRDefault="00C26318" w:rsidP="00580B31">
      <w:pPr>
        <w:pStyle w:val="Eivli"/>
        <w:tabs>
          <w:tab w:val="left" w:pos="3686"/>
        </w:tabs>
      </w:pPr>
      <w:r w:rsidRPr="00B6663D">
        <w:tab/>
      </w:r>
      <w:r w:rsidR="008D0DC7">
        <w:t>Tieto- ja viestintä</w:t>
      </w:r>
      <w:r w:rsidR="00170E75">
        <w:t>tekniikan koulutusohjelma</w:t>
      </w:r>
    </w:p>
    <w:p w14:paraId="1DE7E7E6"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57961EE" w14:textId="77777777" w:rsidR="00522015" w:rsidRDefault="00522015" w:rsidP="007D1B3E">
      <w:pPr>
        <w:sectPr w:rsidR="00522015" w:rsidSect="00BB249D">
          <w:headerReference w:type="default" r:id="rId11"/>
          <w:type w:val="continuous"/>
          <w:pgSz w:w="11906" w:h="16838" w:code="9"/>
          <w:pgMar w:top="1418" w:right="1701" w:bottom="1418" w:left="1701" w:header="852" w:footer="851" w:gutter="0"/>
          <w:cols w:space="708"/>
          <w:docGrid w:linePitch="360"/>
        </w:sectPr>
      </w:pPr>
    </w:p>
    <w:p w14:paraId="3E4A639E" w14:textId="77777777" w:rsidR="00934C10" w:rsidRDefault="00F95F47" w:rsidP="00EF3075">
      <w:pPr>
        <w:pStyle w:val="Otsikko1"/>
        <w:numPr>
          <w:ilvl w:val="0"/>
          <w:numId w:val="0"/>
        </w:numPr>
        <w:ind w:left="432"/>
        <w:rPr>
          <w:i/>
        </w:rPr>
      </w:pPr>
      <w:bookmarkStart w:id="0" w:name="_Toc449454821"/>
      <w:r w:rsidRPr="00CD214E">
        <w:lastRenderedPageBreak/>
        <w:t>SISÄLLYS</w:t>
      </w:r>
      <w:bookmarkEnd w:id="0"/>
      <w:r w:rsidR="00934C10" w:rsidRPr="00934C10">
        <w:rPr>
          <w:i/>
        </w:rPr>
        <w:t xml:space="preserve"> </w:t>
      </w:r>
    </w:p>
    <w:sdt>
      <w:sdtPr>
        <w:rPr>
          <w:i/>
          <w:caps w:val="0"/>
        </w:rPr>
        <w:id w:val="1570228503"/>
        <w:docPartObj>
          <w:docPartGallery w:val="Table of Contents"/>
          <w:docPartUnique/>
        </w:docPartObj>
      </w:sdtPr>
      <w:sdtEndPr>
        <w:rPr>
          <w:b/>
          <w:bCs/>
          <w:i w:val="0"/>
        </w:rPr>
      </w:sdtEndPr>
      <w:sdtContent>
        <w:p w14:paraId="0AD8B3B6" w14:textId="77777777" w:rsidR="004D26A9" w:rsidRDefault="00934C1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49454821" w:history="1">
            <w:r w:rsidR="004D26A9" w:rsidRPr="00863AF0">
              <w:rPr>
                <w:rStyle w:val="Hyperlinkki"/>
                <w:noProof/>
              </w:rPr>
              <w:t>SISÄLLYS</w:t>
            </w:r>
            <w:r w:rsidR="004D26A9">
              <w:rPr>
                <w:noProof/>
                <w:webHidden/>
              </w:rPr>
              <w:tab/>
            </w:r>
            <w:r w:rsidR="004D26A9">
              <w:rPr>
                <w:noProof/>
                <w:webHidden/>
              </w:rPr>
              <w:fldChar w:fldCharType="begin"/>
            </w:r>
            <w:r w:rsidR="004D26A9">
              <w:rPr>
                <w:noProof/>
                <w:webHidden/>
              </w:rPr>
              <w:instrText xml:space="preserve"> PAGEREF _Toc449454821 \h </w:instrText>
            </w:r>
            <w:r w:rsidR="004D26A9">
              <w:rPr>
                <w:noProof/>
                <w:webHidden/>
              </w:rPr>
            </w:r>
            <w:r w:rsidR="004D26A9">
              <w:rPr>
                <w:noProof/>
                <w:webHidden/>
              </w:rPr>
              <w:fldChar w:fldCharType="separate"/>
            </w:r>
            <w:r w:rsidR="004D26A9">
              <w:rPr>
                <w:noProof/>
                <w:webHidden/>
              </w:rPr>
              <w:t>3</w:t>
            </w:r>
            <w:r w:rsidR="004D26A9">
              <w:rPr>
                <w:noProof/>
                <w:webHidden/>
              </w:rPr>
              <w:fldChar w:fldCharType="end"/>
            </w:r>
          </w:hyperlink>
        </w:p>
        <w:p w14:paraId="367309BC" w14:textId="77777777" w:rsidR="004D26A9" w:rsidRDefault="004D26A9">
          <w:pPr>
            <w:pStyle w:val="Sisluet1"/>
            <w:rPr>
              <w:rFonts w:asciiTheme="minorHAnsi" w:eastAsiaTheme="minorEastAsia" w:hAnsiTheme="minorHAnsi" w:cstheme="minorBidi"/>
              <w:caps w:val="0"/>
              <w:noProof/>
              <w:sz w:val="22"/>
              <w:szCs w:val="22"/>
            </w:rPr>
          </w:pPr>
          <w:hyperlink w:anchor="_Toc449454822" w:history="1">
            <w:r w:rsidRPr="00863AF0">
              <w:rPr>
                <w:rStyle w:val="Hyperlinkki"/>
                <w:noProof/>
              </w:rPr>
              <w:t>1 JOHDANTO</w:t>
            </w:r>
            <w:r>
              <w:rPr>
                <w:noProof/>
                <w:webHidden/>
              </w:rPr>
              <w:tab/>
            </w:r>
            <w:r>
              <w:rPr>
                <w:noProof/>
                <w:webHidden/>
              </w:rPr>
              <w:fldChar w:fldCharType="begin"/>
            </w:r>
            <w:r>
              <w:rPr>
                <w:noProof/>
                <w:webHidden/>
              </w:rPr>
              <w:instrText xml:space="preserve"> PAGEREF _Toc449454822 \h </w:instrText>
            </w:r>
            <w:r>
              <w:rPr>
                <w:noProof/>
                <w:webHidden/>
              </w:rPr>
            </w:r>
            <w:r>
              <w:rPr>
                <w:noProof/>
                <w:webHidden/>
              </w:rPr>
              <w:fldChar w:fldCharType="separate"/>
            </w:r>
            <w:r>
              <w:rPr>
                <w:noProof/>
                <w:webHidden/>
              </w:rPr>
              <w:t>4</w:t>
            </w:r>
            <w:r>
              <w:rPr>
                <w:noProof/>
                <w:webHidden/>
              </w:rPr>
              <w:fldChar w:fldCharType="end"/>
            </w:r>
          </w:hyperlink>
        </w:p>
        <w:p w14:paraId="7649491C" w14:textId="77777777" w:rsidR="004D26A9" w:rsidRDefault="004D26A9">
          <w:pPr>
            <w:pStyle w:val="Sisluet1"/>
            <w:rPr>
              <w:rFonts w:asciiTheme="minorHAnsi" w:eastAsiaTheme="minorEastAsia" w:hAnsiTheme="minorHAnsi" w:cstheme="minorBidi"/>
              <w:caps w:val="0"/>
              <w:noProof/>
              <w:sz w:val="22"/>
              <w:szCs w:val="22"/>
            </w:rPr>
          </w:pPr>
          <w:hyperlink w:anchor="_Toc449454823" w:history="1">
            <w:r w:rsidRPr="00863AF0">
              <w:rPr>
                <w:rStyle w:val="Hyperlinkki"/>
                <w:noProof/>
              </w:rPr>
              <w:t>2 ANSAINTAMALLIEN ERITTELY</w:t>
            </w:r>
            <w:r>
              <w:rPr>
                <w:noProof/>
                <w:webHidden/>
              </w:rPr>
              <w:tab/>
            </w:r>
            <w:r>
              <w:rPr>
                <w:noProof/>
                <w:webHidden/>
              </w:rPr>
              <w:fldChar w:fldCharType="begin"/>
            </w:r>
            <w:r>
              <w:rPr>
                <w:noProof/>
                <w:webHidden/>
              </w:rPr>
              <w:instrText xml:space="preserve"> PAGEREF _Toc449454823 \h </w:instrText>
            </w:r>
            <w:r>
              <w:rPr>
                <w:noProof/>
                <w:webHidden/>
              </w:rPr>
            </w:r>
            <w:r>
              <w:rPr>
                <w:noProof/>
                <w:webHidden/>
              </w:rPr>
              <w:fldChar w:fldCharType="separate"/>
            </w:r>
            <w:r>
              <w:rPr>
                <w:noProof/>
                <w:webHidden/>
              </w:rPr>
              <w:t>5</w:t>
            </w:r>
            <w:r>
              <w:rPr>
                <w:noProof/>
                <w:webHidden/>
              </w:rPr>
              <w:fldChar w:fldCharType="end"/>
            </w:r>
          </w:hyperlink>
        </w:p>
        <w:p w14:paraId="7486B2E0" w14:textId="77777777" w:rsidR="004D26A9" w:rsidRDefault="004D26A9">
          <w:pPr>
            <w:pStyle w:val="Sisluet2"/>
            <w:rPr>
              <w:rFonts w:asciiTheme="minorHAnsi" w:eastAsiaTheme="minorEastAsia" w:hAnsiTheme="minorHAnsi" w:cstheme="minorBidi"/>
              <w:sz w:val="22"/>
              <w:szCs w:val="22"/>
            </w:rPr>
          </w:pPr>
          <w:hyperlink w:anchor="_Toc449454824" w:history="1">
            <w:r w:rsidRPr="00863AF0">
              <w:rPr>
                <w:rStyle w:val="Hyperlinkki"/>
              </w:rPr>
              <w:t>2.1 Kertamaksusovellukset (Premium)</w:t>
            </w:r>
            <w:r>
              <w:rPr>
                <w:webHidden/>
              </w:rPr>
              <w:tab/>
            </w:r>
            <w:r>
              <w:rPr>
                <w:webHidden/>
              </w:rPr>
              <w:fldChar w:fldCharType="begin"/>
            </w:r>
            <w:r>
              <w:rPr>
                <w:webHidden/>
              </w:rPr>
              <w:instrText xml:space="preserve"> PAGEREF _Toc449454824 \h </w:instrText>
            </w:r>
            <w:r>
              <w:rPr>
                <w:webHidden/>
              </w:rPr>
            </w:r>
            <w:r>
              <w:rPr>
                <w:webHidden/>
              </w:rPr>
              <w:fldChar w:fldCharType="separate"/>
            </w:r>
            <w:r>
              <w:rPr>
                <w:webHidden/>
              </w:rPr>
              <w:t>5</w:t>
            </w:r>
            <w:r>
              <w:rPr>
                <w:webHidden/>
              </w:rPr>
              <w:fldChar w:fldCharType="end"/>
            </w:r>
          </w:hyperlink>
        </w:p>
        <w:p w14:paraId="6E893761" w14:textId="77777777" w:rsidR="004D26A9" w:rsidRDefault="004D26A9">
          <w:pPr>
            <w:pStyle w:val="Sisluet2"/>
            <w:rPr>
              <w:rFonts w:asciiTheme="minorHAnsi" w:eastAsiaTheme="minorEastAsia" w:hAnsiTheme="minorHAnsi" w:cstheme="minorBidi"/>
              <w:sz w:val="22"/>
              <w:szCs w:val="22"/>
            </w:rPr>
          </w:pPr>
          <w:hyperlink w:anchor="_Toc449454825" w:history="1">
            <w:r w:rsidRPr="00863AF0">
              <w:rPr>
                <w:rStyle w:val="Hyperlinkki"/>
              </w:rPr>
              <w:t>2.2 Sovelluksen sisäiset ostokset (Freemium)</w:t>
            </w:r>
            <w:r>
              <w:rPr>
                <w:webHidden/>
              </w:rPr>
              <w:tab/>
            </w:r>
            <w:r>
              <w:rPr>
                <w:webHidden/>
              </w:rPr>
              <w:fldChar w:fldCharType="begin"/>
            </w:r>
            <w:r>
              <w:rPr>
                <w:webHidden/>
              </w:rPr>
              <w:instrText xml:space="preserve"> PAGEREF _Toc449454825 \h </w:instrText>
            </w:r>
            <w:r>
              <w:rPr>
                <w:webHidden/>
              </w:rPr>
            </w:r>
            <w:r>
              <w:rPr>
                <w:webHidden/>
              </w:rPr>
              <w:fldChar w:fldCharType="separate"/>
            </w:r>
            <w:r>
              <w:rPr>
                <w:webHidden/>
              </w:rPr>
              <w:t>5</w:t>
            </w:r>
            <w:r>
              <w:rPr>
                <w:webHidden/>
              </w:rPr>
              <w:fldChar w:fldCharType="end"/>
            </w:r>
          </w:hyperlink>
        </w:p>
        <w:p w14:paraId="211E75C2" w14:textId="77777777" w:rsidR="004D26A9" w:rsidRDefault="004D26A9">
          <w:pPr>
            <w:pStyle w:val="Sisluet2"/>
            <w:rPr>
              <w:rFonts w:asciiTheme="minorHAnsi" w:eastAsiaTheme="minorEastAsia" w:hAnsiTheme="minorHAnsi" w:cstheme="minorBidi"/>
              <w:sz w:val="22"/>
              <w:szCs w:val="22"/>
            </w:rPr>
          </w:pPr>
          <w:hyperlink w:anchor="_Toc449454826" w:history="1">
            <w:r w:rsidRPr="00863AF0">
              <w:rPr>
                <w:rStyle w:val="Hyperlinkki"/>
              </w:rPr>
              <w:t>2.3 Tilaukset</w:t>
            </w:r>
            <w:r>
              <w:rPr>
                <w:webHidden/>
              </w:rPr>
              <w:tab/>
            </w:r>
            <w:r>
              <w:rPr>
                <w:webHidden/>
              </w:rPr>
              <w:fldChar w:fldCharType="begin"/>
            </w:r>
            <w:r>
              <w:rPr>
                <w:webHidden/>
              </w:rPr>
              <w:instrText xml:space="preserve"> PAGEREF _Toc449454826 \h </w:instrText>
            </w:r>
            <w:r>
              <w:rPr>
                <w:webHidden/>
              </w:rPr>
            </w:r>
            <w:r>
              <w:rPr>
                <w:webHidden/>
              </w:rPr>
              <w:fldChar w:fldCharType="separate"/>
            </w:r>
            <w:r>
              <w:rPr>
                <w:webHidden/>
              </w:rPr>
              <w:t>6</w:t>
            </w:r>
            <w:r>
              <w:rPr>
                <w:webHidden/>
              </w:rPr>
              <w:fldChar w:fldCharType="end"/>
            </w:r>
          </w:hyperlink>
        </w:p>
        <w:p w14:paraId="28984E26" w14:textId="77777777" w:rsidR="004D26A9" w:rsidRDefault="004D26A9">
          <w:pPr>
            <w:pStyle w:val="Sisluet2"/>
            <w:rPr>
              <w:rFonts w:asciiTheme="minorHAnsi" w:eastAsiaTheme="minorEastAsia" w:hAnsiTheme="minorHAnsi" w:cstheme="minorBidi"/>
              <w:sz w:val="22"/>
              <w:szCs w:val="22"/>
            </w:rPr>
          </w:pPr>
          <w:hyperlink w:anchor="_Toc449454827" w:history="1">
            <w:r w:rsidRPr="00863AF0">
              <w:rPr>
                <w:rStyle w:val="Hyperlinkki"/>
              </w:rPr>
              <w:t>2.4 Mainokset</w:t>
            </w:r>
            <w:r>
              <w:rPr>
                <w:webHidden/>
              </w:rPr>
              <w:tab/>
            </w:r>
            <w:r>
              <w:rPr>
                <w:webHidden/>
              </w:rPr>
              <w:fldChar w:fldCharType="begin"/>
            </w:r>
            <w:r>
              <w:rPr>
                <w:webHidden/>
              </w:rPr>
              <w:instrText xml:space="preserve"> PAGEREF _Toc449454827 \h </w:instrText>
            </w:r>
            <w:r>
              <w:rPr>
                <w:webHidden/>
              </w:rPr>
            </w:r>
            <w:r>
              <w:rPr>
                <w:webHidden/>
              </w:rPr>
              <w:fldChar w:fldCharType="separate"/>
            </w:r>
            <w:r>
              <w:rPr>
                <w:webHidden/>
              </w:rPr>
              <w:t>6</w:t>
            </w:r>
            <w:r>
              <w:rPr>
                <w:webHidden/>
              </w:rPr>
              <w:fldChar w:fldCharType="end"/>
            </w:r>
          </w:hyperlink>
        </w:p>
        <w:p w14:paraId="75FAC3E5" w14:textId="77777777" w:rsidR="004D26A9" w:rsidRDefault="004D26A9">
          <w:pPr>
            <w:pStyle w:val="Sisluet1"/>
            <w:rPr>
              <w:rFonts w:asciiTheme="minorHAnsi" w:eastAsiaTheme="minorEastAsia" w:hAnsiTheme="minorHAnsi" w:cstheme="minorBidi"/>
              <w:caps w:val="0"/>
              <w:noProof/>
              <w:sz w:val="22"/>
              <w:szCs w:val="22"/>
            </w:rPr>
          </w:pPr>
          <w:hyperlink w:anchor="_Toc449454828" w:history="1">
            <w:r w:rsidRPr="00863AF0">
              <w:rPr>
                <w:rStyle w:val="Hyperlinkki"/>
                <w:noProof/>
              </w:rPr>
              <w:t>3 ANSAINTAMALLIEN TOTEUTUS</w:t>
            </w:r>
            <w:r>
              <w:rPr>
                <w:noProof/>
                <w:webHidden/>
              </w:rPr>
              <w:tab/>
            </w:r>
            <w:r>
              <w:rPr>
                <w:noProof/>
                <w:webHidden/>
              </w:rPr>
              <w:fldChar w:fldCharType="begin"/>
            </w:r>
            <w:r>
              <w:rPr>
                <w:noProof/>
                <w:webHidden/>
              </w:rPr>
              <w:instrText xml:space="preserve"> PAGEREF _Toc449454828 \h </w:instrText>
            </w:r>
            <w:r>
              <w:rPr>
                <w:noProof/>
                <w:webHidden/>
              </w:rPr>
            </w:r>
            <w:r>
              <w:rPr>
                <w:noProof/>
                <w:webHidden/>
              </w:rPr>
              <w:fldChar w:fldCharType="separate"/>
            </w:r>
            <w:r>
              <w:rPr>
                <w:noProof/>
                <w:webHidden/>
              </w:rPr>
              <w:t>7</w:t>
            </w:r>
            <w:r>
              <w:rPr>
                <w:noProof/>
                <w:webHidden/>
              </w:rPr>
              <w:fldChar w:fldCharType="end"/>
            </w:r>
          </w:hyperlink>
        </w:p>
        <w:p w14:paraId="303A1BF5" w14:textId="77777777" w:rsidR="004D26A9" w:rsidRDefault="004D26A9">
          <w:pPr>
            <w:pStyle w:val="Sisluet2"/>
            <w:rPr>
              <w:rFonts w:asciiTheme="minorHAnsi" w:eastAsiaTheme="minorEastAsia" w:hAnsiTheme="minorHAnsi" w:cstheme="minorBidi"/>
              <w:sz w:val="22"/>
              <w:szCs w:val="22"/>
            </w:rPr>
          </w:pPr>
          <w:hyperlink w:anchor="_Toc449454829" w:history="1">
            <w:r w:rsidRPr="00863AF0">
              <w:rPr>
                <w:rStyle w:val="Hyperlinkki"/>
              </w:rPr>
              <w:t>3.1 GOOGLE PLAY-KAUPPA</w:t>
            </w:r>
            <w:r>
              <w:rPr>
                <w:webHidden/>
              </w:rPr>
              <w:tab/>
            </w:r>
            <w:r>
              <w:rPr>
                <w:webHidden/>
              </w:rPr>
              <w:fldChar w:fldCharType="begin"/>
            </w:r>
            <w:r>
              <w:rPr>
                <w:webHidden/>
              </w:rPr>
              <w:instrText xml:space="preserve"> PAGEREF _Toc449454829 \h </w:instrText>
            </w:r>
            <w:r>
              <w:rPr>
                <w:webHidden/>
              </w:rPr>
            </w:r>
            <w:r>
              <w:rPr>
                <w:webHidden/>
              </w:rPr>
              <w:fldChar w:fldCharType="separate"/>
            </w:r>
            <w:r>
              <w:rPr>
                <w:webHidden/>
              </w:rPr>
              <w:t>8</w:t>
            </w:r>
            <w:r>
              <w:rPr>
                <w:webHidden/>
              </w:rPr>
              <w:fldChar w:fldCharType="end"/>
            </w:r>
          </w:hyperlink>
        </w:p>
        <w:p w14:paraId="404F51E8" w14:textId="77777777" w:rsidR="004D26A9" w:rsidRDefault="004D26A9">
          <w:pPr>
            <w:pStyle w:val="Sisluet2"/>
            <w:rPr>
              <w:rFonts w:asciiTheme="minorHAnsi" w:eastAsiaTheme="minorEastAsia" w:hAnsiTheme="minorHAnsi" w:cstheme="minorBidi"/>
              <w:sz w:val="22"/>
              <w:szCs w:val="22"/>
            </w:rPr>
          </w:pPr>
          <w:hyperlink w:anchor="_Toc449454830" w:history="1">
            <w:r w:rsidRPr="00863AF0">
              <w:rPr>
                <w:rStyle w:val="Hyperlinkki"/>
              </w:rPr>
              <w:t>3.2 SOVELLUKSENSISÄISET OSTOKSET</w:t>
            </w:r>
            <w:r>
              <w:rPr>
                <w:webHidden/>
              </w:rPr>
              <w:tab/>
            </w:r>
            <w:r>
              <w:rPr>
                <w:webHidden/>
              </w:rPr>
              <w:fldChar w:fldCharType="begin"/>
            </w:r>
            <w:r>
              <w:rPr>
                <w:webHidden/>
              </w:rPr>
              <w:instrText xml:space="preserve"> PAGEREF _Toc449454830 \h </w:instrText>
            </w:r>
            <w:r>
              <w:rPr>
                <w:webHidden/>
              </w:rPr>
            </w:r>
            <w:r>
              <w:rPr>
                <w:webHidden/>
              </w:rPr>
              <w:fldChar w:fldCharType="separate"/>
            </w:r>
            <w:r>
              <w:rPr>
                <w:webHidden/>
              </w:rPr>
              <w:t>9</w:t>
            </w:r>
            <w:r>
              <w:rPr>
                <w:webHidden/>
              </w:rPr>
              <w:fldChar w:fldCharType="end"/>
            </w:r>
          </w:hyperlink>
        </w:p>
        <w:p w14:paraId="3E060B32" w14:textId="77777777" w:rsidR="004D26A9" w:rsidRDefault="004D26A9">
          <w:pPr>
            <w:pStyle w:val="Sisluet3"/>
            <w:rPr>
              <w:rFonts w:asciiTheme="minorHAnsi" w:eastAsiaTheme="minorEastAsia" w:hAnsiTheme="minorHAnsi" w:cstheme="minorBidi"/>
              <w:sz w:val="22"/>
              <w:szCs w:val="22"/>
            </w:rPr>
          </w:pPr>
          <w:hyperlink w:anchor="_Toc449454831" w:history="1">
            <w:r w:rsidRPr="00863AF0">
              <w:rPr>
                <w:rStyle w:val="Hyperlinkki"/>
              </w:rPr>
              <w:t>3.2.1 Hallinnoidut sovelluksen sisäiset ostokset</w:t>
            </w:r>
            <w:r>
              <w:rPr>
                <w:webHidden/>
              </w:rPr>
              <w:tab/>
            </w:r>
            <w:r>
              <w:rPr>
                <w:webHidden/>
              </w:rPr>
              <w:fldChar w:fldCharType="begin"/>
            </w:r>
            <w:r>
              <w:rPr>
                <w:webHidden/>
              </w:rPr>
              <w:instrText xml:space="preserve"> PAGEREF _Toc449454831 \h </w:instrText>
            </w:r>
            <w:r>
              <w:rPr>
                <w:webHidden/>
              </w:rPr>
            </w:r>
            <w:r>
              <w:rPr>
                <w:webHidden/>
              </w:rPr>
              <w:fldChar w:fldCharType="separate"/>
            </w:r>
            <w:r>
              <w:rPr>
                <w:webHidden/>
              </w:rPr>
              <w:t>10</w:t>
            </w:r>
            <w:r>
              <w:rPr>
                <w:webHidden/>
              </w:rPr>
              <w:fldChar w:fldCharType="end"/>
            </w:r>
          </w:hyperlink>
        </w:p>
        <w:p w14:paraId="08E855CF" w14:textId="77777777" w:rsidR="004D26A9" w:rsidRDefault="004D26A9">
          <w:pPr>
            <w:pStyle w:val="Sisluet3"/>
            <w:rPr>
              <w:rFonts w:asciiTheme="minorHAnsi" w:eastAsiaTheme="minorEastAsia" w:hAnsiTheme="minorHAnsi" w:cstheme="minorBidi"/>
              <w:sz w:val="22"/>
              <w:szCs w:val="22"/>
            </w:rPr>
          </w:pPr>
          <w:hyperlink w:anchor="_Toc449454832" w:history="1">
            <w:r w:rsidRPr="00863AF0">
              <w:rPr>
                <w:rStyle w:val="Hyperlinkki"/>
              </w:rPr>
              <w:t>3.2.2 Ostotapahtuman eteneminen</w:t>
            </w:r>
            <w:r>
              <w:rPr>
                <w:webHidden/>
              </w:rPr>
              <w:tab/>
            </w:r>
            <w:r>
              <w:rPr>
                <w:webHidden/>
              </w:rPr>
              <w:fldChar w:fldCharType="begin"/>
            </w:r>
            <w:r>
              <w:rPr>
                <w:webHidden/>
              </w:rPr>
              <w:instrText xml:space="preserve"> PAGEREF _Toc449454832 \h </w:instrText>
            </w:r>
            <w:r>
              <w:rPr>
                <w:webHidden/>
              </w:rPr>
            </w:r>
            <w:r>
              <w:rPr>
                <w:webHidden/>
              </w:rPr>
              <w:fldChar w:fldCharType="separate"/>
            </w:r>
            <w:r>
              <w:rPr>
                <w:webHidden/>
              </w:rPr>
              <w:t>10</w:t>
            </w:r>
            <w:r>
              <w:rPr>
                <w:webHidden/>
              </w:rPr>
              <w:fldChar w:fldCharType="end"/>
            </w:r>
          </w:hyperlink>
        </w:p>
        <w:p w14:paraId="5430951A" w14:textId="77777777" w:rsidR="004D26A9" w:rsidRDefault="004D26A9">
          <w:pPr>
            <w:pStyle w:val="Sisluet3"/>
            <w:rPr>
              <w:rFonts w:asciiTheme="minorHAnsi" w:eastAsiaTheme="minorEastAsia" w:hAnsiTheme="minorHAnsi" w:cstheme="minorBidi"/>
              <w:sz w:val="22"/>
              <w:szCs w:val="22"/>
            </w:rPr>
          </w:pPr>
          <w:hyperlink w:anchor="_Toc449454833" w:history="1">
            <w:r w:rsidRPr="00863AF0">
              <w:rPr>
                <w:rStyle w:val="Hyperlinkki"/>
              </w:rPr>
              <w:t>3.2.3 Tilaukset</w:t>
            </w:r>
            <w:r>
              <w:rPr>
                <w:webHidden/>
              </w:rPr>
              <w:tab/>
            </w:r>
            <w:r>
              <w:rPr>
                <w:webHidden/>
              </w:rPr>
              <w:fldChar w:fldCharType="begin"/>
            </w:r>
            <w:r>
              <w:rPr>
                <w:webHidden/>
              </w:rPr>
              <w:instrText xml:space="preserve"> PAGEREF _Toc449454833 \h </w:instrText>
            </w:r>
            <w:r>
              <w:rPr>
                <w:webHidden/>
              </w:rPr>
            </w:r>
            <w:r>
              <w:rPr>
                <w:webHidden/>
              </w:rPr>
              <w:fldChar w:fldCharType="separate"/>
            </w:r>
            <w:r>
              <w:rPr>
                <w:webHidden/>
              </w:rPr>
              <w:t>12</w:t>
            </w:r>
            <w:r>
              <w:rPr>
                <w:webHidden/>
              </w:rPr>
              <w:fldChar w:fldCharType="end"/>
            </w:r>
          </w:hyperlink>
        </w:p>
        <w:p w14:paraId="66D4FB68" w14:textId="77777777" w:rsidR="004D26A9" w:rsidRDefault="004D26A9">
          <w:pPr>
            <w:pStyle w:val="Sisluet2"/>
            <w:rPr>
              <w:rFonts w:asciiTheme="minorHAnsi" w:eastAsiaTheme="minorEastAsia" w:hAnsiTheme="minorHAnsi" w:cstheme="minorBidi"/>
              <w:sz w:val="22"/>
              <w:szCs w:val="22"/>
            </w:rPr>
          </w:pPr>
          <w:hyperlink w:anchor="_Toc449454834" w:history="1">
            <w:r w:rsidRPr="00863AF0">
              <w:rPr>
                <w:rStyle w:val="Hyperlinkki"/>
              </w:rPr>
              <w:t>3.3 MAINOKSET</w:t>
            </w:r>
            <w:r>
              <w:rPr>
                <w:webHidden/>
              </w:rPr>
              <w:tab/>
            </w:r>
            <w:r>
              <w:rPr>
                <w:webHidden/>
              </w:rPr>
              <w:fldChar w:fldCharType="begin"/>
            </w:r>
            <w:r>
              <w:rPr>
                <w:webHidden/>
              </w:rPr>
              <w:instrText xml:space="preserve"> PAGEREF _Toc449454834 \h </w:instrText>
            </w:r>
            <w:r>
              <w:rPr>
                <w:webHidden/>
              </w:rPr>
            </w:r>
            <w:r>
              <w:rPr>
                <w:webHidden/>
              </w:rPr>
              <w:fldChar w:fldCharType="separate"/>
            </w:r>
            <w:r>
              <w:rPr>
                <w:webHidden/>
              </w:rPr>
              <w:t>13</w:t>
            </w:r>
            <w:r>
              <w:rPr>
                <w:webHidden/>
              </w:rPr>
              <w:fldChar w:fldCharType="end"/>
            </w:r>
          </w:hyperlink>
        </w:p>
        <w:p w14:paraId="13BDB361" w14:textId="77777777" w:rsidR="004D26A9" w:rsidRDefault="004D26A9">
          <w:pPr>
            <w:pStyle w:val="Sisluet3"/>
            <w:rPr>
              <w:rFonts w:asciiTheme="minorHAnsi" w:eastAsiaTheme="minorEastAsia" w:hAnsiTheme="minorHAnsi" w:cstheme="minorBidi"/>
              <w:sz w:val="22"/>
              <w:szCs w:val="22"/>
            </w:rPr>
          </w:pPr>
          <w:hyperlink w:anchor="_Toc449454835" w:history="1">
            <w:r w:rsidRPr="00863AF0">
              <w:rPr>
                <w:rStyle w:val="Hyperlinkki"/>
              </w:rPr>
              <w:t>3.3.1</w:t>
            </w:r>
            <w:r w:rsidRPr="00863AF0">
              <w:rPr>
                <w:rStyle w:val="Hyperlinkki"/>
                <w:rFonts w:eastAsia="Arial"/>
              </w:rPr>
              <w:t xml:space="preserve"> Käyttöönotto</w:t>
            </w:r>
            <w:r>
              <w:rPr>
                <w:webHidden/>
              </w:rPr>
              <w:tab/>
            </w:r>
            <w:r>
              <w:rPr>
                <w:webHidden/>
              </w:rPr>
              <w:fldChar w:fldCharType="begin"/>
            </w:r>
            <w:r>
              <w:rPr>
                <w:webHidden/>
              </w:rPr>
              <w:instrText xml:space="preserve"> PAGEREF _Toc449454835 \h </w:instrText>
            </w:r>
            <w:r>
              <w:rPr>
                <w:webHidden/>
              </w:rPr>
            </w:r>
            <w:r>
              <w:rPr>
                <w:webHidden/>
              </w:rPr>
              <w:fldChar w:fldCharType="separate"/>
            </w:r>
            <w:r>
              <w:rPr>
                <w:webHidden/>
              </w:rPr>
              <w:t>13</w:t>
            </w:r>
            <w:r>
              <w:rPr>
                <w:webHidden/>
              </w:rPr>
              <w:fldChar w:fldCharType="end"/>
            </w:r>
          </w:hyperlink>
        </w:p>
        <w:p w14:paraId="6F97479C" w14:textId="77777777" w:rsidR="004D26A9" w:rsidRDefault="004D26A9">
          <w:pPr>
            <w:pStyle w:val="Sisluet3"/>
            <w:rPr>
              <w:rFonts w:asciiTheme="minorHAnsi" w:eastAsiaTheme="minorEastAsia" w:hAnsiTheme="minorHAnsi" w:cstheme="minorBidi"/>
              <w:sz w:val="22"/>
              <w:szCs w:val="22"/>
            </w:rPr>
          </w:pPr>
          <w:hyperlink w:anchor="_Toc449454836" w:history="1">
            <w:r w:rsidRPr="00863AF0">
              <w:rPr>
                <w:rStyle w:val="Hyperlinkki"/>
              </w:rPr>
              <w:t>3.3.2</w:t>
            </w:r>
            <w:r w:rsidRPr="00863AF0">
              <w:rPr>
                <w:rStyle w:val="Hyperlinkki"/>
                <w:rFonts w:eastAsia="Arial"/>
              </w:rPr>
              <w:t xml:space="preserve"> Mainosbannerit</w:t>
            </w:r>
            <w:r>
              <w:rPr>
                <w:webHidden/>
              </w:rPr>
              <w:tab/>
            </w:r>
            <w:r>
              <w:rPr>
                <w:webHidden/>
              </w:rPr>
              <w:fldChar w:fldCharType="begin"/>
            </w:r>
            <w:r>
              <w:rPr>
                <w:webHidden/>
              </w:rPr>
              <w:instrText xml:space="preserve"> PAGEREF _Toc449454836 \h </w:instrText>
            </w:r>
            <w:r>
              <w:rPr>
                <w:webHidden/>
              </w:rPr>
            </w:r>
            <w:r>
              <w:rPr>
                <w:webHidden/>
              </w:rPr>
              <w:fldChar w:fldCharType="separate"/>
            </w:r>
            <w:r>
              <w:rPr>
                <w:webHidden/>
              </w:rPr>
              <w:t>13</w:t>
            </w:r>
            <w:r>
              <w:rPr>
                <w:webHidden/>
              </w:rPr>
              <w:fldChar w:fldCharType="end"/>
            </w:r>
          </w:hyperlink>
        </w:p>
        <w:p w14:paraId="19A30E6E" w14:textId="77777777" w:rsidR="004D26A9" w:rsidRDefault="004D26A9">
          <w:pPr>
            <w:pStyle w:val="Sisluet3"/>
            <w:rPr>
              <w:rFonts w:asciiTheme="minorHAnsi" w:eastAsiaTheme="minorEastAsia" w:hAnsiTheme="minorHAnsi" w:cstheme="minorBidi"/>
              <w:sz w:val="22"/>
              <w:szCs w:val="22"/>
            </w:rPr>
          </w:pPr>
          <w:hyperlink w:anchor="_Toc449454837" w:history="1">
            <w:r w:rsidRPr="00863AF0">
              <w:rPr>
                <w:rStyle w:val="Hyperlinkki"/>
              </w:rPr>
              <w:t>3.3.3</w:t>
            </w:r>
            <w:r w:rsidRPr="00863AF0">
              <w:rPr>
                <w:rStyle w:val="Hyperlinkki"/>
                <w:rFonts w:eastAsia="Arial"/>
              </w:rPr>
              <w:t xml:space="preserve"> Koko näytön mainokset</w:t>
            </w:r>
            <w:r>
              <w:rPr>
                <w:webHidden/>
              </w:rPr>
              <w:tab/>
            </w:r>
            <w:r>
              <w:rPr>
                <w:webHidden/>
              </w:rPr>
              <w:fldChar w:fldCharType="begin"/>
            </w:r>
            <w:r>
              <w:rPr>
                <w:webHidden/>
              </w:rPr>
              <w:instrText xml:space="preserve"> PAGEREF _Toc449454837 \h </w:instrText>
            </w:r>
            <w:r>
              <w:rPr>
                <w:webHidden/>
              </w:rPr>
            </w:r>
            <w:r>
              <w:rPr>
                <w:webHidden/>
              </w:rPr>
              <w:fldChar w:fldCharType="separate"/>
            </w:r>
            <w:r>
              <w:rPr>
                <w:webHidden/>
              </w:rPr>
              <w:t>14</w:t>
            </w:r>
            <w:r>
              <w:rPr>
                <w:webHidden/>
              </w:rPr>
              <w:fldChar w:fldCharType="end"/>
            </w:r>
          </w:hyperlink>
        </w:p>
        <w:p w14:paraId="1F6D5506" w14:textId="77777777" w:rsidR="004D26A9" w:rsidRDefault="004D26A9">
          <w:pPr>
            <w:pStyle w:val="Sisluet1"/>
            <w:rPr>
              <w:rFonts w:asciiTheme="minorHAnsi" w:eastAsiaTheme="minorEastAsia" w:hAnsiTheme="minorHAnsi" w:cstheme="minorBidi"/>
              <w:caps w:val="0"/>
              <w:noProof/>
              <w:sz w:val="22"/>
              <w:szCs w:val="22"/>
            </w:rPr>
          </w:pPr>
          <w:hyperlink w:anchor="_Toc449454838" w:history="1">
            <w:r w:rsidRPr="00863AF0">
              <w:rPr>
                <w:rStyle w:val="Hyperlinkki"/>
                <w:noProof/>
              </w:rPr>
              <w:t>4 JOHTOPÄÄTÖKSET</w:t>
            </w:r>
            <w:r>
              <w:rPr>
                <w:noProof/>
                <w:webHidden/>
              </w:rPr>
              <w:tab/>
            </w:r>
            <w:r>
              <w:rPr>
                <w:noProof/>
                <w:webHidden/>
              </w:rPr>
              <w:fldChar w:fldCharType="begin"/>
            </w:r>
            <w:r>
              <w:rPr>
                <w:noProof/>
                <w:webHidden/>
              </w:rPr>
              <w:instrText xml:space="preserve"> PAGEREF _Toc449454838 \h </w:instrText>
            </w:r>
            <w:r>
              <w:rPr>
                <w:noProof/>
                <w:webHidden/>
              </w:rPr>
            </w:r>
            <w:r>
              <w:rPr>
                <w:noProof/>
                <w:webHidden/>
              </w:rPr>
              <w:fldChar w:fldCharType="separate"/>
            </w:r>
            <w:r>
              <w:rPr>
                <w:noProof/>
                <w:webHidden/>
              </w:rPr>
              <w:t>15</w:t>
            </w:r>
            <w:r>
              <w:rPr>
                <w:noProof/>
                <w:webHidden/>
              </w:rPr>
              <w:fldChar w:fldCharType="end"/>
            </w:r>
          </w:hyperlink>
        </w:p>
        <w:p w14:paraId="40639076" w14:textId="77777777" w:rsidR="004D26A9" w:rsidRDefault="004D26A9">
          <w:pPr>
            <w:pStyle w:val="Sisluet1"/>
            <w:rPr>
              <w:rFonts w:asciiTheme="minorHAnsi" w:eastAsiaTheme="minorEastAsia" w:hAnsiTheme="minorHAnsi" w:cstheme="minorBidi"/>
              <w:caps w:val="0"/>
              <w:noProof/>
              <w:sz w:val="22"/>
              <w:szCs w:val="22"/>
            </w:rPr>
          </w:pPr>
          <w:hyperlink w:anchor="_Toc449454839" w:history="1">
            <w:r w:rsidRPr="00863AF0">
              <w:rPr>
                <w:rStyle w:val="Hyperlinkki"/>
                <w:noProof/>
                <w:lang w:val="en-GB"/>
              </w:rPr>
              <w:t>LÄHTEET</w:t>
            </w:r>
            <w:r>
              <w:rPr>
                <w:noProof/>
                <w:webHidden/>
              </w:rPr>
              <w:tab/>
            </w:r>
            <w:r>
              <w:rPr>
                <w:noProof/>
                <w:webHidden/>
              </w:rPr>
              <w:fldChar w:fldCharType="begin"/>
            </w:r>
            <w:r>
              <w:rPr>
                <w:noProof/>
                <w:webHidden/>
              </w:rPr>
              <w:instrText xml:space="preserve"> PAGEREF _Toc449454839 \h </w:instrText>
            </w:r>
            <w:r>
              <w:rPr>
                <w:noProof/>
                <w:webHidden/>
              </w:rPr>
            </w:r>
            <w:r>
              <w:rPr>
                <w:noProof/>
                <w:webHidden/>
              </w:rPr>
              <w:fldChar w:fldCharType="separate"/>
            </w:r>
            <w:r>
              <w:rPr>
                <w:noProof/>
                <w:webHidden/>
              </w:rPr>
              <w:t>16</w:t>
            </w:r>
            <w:r>
              <w:rPr>
                <w:noProof/>
                <w:webHidden/>
              </w:rPr>
              <w:fldChar w:fldCharType="end"/>
            </w:r>
          </w:hyperlink>
        </w:p>
        <w:p w14:paraId="20D1B51D" w14:textId="43F22692" w:rsidR="00110A67" w:rsidRDefault="00934C10" w:rsidP="00EF3075">
          <w:r>
            <w:rPr>
              <w:b/>
              <w:bCs/>
            </w:rPr>
            <w:fldChar w:fldCharType="end"/>
          </w:r>
        </w:p>
      </w:sdtContent>
    </w:sdt>
    <w:p w14:paraId="559299CD" w14:textId="77777777" w:rsidR="00110A67" w:rsidRPr="00110A67" w:rsidRDefault="00110A67" w:rsidP="00110A67"/>
    <w:p w14:paraId="6F8B3D50" w14:textId="76C31D68" w:rsidR="00522015" w:rsidRDefault="00522015" w:rsidP="00110A67"/>
    <w:p w14:paraId="7DCF5A00" w14:textId="77777777" w:rsidR="00522015" w:rsidRPr="00522015" w:rsidRDefault="00522015" w:rsidP="00522015"/>
    <w:p w14:paraId="5E7AD8BE" w14:textId="77777777" w:rsidR="00522015" w:rsidRPr="00522015" w:rsidRDefault="00522015" w:rsidP="00522015"/>
    <w:p w14:paraId="364C232E" w14:textId="29D9D2E2" w:rsidR="00522015" w:rsidRDefault="00522015" w:rsidP="00522015"/>
    <w:p w14:paraId="247BE41F" w14:textId="31754B4F" w:rsidR="00522015" w:rsidRDefault="00522015" w:rsidP="00522015"/>
    <w:p w14:paraId="7D20CA78" w14:textId="7006945D" w:rsidR="00B24FC1" w:rsidRPr="00B6663D" w:rsidRDefault="00B24FC1" w:rsidP="007D1B3E">
      <w:pPr>
        <w:pStyle w:val="Otsikko1"/>
      </w:pPr>
      <w:bookmarkStart w:id="1" w:name="_Toc379873566"/>
      <w:bookmarkStart w:id="2" w:name="_Toc449454822"/>
      <w:r w:rsidRPr="00F01F8D">
        <w:lastRenderedPageBreak/>
        <w:t>J</w:t>
      </w:r>
      <w:bookmarkEnd w:id="1"/>
      <w:r w:rsidR="00F614D9">
        <w:t>OHDANTO</w:t>
      </w:r>
      <w:bookmarkEnd w:id="2"/>
    </w:p>
    <w:p w14:paraId="7958C940" w14:textId="419B9C25" w:rsidR="005E649C" w:rsidRDefault="31656BA0" w:rsidP="007D1B3E">
      <w:r>
        <w:t xml:space="preserve">Tässä työssä tutustutaan perusteisiin siitä, miten </w:t>
      </w:r>
      <w:proofErr w:type="spellStart"/>
      <w:r>
        <w:t>Android</w:t>
      </w:r>
      <w:proofErr w:type="spellEnd"/>
      <w:r>
        <w:t>-sovelluksilla voidaan tehdä liiketoimintaa.</w:t>
      </w:r>
    </w:p>
    <w:p w14:paraId="0CC27050" w14:textId="69FADDCB" w:rsidR="004648A8" w:rsidRDefault="00755FF1" w:rsidP="007D1B3E">
      <w:r>
        <w:t xml:space="preserve">Maailman laajuisesti myydyistä älypuhelimista jopa </w:t>
      </w:r>
      <w:r w:rsidR="00E84A3D">
        <w:t>82</w:t>
      </w:r>
      <w:r>
        <w:t xml:space="preserve"> </w:t>
      </w:r>
      <w:r w:rsidR="004648A8">
        <w:t>%</w:t>
      </w:r>
      <w:r w:rsidR="002212A2">
        <w:t xml:space="preserve"> pitävät sisällään </w:t>
      </w:r>
      <w:proofErr w:type="spellStart"/>
      <w:r w:rsidR="002212A2">
        <w:t>Android</w:t>
      </w:r>
      <w:proofErr w:type="spellEnd"/>
      <w:r w:rsidR="002212A2">
        <w:t xml:space="preserve">-käyttöjärjestelmän </w:t>
      </w:r>
      <w:r w:rsidR="004648A8">
        <w:t xml:space="preserve">(1). Kuluttajien suosion saavuttanut </w:t>
      </w:r>
      <w:proofErr w:type="spellStart"/>
      <w:r w:rsidR="004648A8">
        <w:t>Android</w:t>
      </w:r>
      <w:proofErr w:type="spellEnd"/>
      <w:r w:rsidR="004648A8">
        <w:t xml:space="preserve"> on myös saavuttanut sovelluskehittäjien suosion. </w:t>
      </w:r>
      <w:proofErr w:type="spellStart"/>
      <w:r w:rsidR="004648A8">
        <w:t>Android</w:t>
      </w:r>
      <w:proofErr w:type="spellEnd"/>
      <w:r w:rsidR="004648A8">
        <w:t xml:space="preserve">-sovelluksia on helppo kehittää ja testata. Koska kehittäjien yhteisö on suuri, </w:t>
      </w:r>
      <w:proofErr w:type="spellStart"/>
      <w:r w:rsidR="004648A8">
        <w:t>Android</w:t>
      </w:r>
      <w:proofErr w:type="spellEnd"/>
      <w:r w:rsidR="004648A8">
        <w:t>-ohjelmointiin on helppo saada apua, jos ohjelmistoyrityksellä tulee ongelmia vastaan. Nämä asiat yhdessä tekevät Androidista varteenotettavan vaihtoehdon alkavan yrityksen mobiilisovelluksen alustana.</w:t>
      </w:r>
    </w:p>
    <w:p w14:paraId="7ED6AB9A" w14:textId="1BE7E7CD" w:rsidR="00524939" w:rsidRDefault="31656BA0" w:rsidP="007D1B3E">
      <w:r>
        <w:t xml:space="preserve">Pelit omistavat hyvin suuren osan </w:t>
      </w:r>
      <w:proofErr w:type="spellStart"/>
      <w:r>
        <w:t>Android</w:t>
      </w:r>
      <w:proofErr w:type="spellEnd"/>
      <w:r>
        <w:t xml:space="preserve">-sovelluksen </w:t>
      </w:r>
      <w:r w:rsidRPr="31656BA0">
        <w:rPr>
          <w:color w:val="000000" w:themeColor="text1"/>
        </w:rPr>
        <w:t>markkinaosuudesta</w:t>
      </w:r>
      <w:r w:rsidR="00212E07">
        <w:rPr>
          <w:color w:val="000000" w:themeColor="text1"/>
        </w:rPr>
        <w:t xml:space="preserve">. </w:t>
      </w:r>
      <w:r w:rsidR="0085672C">
        <w:t xml:space="preserve">Tämä työ, ja siinä käsitellyt esimerkit keskittyvät </w:t>
      </w:r>
      <w:r w:rsidR="00212E07">
        <w:t xml:space="preserve">hyötysovelluksiin, vaikka </w:t>
      </w:r>
      <w:r>
        <w:t>työssä kuvattuja oppeja voidaan yhtä hyvin soveltaa</w:t>
      </w:r>
      <w:r w:rsidR="006827EA">
        <w:t xml:space="preserve"> myös</w:t>
      </w:r>
      <w:r>
        <w:t xml:space="preserve"> pelisovelluksiin.</w:t>
      </w:r>
    </w:p>
    <w:p w14:paraId="7E8AC4DF" w14:textId="5FCF703B" w:rsidR="00117169" w:rsidRDefault="31656BA0" w:rsidP="007D1B3E">
      <w:r>
        <w:t xml:space="preserve">Työssä käydään läpi eri ansaintamalleja, vertaillaan niitä ja tutkitaan, minkälaisissa sovelluksissa niitä voidaan käyttää. Ansaintamalleja ja niiden hyviä ja huonoja puolia eritellään ja analysoidaan. </w:t>
      </w:r>
    </w:p>
    <w:p w14:paraId="4096D894" w14:textId="430378DD" w:rsidR="00106E10" w:rsidRDefault="31656BA0" w:rsidP="007D1B3E">
      <w:r>
        <w:t>Työ</w:t>
      </w:r>
      <w:r w:rsidR="00D213E2">
        <w:t>ssä käsiteltävä ohjelmistotekniikka</w:t>
      </w:r>
      <w:r>
        <w:t xml:space="preserve"> keskittyy </w:t>
      </w:r>
      <w:proofErr w:type="spellStart"/>
      <w:r>
        <w:t>Android</w:t>
      </w:r>
      <w:proofErr w:type="spellEnd"/>
      <w:r>
        <w:t>-sovelluksiin</w:t>
      </w:r>
      <w:r w:rsidR="00D213E2">
        <w:t>.</w:t>
      </w:r>
      <w:r>
        <w:t xml:space="preserve"> Tutkitaan, miten ansaintamallin sisältävä sovellus toteutetaan </w:t>
      </w:r>
      <w:proofErr w:type="spellStart"/>
      <w:r>
        <w:t>A</w:t>
      </w:r>
      <w:r w:rsidR="00D213E2">
        <w:t>ndroid</w:t>
      </w:r>
      <w:proofErr w:type="spellEnd"/>
      <w:r w:rsidR="00D213E2">
        <w:t xml:space="preserve"> Studio-kehitysalustalla, ja miten </w:t>
      </w:r>
      <w:r>
        <w:t>toteutus tehdään Google Play -kaupan ohjelmistorajapinnoilla.</w:t>
      </w:r>
    </w:p>
    <w:p w14:paraId="5FF4C5E7" w14:textId="03C1294B" w:rsidR="00106E10" w:rsidRDefault="31656BA0" w:rsidP="007D1B3E">
      <w:r>
        <w:t>Jokaisesta työhön otettavasta an</w:t>
      </w:r>
      <w:r w:rsidR="00D213E2">
        <w:t xml:space="preserve">saintamallista tehdään selvitys, </w:t>
      </w:r>
      <w:r>
        <w:t>minkälaista tekniikkaa ja mitä rajapintoja Google Play</w:t>
      </w:r>
      <w:r w:rsidR="00D213E2">
        <w:t xml:space="preserve"> </w:t>
      </w:r>
      <w:r>
        <w:t>-kaupassa niiden toteutus vaatii. Tutkitaan, mitä työtä ohjelmistokehittäjän on tehtävä, jotta kukin ansaintamalli saadaan toteutettua.</w:t>
      </w:r>
    </w:p>
    <w:p w14:paraId="3D66F62B" w14:textId="7AEDCC3B" w:rsidR="009813BF" w:rsidRDefault="009813BF" w:rsidP="007D1B3E">
      <w:r>
        <w:t>Työssä tehdään selvitys mobiilisovellusmarkkinoista. Johtopäätöksessä tehdään yhteenveto mobiilisovellusliiketoiminnan kannattavuudesta.</w:t>
      </w:r>
    </w:p>
    <w:p w14:paraId="0A32B567" w14:textId="2E74DB37" w:rsidR="005760A7" w:rsidRDefault="005760A7" w:rsidP="00C33118">
      <w:pPr>
        <w:pStyle w:val="Otsikko1"/>
      </w:pPr>
      <w:bookmarkStart w:id="3" w:name="_Toc449454823"/>
      <w:r>
        <w:lastRenderedPageBreak/>
        <w:t>AN</w:t>
      </w:r>
      <w:r w:rsidR="00AC59F1">
        <w:t>SAINTAMALLIEN ERITTEL</w:t>
      </w:r>
      <w:r w:rsidR="00A15743">
        <w:t>Y</w:t>
      </w:r>
      <w:bookmarkEnd w:id="3"/>
    </w:p>
    <w:p w14:paraId="4F21699B" w14:textId="5F52420E" w:rsidR="00535702" w:rsidRPr="007D363B" w:rsidRDefault="00535702" w:rsidP="00CA2CAB">
      <w:pPr>
        <w:pStyle w:val="Otsikko2"/>
      </w:pPr>
      <w:bookmarkStart w:id="4" w:name="_Toc449454824"/>
      <w:r w:rsidRPr="007D363B">
        <w:t>Kertamaksusovellukset (Premium)</w:t>
      </w:r>
      <w:bookmarkEnd w:id="4"/>
    </w:p>
    <w:p w14:paraId="59B36DD7" w14:textId="1797896B" w:rsidR="00B8636E" w:rsidRDefault="31656BA0" w:rsidP="00B8636E">
      <w:r>
        <w:t xml:space="preserve">Yksinkertainen ansaintamalli on kertamaksusta ladattava sovellus. </w:t>
      </w:r>
      <w:proofErr w:type="spellStart"/>
      <w:r>
        <w:t>Android</w:t>
      </w:r>
      <w:proofErr w:type="spellEnd"/>
      <w:r>
        <w:t xml:space="preserve">-kehittäjä tekee sovelluksen ja lähettää sen Google-kauppaan. Käyttäjä voi maksaa sovelluksesta kertamaksun, jolloin </w:t>
      </w:r>
      <w:r w:rsidR="00A15743">
        <w:t xml:space="preserve">hän </w:t>
      </w:r>
      <w:r>
        <w:t>saa ladattua</w:t>
      </w:r>
      <w:r w:rsidR="00A15743">
        <w:t xml:space="preserve"> sen</w:t>
      </w:r>
      <w:r>
        <w:t xml:space="preserve"> laitteellensa. Malli soveltuu hyvin sovelluksille, jotka ovat laajoja ja tarjoavat paljon </w:t>
      </w:r>
      <w:r w:rsidRPr="31656BA0">
        <w:rPr>
          <w:color w:val="000000" w:themeColor="text1"/>
        </w:rPr>
        <w:t xml:space="preserve">ominaisuuksia. </w:t>
      </w:r>
      <w:r w:rsidR="00A935FC">
        <w:t>(</w:t>
      </w:r>
      <w:r w:rsidR="00D15DB3">
        <w:t>2</w:t>
      </w:r>
      <w:r>
        <w:t xml:space="preserve">.) </w:t>
      </w:r>
    </w:p>
    <w:p w14:paraId="2A00CE80" w14:textId="025EA047" w:rsidR="00535702" w:rsidRDefault="31656BA0" w:rsidP="00B8636E">
      <w:r>
        <w:t>Yksi kertamaksumallin huono puoli on se, että jokainen asiakas maksaa sovelluksesta vain kerran. Muut mallit, kuten sovelluksen sisäiset ostot, voivat pitkän ajan kuluessa saada aikaan ene</w:t>
      </w:r>
      <w:r w:rsidR="00A935FC">
        <w:t>mmän tuloja asiakasta kohden. (</w:t>
      </w:r>
      <w:r w:rsidR="00D15DB3">
        <w:t>2</w:t>
      </w:r>
      <w:r>
        <w:t>.)</w:t>
      </w:r>
    </w:p>
    <w:p w14:paraId="74FA5811" w14:textId="2114EBAB" w:rsidR="00535702" w:rsidRPr="007D363B" w:rsidRDefault="00535702" w:rsidP="00CA2CAB">
      <w:pPr>
        <w:pStyle w:val="Otsikko2"/>
      </w:pPr>
      <w:bookmarkStart w:id="5" w:name="_Toc449454825"/>
      <w:r w:rsidRPr="007D363B">
        <w:t>Sovelluksen sisäiset ostokset (</w:t>
      </w:r>
      <w:proofErr w:type="spellStart"/>
      <w:r w:rsidRPr="007D363B">
        <w:t>Freemium</w:t>
      </w:r>
      <w:proofErr w:type="spellEnd"/>
      <w:r w:rsidRPr="007D363B">
        <w:t>)</w:t>
      </w:r>
      <w:bookmarkEnd w:id="5"/>
    </w:p>
    <w:p w14:paraId="7084139A" w14:textId="46A9CB12" w:rsidR="00535702" w:rsidRDefault="31656BA0" w:rsidP="00B8636E">
      <w:r>
        <w:t xml:space="preserve">Sovelluksen voi </w:t>
      </w:r>
      <w:r w:rsidR="00A15743">
        <w:t>jakaa</w:t>
      </w:r>
      <w:r>
        <w:t xml:space="preserve"> ilmaiseksi, mutta siten, että käyttäjät voivat vaihtoehtoisesti maksaa rahaa sovelluksen sisäisissä ostoksissa. Ostokset voivat olla ominaisuuksia</w:t>
      </w:r>
      <w:r w:rsidR="004D26A9">
        <w:t>,</w:t>
      </w:r>
      <w:r>
        <w:t xml:space="preserve"> jotka ovat lukittuja ilmaises</w:t>
      </w:r>
      <w:r w:rsidR="00A15743">
        <w:t>sa versiossa. Maksamalla niistä</w:t>
      </w:r>
      <w:r>
        <w:t xml:space="preserve"> voi ominaisuuden saada käyttöön. Sovelluksensisäiset ostokset voivat myös olla kulutettavia, esimerkiksi pelinsisäisen valuutan ostaminen</w:t>
      </w:r>
      <w:r w:rsidRPr="31656BA0">
        <w:rPr>
          <w:color w:val="000000" w:themeColor="text1"/>
        </w:rPr>
        <w:t>.</w:t>
      </w:r>
    </w:p>
    <w:p w14:paraId="6E0B00A5" w14:textId="3A24D8F7" w:rsidR="002E444B" w:rsidRDefault="31656BA0" w:rsidP="00B8636E">
      <w:r>
        <w:t>Tämä malli voi olla yritykselle hyvin antoisa</w:t>
      </w:r>
      <w:r w:rsidR="0085672C">
        <w:t>.</w:t>
      </w:r>
      <w:r>
        <w:t xml:space="preserve"> </w:t>
      </w:r>
      <w:r w:rsidR="0085672C">
        <w:t>K</w:t>
      </w:r>
      <w:r>
        <w:t>äyttäjät, jotka ostavat sovelluksensisäisiä ostoksia, ovat hyv</w:t>
      </w:r>
      <w:r w:rsidR="0085672C">
        <w:t>in kiinnostuneita ja aktiivisia. H</w:t>
      </w:r>
      <w:r>
        <w:t>eidän hintaherkkyytensä sovelluksensisäisiin ostoksiin on pieni</w:t>
      </w:r>
      <w:r w:rsidR="0085672C">
        <w:t>, eli he ovat valmiita kuluttamaan suuriakin määriä rahaa</w:t>
      </w:r>
      <w:r>
        <w:t>. Koska sovelluksen peruskäyttö onnistuu maksamatta, uusi käyttäjä voi tutustua sovellukseen kuluttamatta rahaa. Tällöin ostaja tuntee sovelluksen peruskäytön, ja oston jälkeen asia</w:t>
      </w:r>
      <w:r w:rsidR="00A935FC">
        <w:t>kastyytyväisyys on korkeampi. (</w:t>
      </w:r>
      <w:r w:rsidR="00D15DB3">
        <w:t>3</w:t>
      </w:r>
      <w:r>
        <w:t>, s. 176.)</w:t>
      </w:r>
    </w:p>
    <w:p w14:paraId="6864F2C9" w14:textId="3797EF72" w:rsidR="00443CF0" w:rsidRPr="007D363B" w:rsidRDefault="00443CF0" w:rsidP="008F6F56">
      <w:pPr>
        <w:pStyle w:val="Otsikko2"/>
      </w:pPr>
      <w:bookmarkStart w:id="6" w:name="_Toc449454826"/>
      <w:r w:rsidRPr="007D363B">
        <w:lastRenderedPageBreak/>
        <w:t>Tilaukse</w:t>
      </w:r>
      <w:r w:rsidR="009D5B2A">
        <w:t>t</w:t>
      </w:r>
      <w:bookmarkEnd w:id="6"/>
    </w:p>
    <w:p w14:paraId="778BA42C" w14:textId="3759BF13" w:rsidR="00443CF0" w:rsidRDefault="31656BA0" w:rsidP="00B8636E">
      <w:r>
        <w:t xml:space="preserve">Tilaus tarkoittaa sitä, että käyttäjä saa sovelluksen ominaisuuksia käyttöönsä, jos hän maksaa ajoittaisen tilausmaksun. Esimerkiksi uutissovelluksen tilaus voi maksaa kerran kuukaudessa. </w:t>
      </w:r>
    </w:p>
    <w:p w14:paraId="7D4188F5" w14:textId="5AD58BB5" w:rsidR="004B1993" w:rsidRPr="002212A2" w:rsidRDefault="31656BA0" w:rsidP="00B8636E">
      <w:pPr>
        <w:rPr>
          <w:color w:val="FF0000"/>
        </w:rPr>
      </w:pPr>
      <w:r>
        <w:t>Tämän mallin ansiosta yritykselle tulee jokaisesta tilaajasta jatkuva rahavirta, mikä voi olla hyvin tuottoisaa. Sovelluksen on oltava hyvin laadukas ja hyödyllinen, jotta tilaajat pysyisivät maksa</w:t>
      </w:r>
      <w:r w:rsidR="00A935FC">
        <w:t>vina asiakkaina. (</w:t>
      </w:r>
      <w:r w:rsidR="00D15DB3">
        <w:t>4</w:t>
      </w:r>
      <w:r w:rsidR="004B1993">
        <w:t>.)</w:t>
      </w:r>
    </w:p>
    <w:p w14:paraId="0F9CDCE1" w14:textId="7E5BD293" w:rsidR="00443CF0" w:rsidRPr="007D363B" w:rsidRDefault="00443CF0" w:rsidP="008F6F56">
      <w:pPr>
        <w:pStyle w:val="Otsikko2"/>
      </w:pPr>
      <w:bookmarkStart w:id="7" w:name="_Toc449454827"/>
      <w:r w:rsidRPr="007D363B">
        <w:t>Mainokset</w:t>
      </w:r>
      <w:bookmarkEnd w:id="7"/>
    </w:p>
    <w:p w14:paraId="64602AA4" w14:textId="236BE90A" w:rsidR="00626415" w:rsidRDefault="31656BA0" w:rsidP="00626415">
      <w:r>
        <w:t>Sovelluksen lataus ja käyttö voidaan myös tehdä täysin ilmaiseksi. Tällöin sovellu</w:t>
      </w:r>
      <w:r w:rsidR="00626415">
        <w:t xml:space="preserve">kseen voidaan lisätä mainoksia. Google on kehittänyt </w:t>
      </w:r>
      <w:proofErr w:type="spellStart"/>
      <w:r w:rsidR="00626415">
        <w:t>Admob</w:t>
      </w:r>
      <w:proofErr w:type="spellEnd"/>
      <w:r w:rsidR="00626415">
        <w:t xml:space="preserve">-palvelun, jolla kehittäjä voi lisätä </w:t>
      </w:r>
      <w:proofErr w:type="spellStart"/>
      <w:r w:rsidR="00626415">
        <w:t>Android</w:t>
      </w:r>
      <w:proofErr w:type="spellEnd"/>
      <w:r w:rsidR="00626415">
        <w:t xml:space="preserve">-sovelluksiinsa mainosbannereita. Jokaisesta kerrasta kun mainos ladataan käyttäjän </w:t>
      </w:r>
      <w:proofErr w:type="spellStart"/>
      <w:r w:rsidR="00626415">
        <w:t>Android</w:t>
      </w:r>
      <w:proofErr w:type="spellEnd"/>
      <w:r w:rsidR="00626415">
        <w:t>-sovellukseen, se lasketaan yhdeksi katselukerraksi, eli impressioksi. Mainostajan maksamasta hinnasta voidaan käyttää CPM-lukua (</w:t>
      </w:r>
      <w:proofErr w:type="spellStart"/>
      <w:r w:rsidR="00626415">
        <w:t>Cost</w:t>
      </w:r>
      <w:proofErr w:type="spellEnd"/>
      <w:r w:rsidR="00626415">
        <w:t xml:space="preserve"> Per Mille, missä mille tarkoittaa kreikaksi tuhatta), mikä tarkoittaa mainonnan hintaa tuhannesta katselukerrasta. Mainostajat maksavat </w:t>
      </w:r>
      <w:proofErr w:type="spellStart"/>
      <w:r w:rsidR="00626415">
        <w:t>Admobille</w:t>
      </w:r>
      <w:proofErr w:type="spellEnd"/>
      <w:r w:rsidR="00626415">
        <w:t xml:space="preserve"> CPM-luvun mukaisesti, saadakseen mainoksensa näkyviin palveluun. </w:t>
      </w:r>
      <w:proofErr w:type="spellStart"/>
      <w:r w:rsidR="00626415">
        <w:t>Admob</w:t>
      </w:r>
      <w:proofErr w:type="spellEnd"/>
      <w:r w:rsidR="00626415">
        <w:t xml:space="preserve"> maksaa palkkion kehittäjille joiden sovellusten mainokset keräävä</w:t>
      </w:r>
      <w:r w:rsidR="004B1993">
        <w:t xml:space="preserve">t </w:t>
      </w:r>
      <w:proofErr w:type="spellStart"/>
      <w:r w:rsidR="004B1993">
        <w:t>suuriä</w:t>
      </w:r>
      <w:proofErr w:type="spellEnd"/>
      <w:r w:rsidR="004B1993">
        <w:t xml:space="preserve"> määriä katselukertoja.</w:t>
      </w:r>
      <w:r w:rsidR="00C56C93">
        <w:t xml:space="preserve"> (</w:t>
      </w:r>
      <w:r w:rsidR="00D15DB3">
        <w:t>4; 5</w:t>
      </w:r>
      <w:r w:rsidR="00F12E38">
        <w:t>, s 393</w:t>
      </w:r>
      <w:r w:rsidR="00A935FC">
        <w:t>; 7</w:t>
      </w:r>
      <w:r w:rsidR="00C56C93">
        <w:t>)</w:t>
      </w:r>
    </w:p>
    <w:p w14:paraId="329BBDDB" w14:textId="190FC627" w:rsidR="0089490D" w:rsidRPr="00C33118" w:rsidRDefault="0089490D" w:rsidP="00B8636E"/>
    <w:p w14:paraId="1E3C5E93" w14:textId="2B0D8C62" w:rsidR="00AC59F1" w:rsidRDefault="00D2264A" w:rsidP="00AC59F1">
      <w:pPr>
        <w:pStyle w:val="Otsikko1"/>
      </w:pPr>
      <w:bookmarkStart w:id="8" w:name="_Toc449454828"/>
      <w:r>
        <w:lastRenderedPageBreak/>
        <w:t>ANSAINTAMALLIEN TOTEUTUS</w:t>
      </w:r>
      <w:bookmarkEnd w:id="8"/>
    </w:p>
    <w:p w14:paraId="10B2E665" w14:textId="565682EB" w:rsidR="00633B77" w:rsidRDefault="31656BA0" w:rsidP="00A80847">
      <w:pPr>
        <w:tabs>
          <w:tab w:val="left" w:pos="8504"/>
        </w:tabs>
      </w:pPr>
      <w:r>
        <w:t xml:space="preserve">Google kehittää jatkuvasti uusia </w:t>
      </w:r>
      <w:proofErr w:type="spellStart"/>
      <w:r>
        <w:t>Android</w:t>
      </w:r>
      <w:proofErr w:type="spellEnd"/>
      <w:r>
        <w:t xml:space="preserve">-käyttöjärjestelmän versioita. Jokaisessa käyttöjärjestelmäversiossa tulee uusia ominaisuuksia, joita </w:t>
      </w:r>
      <w:proofErr w:type="spellStart"/>
      <w:r>
        <w:t>Android</w:t>
      </w:r>
      <w:proofErr w:type="spellEnd"/>
      <w:r>
        <w:t xml:space="preserve">-kehittäjä voi hyödyntää sovelluksia kehittäessä. </w:t>
      </w:r>
    </w:p>
    <w:p w14:paraId="770B5569" w14:textId="4BA4D098" w:rsidR="00962F33" w:rsidRDefault="31656BA0" w:rsidP="00AC59F1">
      <w:r>
        <w:t>Jos liian vanhalla käyttöjärjestelmäversiolla yrittää avata sovelluksen, jonka kohde käyttöjärjestelmätaso on korkeampi, sovelluksesta saattaa puuttua ominaisuuksia</w:t>
      </w:r>
      <w:r w:rsidR="002C108D">
        <w:t>.</w:t>
      </w:r>
      <w:r>
        <w:t xml:space="preserve"> Liian vanhalla </w:t>
      </w:r>
      <w:proofErr w:type="spellStart"/>
      <w:r>
        <w:t>Android</w:t>
      </w:r>
      <w:proofErr w:type="spellEnd"/>
      <w:r>
        <w:t>-käyttöjärjestelmällä sove</w:t>
      </w:r>
      <w:r w:rsidR="008C0B03">
        <w:t>llus voi kaatuilla jatkuvasti ja olla käyttökelvoton.</w:t>
      </w:r>
    </w:p>
    <w:p w14:paraId="51D0FEF6" w14:textId="31ACF056" w:rsidR="00962F33" w:rsidRDefault="31656BA0" w:rsidP="00AC59F1">
      <w:r>
        <w:t xml:space="preserve">Ei myöskään ole kannattavaa </w:t>
      </w:r>
      <w:r w:rsidR="0017286D">
        <w:t>suunnitella</w:t>
      </w:r>
      <w:r>
        <w:t xml:space="preserve"> sovellusta </w:t>
      </w:r>
      <w:r w:rsidR="0017286D">
        <w:t>yhteensopivaksi liian matalan ohjelmointirajapintatason kanssa</w:t>
      </w:r>
      <w:r>
        <w:t>. Uudemmissa tasoissa on paljon uusia funktioita ja luokkia, jotka voivat olla hyvin hyödyllisiä sovellusta kehittäessä.</w:t>
      </w:r>
    </w:p>
    <w:p w14:paraId="4EF38BEC" w14:textId="2B1D9435" w:rsidR="00962F33" w:rsidRDefault="31656BA0" w:rsidP="00AC59F1">
      <w:proofErr w:type="spellStart"/>
      <w:r>
        <w:t>Android</w:t>
      </w:r>
      <w:proofErr w:type="spellEnd"/>
      <w:r>
        <w:t xml:space="preserve"> </w:t>
      </w:r>
      <w:r w:rsidR="00A80847">
        <w:t>S</w:t>
      </w:r>
      <w:r>
        <w:t>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0E628959" w14:textId="0CE33269" w:rsidR="00684B70" w:rsidRDefault="009C505C" w:rsidP="009C505C">
      <w:r>
        <w:t xml:space="preserve">Kitkat 4.4 -käyttöjärjestelmä on yleisin </w:t>
      </w:r>
      <w:proofErr w:type="spellStart"/>
      <w:r>
        <w:t>Android</w:t>
      </w:r>
      <w:proofErr w:type="spellEnd"/>
      <w:r>
        <w:t xml:space="preserve">-puhelimissa esiintyvä käyttöjärjestelmä. Tämä käyttöjärjestelmä tukee ohjelmointirajapinnan tasoa 19 ja on taaksepäin yhteensopiva kaikkien aikaisempien </w:t>
      </w:r>
      <w:proofErr w:type="spellStart"/>
      <w:r>
        <w:t>Android</w:t>
      </w:r>
      <w:proofErr w:type="spellEnd"/>
      <w:r>
        <w:t>-versioiden kanssa. 70,9</w:t>
      </w:r>
      <w:r w:rsidR="004648A8">
        <w:t xml:space="preserve"> </w:t>
      </w:r>
      <w:r>
        <w:t xml:space="preserve">% Google Play -kaupassa aktiivisista puhelimista </w:t>
      </w:r>
      <w:r w:rsidR="00660575">
        <w:t xml:space="preserve">tukevat </w:t>
      </w:r>
      <w:r>
        <w:t xml:space="preserve">tasoa 19. Kuvan </w:t>
      </w:r>
      <w:r w:rsidR="008C0B03">
        <w:t xml:space="preserve">1 </w:t>
      </w:r>
      <w:r>
        <w:t>oikeassa laidassa kuvaillaan, mitä uusia ominaisuuksi</w:t>
      </w:r>
      <w:r w:rsidR="00660575">
        <w:t>a ohjelmointirajapintatasoon 19</w:t>
      </w:r>
      <w:r>
        <w:t xml:space="preserve"> on tullut ai</w:t>
      </w:r>
      <w:r w:rsidR="00684B70">
        <w:t>kaisempiin tasoihin verrattuna.</w:t>
      </w:r>
    </w:p>
    <w:p w14:paraId="3882E958" w14:textId="5E8CA8B8" w:rsidR="009C505C" w:rsidRPr="0080554A" w:rsidRDefault="009C505C" w:rsidP="009C505C">
      <w:pPr>
        <w:rPr>
          <w:color w:val="FF0000"/>
        </w:rPr>
      </w:pPr>
      <w:r>
        <w:t xml:space="preserve">Sovelluskehittäjän kannattaa tehdä sovelluksestaan yhteensopiva ohjelmointirajapinnan tason 19 kanssa. Jos kehittäjä määrittelee projektin </w:t>
      </w:r>
      <w:proofErr w:type="spellStart"/>
      <w:r>
        <w:t>Android</w:t>
      </w:r>
      <w:proofErr w:type="spellEnd"/>
      <w:r>
        <w:t xml:space="preserve">-manifestissa alimman rajapintatason tasolle 19, </w:t>
      </w:r>
      <w:proofErr w:type="spellStart"/>
      <w:r>
        <w:t>Android</w:t>
      </w:r>
      <w:proofErr w:type="spellEnd"/>
      <w:r>
        <w:t xml:space="preserve"> Studio huomauttaa kehittäjää, jos hän vahingossa käyttää metodeja, jotka eivät ole yhteensopivia alimmalla tasolla. Myös </w:t>
      </w:r>
      <w:proofErr w:type="spellStart"/>
      <w:r>
        <w:t>Android</w:t>
      </w:r>
      <w:proofErr w:type="spellEnd"/>
      <w:r>
        <w:t xml:space="preserve">-dokumentaatiossa kuvaillaan jokaisen metodin kohdalla, minkä tasoisen rajapinnan kanssa ne ovat yhteensopivia. </w:t>
      </w:r>
      <w:r w:rsidR="00C56C93">
        <w:t>(</w:t>
      </w:r>
      <w:r w:rsidR="00D15DB3">
        <w:t>7</w:t>
      </w:r>
      <w:r w:rsidR="00C56C93">
        <w:t>.)</w:t>
      </w:r>
    </w:p>
    <w:p w14:paraId="6A30388A" w14:textId="77777777" w:rsidR="009C505C" w:rsidRDefault="009C505C" w:rsidP="00AC59F1"/>
    <w:p w14:paraId="13A8B608" w14:textId="7663DD42" w:rsidR="00770A81" w:rsidRDefault="004D26A9" w:rsidP="00AC59F1">
      <w:r>
        <w:pict w14:anchorId="7A21B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53.55pt">
            <v:imagedata r:id="rId12" o:title="Android studio API"/>
          </v:shape>
        </w:pict>
      </w:r>
    </w:p>
    <w:p w14:paraId="501EBDA7" w14:textId="4C74950C" w:rsidR="009C505C" w:rsidRDefault="31656BA0" w:rsidP="00AC59F1">
      <w:r w:rsidRPr="31656BA0">
        <w:rPr>
          <w:b/>
          <w:bCs/>
        </w:rPr>
        <w:t>Kuva 1.</w:t>
      </w:r>
      <w:r>
        <w:t xml:space="preserve"> </w:t>
      </w:r>
      <w:proofErr w:type="spellStart"/>
      <w:r w:rsidR="009C505C">
        <w:t>Android</w:t>
      </w:r>
      <w:proofErr w:type="spellEnd"/>
      <w:r w:rsidR="009C505C">
        <w:t xml:space="preserve"> Studio -ohjelmassa ohjelmointirajapintatason valintaa opastava kuvaaja.</w:t>
      </w:r>
    </w:p>
    <w:p w14:paraId="7C755497" w14:textId="4E5D14B0" w:rsidR="005E59B5" w:rsidRDefault="00AC59F1" w:rsidP="00D2264A">
      <w:pPr>
        <w:pStyle w:val="Otsikko2"/>
      </w:pPr>
      <w:bookmarkStart w:id="9" w:name="_Toc449454829"/>
      <w:r>
        <w:t>GOOGLE PLAY-KAUP</w:t>
      </w:r>
      <w:r w:rsidR="00B622D5">
        <w:t>PA</w:t>
      </w:r>
      <w:bookmarkEnd w:id="9"/>
    </w:p>
    <w:p w14:paraId="6B67B3F3" w14:textId="67C3A922" w:rsidR="001C5521" w:rsidRDefault="31656BA0" w:rsidP="001C5521">
      <w:pPr>
        <w:rPr>
          <w:color w:val="000000" w:themeColor="text1"/>
        </w:rPr>
      </w:pPr>
      <w:r w:rsidRPr="31656BA0">
        <w:rPr>
          <w:color w:val="000000" w:themeColor="text1"/>
        </w:rPr>
        <w:t>Google Play-kaupan käyttöönotto vaatii Google Play julkaisijatilin, sekä kauppiastilin luomista.</w:t>
      </w:r>
      <w:r w:rsidR="00660575">
        <w:rPr>
          <w:color w:val="000000" w:themeColor="text1"/>
        </w:rPr>
        <w:t xml:space="preserve"> </w:t>
      </w:r>
      <w:r w:rsidRPr="31656BA0">
        <w:rPr>
          <w:color w:val="000000" w:themeColor="text1"/>
        </w:rPr>
        <w:t>Google Play-kauppaan pystyy lähettämään sovelluksia kuka tahansa, mutta maksullisten sovellusten tekeminen vaatii kauppiastilin.</w:t>
      </w:r>
      <w:r w:rsidR="000A7591">
        <w:rPr>
          <w:color w:val="000000" w:themeColor="text1"/>
        </w:rPr>
        <w:t xml:space="preserve"> </w:t>
      </w:r>
      <w:r w:rsidR="00C56C93">
        <w:rPr>
          <w:color w:val="000000" w:themeColor="text1"/>
        </w:rPr>
        <w:t>(</w:t>
      </w:r>
      <w:r w:rsidR="00D15DB3">
        <w:rPr>
          <w:color w:val="000000" w:themeColor="text1"/>
        </w:rPr>
        <w:t>8</w:t>
      </w:r>
      <w:r w:rsidR="00C56C93">
        <w:rPr>
          <w:color w:val="000000" w:themeColor="text1"/>
        </w:rPr>
        <w:t>.)</w:t>
      </w:r>
    </w:p>
    <w:p w14:paraId="7826C20C" w14:textId="73AB8C8B" w:rsidR="001C5521" w:rsidRDefault="31656BA0" w:rsidP="001C5521">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sidR="008C0B03">
        <w:rPr>
          <w:color w:val="000000" w:themeColor="text1"/>
        </w:rPr>
        <w:t>, 100 $ vuodessa maksun</w:t>
      </w:r>
      <w:r w:rsidRPr="31656BA0">
        <w:rPr>
          <w:color w:val="000000" w:themeColor="text1"/>
        </w:rPr>
        <w:t xml:space="preserve"> </w:t>
      </w:r>
      <w:r w:rsidR="0085672C">
        <w:rPr>
          <w:color w:val="000000" w:themeColor="text1"/>
        </w:rPr>
        <w:t>yksityishenkilöltä, joka</w:t>
      </w:r>
      <w:r w:rsidRPr="31656BA0">
        <w:rPr>
          <w:color w:val="000000" w:themeColor="text1"/>
        </w:rPr>
        <w:t xml:space="preserve"> haluaa julkaista </w:t>
      </w:r>
      <w:proofErr w:type="spellStart"/>
      <w:r w:rsidRPr="31656BA0">
        <w:rPr>
          <w:color w:val="000000" w:themeColor="text1"/>
        </w:rPr>
        <w:t>iOS</w:t>
      </w:r>
      <w:proofErr w:type="spellEnd"/>
      <w:r w:rsidRPr="31656BA0">
        <w:rPr>
          <w:color w:val="000000" w:themeColor="text1"/>
        </w:rPr>
        <w:t>-sovelluksia.</w:t>
      </w:r>
      <w:r w:rsidR="00E0655C" w:rsidRPr="00E0655C">
        <w:rPr>
          <w:color w:val="FF0000"/>
        </w:rPr>
        <w:t xml:space="preserve"> </w:t>
      </w:r>
      <w:r w:rsidR="00E0655C">
        <w:rPr>
          <w:color w:val="000000" w:themeColor="text1"/>
        </w:rPr>
        <w:t>(</w:t>
      </w:r>
      <w:r w:rsidR="00D15DB3">
        <w:rPr>
          <w:color w:val="000000" w:themeColor="text1"/>
        </w:rPr>
        <w:t>9</w:t>
      </w:r>
      <w:r w:rsidR="00E0655C">
        <w:rPr>
          <w:color w:val="000000" w:themeColor="text1"/>
        </w:rPr>
        <w:t xml:space="preserve">; </w:t>
      </w:r>
      <w:r w:rsidR="00D15DB3">
        <w:rPr>
          <w:color w:val="000000" w:themeColor="text1"/>
        </w:rPr>
        <w:t>10</w:t>
      </w:r>
      <w:r w:rsidR="00E0655C">
        <w:rPr>
          <w:color w:val="000000" w:themeColor="text1"/>
        </w:rPr>
        <w:t>)</w:t>
      </w:r>
    </w:p>
    <w:p w14:paraId="6CB6859F" w14:textId="7D5BE0E9" w:rsidR="001C5521" w:rsidRDefault="31656BA0" w:rsidP="00AC59F1">
      <w:pPr>
        <w:rPr>
          <w:color w:val="000000" w:themeColor="text1"/>
        </w:rPr>
      </w:pPr>
      <w:r w:rsidRPr="31656BA0">
        <w:rPr>
          <w:color w:val="000000" w:themeColor="text1"/>
        </w:rPr>
        <w:t xml:space="preserve">Google tarjoaa Google Play -kehityskonsolin, jota voi käyttää internet-selaimella. Konsolin kautta kehittäjä voi julkaista </w:t>
      </w:r>
      <w:proofErr w:type="spellStart"/>
      <w:r w:rsidRPr="31656BA0">
        <w:rPr>
          <w:color w:val="000000" w:themeColor="text1"/>
        </w:rPr>
        <w:t>Android</w:t>
      </w:r>
      <w:proofErr w:type="spellEnd"/>
      <w:r w:rsidRPr="31656BA0">
        <w:rPr>
          <w:color w:val="000000" w:themeColor="text1"/>
        </w:rPr>
        <w:t xml:space="preserve"> Studiolla kehittämänsä sovellukset. So</w:t>
      </w:r>
      <w:r w:rsidR="00660575">
        <w:rPr>
          <w:color w:val="000000" w:themeColor="text1"/>
        </w:rPr>
        <w:t>velluksen julkaisemisen jälkeen</w:t>
      </w:r>
      <w:r w:rsidRPr="31656BA0">
        <w:rPr>
          <w:color w:val="000000" w:themeColor="text1"/>
        </w:rPr>
        <w:t xml:space="preserve"> kehittäjäkonsoli tarjoaa tilastoja </w:t>
      </w:r>
      <w:r w:rsidRPr="31656BA0">
        <w:rPr>
          <w:color w:val="000000" w:themeColor="text1"/>
        </w:rPr>
        <w:lastRenderedPageBreak/>
        <w:t>siitä, millä tavoin asiakkaat käyttävät sovellusta. Kehittäjä voi julkaista palautteen avulla päivityksiä sovellukseensa. Lisäksi tilastot voivat auttaa kehittäjää suunnittelemaan tulevia sovelluksiaan.</w:t>
      </w:r>
    </w:p>
    <w:p w14:paraId="1B0E3188" w14:textId="3965E773" w:rsidR="00A15743" w:rsidRDefault="00A15743" w:rsidP="00AC59F1">
      <w:pPr>
        <w:rPr>
          <w:color w:val="000000" w:themeColor="text1"/>
        </w:rPr>
      </w:pPr>
      <w:r>
        <w:rPr>
          <w:color w:val="000000" w:themeColor="text1"/>
        </w:rPr>
        <w:t>Kun sovellus on valmis, kehittäjä lataa sovelluspaketin (APK, A</w:t>
      </w:r>
      <w:r w:rsidR="00660575">
        <w:rPr>
          <w:color w:val="000000" w:themeColor="text1"/>
        </w:rPr>
        <w:t xml:space="preserve">pplication </w:t>
      </w:r>
      <w:proofErr w:type="spellStart"/>
      <w:r w:rsidR="00660575">
        <w:rPr>
          <w:color w:val="000000" w:themeColor="text1"/>
        </w:rPr>
        <w:t>Pack</w:t>
      </w:r>
      <w:r w:rsidR="004648A8">
        <w:rPr>
          <w:color w:val="000000" w:themeColor="text1"/>
        </w:rPr>
        <w:t>a</w:t>
      </w:r>
      <w:r w:rsidR="00660575">
        <w:rPr>
          <w:color w:val="000000" w:themeColor="text1"/>
        </w:rPr>
        <w:t>ge</w:t>
      </w:r>
      <w:proofErr w:type="spellEnd"/>
      <w:r w:rsidR="00660575">
        <w:rPr>
          <w:color w:val="000000" w:themeColor="text1"/>
        </w:rPr>
        <w:t>) Google Play -</w:t>
      </w:r>
      <w:r>
        <w:rPr>
          <w:color w:val="000000" w:themeColor="text1"/>
        </w:rPr>
        <w:t xml:space="preserve">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w:t>
      </w:r>
      <w:r w:rsidR="00660575">
        <w:t xml:space="preserve"> Tyytyväiset käyttäjät jättävät positiivisia arvosteluja, houkuttaen yhä useammat käyttäjät lataamaan sovelluksen, mikä tarkoittaa kehittäjälle yhä enemmän maksavia asiakkaita.</w:t>
      </w:r>
    </w:p>
    <w:p w14:paraId="34E93CC5" w14:textId="56185E7D" w:rsidR="00A060D4" w:rsidRDefault="00A060D4" w:rsidP="00913650">
      <w:pPr>
        <w:rPr>
          <w:color w:val="000000" w:themeColor="text1"/>
        </w:rPr>
      </w:pPr>
      <w:r>
        <w:rPr>
          <w:color w:val="000000" w:themeColor="text1"/>
        </w:rPr>
        <w:t>Ennen julkaisua kehittäjä määrittelee</w:t>
      </w:r>
      <w:r w:rsidR="00A15743">
        <w:rPr>
          <w:color w:val="000000" w:themeColor="text1"/>
        </w:rPr>
        <w:t>,</w:t>
      </w:r>
      <w:r>
        <w:rPr>
          <w:color w:val="000000" w:themeColor="text1"/>
        </w:rPr>
        <w:t xml:space="preserve"> onko sovellus ilmainen vai maksullinen, ja määrittää sovelluksen hinnan</w:t>
      </w:r>
      <w:r w:rsidR="00AB1C7A">
        <w:rPr>
          <w:color w:val="000000" w:themeColor="text1"/>
        </w:rPr>
        <w:t>.</w:t>
      </w:r>
      <w:r w:rsidR="00336D9C">
        <w:rPr>
          <w:color w:val="000000" w:themeColor="text1"/>
        </w:rPr>
        <w:t xml:space="preserve"> Sovelluksen julkaiseminen vaatii kehittäjältä perinpohjaista testaamista</w:t>
      </w:r>
      <w:r w:rsidR="004B1993">
        <w:rPr>
          <w:color w:val="000000" w:themeColor="text1"/>
        </w:rPr>
        <w:t>.</w:t>
      </w:r>
      <w:r w:rsidR="00C56C93" w:rsidRPr="00C56C93">
        <w:rPr>
          <w:color w:val="FF0000"/>
        </w:rPr>
        <w:t xml:space="preserve"> </w:t>
      </w:r>
      <w:r w:rsidR="00C56C93">
        <w:rPr>
          <w:color w:val="000000" w:themeColor="text1"/>
        </w:rPr>
        <w:t>(</w:t>
      </w:r>
      <w:r w:rsidR="00D15DB3">
        <w:rPr>
          <w:color w:val="000000" w:themeColor="text1"/>
        </w:rPr>
        <w:t>8</w:t>
      </w:r>
      <w:r w:rsidR="00C56C93">
        <w:rPr>
          <w:color w:val="000000" w:themeColor="text1"/>
        </w:rPr>
        <w:t>.)</w:t>
      </w:r>
    </w:p>
    <w:p w14:paraId="7359EF79" w14:textId="7312E466" w:rsidR="00913650" w:rsidRPr="00913650" w:rsidRDefault="00336D9C" w:rsidP="0091365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 xml:space="preserve">ollista julkaista </w:t>
      </w:r>
      <w:proofErr w:type="spellStart"/>
      <w:r>
        <w:rPr>
          <w:color w:val="000000" w:themeColor="text1"/>
        </w:rPr>
        <w:t>Android</w:t>
      </w:r>
      <w:proofErr w:type="spellEnd"/>
      <w:r w:rsidR="00AB1C7A">
        <w:rPr>
          <w:color w:val="000000" w:themeColor="text1"/>
        </w:rPr>
        <w:t>-sovellus omalla verkkosivuilla</w:t>
      </w:r>
      <w:r>
        <w:rPr>
          <w:color w:val="000000" w:themeColor="text1"/>
        </w:rPr>
        <w:t xml:space="preserve"> </w:t>
      </w:r>
      <w:r w:rsidR="00A060D4">
        <w:rPr>
          <w:color w:val="000000" w:themeColor="text1"/>
        </w:rPr>
        <w:t>tai julkaista</w:t>
      </w:r>
      <w:r w:rsidR="00AB1C7A">
        <w:rPr>
          <w:color w:val="000000" w:themeColor="text1"/>
        </w:rPr>
        <w:t xml:space="preserve"> se</w:t>
      </w:r>
      <w:r w:rsidR="00A060D4">
        <w:rPr>
          <w:color w:val="000000" w:themeColor="text1"/>
        </w:rPr>
        <w:t xml:space="preserve"> jossakin toisessa internetissä olevassa sovelluskaupassa. Esimerkiksi jos ohjelmistoyritys haluaa julkaista sovelluksen ainoastaan ammattilaiskäyttöön, laajaan levitykseen suunniteltu Google Play ei ehkä ole ihanteellinen julkaisualusta.</w:t>
      </w:r>
      <w:r w:rsidR="00C56C93">
        <w:rPr>
          <w:color w:val="000000" w:themeColor="text1"/>
        </w:rPr>
        <w:t xml:space="preserve"> (</w:t>
      </w:r>
      <w:r w:rsidR="00E0655C">
        <w:rPr>
          <w:color w:val="000000" w:themeColor="text1"/>
        </w:rPr>
        <w:t>1</w:t>
      </w:r>
      <w:r w:rsidR="00D15DB3">
        <w:rPr>
          <w:color w:val="000000" w:themeColor="text1"/>
        </w:rPr>
        <w:t>1</w:t>
      </w:r>
      <w:r w:rsidR="00E0655C">
        <w:rPr>
          <w:color w:val="000000" w:themeColor="text1"/>
        </w:rPr>
        <w:t>.</w:t>
      </w:r>
      <w:r w:rsidR="00C56C93">
        <w:rPr>
          <w:color w:val="000000" w:themeColor="text1"/>
        </w:rPr>
        <w:t>)</w:t>
      </w:r>
    </w:p>
    <w:p w14:paraId="0E681002" w14:textId="3D18F6D7" w:rsidR="00AC59F1" w:rsidRDefault="001D5751" w:rsidP="00D2264A">
      <w:pPr>
        <w:pStyle w:val="Otsikko2"/>
      </w:pPr>
      <w:bookmarkStart w:id="10" w:name="_Toc449454830"/>
      <w:r>
        <w:t>S</w:t>
      </w:r>
      <w:r w:rsidR="00F614D9">
        <w:t xml:space="preserve">OVELLUKSENSISÄISET </w:t>
      </w:r>
      <w:r w:rsidR="000A7591">
        <w:t>OSTOKSET</w:t>
      </w:r>
      <w:bookmarkEnd w:id="10"/>
    </w:p>
    <w:p w14:paraId="183A06E9" w14:textId="39F69E31" w:rsidR="001D5751" w:rsidRDefault="31656BA0" w:rsidP="00AC59F1">
      <w:r>
        <w:t>Kun sovelluksessa pyritään tekemään ostos, sovellus kommunikoi puhelime</w:t>
      </w:r>
      <w:r w:rsidR="00AB1C7A">
        <w:t>ssa</w:t>
      </w:r>
      <w:r>
        <w:t xml:space="preserve">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w:t>
      </w:r>
      <w:r w:rsidR="00E0655C">
        <w:t>(</w:t>
      </w:r>
      <w:r w:rsidR="00D15DB3">
        <w:t>12</w:t>
      </w:r>
      <w:r w:rsidR="00E0655C">
        <w:t>.)</w:t>
      </w:r>
    </w:p>
    <w:p w14:paraId="131D3264" w14:textId="4DBC53EB" w:rsidR="00633B77" w:rsidRDefault="31656BA0" w:rsidP="00AC59F1">
      <w:r>
        <w:lastRenderedPageBreak/>
        <w:t xml:space="preserve">Järjestelmässä on monia etuja. Yksi etu kehittäjän kannalta on, että </w:t>
      </w:r>
      <w:proofErr w:type="spellStart"/>
      <w:r>
        <w:t>Android</w:t>
      </w:r>
      <w:proofErr w:type="spellEnd"/>
      <w:r>
        <w:t xml:space="preserve">-kehittäjän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w:t>
      </w:r>
      <w:proofErr w:type="spellStart"/>
      <w:r>
        <w:t>Android</w:t>
      </w:r>
      <w:proofErr w:type="spellEnd"/>
      <w:r>
        <w:t xml:space="preserve">-sovelluksessa. </w:t>
      </w:r>
      <w:r w:rsidR="00E0655C">
        <w:t>(</w:t>
      </w:r>
      <w:r w:rsidR="00D15DB3">
        <w:t>12</w:t>
      </w:r>
      <w:r w:rsidR="00E0655C">
        <w:t>.)</w:t>
      </w:r>
    </w:p>
    <w:p w14:paraId="0BED6DA3" w14:textId="2E1CC02A" w:rsidR="00B06880" w:rsidRPr="00E6759D" w:rsidRDefault="31656BA0" w:rsidP="00AC59F1">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w:t>
      </w:r>
      <w:r w:rsidR="004B1993">
        <w:t>sekä tilauksia (</w:t>
      </w:r>
      <w:proofErr w:type="spellStart"/>
      <w:r w:rsidR="004B1993">
        <w:t>subscriptions</w:t>
      </w:r>
      <w:proofErr w:type="spellEnd"/>
      <w:r w:rsidR="004B1993">
        <w:t>).</w:t>
      </w:r>
      <w:r w:rsidR="00A24E07" w:rsidRPr="00A24E07">
        <w:rPr>
          <w:color w:val="FF0000"/>
        </w:rPr>
        <w:t xml:space="preserve"> </w:t>
      </w:r>
      <w:r w:rsidR="00A24E07">
        <w:t>(</w:t>
      </w:r>
      <w:r w:rsidR="00D15DB3">
        <w:t>13</w:t>
      </w:r>
      <w:r w:rsidR="00A24E07">
        <w:t>.)</w:t>
      </w:r>
    </w:p>
    <w:p w14:paraId="5B094437" w14:textId="18905B1C" w:rsidR="00B06880" w:rsidRPr="00B06880" w:rsidRDefault="00B06880" w:rsidP="00D2264A">
      <w:pPr>
        <w:pStyle w:val="Otsikko3"/>
      </w:pPr>
      <w:bookmarkStart w:id="11" w:name="_Toc449454831"/>
      <w:proofErr w:type="gramStart"/>
      <w:r w:rsidRPr="00B06880">
        <w:t>Hallinnoidut sovelluksen sisäiset ostokset</w:t>
      </w:r>
      <w:bookmarkEnd w:id="11"/>
      <w:proofErr w:type="gramEnd"/>
    </w:p>
    <w:p w14:paraId="6CBFD626" w14:textId="3A29E158" w:rsidR="004D3935" w:rsidRDefault="31656BA0" w:rsidP="00AC59F1">
      <w:r>
        <w:t>Hallinnoidut ostokset tallentuvat Google Playlle ostohetkellä. Sovelluksen sisältä voidaan lähettää kyselyjä Google Playlle</w:t>
      </w:r>
      <w:r w:rsidR="00AB1C7A">
        <w:t>,</w:t>
      </w:r>
      <w:r>
        <w:t xml:space="preserv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5454E0CE" w14:textId="77777777" w:rsidR="00461695" w:rsidRDefault="31656BA0" w:rsidP="00AC59F1">
      <w:r>
        <w:t>Google Playlle voi myös lähettää kyselyjä tuotteen kuluttamisesta.</w:t>
      </w:r>
      <w:r w:rsidR="008C0B03">
        <w:t xml:space="preserve"> Sovelluskehittäjä voi haluta tehdä kulutettavia tuotteita esimerkiksi videosovelluksessa, jossa käyttäjät voivat ostaa videoiden</w:t>
      </w:r>
      <w:r w:rsidR="00461695">
        <w:t xml:space="preserve"> tai elokuvien</w:t>
      </w:r>
      <w:r w:rsidR="008C0B03">
        <w:t xml:space="preserve"> katselukertoja.</w:t>
      </w:r>
      <w:r>
        <w:t xml:space="preserve"> </w:t>
      </w:r>
    </w:p>
    <w:p w14:paraId="4649A520" w14:textId="7076557D" w:rsidR="005D0447" w:rsidRDefault="31656BA0" w:rsidP="00AC59F1">
      <w:r>
        <w:t>Aina kun käyttäjä ostaa tuotteen, Google</w:t>
      </w:r>
      <w:r w:rsidR="00256627">
        <w:t xml:space="preserve"> Play asettaa ostetun tuotteen omistettu-tilaan. Omistettu</w:t>
      </w:r>
      <w:r>
        <w:t xml:space="preserve">-tilassa olevaa tuotetta ei voi ostaa uudelleen. Google Playlle voi lähettää kyselyn tuotteen kuluttamisesta, jonka jälkeen tuote </w:t>
      </w:r>
      <w:r w:rsidR="00256627">
        <w:t>asetetaan ei-omistettu-tilaan</w:t>
      </w:r>
      <w:r w:rsidR="00461695">
        <w:t xml:space="preserve">, </w:t>
      </w:r>
      <w:proofErr w:type="spellStart"/>
      <w:r w:rsidR="00461695">
        <w:t>onka</w:t>
      </w:r>
      <w:proofErr w:type="spellEnd"/>
      <w:r w:rsidR="00461695">
        <w:t xml:space="preserve"> jälkeen </w:t>
      </w:r>
      <w:r>
        <w:t>tuotteen voi ostaa uudestaan.</w:t>
      </w:r>
    </w:p>
    <w:p w14:paraId="66C49319" w14:textId="42DF38F9" w:rsidR="000A1440" w:rsidRDefault="000A1440" w:rsidP="00D2264A">
      <w:pPr>
        <w:pStyle w:val="Otsikko3"/>
      </w:pPr>
      <w:bookmarkStart w:id="12" w:name="_Toc449454832"/>
      <w:r>
        <w:t>Ostotapahtuman eteneminen</w:t>
      </w:r>
      <w:bookmarkEnd w:id="12"/>
    </w:p>
    <w:p w14:paraId="4D846DDB" w14:textId="651780B5" w:rsidR="00256627" w:rsidRDefault="00256627" w:rsidP="00AC59F1">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r w:rsidR="00A56E8A">
        <w:t>.</w:t>
      </w:r>
    </w:p>
    <w:p w14:paraId="37363AFA" w14:textId="7DA605C4" w:rsidR="00256627" w:rsidRDefault="00256627" w:rsidP="00AC59F1">
      <w:proofErr w:type="spellStart"/>
      <w:r>
        <w:lastRenderedPageBreak/>
        <w:t>getPurchases</w:t>
      </w:r>
      <w:proofErr w:type="spellEnd"/>
      <w:r>
        <w:t xml:space="preserve">-metodilla kysytään mitä tuotteita käyttäjä omistaa. Vastaus palauttaa paketin jossa on listattu käyttäjän omistamat tuotteet. </w:t>
      </w:r>
    </w:p>
    <w:p w14:paraId="19863685" w14:textId="74AC659B" w:rsidR="00256627" w:rsidRPr="0001392B" w:rsidRDefault="00256627" w:rsidP="00AC59F1">
      <w:proofErr w:type="spellStart"/>
      <w:r>
        <w:t>getSkuDetails</w:t>
      </w:r>
      <w:proofErr w:type="spellEnd"/>
      <w:r>
        <w:t>-metodilla haetaan lista kaikista tuotteista jotka on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w:t>
      </w:r>
      <w:r w:rsidR="00A56E8A">
        <w:t>ittäjäkonsolilla.</w:t>
      </w:r>
    </w:p>
    <w:p w14:paraId="0DBDBC9A" w14:textId="248BC909" w:rsidR="00256627" w:rsidRDefault="00256627" w:rsidP="00AC59F1">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w:t>
      </w:r>
      <w:r w:rsidR="00A56E8A">
        <w:t>n, jossa osto voidaan hyväksyä.</w:t>
      </w:r>
    </w:p>
    <w:p w14:paraId="1950173B" w14:textId="55320DE8" w:rsidR="003D0475" w:rsidRDefault="00256627" w:rsidP="00256627">
      <w:r>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w:t>
      </w:r>
      <w:r w:rsidR="00A56E8A">
        <w:t>öön.</w:t>
      </w:r>
    </w:p>
    <w:p w14:paraId="1FFC61F5" w14:textId="1CFEFA66" w:rsidR="003E3D12" w:rsidRDefault="004D26A9" w:rsidP="00AC59F1">
      <w:r>
        <w:lastRenderedPageBreak/>
        <w:pict w14:anchorId="6D50C501">
          <v:shape id="_x0000_i1026" type="#_x0000_t75" style="width:424.5pt;height:423.25pt">
            <v:imagedata r:id="rId13" o:title="iab_v3_purchase_flow"/>
          </v:shape>
        </w:pict>
      </w:r>
    </w:p>
    <w:p w14:paraId="283C7D5F" w14:textId="1F17579D" w:rsidR="00F628F8" w:rsidRDefault="31656BA0" w:rsidP="00AC59F1">
      <w:r w:rsidRPr="31656BA0">
        <w:rPr>
          <w:b/>
          <w:bCs/>
        </w:rPr>
        <w:t>Kuva 2.</w:t>
      </w:r>
      <w:r w:rsidR="00256627">
        <w:t xml:space="preserve"> Ostotapahtuman tietoliikenne.</w:t>
      </w:r>
      <w:r w:rsidR="00B70602" w:rsidRPr="00B70602">
        <w:rPr>
          <w:color w:val="FF0000"/>
        </w:rPr>
        <w:t xml:space="preserve"> </w:t>
      </w:r>
      <w:r w:rsidR="00B70602">
        <w:t>(</w:t>
      </w:r>
      <w:r w:rsidR="00D15DB3">
        <w:t>13</w:t>
      </w:r>
      <w:r w:rsidR="00B70602">
        <w:t>.)</w:t>
      </w:r>
    </w:p>
    <w:p w14:paraId="41E08D4E" w14:textId="21DE76A5" w:rsidR="00B06880" w:rsidRDefault="00B06880" w:rsidP="00D2264A">
      <w:pPr>
        <w:pStyle w:val="Otsikko3"/>
      </w:pPr>
      <w:bookmarkStart w:id="13" w:name="_Toc449454833"/>
      <w:r>
        <w:t>Tilaukset</w:t>
      </w:r>
      <w:bookmarkEnd w:id="13"/>
    </w:p>
    <w:p w14:paraId="77FF86A2" w14:textId="43DA767E" w:rsidR="009D5B2A" w:rsidRDefault="31656BA0" w:rsidP="00AC59F1">
      <w:r>
        <w:t>Samaan tapaan kuin sovelluksen sisäiset tuotteet, tilaukset määritellään Google Play kehittäjäkonsolissa. Kehittäjä voi määritellä tilauksen hinnan, sekä ti</w:t>
      </w:r>
      <w:r w:rsidR="00A935FC">
        <w:t>l</w:t>
      </w:r>
      <w:r w:rsidR="00D15DB3">
        <w:t>auksen rahastuksen tiheyden. (9</w:t>
      </w:r>
      <w:r>
        <w:t>.)</w:t>
      </w:r>
    </w:p>
    <w:p w14:paraId="6498A4D9" w14:textId="2E363448" w:rsidR="00261DB1" w:rsidRDefault="31656BA0" w:rsidP="00AC59F1">
      <w:r>
        <w:t>Ostotapahtuman eteneminen toimii samaan tapa</w:t>
      </w:r>
      <w:r w:rsidR="008E70EC">
        <w:t>an tilausta tehtäessä</w:t>
      </w:r>
      <w:r>
        <w:t xml:space="preserve"> kuin hallinnoituja sovelluksen sisäisiä ostoksia tehtäessä. Ainoa </w:t>
      </w:r>
      <w:r w:rsidR="008E70EC">
        <w:t>ero on, että tilausta tehtäessä</w:t>
      </w:r>
      <w:r>
        <w:t xml:space="preserve"> koodissa on annettava </w:t>
      </w:r>
      <w:proofErr w:type="spellStart"/>
      <w:r>
        <w:t>getBuyIntent</w:t>
      </w:r>
      <w:proofErr w:type="spellEnd"/>
      <w:r>
        <w:t>-metodille tuotteen tyyppi -parametriksi merkkijono ”</w:t>
      </w:r>
      <w:proofErr w:type="spellStart"/>
      <w:r>
        <w:t>subs</w:t>
      </w:r>
      <w:proofErr w:type="spellEnd"/>
      <w:r>
        <w:t xml:space="preserve">” </w:t>
      </w:r>
      <w:r w:rsidR="00B70602">
        <w:t>(</w:t>
      </w:r>
      <w:r w:rsidR="00D15DB3">
        <w:t>13</w:t>
      </w:r>
      <w:r w:rsidR="00B70602">
        <w:t>)</w:t>
      </w:r>
      <w:r>
        <w:t>:</w:t>
      </w:r>
    </w:p>
    <w:p w14:paraId="367C493E" w14:textId="224CCAA3" w:rsidR="00261DB1" w:rsidRPr="004B6F07" w:rsidRDefault="31656BA0" w:rsidP="0026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lastRenderedPageBreak/>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proofErr w:type="gram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w:t>
      </w:r>
      <w:proofErr w:type="gram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com.example.myapp</w:t>
      </w:r>
      <w:proofErr w:type="spell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00261DB1"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18F7BD3A" w14:textId="68673517" w:rsidR="00261DB1" w:rsidRDefault="00261DB1" w:rsidP="0026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CE54283" w14:textId="6A23787B" w:rsidR="00261DB1" w:rsidRDefault="31656BA0" w:rsidP="0026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w:t>
      </w:r>
      <w:r w:rsidR="00B70602">
        <w:t xml:space="preserve">auksia </w:t>
      </w:r>
      <w:proofErr w:type="spellStart"/>
      <w:r w:rsidR="00B70602">
        <w:t>getPurchases</w:t>
      </w:r>
      <w:proofErr w:type="spellEnd"/>
      <w:r w:rsidR="00B70602">
        <w:t>-metodilla (</w:t>
      </w:r>
      <w:r w:rsidR="00D15DB3">
        <w:t>13</w:t>
      </w:r>
      <w:r>
        <w:t>):</w:t>
      </w:r>
    </w:p>
    <w:p w14:paraId="67F8811E" w14:textId="77777777" w:rsidR="00261DB1" w:rsidRPr="00261DB1" w:rsidRDefault="00261DB1" w:rsidP="0026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5730C579" w14:textId="77777777" w:rsidR="00261DB1" w:rsidRPr="003C1487" w:rsidRDefault="31656BA0" w:rsidP="00261DB1">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proofErr w:type="gram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proofErr w:type="gramEnd"/>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com.example.myapp</w:t>
      </w:r>
      <w:proofErr w:type="spell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00261DB1"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458F4508" w14:textId="6C5E68A5" w:rsidR="00261DB1" w:rsidRPr="004B6F07" w:rsidRDefault="00261DB1" w:rsidP="31656BA0">
      <w:pPr>
        <w:spacing w:after="0" w:line="240" w:lineRule="auto"/>
        <w:rPr>
          <w:color w:val="FF0000"/>
          <w:lang w:val="en-US"/>
        </w:rPr>
      </w:pPr>
    </w:p>
    <w:p w14:paraId="25033E82" w14:textId="49B5F47B" w:rsidR="00A2087F" w:rsidRDefault="00A2087F" w:rsidP="00D2264A">
      <w:pPr>
        <w:pStyle w:val="Otsikko2"/>
      </w:pPr>
      <w:bookmarkStart w:id="14" w:name="_Toc449454834"/>
      <w:r>
        <w:t>M</w:t>
      </w:r>
      <w:r w:rsidR="00F614D9">
        <w:t>AINOKSET</w:t>
      </w:r>
      <w:bookmarkEnd w:id="14"/>
    </w:p>
    <w:p w14:paraId="775D529B" w14:textId="4E976828" w:rsidR="31656BA0" w:rsidRDefault="31656BA0" w:rsidP="00D2264A">
      <w:pPr>
        <w:pStyle w:val="Otsikko3"/>
      </w:pPr>
      <w:bookmarkStart w:id="15" w:name="_Toc449454835"/>
      <w:r w:rsidRPr="00BB1235">
        <w:rPr>
          <w:rFonts w:eastAsia="Arial"/>
        </w:rPr>
        <w:t>Käyttöönotto</w:t>
      </w:r>
      <w:bookmarkEnd w:id="15"/>
    </w:p>
    <w:p w14:paraId="726E5537" w14:textId="163022B9" w:rsidR="31656BA0" w:rsidRDefault="31656BA0" w:rsidP="31656BA0">
      <w:proofErr w:type="spellStart"/>
      <w:r>
        <w:t>Admob</w:t>
      </w:r>
      <w:proofErr w:type="spellEnd"/>
      <w:r>
        <w:t xml:space="preserve">-mainokset on helppo lisätä omaan </w:t>
      </w:r>
      <w:proofErr w:type="spellStart"/>
      <w:r>
        <w:t>Android</w:t>
      </w:r>
      <w:proofErr w:type="spellEnd"/>
      <w:r>
        <w:t xml:space="preserve">-sovellukseen. </w:t>
      </w:r>
      <w:proofErr w:type="spellStart"/>
      <w:r>
        <w:t>Build.gradle</w:t>
      </w:r>
      <w:proofErr w:type="spellEnd"/>
      <w:r>
        <w:t xml:space="preserve">-tiedoston </w:t>
      </w:r>
      <w:proofErr w:type="spellStart"/>
      <w:r>
        <w:t>dependencies</w:t>
      </w:r>
      <w:proofErr w:type="spellEnd"/>
      <w:r>
        <w:t>-osioon on lisättävä seuraava</w:t>
      </w:r>
      <w:r w:rsidR="00B70602" w:rsidRPr="00B70602">
        <w:rPr>
          <w:color w:val="FF0000"/>
        </w:rPr>
        <w:t xml:space="preserve"> </w:t>
      </w:r>
      <w:r w:rsidR="00B70602">
        <w:t>(</w:t>
      </w:r>
      <w:r w:rsidR="00D15DB3">
        <w:t>14</w:t>
      </w:r>
      <w:r w:rsidR="00B70602">
        <w:t>)</w:t>
      </w:r>
      <w:r>
        <w:t>:</w:t>
      </w:r>
    </w:p>
    <w:p w14:paraId="4DCFADF2" w14:textId="5F4EAE4E" w:rsidR="31656BA0" w:rsidRPr="004B6F07" w:rsidRDefault="31656BA0">
      <w:pPr>
        <w:rPr>
          <w:lang w:val="en-US"/>
        </w:rPr>
      </w:pPr>
      <w:proofErr w:type="gramStart"/>
      <w:r w:rsidRPr="004B6F07">
        <w:rPr>
          <w:rFonts w:ascii="Consolas" w:eastAsia="Consolas" w:hAnsi="Consolas" w:cs="Consolas"/>
          <w:b/>
          <w:bCs/>
          <w:color w:val="37474F"/>
          <w:lang w:val="en-US"/>
        </w:rPr>
        <w:t>compile</w:t>
      </w:r>
      <w:proofErr w:type="gramEnd"/>
      <w:r w:rsidRPr="004B6F07">
        <w:rPr>
          <w:rFonts w:ascii="Consolas" w:eastAsia="Consolas" w:hAnsi="Consolas" w:cs="Consolas"/>
          <w:b/>
          <w:bCs/>
          <w:color w:val="37474F"/>
          <w:lang w:val="en-US"/>
        </w:rPr>
        <w:t xml:space="preserve"> </w:t>
      </w:r>
      <w:r w:rsidRPr="003C1487">
        <w:rPr>
          <w:rFonts w:ascii="Consolas" w:eastAsia="Consolas" w:hAnsi="Consolas" w:cs="Consolas"/>
          <w:b/>
          <w:bCs/>
          <w:color w:val="00B050"/>
          <w:lang w:val="en-US"/>
        </w:rPr>
        <w:t>'com.google.android.gms:play-services-ads:8.4.0'</w:t>
      </w:r>
    </w:p>
    <w:p w14:paraId="47ED357C" w14:textId="3EA9F522" w:rsidR="31656BA0" w:rsidRDefault="31656BA0">
      <w:r w:rsidRPr="31656BA0">
        <w:rPr>
          <w:rFonts w:eastAsia="Arial" w:cs="Arial"/>
        </w:rPr>
        <w:t xml:space="preserve">Tällöin </w:t>
      </w:r>
      <w:proofErr w:type="spellStart"/>
      <w:r w:rsidRPr="31656BA0">
        <w:rPr>
          <w:rFonts w:eastAsia="Arial" w:cs="Arial"/>
        </w:rPr>
        <w:t>Android</w:t>
      </w:r>
      <w:proofErr w:type="spellEnd"/>
      <w:r w:rsidRPr="31656BA0">
        <w:rPr>
          <w:rFonts w:eastAsia="Arial" w:cs="Arial"/>
        </w:rPr>
        <w:t xml:space="preserve"> </w:t>
      </w:r>
      <w:r w:rsidR="00461695">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sidR="00475348">
        <w:rPr>
          <w:rFonts w:eastAsia="Arial" w:cs="Arial"/>
        </w:rPr>
        <w:t>-</w:t>
      </w:r>
      <w:r w:rsidRPr="31656BA0">
        <w:rPr>
          <w:rFonts w:eastAsia="Arial" w:cs="Arial"/>
        </w:rPr>
        <w:t>kirjastot.</w:t>
      </w:r>
    </w:p>
    <w:p w14:paraId="0CFCAC26" w14:textId="54F81EE9" w:rsidR="31656BA0" w:rsidRDefault="31656BA0" w:rsidP="31656BA0">
      <w:r w:rsidRPr="31656BA0">
        <w:rPr>
          <w:rFonts w:eastAsia="Arial" w:cs="Arial"/>
        </w:rPr>
        <w:t xml:space="preserve">Kehittäjä voi vaikuttaa mainosten sisältöön Google Play </w:t>
      </w:r>
      <w:r w:rsidR="00475348">
        <w:rPr>
          <w:rFonts w:eastAsia="Arial" w:cs="Arial"/>
        </w:rPr>
        <w:t>-</w:t>
      </w:r>
      <w:r w:rsidRPr="31656BA0">
        <w:rPr>
          <w:rFonts w:eastAsia="Arial" w:cs="Arial"/>
        </w:rPr>
        <w:t>kehittäjäkonsolilla</w:t>
      </w:r>
      <w:r w:rsidR="00475348">
        <w:rPr>
          <w:rFonts w:eastAsia="Arial" w:cs="Arial"/>
        </w:rPr>
        <w:t>.</w:t>
      </w:r>
      <w:r w:rsidRPr="31656BA0">
        <w:rPr>
          <w:rFonts w:eastAsia="Arial" w:cs="Arial"/>
        </w:rPr>
        <w:t xml:space="preserve"> </w:t>
      </w:r>
      <w:r w:rsidR="00062AC7">
        <w:rPr>
          <w:rFonts w:eastAsia="Arial" w:cs="Arial"/>
        </w:rPr>
        <w:t>Halutessaan kehittäjä voi suodattaa</w:t>
      </w:r>
      <w:r w:rsidR="00604D19">
        <w:rPr>
          <w:rFonts w:eastAsia="Arial" w:cs="Arial"/>
        </w:rPr>
        <w:t xml:space="preserve"> pois</w:t>
      </w:r>
      <w:r w:rsidR="00062AC7">
        <w:rPr>
          <w:rFonts w:eastAsia="Arial" w:cs="Arial"/>
        </w:rPr>
        <w:t xml:space="preserve"> sovelluksensa mainonnasta </w:t>
      </w:r>
      <w:proofErr w:type="spellStart"/>
      <w:r w:rsidR="00062AC7">
        <w:rPr>
          <w:rFonts w:eastAsia="Arial" w:cs="Arial"/>
        </w:rPr>
        <w:t>tiettyihin</w:t>
      </w:r>
      <w:proofErr w:type="spellEnd"/>
      <w:r w:rsidR="00062AC7">
        <w:rPr>
          <w:rFonts w:eastAsia="Arial" w:cs="Arial"/>
        </w:rPr>
        <w:t xml:space="preserve"> aihealueisiin kuuluvat mainokset</w:t>
      </w:r>
      <w:r w:rsidRPr="31656BA0">
        <w:rPr>
          <w:rFonts w:eastAsia="Arial" w:cs="Arial"/>
        </w:rPr>
        <w:t>. Konsolilla voi myös nähdä tilastoja mainosten kannattavuudesta.</w:t>
      </w:r>
    </w:p>
    <w:p w14:paraId="569FECBD" w14:textId="253B6680" w:rsidR="31656BA0" w:rsidRDefault="31656BA0" w:rsidP="31656BA0"/>
    <w:p w14:paraId="7F89B436" w14:textId="758AF909" w:rsidR="31656BA0" w:rsidRDefault="31656BA0" w:rsidP="00D2264A">
      <w:pPr>
        <w:pStyle w:val="Otsikko3"/>
      </w:pPr>
      <w:bookmarkStart w:id="16" w:name="_Toc449454836"/>
      <w:r w:rsidRPr="31656BA0">
        <w:rPr>
          <w:rFonts w:eastAsia="Arial"/>
        </w:rPr>
        <w:t>Mainosbannerit</w:t>
      </w:r>
      <w:bookmarkEnd w:id="16"/>
    </w:p>
    <w:p w14:paraId="1710AD63" w14:textId="31756074" w:rsidR="31656BA0" w:rsidRPr="0001392B" w:rsidRDefault="31656BA0" w:rsidP="31656BA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r w:rsidR="00475348" w:rsidRPr="00475348">
        <w:rPr>
          <w:rFonts w:eastAsia="Arial" w:cs="Arial"/>
        </w:rPr>
        <w:t>Mainoksiin voidaan</w:t>
      </w:r>
      <w:r w:rsidR="00475348">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sidR="004B1993">
        <w:rPr>
          <w:rFonts w:eastAsia="Arial" w:cs="Arial"/>
          <w:lang w:val="en-GB"/>
        </w:rPr>
        <w:t>viteetin</w:t>
      </w:r>
      <w:proofErr w:type="spellEnd"/>
      <w:r w:rsidR="004B1993">
        <w:rPr>
          <w:rFonts w:eastAsia="Arial" w:cs="Arial"/>
          <w:lang w:val="en-GB"/>
        </w:rPr>
        <w:t xml:space="preserve"> </w:t>
      </w:r>
      <w:proofErr w:type="spellStart"/>
      <w:r w:rsidR="004B1993">
        <w:rPr>
          <w:rFonts w:eastAsia="Arial" w:cs="Arial"/>
          <w:lang w:val="en-GB"/>
        </w:rPr>
        <w:t>onCreate-metodissa</w:t>
      </w:r>
      <w:proofErr w:type="spellEnd"/>
      <w:r w:rsidR="00B70602" w:rsidRPr="0001392B">
        <w:rPr>
          <w:color w:val="FF0000"/>
          <w:lang w:val="en-GB"/>
        </w:rPr>
        <w:t xml:space="preserve"> </w:t>
      </w:r>
      <w:r w:rsidR="00B70602" w:rsidRPr="0001392B">
        <w:rPr>
          <w:lang w:val="en-GB"/>
        </w:rPr>
        <w:t>(</w:t>
      </w:r>
      <w:r w:rsidR="00A935FC" w:rsidRPr="0001392B">
        <w:rPr>
          <w:lang w:val="en-GB"/>
        </w:rPr>
        <w:t>1</w:t>
      </w:r>
      <w:r w:rsidR="00D15DB3">
        <w:rPr>
          <w:lang w:val="en-GB"/>
        </w:rPr>
        <w:t>4</w:t>
      </w:r>
      <w:r w:rsidR="00B70602" w:rsidRPr="0001392B">
        <w:rPr>
          <w:lang w:val="en-GB"/>
        </w:rPr>
        <w:t>)</w:t>
      </w:r>
      <w:r w:rsidRPr="0001392B">
        <w:rPr>
          <w:rFonts w:eastAsia="Arial" w:cs="Arial"/>
          <w:lang w:val="en-GB"/>
        </w:rPr>
        <w:t>.</w:t>
      </w:r>
    </w:p>
    <w:p w14:paraId="61CB8455" w14:textId="77777777" w:rsidR="001515A3" w:rsidRDefault="31656BA0">
      <w:pPr>
        <w:rPr>
          <w:lang w:val="en-US"/>
        </w:rPr>
      </w:pPr>
      <w:proofErr w:type="gramStart"/>
      <w:r w:rsidRPr="004B6F07">
        <w:rPr>
          <w:rFonts w:ascii="Consolas" w:eastAsia="Consolas" w:hAnsi="Consolas" w:cs="Consolas"/>
          <w:color w:val="3B78E7"/>
          <w:lang w:val="en-US"/>
        </w:rPr>
        <w:t>protected</w:t>
      </w:r>
      <w:proofErr w:type="gramEnd"/>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lastRenderedPageBreak/>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151F531C" w14:textId="6DDD6729" w:rsidR="001515A3" w:rsidRPr="001515A3" w:rsidRDefault="31656BA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1FB40334" w14:textId="6F80B944" w:rsidR="31656BA0" w:rsidRDefault="31656BA0" w:rsidP="00D2264A">
      <w:pPr>
        <w:pStyle w:val="Otsikko3"/>
      </w:pPr>
      <w:bookmarkStart w:id="17" w:name="_Toc449454837"/>
      <w:r w:rsidRPr="31656BA0">
        <w:rPr>
          <w:rFonts w:eastAsia="Arial"/>
        </w:rPr>
        <w:t>Koko näytön mainokset</w:t>
      </w:r>
      <w:bookmarkEnd w:id="17"/>
    </w:p>
    <w:p w14:paraId="43C10F8A" w14:textId="7C3585A1" w:rsidR="31656BA0" w:rsidRDefault="31656BA0" w:rsidP="31656BA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sidR="004B1993">
        <w:rPr>
          <w:rFonts w:eastAsia="Arial" w:cs="Arial"/>
        </w:rPr>
        <w:t xml:space="preserve">jä pääsee seuraavaan näkymään. </w:t>
      </w:r>
      <w:r w:rsidR="00D04D31">
        <w:rPr>
          <w:rFonts w:eastAsia="Arial" w:cs="Arial"/>
        </w:rPr>
        <w:t>(</w:t>
      </w:r>
      <w:r w:rsidR="00A935FC">
        <w:rPr>
          <w:rFonts w:eastAsia="Arial" w:cs="Arial"/>
        </w:rPr>
        <w:t>1</w:t>
      </w:r>
      <w:r w:rsidR="00D15DB3">
        <w:rPr>
          <w:rFonts w:eastAsia="Arial" w:cs="Arial"/>
        </w:rPr>
        <w:t>5</w:t>
      </w:r>
      <w:r w:rsidR="00D04D31">
        <w:rPr>
          <w:rFonts w:eastAsia="Arial" w:cs="Arial"/>
        </w:rPr>
        <w:t>.)</w:t>
      </w:r>
    </w:p>
    <w:p w14:paraId="3E52D9D2" w14:textId="7A518257" w:rsidR="31656BA0" w:rsidRDefault="31656BA0" w:rsidP="31656BA0">
      <w:r w:rsidRPr="31656BA0">
        <w:rPr>
          <w:rFonts w:eastAsia="Arial" w:cs="Arial"/>
        </w:rPr>
        <w:t xml:space="preserve">Java-koodissa </w:t>
      </w:r>
      <w:proofErr w:type="spellStart"/>
      <w:r w:rsidRPr="31656BA0">
        <w:rPr>
          <w:rFonts w:eastAsia="Arial" w:cs="Arial"/>
        </w:rPr>
        <w:t>Interstiti</w:t>
      </w:r>
      <w:r w:rsidR="00FF69B0">
        <w:rPr>
          <w:rFonts w:eastAsia="Arial" w:cs="Arial"/>
        </w:rPr>
        <w:t>alAd</w:t>
      </w:r>
      <w:proofErr w:type="spellEnd"/>
      <w:r w:rsidR="00FF69B0">
        <w:rPr>
          <w:rFonts w:eastAsia="Arial" w:cs="Arial"/>
        </w:rPr>
        <w:t xml:space="preserve">-luokassa on </w:t>
      </w:r>
      <w:proofErr w:type="spellStart"/>
      <w:r w:rsidR="00FF69B0">
        <w:rPr>
          <w:rFonts w:eastAsia="Arial" w:cs="Arial"/>
        </w:rPr>
        <w:t>setAdListener</w:t>
      </w:r>
      <w:proofErr w:type="spellEnd"/>
      <w:r w:rsidRPr="31656BA0">
        <w:rPr>
          <w:rFonts w:eastAsia="Arial" w:cs="Arial"/>
        </w:rPr>
        <w:t>-metodi, jolla voidaan määritellä</w:t>
      </w:r>
      <w:r w:rsidR="000929FF">
        <w:rPr>
          <w:rFonts w:eastAsia="Arial" w:cs="Arial"/>
        </w:rPr>
        <w:t>,</w:t>
      </w:r>
      <w:r w:rsidRPr="31656BA0">
        <w:rPr>
          <w:rFonts w:eastAsia="Arial" w:cs="Arial"/>
        </w:rPr>
        <w:t xml:space="preserve"> mitä tapahtuu</w:t>
      </w:r>
      <w:r w:rsidR="000929FF">
        <w:rPr>
          <w:rFonts w:eastAsia="Arial" w:cs="Arial"/>
        </w:rPr>
        <w:t>,</w:t>
      </w:r>
      <w:r w:rsidRPr="31656BA0">
        <w:rPr>
          <w:rFonts w:eastAsia="Arial" w:cs="Arial"/>
        </w:rPr>
        <w:t xml:space="preserve"> kun käyttäjä sulkee mainoksen </w:t>
      </w:r>
      <w:r w:rsidR="000929FF">
        <w:rPr>
          <w:rFonts w:eastAsia="Arial" w:cs="Arial"/>
        </w:rPr>
        <w:t>(</w:t>
      </w:r>
      <w:r w:rsidRPr="31656BA0">
        <w:rPr>
          <w:rFonts w:eastAsia="Arial" w:cs="Arial"/>
        </w:rPr>
        <w:t>esimerkiksi toiseen näkymään siirtyminen</w:t>
      </w:r>
      <w:r w:rsidR="000929FF">
        <w:rPr>
          <w:rFonts w:eastAsia="Arial" w:cs="Arial"/>
        </w:rPr>
        <w:t>)</w:t>
      </w:r>
      <w:r w:rsidR="001013C0">
        <w:rPr>
          <w:rFonts w:eastAsia="Arial" w:cs="Arial"/>
        </w:rPr>
        <w:t xml:space="preserve">. </w:t>
      </w:r>
      <w:proofErr w:type="spellStart"/>
      <w:r w:rsidR="001013C0">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001013C0" w:rsidRPr="00D103C4">
        <w:rPr>
          <w:rFonts w:eastAsia="Arial" w:cs="Arial"/>
        </w:rPr>
        <w:t>kykenee</w:t>
      </w:r>
      <w:r w:rsidR="001013C0">
        <w:rPr>
          <w:rFonts w:eastAsia="Arial" w:cs="Arial"/>
        </w:rPr>
        <w:t xml:space="preserve"> lataamaan</w:t>
      </w:r>
      <w:r w:rsidRPr="31656BA0">
        <w:rPr>
          <w:rFonts w:eastAsia="Arial" w:cs="Arial"/>
        </w:rPr>
        <w:t xml:space="preserve"> taustalla uutta mainosta</w:t>
      </w:r>
      <w:r w:rsidR="001013C0">
        <w:rPr>
          <w:rFonts w:eastAsia="Arial" w:cs="Arial"/>
        </w:rPr>
        <w:t xml:space="preserve"> </w:t>
      </w:r>
      <w:r w:rsidR="001013C0" w:rsidRPr="31656BA0">
        <w:rPr>
          <w:rFonts w:eastAsia="Arial" w:cs="Arial"/>
        </w:rPr>
        <w:t>asynkronisesti</w:t>
      </w:r>
      <w:r w:rsidRPr="31656BA0">
        <w:rPr>
          <w:rFonts w:eastAsia="Arial" w:cs="Arial"/>
        </w:rPr>
        <w:t xml:space="preserve">. Jos mainosta alettaisiin </w:t>
      </w:r>
      <w:r w:rsidR="00F84F83" w:rsidRPr="31656BA0">
        <w:rPr>
          <w:rFonts w:eastAsia="Arial" w:cs="Arial"/>
        </w:rPr>
        <w:t>hakemaan,</w:t>
      </w:r>
      <w:r w:rsidRPr="31656BA0">
        <w:rPr>
          <w:rFonts w:eastAsia="Arial" w:cs="Arial"/>
        </w:rPr>
        <w:t xml:space="preserve"> kun uusi mainos ilmestyy ruut</w:t>
      </w:r>
      <w:bookmarkStart w:id="18" w:name="_GoBack"/>
      <w:bookmarkEnd w:id="18"/>
      <w:r w:rsidRPr="31656BA0">
        <w:rPr>
          <w:rFonts w:eastAsia="Arial" w:cs="Arial"/>
        </w:rPr>
        <w:t xml:space="preserve">uun, käyttäjän täytyisi odottaa sen latautumista. </w:t>
      </w:r>
      <w:r w:rsidR="00D04D31">
        <w:rPr>
          <w:rFonts w:eastAsia="Arial" w:cs="Arial"/>
        </w:rPr>
        <w:t>(</w:t>
      </w:r>
      <w:r w:rsidR="00A935FC">
        <w:rPr>
          <w:rFonts w:eastAsia="Arial" w:cs="Arial"/>
        </w:rPr>
        <w:t>1</w:t>
      </w:r>
      <w:r w:rsidR="00D15DB3">
        <w:rPr>
          <w:rFonts w:eastAsia="Arial" w:cs="Arial"/>
        </w:rPr>
        <w:t>5</w:t>
      </w:r>
      <w:r w:rsidR="00D04D31">
        <w:rPr>
          <w:rFonts w:eastAsia="Arial" w:cs="Arial"/>
        </w:rPr>
        <w:t>.)</w:t>
      </w:r>
    </w:p>
    <w:p w14:paraId="6B88A201" w14:textId="43529B4B" w:rsidR="31656BA0" w:rsidRDefault="31656BA0" w:rsidP="31656BA0"/>
    <w:p w14:paraId="1ABD9375" w14:textId="1861EB64" w:rsidR="00F81AF8" w:rsidRDefault="00F81AF8" w:rsidP="00F81AF8">
      <w:pPr>
        <w:pStyle w:val="Otsikko1"/>
      </w:pPr>
      <w:bookmarkStart w:id="19" w:name="_Toc449454838"/>
      <w:r>
        <w:lastRenderedPageBreak/>
        <w:t>JOHTOPÄÄTÖKSET</w:t>
      </w:r>
      <w:bookmarkEnd w:id="19"/>
    </w:p>
    <w:p w14:paraId="3002A6C8" w14:textId="118E06E7" w:rsidR="00DE6D1E" w:rsidRDefault="31656BA0" w:rsidP="00AC59F1">
      <w:r>
        <w:t>Tämän työn tarkoitus oli arvioida mobiilisovellusmarkkinoita liiketoiminnan kannalta. Kuten liiketoiminnassa aina, liiketoimintasuunnitelma on tehtävä hyvin huolellisesti riskianalyyseineen, ja on harkittava tarkkaan tilastojen avulla kannattaako yritystoimintaan lähteä.</w:t>
      </w:r>
      <w:r w:rsidR="00EF63B0">
        <w:t xml:space="preserve"> </w:t>
      </w:r>
    </w:p>
    <w:p w14:paraId="42E34517" w14:textId="1AA8AFAA" w:rsidR="00DE6D1E" w:rsidRDefault="00D06DE8" w:rsidP="00AC59F1">
      <w:r>
        <w:t xml:space="preserve">Vaikka </w:t>
      </w:r>
      <w:proofErr w:type="spellStart"/>
      <w:r>
        <w:t>Android</w:t>
      </w:r>
      <w:proofErr w:type="spellEnd"/>
      <w:r>
        <w:t xml:space="preserve">-sovellusten kehittäminen on helppoa ja nopeaa, sovelluksen tekeminen yksinään on silti työlästä, ja voi kestää kuukausia tai jopa vuosia. Kuukausittaisen </w:t>
      </w:r>
      <w:r w:rsidR="00EF63B0">
        <w:t>toimeentulon tienaaminen</w:t>
      </w:r>
      <w:r>
        <w:t xml:space="preserve"> </w:t>
      </w:r>
      <w:proofErr w:type="spellStart"/>
      <w:r>
        <w:t>Android</w:t>
      </w:r>
      <w:proofErr w:type="spellEnd"/>
      <w:r>
        <w:t>-sovelluksella</w:t>
      </w:r>
      <w:r w:rsidR="00EF63B0">
        <w:t xml:space="preserve"> ei riitä, sillä kehittäjän </w:t>
      </w:r>
      <w:r>
        <w:t xml:space="preserve">täytyy </w:t>
      </w:r>
      <w:r w:rsidR="00EF63B0">
        <w:t xml:space="preserve">kyetä tienaamaan vuosia kestäneen sovelluskehityksen kulut takaisin. Liiketoimintasuunnitelman ja riskianalyysin laiminlyöminen johtaa kaikin puolin kannattamattomaan yritystoimintaan. </w:t>
      </w:r>
    </w:p>
    <w:p w14:paraId="2528602C" w14:textId="11518ECA" w:rsidR="005F28CB" w:rsidRDefault="006827EA" w:rsidP="00AC59F1">
      <w:r>
        <w:t>Mobiilisovelluskehittäminen on aina suuri riski. 64</w:t>
      </w:r>
      <w:r w:rsidR="009813BF">
        <w:t xml:space="preserve"> </w:t>
      </w:r>
      <w:r>
        <w:t xml:space="preserve">% </w:t>
      </w:r>
      <w:proofErr w:type="spellStart"/>
      <w:r>
        <w:t>Android</w:t>
      </w:r>
      <w:proofErr w:type="spellEnd"/>
      <w:r>
        <w:t>-sovellusten kehittäjistä tienaavat vähemmän kuin 500$ jokaista julkaisemaansa sovellustaan kohden kuukaudessa (</w:t>
      </w:r>
      <w:r w:rsidR="00E84A3D">
        <w:t>1</w:t>
      </w:r>
      <w:r w:rsidR="00D15DB3">
        <w:t>5</w:t>
      </w:r>
      <w:r>
        <w:t xml:space="preserve">). </w:t>
      </w:r>
      <w:r w:rsidR="009813BF">
        <w:t>Yritystoimintaa suunnittelevalle luku voi vaikuttaa lannistavalta.</w:t>
      </w:r>
    </w:p>
    <w:p w14:paraId="3DE39B75" w14:textId="7233190F" w:rsidR="005913A0" w:rsidRDefault="00F52D43" w:rsidP="00AC59F1">
      <w:r>
        <w:t>Tuotetta kehittäessä</w:t>
      </w:r>
      <w:r w:rsidR="006827EA">
        <w:t>, sekä yritystoimintaa aloittaessa,</w:t>
      </w:r>
      <w:r>
        <w:t xml:space="preserve"> yrittäjän on aina muistettava, että riski </w:t>
      </w:r>
      <w:r w:rsidR="006827EA">
        <w:t>on osa yritystoimintaa</w:t>
      </w:r>
      <w:r>
        <w:t>. Jos riskejä ei uskalla ottaa, tuotteesta tulee liian tavanomainen, eivätkä asiakkaat ole kiinnostuneita</w:t>
      </w:r>
      <w:r w:rsidR="005F28CB">
        <w:t xml:space="preserve"> siitä</w:t>
      </w:r>
      <w:r>
        <w:t>.</w:t>
      </w:r>
      <w:r w:rsidR="00D213E2">
        <w:t xml:space="preserve"> </w:t>
      </w:r>
      <w:r w:rsidR="00EB5C15">
        <w:t>Liiketoimintaa voi olla mahdoton ennustaa</w:t>
      </w:r>
      <w:r w:rsidR="005F28CB">
        <w:t>,</w:t>
      </w:r>
      <w:r w:rsidR="00EB5C15">
        <w:t xml:space="preserve"> ja mahdollisuus menestymisestä on aina olemassa.</w:t>
      </w:r>
      <w:r w:rsidR="00D213E2">
        <w:t xml:space="preserve"> </w:t>
      </w:r>
      <w:r w:rsidR="005F28CB">
        <w:t>Jopa t</w:t>
      </w:r>
      <w:r w:rsidR="0017286D">
        <w:t>uo</w:t>
      </w:r>
      <w:r w:rsidR="00EB5C15">
        <w:t>t</w:t>
      </w:r>
      <w:r w:rsidR="0017286D">
        <w:t>t</w:t>
      </w:r>
      <w:r w:rsidR="00EB5C15">
        <w:t>e</w:t>
      </w:r>
      <w:r w:rsidR="0017286D">
        <w:t>e</w:t>
      </w:r>
      <w:r w:rsidR="00EB5C15">
        <w:t>sta,</w:t>
      </w:r>
      <w:r w:rsidR="0017286D">
        <w:t xml:space="preserve"> jonka pitäisi epäonnistua kaikkien laskelmien ja e</w:t>
      </w:r>
      <w:r w:rsidR="009813BF">
        <w:t>n</w:t>
      </w:r>
      <w:r w:rsidR="0017286D">
        <w:t xml:space="preserve">nusteiden mukaan, voi tulla suuri menestys. </w:t>
      </w:r>
    </w:p>
    <w:p w14:paraId="4D2F8FA5" w14:textId="256CC394" w:rsidR="00151110" w:rsidRPr="002778CF" w:rsidRDefault="00151110" w:rsidP="00EF3075">
      <w:pPr>
        <w:pStyle w:val="Otsikko1"/>
        <w:numPr>
          <w:ilvl w:val="0"/>
          <w:numId w:val="0"/>
        </w:numPr>
        <w:ind w:left="432"/>
        <w:rPr>
          <w:lang w:val="en-GB"/>
        </w:rPr>
      </w:pPr>
      <w:bookmarkStart w:id="20" w:name="_Toc449454839"/>
      <w:r w:rsidRPr="002778CF">
        <w:rPr>
          <w:lang w:val="en-GB"/>
        </w:rPr>
        <w:lastRenderedPageBreak/>
        <w:t>LÄH</w:t>
      </w:r>
      <w:r w:rsidR="00F614D9" w:rsidRPr="002778CF">
        <w:rPr>
          <w:lang w:val="en-GB"/>
        </w:rPr>
        <w:t>TEET</w:t>
      </w:r>
      <w:bookmarkEnd w:id="20"/>
    </w:p>
    <w:p w14:paraId="769C4497" w14:textId="10AFC65A" w:rsidR="002778CF" w:rsidRPr="0001392B" w:rsidRDefault="00C0180D" w:rsidP="00C0180D">
      <w:pPr>
        <w:pStyle w:val="Luettelokappale"/>
        <w:numPr>
          <w:ilvl w:val="0"/>
          <w:numId w:val="18"/>
        </w:numPr>
        <w:ind w:left="426"/>
        <w:rPr>
          <w:rFonts w:cs="Arial"/>
        </w:rPr>
      </w:pPr>
      <w:r>
        <w:t xml:space="preserve">van </w:t>
      </w:r>
      <w:proofErr w:type="spellStart"/>
      <w:r>
        <w:t>der</w:t>
      </w:r>
      <w:proofErr w:type="spellEnd"/>
      <w:r>
        <w:t xml:space="preserve"> </w:t>
      </w:r>
      <w:proofErr w:type="spellStart"/>
      <w:r>
        <w:t>Meulen</w:t>
      </w:r>
      <w:proofErr w:type="spellEnd"/>
      <w:r>
        <w:t>, Rob</w:t>
      </w:r>
      <w:r>
        <w:rPr>
          <w:rFonts w:cs="Arial"/>
          <w:lang w:val="en-GB"/>
        </w:rPr>
        <w:t xml:space="preserve"> </w:t>
      </w:r>
      <w:r w:rsidRPr="0001392B">
        <w:rPr>
          <w:rFonts w:cs="Arial"/>
          <w:lang w:val="en-GB"/>
        </w:rPr>
        <w:t>—</w:t>
      </w:r>
      <w:r>
        <w:rPr>
          <w:rFonts w:cs="Arial"/>
          <w:lang w:val="en-GB"/>
        </w:rPr>
        <w:t xml:space="preserve"> Rivera, Janessa </w:t>
      </w:r>
      <w:r w:rsidR="00A47E56">
        <w:rPr>
          <w:rFonts w:cs="Arial"/>
          <w:lang w:val="en-GB"/>
        </w:rPr>
        <w:t>2015</w:t>
      </w:r>
      <w:r w:rsidR="002778CF" w:rsidRPr="0001392B">
        <w:rPr>
          <w:rFonts w:cs="Arial"/>
          <w:lang w:val="en-GB"/>
        </w:rPr>
        <w:t xml:space="preserve">. </w:t>
      </w:r>
      <w:r w:rsidR="00A47E56" w:rsidRPr="00A47E56">
        <w:rPr>
          <w:rFonts w:cs="Arial"/>
          <w:lang w:val="en-GB"/>
        </w:rPr>
        <w:t>Gartner Says Worldwide Smartphone Sales Recorded Slowest Growth Rate Since</w:t>
      </w:r>
      <w:r>
        <w:rPr>
          <w:rFonts w:cs="Arial"/>
          <w:lang w:val="en-GB"/>
        </w:rPr>
        <w:t xml:space="preserve">. </w:t>
      </w:r>
      <w:r w:rsidRPr="00C0180D">
        <w:rPr>
          <w:rFonts w:cs="Arial"/>
          <w:lang w:val="en-GB"/>
        </w:rPr>
        <w:t>Gartner, Inc</w:t>
      </w:r>
      <w:r>
        <w:rPr>
          <w:rFonts w:cs="Arial"/>
          <w:lang w:val="en-GB"/>
        </w:rPr>
        <w:t>.</w:t>
      </w:r>
      <w:r w:rsidR="00A47E56" w:rsidRPr="00A47E56">
        <w:rPr>
          <w:rFonts w:cs="Arial"/>
          <w:lang w:val="en-GB"/>
        </w:rPr>
        <w:t xml:space="preserve"> </w:t>
      </w:r>
      <w:r w:rsidR="002778CF" w:rsidRPr="0001392B">
        <w:rPr>
          <w:rFonts w:cs="Arial"/>
        </w:rPr>
        <w:t xml:space="preserve">Saatavissa: </w:t>
      </w:r>
      <w:hyperlink r:id="rId14" w:history="1">
        <w:r w:rsidR="00A47E56" w:rsidRPr="00B46A32">
          <w:rPr>
            <w:rStyle w:val="Hyperlinkki"/>
          </w:rPr>
          <w:t>http://www.gartner.com/newsroom/id/3115517</w:t>
        </w:r>
      </w:hyperlink>
      <w:r w:rsidR="00A47E56">
        <w:t xml:space="preserve"> </w:t>
      </w:r>
      <w:r w:rsidR="002778CF" w:rsidRPr="0001392B">
        <w:rPr>
          <w:rFonts w:cs="Arial"/>
        </w:rPr>
        <w:t>Hakupäivä: 1</w:t>
      </w:r>
      <w:r w:rsidR="00A47E56">
        <w:rPr>
          <w:rFonts w:cs="Arial"/>
        </w:rPr>
        <w:t>8</w:t>
      </w:r>
      <w:r w:rsidR="002778CF" w:rsidRPr="0001392B">
        <w:rPr>
          <w:rFonts w:cs="Arial"/>
        </w:rPr>
        <w:t>.4.2016</w:t>
      </w:r>
    </w:p>
    <w:p w14:paraId="64004698" w14:textId="26650DA8" w:rsidR="002778CF" w:rsidRPr="0001392B" w:rsidRDefault="002778CF" w:rsidP="004B1993">
      <w:pPr>
        <w:pStyle w:val="Luettelokappale"/>
        <w:numPr>
          <w:ilvl w:val="0"/>
          <w:numId w:val="18"/>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15" w:history="1">
        <w:r w:rsidR="00ED6D2C" w:rsidRPr="00B46A32">
          <w:rPr>
            <w:rStyle w:val="Hyperlinkki"/>
            <w:rFonts w:cs="Arial"/>
            <w:lang w:val="en-GB"/>
          </w:rPr>
          <w:t>http://developer.android.com/distribute/monetize/index.html</w:t>
        </w:r>
      </w:hyperlink>
      <w:r w:rsidR="00ED6D2C">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79A12B3A" w14:textId="44C22341" w:rsidR="002778CF" w:rsidRPr="0001392B" w:rsidRDefault="002778CF" w:rsidP="004B1993">
      <w:pPr>
        <w:pStyle w:val="Luettelokappale"/>
        <w:numPr>
          <w:ilvl w:val="0"/>
          <w:numId w:val="18"/>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w:t>
      </w:r>
      <w:proofErr w:type="spellStart"/>
      <w:r w:rsidRPr="0001392B">
        <w:rPr>
          <w:rFonts w:cs="Arial"/>
          <w:lang w:val="en-GB"/>
        </w:rPr>
        <w:t>Sofie</w:t>
      </w:r>
      <w:proofErr w:type="spellEnd"/>
      <w:r w:rsidRPr="0001392B">
        <w:rPr>
          <w:rFonts w:cs="Arial"/>
          <w:lang w:val="en-GB"/>
        </w:rPr>
        <w:t xml:space="preserv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sidR="00755FF1">
        <w:rPr>
          <w:rFonts w:cs="Arial"/>
          <w:lang w:val="en-GB"/>
        </w:rPr>
        <w:t>ewpoint. 16th International Conference on Intel</w:t>
      </w:r>
      <w:r w:rsidRPr="0001392B">
        <w:rPr>
          <w:rFonts w:cs="Arial"/>
          <w:lang w:val="en-GB"/>
        </w:rPr>
        <w:t xml:space="preserve">ligence in Next Generation Networks. </w:t>
      </w:r>
      <w:r w:rsidRPr="0001392B">
        <w:rPr>
          <w:rFonts w:cs="Arial"/>
        </w:rPr>
        <w:t xml:space="preserve">Saatavissa: IEEE </w:t>
      </w:r>
      <w:proofErr w:type="spellStart"/>
      <w:r w:rsidRPr="0001392B">
        <w:rPr>
          <w:rFonts w:cs="Arial"/>
        </w:rPr>
        <w:t>Explore</w:t>
      </w:r>
      <w:proofErr w:type="spellEnd"/>
      <w:r w:rsidRPr="0001392B">
        <w:rPr>
          <w:rFonts w:cs="Arial"/>
        </w:rPr>
        <w:t xml:space="preserve"> -tietokanta (vaatii käyttöoikeuden). Hakupäivä 12.2.2016.</w:t>
      </w:r>
    </w:p>
    <w:p w14:paraId="3704537F" w14:textId="747FA9CC" w:rsidR="002778CF" w:rsidRPr="0001392B" w:rsidRDefault="005F28CB" w:rsidP="004B1993">
      <w:pPr>
        <w:pStyle w:val="Luettelokappale"/>
        <w:numPr>
          <w:ilvl w:val="0"/>
          <w:numId w:val="18"/>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w:t>
      </w:r>
      <w:r w:rsidR="00872D9C" w:rsidRPr="0001392B">
        <w:rPr>
          <w:rFonts w:cs="Arial"/>
          <w:lang w:val="en-GB"/>
        </w:rPr>
        <w:t xml:space="preserve"> </w:t>
      </w:r>
      <w:r w:rsidR="00872D9C" w:rsidRPr="0001392B">
        <w:rPr>
          <w:rFonts w:cs="Arial"/>
        </w:rPr>
        <w:t xml:space="preserve">Google </w:t>
      </w:r>
      <w:proofErr w:type="spellStart"/>
      <w:r w:rsidR="00872D9C" w:rsidRPr="0001392B">
        <w:rPr>
          <w:rFonts w:cs="Arial"/>
        </w:rPr>
        <w:t>Developers</w:t>
      </w:r>
      <w:proofErr w:type="spellEnd"/>
      <w:r w:rsidR="00872D9C" w:rsidRPr="0001392B">
        <w:rPr>
          <w:rFonts w:cs="Arial"/>
        </w:rPr>
        <w:t>. 2016.</w:t>
      </w:r>
      <w:r w:rsidRPr="0001392B">
        <w:rPr>
          <w:rFonts w:cs="Arial"/>
        </w:rPr>
        <w:t xml:space="preserve"> Saatavissa: </w:t>
      </w:r>
      <w:hyperlink r:id="rId16" w:history="1">
        <w:r w:rsidRPr="0001392B">
          <w:rPr>
            <w:rStyle w:val="Hyperlinkki"/>
            <w:rFonts w:cs="Arial"/>
          </w:rPr>
          <w:t>https://developers.google.com/admob/android/existing-app</w:t>
        </w:r>
      </w:hyperlink>
      <w:r w:rsidRPr="0001392B">
        <w:rPr>
          <w:rFonts w:cs="Arial"/>
        </w:rPr>
        <w:t xml:space="preserve"> Hakupäivä: 16.4.2016</w:t>
      </w:r>
    </w:p>
    <w:p w14:paraId="3C03F9B1" w14:textId="03B5FEF4" w:rsidR="002778CF" w:rsidRPr="0001392B" w:rsidRDefault="00E1356D" w:rsidP="004B1993">
      <w:pPr>
        <w:pStyle w:val="Luettelokappale"/>
        <w:numPr>
          <w:ilvl w:val="0"/>
          <w:numId w:val="18"/>
        </w:numPr>
        <w:ind w:left="426" w:hanging="426"/>
        <w:rPr>
          <w:rFonts w:cs="Arial"/>
          <w:lang w:val="en-GB"/>
        </w:rPr>
      </w:pPr>
      <w:r w:rsidRPr="0001392B">
        <w:rPr>
          <w:rFonts w:cs="Arial"/>
          <w:lang w:val="en-GB"/>
        </w:rPr>
        <w:t xml:space="preserve">Chaffey, Dave </w:t>
      </w:r>
      <w:r w:rsidR="00F12E38" w:rsidRPr="0001392B">
        <w:rPr>
          <w:rFonts w:cs="Arial"/>
          <w:lang w:val="en-GB"/>
        </w:rPr>
        <w:t>2006</w:t>
      </w:r>
      <w:r w:rsidRPr="0001392B">
        <w:rPr>
          <w:rFonts w:cs="Arial"/>
          <w:lang w:val="en-GB"/>
        </w:rPr>
        <w:t xml:space="preserve"> — Internet Marketing: Strategy, Implementation and Practice</w:t>
      </w:r>
      <w:r w:rsidR="0015214B" w:rsidRPr="0001392B">
        <w:rPr>
          <w:rFonts w:cs="Arial"/>
          <w:lang w:val="en-GB"/>
        </w:rPr>
        <w:t>.</w:t>
      </w:r>
      <w:r w:rsidR="00B36E78" w:rsidRPr="0001392B">
        <w:rPr>
          <w:rFonts w:cs="Arial"/>
          <w:lang w:val="en-GB"/>
        </w:rPr>
        <w:t xml:space="preserve"> </w:t>
      </w:r>
      <w:proofErr w:type="spellStart"/>
      <w:r w:rsidR="00B36E78" w:rsidRPr="0001392B">
        <w:rPr>
          <w:rFonts w:cs="Arial"/>
        </w:rPr>
        <w:t>Harlow</w:t>
      </w:r>
      <w:proofErr w:type="spellEnd"/>
      <w:r w:rsidR="00B36E78" w:rsidRPr="0001392B">
        <w:rPr>
          <w:rFonts w:cs="Arial"/>
        </w:rPr>
        <w:t>:</w:t>
      </w:r>
      <w:r w:rsidR="0015214B" w:rsidRPr="0001392B">
        <w:rPr>
          <w:rFonts w:cs="Arial"/>
        </w:rPr>
        <w:t xml:space="preserve"> </w:t>
      </w:r>
      <w:proofErr w:type="spellStart"/>
      <w:r w:rsidR="0015214B" w:rsidRPr="0001392B">
        <w:rPr>
          <w:rFonts w:cs="Arial"/>
        </w:rPr>
        <w:t>Pearson</w:t>
      </w:r>
      <w:proofErr w:type="spellEnd"/>
      <w:r w:rsidR="0015214B" w:rsidRPr="0001392B">
        <w:rPr>
          <w:rFonts w:cs="Arial"/>
        </w:rPr>
        <w:t xml:space="preserve"> </w:t>
      </w:r>
      <w:proofErr w:type="spellStart"/>
      <w:r w:rsidR="0015214B" w:rsidRPr="0001392B">
        <w:rPr>
          <w:rFonts w:cs="Arial"/>
        </w:rPr>
        <w:t>Education</w:t>
      </w:r>
      <w:proofErr w:type="spellEnd"/>
      <w:r w:rsidR="0015214B" w:rsidRPr="0001392B">
        <w:rPr>
          <w:rFonts w:cs="Arial"/>
        </w:rPr>
        <w:t xml:space="preserve"> Limited</w:t>
      </w:r>
      <w:r w:rsidR="0071464C" w:rsidRPr="0001392B">
        <w:rPr>
          <w:rFonts w:cs="Arial"/>
        </w:rPr>
        <w:t xml:space="preserve">. </w:t>
      </w:r>
      <w:proofErr w:type="gramStart"/>
      <w:r w:rsidR="0071464C" w:rsidRPr="0001392B">
        <w:rPr>
          <w:rFonts w:cs="Arial"/>
        </w:rPr>
        <w:t xml:space="preserve">Saatavissa: </w:t>
      </w:r>
      <w:hyperlink r:id="rId17" w:history="1">
        <w:r w:rsidR="0071464C" w:rsidRPr="0001392B">
          <w:rPr>
            <w:rStyle w:val="Hyperlinkki"/>
            <w:rFonts w:cs="Arial"/>
          </w:rPr>
          <w:t>https://books.google.fi/books?id=G9smMWZ-DWgC</w:t>
        </w:r>
      </w:hyperlink>
      <w:r w:rsidR="0071464C" w:rsidRPr="0001392B">
        <w:rPr>
          <w:rFonts w:cs="Arial"/>
        </w:rPr>
        <w:t xml:space="preserve"> (rajoitettu lukuoikeus).</w:t>
      </w:r>
      <w:proofErr w:type="gramEnd"/>
      <w:r w:rsidR="0071464C" w:rsidRPr="0001392B">
        <w:rPr>
          <w:rFonts w:cs="Arial"/>
        </w:rPr>
        <w:t xml:space="preserve"> </w:t>
      </w:r>
      <w:proofErr w:type="spellStart"/>
      <w:r w:rsidR="0071464C" w:rsidRPr="0001392B">
        <w:rPr>
          <w:rFonts w:cs="Arial"/>
          <w:lang w:val="en-GB"/>
        </w:rPr>
        <w:t>Hakupäivä</w:t>
      </w:r>
      <w:proofErr w:type="spellEnd"/>
      <w:r w:rsidR="00ED6D2C">
        <w:rPr>
          <w:rFonts w:cs="Arial"/>
          <w:lang w:val="en-GB"/>
        </w:rPr>
        <w:t>:</w:t>
      </w:r>
      <w:r w:rsidR="0071464C" w:rsidRPr="0001392B">
        <w:rPr>
          <w:rFonts w:cs="Arial"/>
          <w:lang w:val="en-GB"/>
        </w:rPr>
        <w:t xml:space="preserve"> 16.4.2016</w:t>
      </w:r>
    </w:p>
    <w:p w14:paraId="7F8ECADF" w14:textId="45921FF3" w:rsidR="002778CF" w:rsidRPr="0001392B" w:rsidRDefault="00BC0173" w:rsidP="004B1993">
      <w:pPr>
        <w:pStyle w:val="Luettelokappale"/>
        <w:numPr>
          <w:ilvl w:val="0"/>
          <w:numId w:val="18"/>
        </w:numPr>
        <w:ind w:left="426" w:hanging="426"/>
        <w:rPr>
          <w:rFonts w:cs="Arial"/>
          <w:lang w:val="en-GB"/>
        </w:rPr>
      </w:pPr>
      <w:r w:rsidRPr="0001392B">
        <w:rPr>
          <w:rFonts w:cs="Arial"/>
          <w:lang w:val="en-GB"/>
        </w:rPr>
        <w:t xml:space="preserve">Why </w:t>
      </w:r>
      <w:proofErr w:type="spellStart"/>
      <w:r w:rsidRPr="0001392B">
        <w:rPr>
          <w:rFonts w:cs="Arial"/>
          <w:lang w:val="en-GB"/>
        </w:rPr>
        <w:t>AdMob</w:t>
      </w:r>
      <w:proofErr w:type="spell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18"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sidR="00ED6D2C">
        <w:rPr>
          <w:rFonts w:cs="Arial"/>
          <w:lang w:val="en-GB"/>
        </w:rPr>
        <w:t>:</w:t>
      </w:r>
      <w:r w:rsidRPr="0001392B">
        <w:rPr>
          <w:rFonts w:cs="Arial"/>
          <w:lang w:val="en-GB"/>
        </w:rPr>
        <w:t xml:space="preserve"> 16.4.2016</w:t>
      </w:r>
    </w:p>
    <w:p w14:paraId="2409C978" w14:textId="19F7BE97" w:rsidR="002778CF" w:rsidRPr="0001392B" w:rsidRDefault="002778CF" w:rsidP="004B1993">
      <w:pPr>
        <w:pStyle w:val="Luettelokappale"/>
        <w:numPr>
          <w:ilvl w:val="0"/>
          <w:numId w:val="18"/>
        </w:numPr>
        <w:ind w:left="426" w:hanging="426"/>
        <w:rPr>
          <w:rFonts w:cs="Arial"/>
        </w:rPr>
      </w:pPr>
      <w:r w:rsidRPr="0001392B">
        <w:rPr>
          <w:rFonts w:cs="Arial"/>
          <w:lang w:val="en-GB"/>
        </w:rPr>
        <w:t xml:space="preserve">Android platform/API version distribution, Android Studio 1.5. </w:t>
      </w:r>
      <w:r w:rsidR="004116BF" w:rsidRPr="0001392B">
        <w:rPr>
          <w:rFonts w:cs="Arial"/>
        </w:rPr>
        <w:t>Saatavis</w:t>
      </w:r>
      <w:r w:rsidRPr="0001392B">
        <w:rPr>
          <w:rFonts w:cs="Arial"/>
        </w:rPr>
        <w:t xml:space="preserve">sa: </w:t>
      </w:r>
      <w:hyperlink r:id="rId19" w:history="1">
        <w:r w:rsidR="00BC0173" w:rsidRPr="0001392B">
          <w:rPr>
            <w:rStyle w:val="Hyperlinkki"/>
            <w:rFonts w:cs="Arial"/>
          </w:rPr>
          <w:t>http://developer.android.com/sdk/index.html</w:t>
        </w:r>
      </w:hyperlink>
      <w:r w:rsidR="00BC0173" w:rsidRPr="0001392B">
        <w:rPr>
          <w:rFonts w:cs="Arial"/>
        </w:rPr>
        <w:t xml:space="preserve"> </w:t>
      </w:r>
      <w:r w:rsidRPr="0001392B">
        <w:rPr>
          <w:rFonts w:cs="Arial"/>
        </w:rPr>
        <w:t xml:space="preserve">Hakupäivä: 19.3.2016. </w:t>
      </w:r>
    </w:p>
    <w:p w14:paraId="2682CF32" w14:textId="709F004D" w:rsidR="002778CF" w:rsidRPr="0001392B" w:rsidRDefault="00BC0173" w:rsidP="004B1993">
      <w:pPr>
        <w:pStyle w:val="Luettelokappale"/>
        <w:numPr>
          <w:ilvl w:val="0"/>
          <w:numId w:val="18"/>
        </w:numPr>
        <w:ind w:left="426" w:hanging="426"/>
        <w:rPr>
          <w:rFonts w:cs="Arial"/>
          <w:lang w:val="en-GB"/>
        </w:rPr>
      </w:pPr>
      <w:r w:rsidRPr="0001392B">
        <w:rPr>
          <w:rFonts w:cs="Arial"/>
          <w:lang w:val="en-GB"/>
        </w:rPr>
        <w:t>Launch Checklist</w:t>
      </w:r>
      <w:r w:rsidR="0001392B" w:rsidRPr="0001392B">
        <w:rPr>
          <w:rFonts w:cs="Arial"/>
          <w:lang w:val="en-GB"/>
        </w:rPr>
        <w:t>. Android Developers.</w:t>
      </w:r>
      <w:r w:rsidR="004116BF" w:rsidRPr="0001392B">
        <w:rPr>
          <w:rFonts w:cs="Arial"/>
          <w:lang w:val="en-GB"/>
        </w:rPr>
        <w:t xml:space="preserve"> </w:t>
      </w:r>
      <w:proofErr w:type="spellStart"/>
      <w:r w:rsidR="004116BF" w:rsidRPr="0001392B">
        <w:rPr>
          <w:rFonts w:cs="Arial"/>
          <w:lang w:val="en-GB"/>
        </w:rPr>
        <w:t>Saatavissa</w:t>
      </w:r>
      <w:proofErr w:type="spellEnd"/>
      <w:r w:rsidR="004116BF" w:rsidRPr="0001392B">
        <w:rPr>
          <w:rFonts w:cs="Arial"/>
          <w:lang w:val="en-GB"/>
        </w:rPr>
        <w:t>:</w:t>
      </w:r>
      <w:r w:rsidRPr="0001392B">
        <w:rPr>
          <w:rFonts w:cs="Arial"/>
          <w:lang w:val="en-GB"/>
        </w:rPr>
        <w:t xml:space="preserve"> </w:t>
      </w:r>
      <w:hyperlink r:id="rId20" w:history="1">
        <w:r w:rsidR="004116BF" w:rsidRPr="0001392B">
          <w:rPr>
            <w:rStyle w:val="Hyperlinkki"/>
            <w:rFonts w:cs="Arial"/>
            <w:lang w:val="en-GB"/>
          </w:rPr>
          <w:t>http://developer.android.com/distribute/tools/launch-checklist.html</w:t>
        </w:r>
      </w:hyperlink>
      <w:r w:rsidR="004116BF" w:rsidRPr="0001392B">
        <w:rPr>
          <w:rFonts w:cs="Arial"/>
          <w:lang w:val="en-GB"/>
        </w:rPr>
        <w:t xml:space="preserve"> </w:t>
      </w:r>
      <w:proofErr w:type="spellStart"/>
      <w:r w:rsidR="004116BF" w:rsidRPr="0001392B">
        <w:rPr>
          <w:rFonts w:cs="Arial"/>
          <w:lang w:val="en-GB"/>
        </w:rPr>
        <w:t>Hakupäivä</w:t>
      </w:r>
      <w:proofErr w:type="spellEnd"/>
      <w:r w:rsidR="004116BF" w:rsidRPr="0001392B">
        <w:rPr>
          <w:rFonts w:cs="Arial"/>
          <w:lang w:val="en-GB"/>
        </w:rPr>
        <w:t>: 19.3.2016.</w:t>
      </w:r>
    </w:p>
    <w:p w14:paraId="03537966" w14:textId="3E4D5B09" w:rsidR="002778CF" w:rsidRPr="0001392B" w:rsidRDefault="004116BF" w:rsidP="004B1993">
      <w:pPr>
        <w:pStyle w:val="Luettelokappale"/>
        <w:numPr>
          <w:ilvl w:val="0"/>
          <w:numId w:val="18"/>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1"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3464F56D" w14:textId="2FEBA63C" w:rsidR="002778CF" w:rsidRPr="0001392B" w:rsidRDefault="00943045" w:rsidP="004B1993">
      <w:pPr>
        <w:pStyle w:val="Luettelokappale"/>
        <w:numPr>
          <w:ilvl w:val="0"/>
          <w:numId w:val="18"/>
        </w:numPr>
        <w:ind w:left="426" w:hanging="426"/>
        <w:rPr>
          <w:rFonts w:cs="Arial"/>
        </w:rPr>
      </w:pPr>
      <w:r w:rsidRPr="0001392B">
        <w:rPr>
          <w:rFonts w:cs="Arial"/>
          <w:lang w:val="en-GB"/>
        </w:rPr>
        <w:t>Program Membership Details, Apple Developer Program</w:t>
      </w:r>
      <w:r w:rsidR="00A42F5F" w:rsidRPr="0001392B">
        <w:rPr>
          <w:rFonts w:cs="Arial"/>
          <w:lang w:val="en-GB"/>
        </w:rPr>
        <w:t xml:space="preserve">. </w:t>
      </w:r>
      <w:r w:rsidR="00A42F5F" w:rsidRPr="0001392B">
        <w:rPr>
          <w:rFonts w:cs="Arial"/>
        </w:rPr>
        <w:t>Saatavissa:</w:t>
      </w:r>
      <w:r w:rsidRPr="0001392B">
        <w:rPr>
          <w:rFonts w:cs="Arial"/>
        </w:rPr>
        <w:t xml:space="preserve"> </w:t>
      </w:r>
      <w:hyperlink r:id="rId22" w:history="1">
        <w:r w:rsidRPr="0001392B">
          <w:rPr>
            <w:rStyle w:val="Hyperlinkki"/>
            <w:rFonts w:cs="Arial"/>
          </w:rPr>
          <w:t>https://developer.apple.com/programs/whats-included</w:t>
        </w:r>
      </w:hyperlink>
      <w:r w:rsidRPr="0001392B">
        <w:rPr>
          <w:rFonts w:cs="Arial"/>
        </w:rPr>
        <w:t xml:space="preserve"> Hakupäivä 16.4.2016</w:t>
      </w:r>
    </w:p>
    <w:p w14:paraId="2028395C" w14:textId="47AB3117" w:rsidR="002778CF" w:rsidRPr="0001392B" w:rsidRDefault="005639DF" w:rsidP="004B1993">
      <w:pPr>
        <w:pStyle w:val="Luettelokappale"/>
        <w:numPr>
          <w:ilvl w:val="0"/>
          <w:numId w:val="18"/>
        </w:numPr>
        <w:ind w:left="426" w:hanging="426"/>
        <w:rPr>
          <w:rFonts w:cs="Arial"/>
          <w:lang w:val="en-GB"/>
        </w:rPr>
      </w:pPr>
      <w:r w:rsidRPr="0001392B">
        <w:rPr>
          <w:rFonts w:cs="Arial"/>
          <w:lang w:val="en-GB"/>
        </w:rPr>
        <w:lastRenderedPageBreak/>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2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422D31F9" w14:textId="4249A321" w:rsidR="002778CF" w:rsidRPr="0001392B" w:rsidRDefault="007A2D11" w:rsidP="004B1993">
      <w:pPr>
        <w:pStyle w:val="Luettelokappale"/>
        <w:numPr>
          <w:ilvl w:val="0"/>
          <w:numId w:val="18"/>
        </w:numPr>
        <w:ind w:left="426" w:hanging="426"/>
        <w:rPr>
          <w:rFonts w:cs="Arial"/>
        </w:rPr>
      </w:pPr>
      <w:r w:rsidRPr="0001392B">
        <w:rPr>
          <w:rFonts w:cs="Arial"/>
          <w:lang w:val="en-GB"/>
        </w:rPr>
        <w:t xml:space="preserve">In-app Billing. </w:t>
      </w:r>
      <w:r w:rsidR="005639DF" w:rsidRPr="0001392B">
        <w:rPr>
          <w:rFonts w:cs="Arial"/>
          <w:lang w:val="en-GB"/>
        </w:rPr>
        <w:t xml:space="preserve">Android developers. </w:t>
      </w:r>
      <w:r w:rsidR="005639DF" w:rsidRPr="0001392B">
        <w:rPr>
          <w:rFonts w:cs="Arial"/>
        </w:rPr>
        <w:t xml:space="preserve">Saatavissa: </w:t>
      </w:r>
      <w:hyperlink r:id="rId24" w:history="1">
        <w:r w:rsidR="005639DF" w:rsidRPr="0001392B">
          <w:rPr>
            <w:rStyle w:val="Hyperlinkki"/>
            <w:rFonts w:cs="Arial"/>
          </w:rPr>
          <w:t>http://developer.android.com/google/play/billing/index.</w:t>
        </w:r>
        <w:proofErr w:type="gramStart"/>
        <w:r w:rsidR="005639DF" w:rsidRPr="0001392B">
          <w:rPr>
            <w:rStyle w:val="Hyperlinkki"/>
            <w:rFonts w:cs="Arial"/>
          </w:rPr>
          <w:t>html</w:t>
        </w:r>
      </w:hyperlink>
      <w:r w:rsidR="005639DF" w:rsidRPr="0001392B">
        <w:rPr>
          <w:rFonts w:cs="Arial"/>
        </w:rPr>
        <w:t xml:space="preserve"> </w:t>
      </w:r>
      <w:r w:rsidR="002778CF" w:rsidRPr="0001392B">
        <w:rPr>
          <w:rFonts w:cs="Arial"/>
        </w:rPr>
        <w:t xml:space="preserve"> </w:t>
      </w:r>
      <w:r w:rsidR="005639DF" w:rsidRPr="0001392B">
        <w:rPr>
          <w:rFonts w:cs="Arial"/>
        </w:rPr>
        <w:t>Hakupäivä</w:t>
      </w:r>
      <w:proofErr w:type="gramEnd"/>
      <w:r w:rsidR="005639DF" w:rsidRPr="0001392B">
        <w:rPr>
          <w:rFonts w:cs="Arial"/>
        </w:rPr>
        <w:t xml:space="preserve"> 16.4.2016</w:t>
      </w:r>
    </w:p>
    <w:p w14:paraId="5AE2F619" w14:textId="459D97A6" w:rsidR="002778CF" w:rsidRPr="0001392B" w:rsidRDefault="007A2D11" w:rsidP="004B1993">
      <w:pPr>
        <w:pStyle w:val="Luettelokappale"/>
        <w:numPr>
          <w:ilvl w:val="0"/>
          <w:numId w:val="18"/>
        </w:numPr>
        <w:ind w:left="426" w:hanging="426"/>
        <w:rPr>
          <w:rFonts w:cs="Arial"/>
        </w:rPr>
      </w:pPr>
      <w:r w:rsidRPr="0001392B">
        <w:rPr>
          <w:rFonts w:cs="Arial"/>
          <w:lang w:val="en-GB"/>
        </w:rPr>
        <w:t xml:space="preserve">In-app Billing API. </w:t>
      </w:r>
      <w:r w:rsidR="005639DF" w:rsidRPr="0001392B">
        <w:rPr>
          <w:rFonts w:cs="Arial"/>
          <w:lang w:val="en-GB"/>
        </w:rPr>
        <w:t xml:space="preserve">Android developers. </w:t>
      </w:r>
      <w:proofErr w:type="gramStart"/>
      <w:r w:rsidR="005639DF" w:rsidRPr="0001392B">
        <w:rPr>
          <w:rFonts w:cs="Arial"/>
        </w:rPr>
        <w:t xml:space="preserve">Saatavissa:  </w:t>
      </w:r>
      <w:r w:rsidR="00882F6D">
        <w:fldChar w:fldCharType="begin"/>
      </w:r>
      <w:proofErr w:type="gramEnd"/>
      <w:r w:rsidR="00882F6D">
        <w:instrText xml:space="preserve"> HYPERLINK "http://developer.android.com/google/play/billing/api.html" </w:instrText>
      </w:r>
      <w:r w:rsidR="00882F6D">
        <w:fldChar w:fldCharType="separate"/>
      </w:r>
      <w:r w:rsidR="005639DF" w:rsidRPr="0001392B">
        <w:rPr>
          <w:rStyle w:val="Hyperlinkki"/>
          <w:rFonts w:cs="Arial"/>
        </w:rPr>
        <w:t>http://developer.android.com/google/play/billing/api.html</w:t>
      </w:r>
      <w:r w:rsidR="00882F6D">
        <w:rPr>
          <w:rStyle w:val="Hyperlinkki"/>
          <w:rFonts w:cs="Arial"/>
        </w:rPr>
        <w:fldChar w:fldCharType="end"/>
      </w:r>
      <w:r w:rsidR="005639DF" w:rsidRPr="0001392B">
        <w:rPr>
          <w:rFonts w:cs="Arial"/>
        </w:rPr>
        <w:t xml:space="preserve"> Hakupäivä 16.4.2016</w:t>
      </w:r>
    </w:p>
    <w:p w14:paraId="5007F25A" w14:textId="47CD2B7B" w:rsidR="002778CF" w:rsidRPr="0001392B" w:rsidRDefault="007A2D11" w:rsidP="004B1993">
      <w:pPr>
        <w:pStyle w:val="Luettelokappale"/>
        <w:numPr>
          <w:ilvl w:val="0"/>
          <w:numId w:val="18"/>
        </w:numPr>
        <w:ind w:left="426" w:hanging="426"/>
        <w:rPr>
          <w:rFonts w:cs="Arial"/>
        </w:rPr>
      </w:pPr>
      <w:r w:rsidRPr="0001392B">
        <w:rPr>
          <w:rFonts w:cs="Arial"/>
          <w:lang w:val="en-GB"/>
        </w:rPr>
        <w:t xml:space="preserve">Get Started in Android Studio. </w:t>
      </w:r>
      <w:proofErr w:type="spellStart"/>
      <w:r w:rsidRPr="0001392B">
        <w:rPr>
          <w:rFonts w:cs="Arial"/>
        </w:rPr>
        <w:t>A</w:t>
      </w:r>
      <w:r w:rsidR="005639DF" w:rsidRPr="0001392B">
        <w:rPr>
          <w:rFonts w:cs="Arial"/>
        </w:rPr>
        <w:t>dMob</w:t>
      </w:r>
      <w:proofErr w:type="spellEnd"/>
      <w:r w:rsidR="005639DF" w:rsidRPr="0001392B">
        <w:rPr>
          <w:rFonts w:cs="Arial"/>
        </w:rPr>
        <w:t xml:space="preserve"> for </w:t>
      </w:r>
      <w:proofErr w:type="spellStart"/>
      <w:r w:rsidR="005639DF" w:rsidRPr="0001392B">
        <w:rPr>
          <w:rFonts w:cs="Arial"/>
        </w:rPr>
        <w:t>Android</w:t>
      </w:r>
      <w:proofErr w:type="spellEnd"/>
      <w:r w:rsidR="005639DF" w:rsidRPr="0001392B">
        <w:rPr>
          <w:rFonts w:cs="Arial"/>
        </w:rPr>
        <w:t xml:space="preserve">. Saatavissa: </w:t>
      </w:r>
      <w:hyperlink r:id="rId25" w:history="1">
        <w:r w:rsidR="005639DF" w:rsidRPr="0001392B">
          <w:rPr>
            <w:rStyle w:val="Hyperlinkki"/>
            <w:rFonts w:cs="Arial"/>
          </w:rPr>
          <w:t>https://developers.google.com/admob/android/quick-start</w:t>
        </w:r>
      </w:hyperlink>
      <w:r w:rsidR="005639DF" w:rsidRPr="0001392B">
        <w:rPr>
          <w:rFonts w:cs="Arial"/>
        </w:rPr>
        <w:t xml:space="preserve"> Hakupäivä</w:t>
      </w:r>
      <w:r w:rsidR="0001392B" w:rsidRPr="0001392B">
        <w:rPr>
          <w:rFonts w:cs="Arial"/>
        </w:rPr>
        <w:t>:</w:t>
      </w:r>
      <w:r w:rsidR="005639DF" w:rsidRPr="0001392B">
        <w:rPr>
          <w:rFonts w:cs="Arial"/>
        </w:rPr>
        <w:t xml:space="preserve"> 16.4.2016</w:t>
      </w:r>
    </w:p>
    <w:p w14:paraId="5BE9354B" w14:textId="6B2B4BFC" w:rsidR="002778CF" w:rsidRDefault="007A2D11" w:rsidP="004B1993">
      <w:pPr>
        <w:pStyle w:val="Luettelokappale"/>
        <w:numPr>
          <w:ilvl w:val="0"/>
          <w:numId w:val="18"/>
        </w:numPr>
        <w:ind w:left="426" w:hanging="426"/>
        <w:rPr>
          <w:rFonts w:cs="Arial"/>
        </w:rPr>
      </w:pPr>
      <w:r w:rsidRPr="0001392B">
        <w:rPr>
          <w:rFonts w:cs="Arial"/>
          <w:lang w:val="en-GB"/>
        </w:rPr>
        <w:t xml:space="preserve">Interstitial Ads. </w:t>
      </w:r>
      <w:proofErr w:type="spellStart"/>
      <w:r w:rsidR="005639DF" w:rsidRPr="0001392B">
        <w:rPr>
          <w:rFonts w:cs="Arial"/>
        </w:rPr>
        <w:t>AdMob</w:t>
      </w:r>
      <w:proofErr w:type="spellEnd"/>
      <w:r w:rsidR="005639DF" w:rsidRPr="0001392B">
        <w:rPr>
          <w:rFonts w:cs="Arial"/>
        </w:rPr>
        <w:t xml:space="preserve"> for </w:t>
      </w:r>
      <w:proofErr w:type="spellStart"/>
      <w:r w:rsidR="005639DF" w:rsidRPr="0001392B">
        <w:rPr>
          <w:rFonts w:cs="Arial"/>
        </w:rPr>
        <w:t>Android</w:t>
      </w:r>
      <w:proofErr w:type="spellEnd"/>
      <w:r w:rsidR="005639DF" w:rsidRPr="0001392B">
        <w:rPr>
          <w:rFonts w:cs="Arial"/>
        </w:rPr>
        <w:t>.</w:t>
      </w:r>
      <w:r w:rsidR="002778CF" w:rsidRPr="0001392B">
        <w:rPr>
          <w:rFonts w:cs="Arial"/>
        </w:rPr>
        <w:t xml:space="preserve"> </w:t>
      </w:r>
      <w:r w:rsidR="005639DF" w:rsidRPr="0001392B">
        <w:rPr>
          <w:rFonts w:cs="Arial"/>
        </w:rPr>
        <w:t xml:space="preserve">Saatavissa: </w:t>
      </w:r>
      <w:hyperlink r:id="rId26" w:history="1">
        <w:r w:rsidR="005639DF" w:rsidRPr="0001392B">
          <w:rPr>
            <w:rStyle w:val="Hyperlinkki"/>
            <w:rFonts w:cs="Arial"/>
          </w:rPr>
          <w:t>https://developers.google.com/admob/android/interstitial</w:t>
        </w:r>
      </w:hyperlink>
      <w:r w:rsidR="005639DF" w:rsidRPr="0001392B">
        <w:rPr>
          <w:rFonts w:cs="Arial"/>
        </w:rPr>
        <w:t xml:space="preserve"> Hakupäivä</w:t>
      </w:r>
      <w:r w:rsidR="0001392B" w:rsidRPr="0001392B">
        <w:rPr>
          <w:rFonts w:cs="Arial"/>
        </w:rPr>
        <w:t>:</w:t>
      </w:r>
      <w:r w:rsidR="005639DF" w:rsidRPr="0001392B">
        <w:rPr>
          <w:rFonts w:cs="Arial"/>
        </w:rPr>
        <w:t xml:space="preserve"> 16.4.2016</w:t>
      </w:r>
    </w:p>
    <w:p w14:paraId="0D284A8C" w14:textId="7C0D597A" w:rsidR="00E84A3D" w:rsidRPr="00E84A3D" w:rsidRDefault="00E84A3D" w:rsidP="00E84A3D">
      <w:pPr>
        <w:pStyle w:val="Luettelokappale"/>
        <w:numPr>
          <w:ilvl w:val="0"/>
          <w:numId w:val="18"/>
        </w:numPr>
        <w:ind w:left="426" w:hanging="426"/>
        <w:rPr>
          <w:rFonts w:eastAsia="Arial," w:cs="Arial"/>
        </w:rPr>
      </w:pPr>
      <w:proofErr w:type="spellStart"/>
      <w:r>
        <w:rPr>
          <w:rFonts w:cs="Arial"/>
        </w:rPr>
        <w:t>Wilcox</w:t>
      </w:r>
      <w:proofErr w:type="spellEnd"/>
      <w:r>
        <w:rPr>
          <w:rFonts w:cs="Arial"/>
        </w:rPr>
        <w:t xml:space="preserve">, Mark 1014. </w:t>
      </w:r>
      <w:r w:rsidRPr="009F2DB4">
        <w:rPr>
          <w:rFonts w:cs="Arial"/>
        </w:rPr>
        <w:t xml:space="preserve">State of </w:t>
      </w:r>
      <w:proofErr w:type="spellStart"/>
      <w:r w:rsidRPr="009F2DB4">
        <w:rPr>
          <w:rFonts w:cs="Arial"/>
        </w:rPr>
        <w:t>the</w:t>
      </w:r>
      <w:proofErr w:type="spellEnd"/>
      <w:r w:rsidRPr="009F2DB4">
        <w:rPr>
          <w:rFonts w:cs="Arial"/>
        </w:rPr>
        <w:t xml:space="preserve"> </w:t>
      </w:r>
      <w:proofErr w:type="spellStart"/>
      <w:r w:rsidRPr="009F2DB4">
        <w:rPr>
          <w:rFonts w:cs="Arial"/>
        </w:rPr>
        <w:t>Developer</w:t>
      </w:r>
      <w:proofErr w:type="spellEnd"/>
      <w:r w:rsidRPr="009F2DB4">
        <w:rPr>
          <w:rFonts w:cs="Arial"/>
        </w:rPr>
        <w:t xml:space="preserve"> Nation: </w:t>
      </w:r>
      <w:proofErr w:type="spellStart"/>
      <w:r w:rsidRPr="009F2DB4">
        <w:rPr>
          <w:rFonts w:cs="Arial"/>
        </w:rPr>
        <w:t>The</w:t>
      </w:r>
      <w:proofErr w:type="spellEnd"/>
      <w:r w:rsidRPr="009F2DB4">
        <w:rPr>
          <w:rFonts w:cs="Arial"/>
        </w:rPr>
        <w:t xml:space="preserve"> </w:t>
      </w:r>
      <w:proofErr w:type="spellStart"/>
      <w:r w:rsidRPr="009F2DB4">
        <w:rPr>
          <w:rFonts w:cs="Arial"/>
        </w:rPr>
        <w:t>App</w:t>
      </w:r>
      <w:proofErr w:type="spellEnd"/>
      <w:r w:rsidRPr="009F2DB4">
        <w:rPr>
          <w:rFonts w:cs="Arial"/>
        </w:rPr>
        <w:t xml:space="preserve"> </w:t>
      </w:r>
      <w:proofErr w:type="spellStart"/>
      <w:r w:rsidRPr="009F2DB4">
        <w:rPr>
          <w:rFonts w:cs="Arial"/>
        </w:rPr>
        <w:t>Economy</w:t>
      </w:r>
      <w:proofErr w:type="spellEnd"/>
      <w:r w:rsidRPr="009F2DB4">
        <w:rPr>
          <w:rFonts w:cs="Arial"/>
        </w:rPr>
        <w:t xml:space="preserve"> </w:t>
      </w:r>
      <w:proofErr w:type="spellStart"/>
      <w:r w:rsidRPr="009F2DB4">
        <w:rPr>
          <w:rFonts w:cs="Arial"/>
        </w:rPr>
        <w:t>Consolidates</w:t>
      </w:r>
      <w:proofErr w:type="spellEnd"/>
      <w:r w:rsidRPr="009F2DB4">
        <w:rPr>
          <w:rFonts w:cs="Arial"/>
        </w:rPr>
        <w:t xml:space="preserve"> </w:t>
      </w:r>
      <w:proofErr w:type="spellStart"/>
      <w:r w:rsidRPr="009F2DB4">
        <w:rPr>
          <w:rFonts w:cs="Arial"/>
        </w:rPr>
        <w:t>Before</w:t>
      </w:r>
      <w:proofErr w:type="spellEnd"/>
      <w:r w:rsidRPr="009F2DB4">
        <w:rPr>
          <w:rFonts w:cs="Arial"/>
        </w:rPr>
        <w:t xml:space="preserve"> </w:t>
      </w:r>
      <w:proofErr w:type="spellStart"/>
      <w:r w:rsidRPr="009F2DB4">
        <w:rPr>
          <w:rFonts w:cs="Arial"/>
        </w:rPr>
        <w:t>the</w:t>
      </w:r>
      <w:proofErr w:type="spellEnd"/>
      <w:r w:rsidRPr="009F2DB4">
        <w:rPr>
          <w:rFonts w:cs="Arial"/>
        </w:rPr>
        <w:t xml:space="preserve"> Next Gold Rush</w:t>
      </w:r>
      <w:r>
        <w:rPr>
          <w:rFonts w:cs="Arial"/>
        </w:rPr>
        <w:t xml:space="preserve">. </w:t>
      </w:r>
      <w:r w:rsidRPr="0001392B">
        <w:rPr>
          <w:rFonts w:cs="Arial"/>
        </w:rPr>
        <w:t xml:space="preserve">Saatavissa: </w:t>
      </w:r>
      <w:hyperlink r:id="rId27" w:history="1">
        <w:r w:rsidRPr="0001392B">
          <w:rPr>
            <w:rStyle w:val="Hyperlinkki"/>
            <w:rFonts w:cs="Arial"/>
          </w:rPr>
          <w:t>http://www.developereconomics.com/the-app-economy-consolidates-before-the-next-gold-rush/</w:t>
        </w:r>
      </w:hyperlink>
      <w:r w:rsidRPr="0001392B">
        <w:rPr>
          <w:rFonts w:cs="Arial"/>
        </w:rPr>
        <w:t xml:space="preserve"> Hakupäivä 16.4.2016</w:t>
      </w:r>
    </w:p>
    <w:sectPr w:rsidR="00E84A3D" w:rsidRPr="00E84A3D" w:rsidSect="009E19FC">
      <w:headerReference w:type="default" r:id="rId28"/>
      <w:footerReference w:type="default" r:id="rId29"/>
      <w:headerReference w:type="first" r:id="rId30"/>
      <w:footerReference w:type="first" r:id="rId31"/>
      <w:pgSz w:w="11906" w:h="16838" w:code="9"/>
      <w:pgMar w:top="1418" w:right="1701" w:bottom="1418" w:left="170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4CEE9" w14:textId="77777777" w:rsidR="00882F6D" w:rsidRDefault="00882F6D" w:rsidP="007D1B3E">
      <w:r>
        <w:separator/>
      </w:r>
    </w:p>
  </w:endnote>
  <w:endnote w:type="continuationSeparator" w:id="0">
    <w:p w14:paraId="52DBCD07" w14:textId="77777777" w:rsidR="00882F6D" w:rsidRDefault="00882F6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F04DC" w14:textId="77777777" w:rsidR="002626EE" w:rsidRDefault="002626EE" w:rsidP="002626EE">
    <w:pPr>
      <w:pStyle w:val="Alatunniste"/>
    </w:pPr>
  </w:p>
  <w:p w14:paraId="1C5ADFE7" w14:textId="77777777" w:rsidR="00110A67" w:rsidRPr="002626EE" w:rsidRDefault="00110A67" w:rsidP="002626EE">
    <w:pPr>
      <w:pStyle w:val="Alatunnis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012062"/>
      <w:docPartObj>
        <w:docPartGallery w:val="Page Numbers (Bottom of Page)"/>
        <w:docPartUnique/>
      </w:docPartObj>
    </w:sdtPr>
    <w:sdtEndPr/>
    <w:sdtContent>
      <w:p w14:paraId="23A81A35" w14:textId="03DE0236" w:rsidR="009E19FC" w:rsidRDefault="009E19FC">
        <w:pPr>
          <w:pStyle w:val="Alatunniste"/>
          <w:jc w:val="center"/>
        </w:pPr>
        <w:r>
          <w:fldChar w:fldCharType="begin"/>
        </w:r>
        <w:r>
          <w:instrText>PAGE   \* MERGEFORMAT</w:instrText>
        </w:r>
        <w:r>
          <w:fldChar w:fldCharType="separate"/>
        </w:r>
        <w:r w:rsidR="00D103C4">
          <w:rPr>
            <w:noProof/>
          </w:rPr>
          <w:t>17</w:t>
        </w:r>
        <w:r>
          <w:fldChar w:fldCharType="end"/>
        </w:r>
      </w:p>
    </w:sdtContent>
  </w:sdt>
  <w:p w14:paraId="5FC4B000" w14:textId="30443684" w:rsidR="00A15743" w:rsidRPr="00110A67" w:rsidRDefault="00A15743" w:rsidP="00110A67">
    <w:pPr>
      <w:pStyle w:val="Alatunnist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45D89" w14:textId="77777777" w:rsidR="00A15743" w:rsidRDefault="00A15743">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5056F" w14:textId="77777777" w:rsidR="00882F6D" w:rsidRDefault="00882F6D" w:rsidP="007D1B3E">
      <w:r>
        <w:separator/>
      </w:r>
    </w:p>
  </w:footnote>
  <w:footnote w:type="continuationSeparator" w:id="0">
    <w:p w14:paraId="4A547C69" w14:textId="77777777" w:rsidR="00882F6D" w:rsidRDefault="00882F6D"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2158F" w14:textId="77777777" w:rsidR="00E91ECB" w:rsidRDefault="00144647" w:rsidP="002775E7">
    <w:pPr>
      <w:pStyle w:val="Yltunniste"/>
    </w:pPr>
    <w:r>
      <w:tab/>
    </w:r>
    <w:r>
      <w:tab/>
    </w:r>
  </w:p>
  <w:p w14:paraId="065079F0" w14:textId="07786F6F" w:rsidR="00A15743" w:rsidRPr="002775E7" w:rsidRDefault="00E91ECB" w:rsidP="002775E7">
    <w:pPr>
      <w:pStyle w:val="Yltunniste"/>
    </w:pPr>
    <w:r>
      <w:tab/>
    </w:r>
    <w:r>
      <w:tab/>
    </w:r>
    <w:r w:rsidR="00416F57">
      <w:rPr>
        <w:noProof/>
      </w:rPr>
      <w:drawing>
        <wp:inline distT="0" distB="0" distL="0" distR="0" wp14:anchorId="3FC6D3F8" wp14:editId="49BE9EF2">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5050" w14:textId="37A45C45" w:rsidR="004B1993" w:rsidRDefault="004B1993">
    <w:pPr>
      <w:pStyle w:val="Yltunniste"/>
    </w:pPr>
    <w:r>
      <w:tab/>
    </w:r>
    <w:r>
      <w:tab/>
    </w:r>
    <w:r>
      <w:rPr>
        <w:noProof/>
      </w:rPr>
      <w:drawing>
        <wp:inline distT="0" distB="0" distL="0" distR="0" wp14:anchorId="341D3FC4" wp14:editId="61241E70">
          <wp:extent cx="1440815" cy="607060"/>
          <wp:effectExtent l="0" t="0" r="6985" b="2540"/>
          <wp:docPr id="1"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F8E02" w14:textId="287A84DF" w:rsidR="00BB249D" w:rsidRPr="002775E7" w:rsidRDefault="00BB249D" w:rsidP="002775E7">
    <w:pPr>
      <w:pStyle w:val="Yltunniste"/>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A2B0F" w14:textId="3B95E6F1" w:rsidR="00A15743" w:rsidRPr="00C56728" w:rsidRDefault="00A15743" w:rsidP="007D1B3E">
    <w:pPr>
      <w:pStyle w:val="Yltunnis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BF01" w14:textId="77777777" w:rsidR="00A15743" w:rsidRPr="00196D38" w:rsidRDefault="00A15743" w:rsidP="00196D38">
    <w:pPr>
      <w:pStyle w:val="Yltunniste"/>
      <w:tabs>
        <w:tab w:val="clear" w:pos="8306"/>
        <w:tab w:val="right" w:pos="8505"/>
      </w:tabs>
      <w:rPr>
        <w:sz w:val="20"/>
      </w:rPr>
    </w:pPr>
    <w:r w:rsidRPr="31656BA0">
      <w:rPr>
        <w:sz w:val="20"/>
        <w:szCs w:val="20"/>
      </w:rPr>
      <w:t>LÄHTÖTIETOMUI</w:t>
    </w:r>
    <w:r w:rsidRPr="00196D38">
      <w:rPr>
        <w:sz w:val="20"/>
      </w:rPr>
      <w:tab/>
    </w:r>
    <w:r w:rsidRPr="00196D38">
      <w:rPr>
        <w:sz w:val="20"/>
      </w:rPr>
      <w:tab/>
    </w:r>
    <w:r w:rsidRPr="31656BA0">
      <w:rPr>
        <w:sz w:val="20"/>
        <w:szCs w:val="20"/>
      </w:rPr>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6731DD4"/>
    <w:multiLevelType w:val="hybridMultilevel"/>
    <w:tmpl w:val="F6F6DDF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DBF0EFF"/>
    <w:multiLevelType w:val="hybridMultilevel"/>
    <w:tmpl w:val="E5103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0FB22F4"/>
    <w:multiLevelType w:val="hybridMultilevel"/>
    <w:tmpl w:val="EFC61A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EEA340E"/>
    <w:multiLevelType w:val="hybridMultilevel"/>
    <w:tmpl w:val="E5A0F1D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9925228"/>
    <w:multiLevelType w:val="hybridMultilevel"/>
    <w:tmpl w:val="5454A716"/>
    <w:lvl w:ilvl="0" w:tplc="57CC8D76">
      <w:start w:val="1"/>
      <w:numFmt w:val="decimal"/>
      <w:lvlText w:val="%1."/>
      <w:lvlJc w:val="left"/>
      <w:pPr>
        <w:ind w:left="1305" w:hanging="9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5A923A4"/>
    <w:multiLevelType w:val="multilevel"/>
    <w:tmpl w:val="61F8D90A"/>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6" w15:restartNumberingAfterBreak="0">
    <w:nsid w:val="7F3208A2"/>
    <w:multiLevelType w:val="hybridMultilevel"/>
    <w:tmpl w:val="9E1C103E"/>
    <w:lvl w:ilvl="0" w:tplc="46603134">
      <w:start w:val="1"/>
      <w:numFmt w:val="decimal"/>
      <w:lvlText w:val="%1."/>
      <w:lvlJc w:val="left"/>
      <w:pPr>
        <w:ind w:left="720" w:hanging="360"/>
      </w:pPr>
      <w:rPr>
        <w:rFonts w:eastAsia="Times New Roman" w:cs="Times New Roman" w:hint="default"/>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4"/>
  </w:num>
  <w:num w:numId="8">
    <w:abstractNumId w:val="7"/>
  </w:num>
  <w:num w:numId="9">
    <w:abstractNumId w:val="9"/>
  </w:num>
  <w:num w:numId="10">
    <w:abstractNumId w:val="15"/>
  </w:num>
  <w:num w:numId="11">
    <w:abstractNumId w:val="10"/>
    <w:lvlOverride w:ilvl="0">
      <w:startOverride w:val="1"/>
    </w:lvlOverride>
  </w:num>
  <w:num w:numId="12">
    <w:abstractNumId w:val="10"/>
    <w:lvlOverride w:ilvl="0">
      <w:startOverride w:val="1"/>
    </w:lvlOverride>
  </w:num>
  <w:num w:numId="13">
    <w:abstractNumId w:val="16"/>
  </w:num>
  <w:num w:numId="14">
    <w:abstractNumId w:val="8"/>
  </w:num>
  <w:num w:numId="15">
    <w:abstractNumId w:val="5"/>
  </w:num>
  <w:num w:numId="16">
    <w:abstractNumId w:val="3"/>
  </w:num>
  <w:num w:numId="17">
    <w:abstractNumId w:val="13"/>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058E6"/>
    <w:rsid w:val="000074B4"/>
    <w:rsid w:val="0001392B"/>
    <w:rsid w:val="00016DAE"/>
    <w:rsid w:val="00030613"/>
    <w:rsid w:val="00031109"/>
    <w:rsid w:val="00034E72"/>
    <w:rsid w:val="000468D1"/>
    <w:rsid w:val="000552BC"/>
    <w:rsid w:val="00062AC7"/>
    <w:rsid w:val="00070714"/>
    <w:rsid w:val="0007520A"/>
    <w:rsid w:val="00075275"/>
    <w:rsid w:val="000807C3"/>
    <w:rsid w:val="00081293"/>
    <w:rsid w:val="00090658"/>
    <w:rsid w:val="000929FF"/>
    <w:rsid w:val="000936B9"/>
    <w:rsid w:val="00093C46"/>
    <w:rsid w:val="00095C06"/>
    <w:rsid w:val="000A0FA2"/>
    <w:rsid w:val="000A1440"/>
    <w:rsid w:val="000A1DFF"/>
    <w:rsid w:val="000A2A14"/>
    <w:rsid w:val="000A3433"/>
    <w:rsid w:val="000A44F4"/>
    <w:rsid w:val="000A7591"/>
    <w:rsid w:val="000B5907"/>
    <w:rsid w:val="000C0D9D"/>
    <w:rsid w:val="000D0724"/>
    <w:rsid w:val="000D1C31"/>
    <w:rsid w:val="000D31B2"/>
    <w:rsid w:val="000D4E75"/>
    <w:rsid w:val="000E2784"/>
    <w:rsid w:val="000E455C"/>
    <w:rsid w:val="001013C0"/>
    <w:rsid w:val="001065D2"/>
    <w:rsid w:val="00106E10"/>
    <w:rsid w:val="00107EC3"/>
    <w:rsid w:val="00110975"/>
    <w:rsid w:val="00110A67"/>
    <w:rsid w:val="00111B32"/>
    <w:rsid w:val="00117169"/>
    <w:rsid w:val="00131C70"/>
    <w:rsid w:val="00144647"/>
    <w:rsid w:val="00151110"/>
    <w:rsid w:val="001515A3"/>
    <w:rsid w:val="0015214B"/>
    <w:rsid w:val="00163B7D"/>
    <w:rsid w:val="00170E75"/>
    <w:rsid w:val="0017286D"/>
    <w:rsid w:val="001836BC"/>
    <w:rsid w:val="00196D38"/>
    <w:rsid w:val="001A0AD5"/>
    <w:rsid w:val="001A4299"/>
    <w:rsid w:val="001B2843"/>
    <w:rsid w:val="001B4788"/>
    <w:rsid w:val="001C5521"/>
    <w:rsid w:val="001D013F"/>
    <w:rsid w:val="001D5751"/>
    <w:rsid w:val="001E5DB3"/>
    <w:rsid w:val="001E7137"/>
    <w:rsid w:val="001F1CA3"/>
    <w:rsid w:val="00212E07"/>
    <w:rsid w:val="0021495B"/>
    <w:rsid w:val="002212A2"/>
    <w:rsid w:val="002307C0"/>
    <w:rsid w:val="002339CA"/>
    <w:rsid w:val="00236125"/>
    <w:rsid w:val="002373D7"/>
    <w:rsid w:val="002452F0"/>
    <w:rsid w:val="00256627"/>
    <w:rsid w:val="00261DB1"/>
    <w:rsid w:val="00261FE3"/>
    <w:rsid w:val="002626EE"/>
    <w:rsid w:val="00270278"/>
    <w:rsid w:val="0027497C"/>
    <w:rsid w:val="002775E7"/>
    <w:rsid w:val="002778CF"/>
    <w:rsid w:val="002A151E"/>
    <w:rsid w:val="002A2CDE"/>
    <w:rsid w:val="002A531F"/>
    <w:rsid w:val="002A6710"/>
    <w:rsid w:val="002A763B"/>
    <w:rsid w:val="002B2B86"/>
    <w:rsid w:val="002B519D"/>
    <w:rsid w:val="002B679C"/>
    <w:rsid w:val="002C108D"/>
    <w:rsid w:val="002D012E"/>
    <w:rsid w:val="002E444B"/>
    <w:rsid w:val="002F1A95"/>
    <w:rsid w:val="002F3518"/>
    <w:rsid w:val="002F7CE6"/>
    <w:rsid w:val="003017B8"/>
    <w:rsid w:val="003036A9"/>
    <w:rsid w:val="003126D1"/>
    <w:rsid w:val="0031525D"/>
    <w:rsid w:val="003223C0"/>
    <w:rsid w:val="003234AA"/>
    <w:rsid w:val="00336D9C"/>
    <w:rsid w:val="00340B7F"/>
    <w:rsid w:val="003555A5"/>
    <w:rsid w:val="003571C8"/>
    <w:rsid w:val="00360C3B"/>
    <w:rsid w:val="00364585"/>
    <w:rsid w:val="00366C36"/>
    <w:rsid w:val="00373EBE"/>
    <w:rsid w:val="003834BF"/>
    <w:rsid w:val="00391CB9"/>
    <w:rsid w:val="00394678"/>
    <w:rsid w:val="003B0597"/>
    <w:rsid w:val="003B1845"/>
    <w:rsid w:val="003C1487"/>
    <w:rsid w:val="003C164C"/>
    <w:rsid w:val="003C379C"/>
    <w:rsid w:val="003C76D7"/>
    <w:rsid w:val="003D0475"/>
    <w:rsid w:val="003D0732"/>
    <w:rsid w:val="003D0E1D"/>
    <w:rsid w:val="003D1DC9"/>
    <w:rsid w:val="003D7D61"/>
    <w:rsid w:val="003E2191"/>
    <w:rsid w:val="003E3D12"/>
    <w:rsid w:val="003F704C"/>
    <w:rsid w:val="004036C2"/>
    <w:rsid w:val="00407C9D"/>
    <w:rsid w:val="004116BF"/>
    <w:rsid w:val="00416F57"/>
    <w:rsid w:val="00421D33"/>
    <w:rsid w:val="004321BB"/>
    <w:rsid w:val="0043391B"/>
    <w:rsid w:val="004366A5"/>
    <w:rsid w:val="00443CF0"/>
    <w:rsid w:val="004446D8"/>
    <w:rsid w:val="004475B1"/>
    <w:rsid w:val="0045001F"/>
    <w:rsid w:val="00453EC8"/>
    <w:rsid w:val="00455D27"/>
    <w:rsid w:val="00460F26"/>
    <w:rsid w:val="00461695"/>
    <w:rsid w:val="0046288F"/>
    <w:rsid w:val="004648A8"/>
    <w:rsid w:val="004649C8"/>
    <w:rsid w:val="00470756"/>
    <w:rsid w:val="00471C6C"/>
    <w:rsid w:val="00473FCC"/>
    <w:rsid w:val="00475348"/>
    <w:rsid w:val="004804CC"/>
    <w:rsid w:val="00482587"/>
    <w:rsid w:val="004853C7"/>
    <w:rsid w:val="00490BCE"/>
    <w:rsid w:val="004A55F0"/>
    <w:rsid w:val="004B1993"/>
    <w:rsid w:val="004B31A5"/>
    <w:rsid w:val="004B6F07"/>
    <w:rsid w:val="004C5731"/>
    <w:rsid w:val="004C719D"/>
    <w:rsid w:val="004D26A9"/>
    <w:rsid w:val="004D3935"/>
    <w:rsid w:val="004D429F"/>
    <w:rsid w:val="004D6DC8"/>
    <w:rsid w:val="004E34D3"/>
    <w:rsid w:val="004E5168"/>
    <w:rsid w:val="005079C9"/>
    <w:rsid w:val="005133EF"/>
    <w:rsid w:val="00522015"/>
    <w:rsid w:val="00524401"/>
    <w:rsid w:val="00524939"/>
    <w:rsid w:val="00535702"/>
    <w:rsid w:val="00536AB5"/>
    <w:rsid w:val="00542318"/>
    <w:rsid w:val="0055069F"/>
    <w:rsid w:val="00552149"/>
    <w:rsid w:val="005562EE"/>
    <w:rsid w:val="00557774"/>
    <w:rsid w:val="00562B13"/>
    <w:rsid w:val="00562DF3"/>
    <w:rsid w:val="005639DF"/>
    <w:rsid w:val="00565171"/>
    <w:rsid w:val="005760A7"/>
    <w:rsid w:val="00580B31"/>
    <w:rsid w:val="00585BCA"/>
    <w:rsid w:val="005913A0"/>
    <w:rsid w:val="005A07E1"/>
    <w:rsid w:val="005A45C3"/>
    <w:rsid w:val="005D0447"/>
    <w:rsid w:val="005D1E0D"/>
    <w:rsid w:val="005D3B32"/>
    <w:rsid w:val="005E43F7"/>
    <w:rsid w:val="005E59B5"/>
    <w:rsid w:val="005E649C"/>
    <w:rsid w:val="005E6AEC"/>
    <w:rsid w:val="005F28CB"/>
    <w:rsid w:val="006037F4"/>
    <w:rsid w:val="00604D19"/>
    <w:rsid w:val="00621C18"/>
    <w:rsid w:val="00626415"/>
    <w:rsid w:val="00630409"/>
    <w:rsid w:val="006319FE"/>
    <w:rsid w:val="00633B77"/>
    <w:rsid w:val="00660575"/>
    <w:rsid w:val="00660FEB"/>
    <w:rsid w:val="00676D33"/>
    <w:rsid w:val="006827EA"/>
    <w:rsid w:val="00684B70"/>
    <w:rsid w:val="006951F1"/>
    <w:rsid w:val="006A10ED"/>
    <w:rsid w:val="006B5E5C"/>
    <w:rsid w:val="006B5FC9"/>
    <w:rsid w:val="006D1E6E"/>
    <w:rsid w:val="006D25BF"/>
    <w:rsid w:val="006F4DB5"/>
    <w:rsid w:val="006F700A"/>
    <w:rsid w:val="00703D43"/>
    <w:rsid w:val="00706CC0"/>
    <w:rsid w:val="0071464C"/>
    <w:rsid w:val="00731FD7"/>
    <w:rsid w:val="00740380"/>
    <w:rsid w:val="00745357"/>
    <w:rsid w:val="00755FF1"/>
    <w:rsid w:val="0076473F"/>
    <w:rsid w:val="00770A81"/>
    <w:rsid w:val="00776ECA"/>
    <w:rsid w:val="007A2D11"/>
    <w:rsid w:val="007B4DF7"/>
    <w:rsid w:val="007C13C5"/>
    <w:rsid w:val="007D174E"/>
    <w:rsid w:val="007D1B3E"/>
    <w:rsid w:val="007D363B"/>
    <w:rsid w:val="007D5B11"/>
    <w:rsid w:val="007F7B0D"/>
    <w:rsid w:val="007F7B50"/>
    <w:rsid w:val="0080554A"/>
    <w:rsid w:val="00837209"/>
    <w:rsid w:val="00840D12"/>
    <w:rsid w:val="00845407"/>
    <w:rsid w:val="0085672C"/>
    <w:rsid w:val="00872545"/>
    <w:rsid w:val="00872D9C"/>
    <w:rsid w:val="00873544"/>
    <w:rsid w:val="008744E2"/>
    <w:rsid w:val="00882F6D"/>
    <w:rsid w:val="00883B06"/>
    <w:rsid w:val="008855FE"/>
    <w:rsid w:val="00892FE2"/>
    <w:rsid w:val="0089490D"/>
    <w:rsid w:val="008B6339"/>
    <w:rsid w:val="008C0B03"/>
    <w:rsid w:val="008C52B4"/>
    <w:rsid w:val="008C638D"/>
    <w:rsid w:val="008D087E"/>
    <w:rsid w:val="008D0DC7"/>
    <w:rsid w:val="008E5E02"/>
    <w:rsid w:val="008E70EC"/>
    <w:rsid w:val="008F6F56"/>
    <w:rsid w:val="00900C7B"/>
    <w:rsid w:val="00902E76"/>
    <w:rsid w:val="0090612B"/>
    <w:rsid w:val="00907E76"/>
    <w:rsid w:val="00913650"/>
    <w:rsid w:val="009245D1"/>
    <w:rsid w:val="00926EB1"/>
    <w:rsid w:val="009273D3"/>
    <w:rsid w:val="00934C10"/>
    <w:rsid w:val="00935B98"/>
    <w:rsid w:val="009370F2"/>
    <w:rsid w:val="00943045"/>
    <w:rsid w:val="00951FF4"/>
    <w:rsid w:val="00962C5F"/>
    <w:rsid w:val="00962F33"/>
    <w:rsid w:val="009813BF"/>
    <w:rsid w:val="009817E8"/>
    <w:rsid w:val="009911DD"/>
    <w:rsid w:val="00995B2E"/>
    <w:rsid w:val="009B6169"/>
    <w:rsid w:val="009C1075"/>
    <w:rsid w:val="009C505C"/>
    <w:rsid w:val="009C79D3"/>
    <w:rsid w:val="009D4A9C"/>
    <w:rsid w:val="009D5B2A"/>
    <w:rsid w:val="009E19FC"/>
    <w:rsid w:val="009F2DB4"/>
    <w:rsid w:val="009F3206"/>
    <w:rsid w:val="00A00715"/>
    <w:rsid w:val="00A025B8"/>
    <w:rsid w:val="00A060D4"/>
    <w:rsid w:val="00A074F5"/>
    <w:rsid w:val="00A11A2A"/>
    <w:rsid w:val="00A13439"/>
    <w:rsid w:val="00A1493A"/>
    <w:rsid w:val="00A14DD3"/>
    <w:rsid w:val="00A15743"/>
    <w:rsid w:val="00A2087F"/>
    <w:rsid w:val="00A22772"/>
    <w:rsid w:val="00A23615"/>
    <w:rsid w:val="00A24E07"/>
    <w:rsid w:val="00A42A6D"/>
    <w:rsid w:val="00A42F5F"/>
    <w:rsid w:val="00A47E56"/>
    <w:rsid w:val="00A52567"/>
    <w:rsid w:val="00A56E8A"/>
    <w:rsid w:val="00A71B2F"/>
    <w:rsid w:val="00A75DBA"/>
    <w:rsid w:val="00A75FDD"/>
    <w:rsid w:val="00A80847"/>
    <w:rsid w:val="00A85010"/>
    <w:rsid w:val="00A85C58"/>
    <w:rsid w:val="00A935FC"/>
    <w:rsid w:val="00A9799F"/>
    <w:rsid w:val="00AA0733"/>
    <w:rsid w:val="00AA1198"/>
    <w:rsid w:val="00AB1C7A"/>
    <w:rsid w:val="00AB76DA"/>
    <w:rsid w:val="00AC59F1"/>
    <w:rsid w:val="00AD4D88"/>
    <w:rsid w:val="00AD7CA2"/>
    <w:rsid w:val="00B01302"/>
    <w:rsid w:val="00B015EC"/>
    <w:rsid w:val="00B02812"/>
    <w:rsid w:val="00B0621C"/>
    <w:rsid w:val="00B06880"/>
    <w:rsid w:val="00B077C7"/>
    <w:rsid w:val="00B16A96"/>
    <w:rsid w:val="00B2259C"/>
    <w:rsid w:val="00B24FC1"/>
    <w:rsid w:val="00B32163"/>
    <w:rsid w:val="00B344D6"/>
    <w:rsid w:val="00B36E78"/>
    <w:rsid w:val="00B54774"/>
    <w:rsid w:val="00B57E53"/>
    <w:rsid w:val="00B61796"/>
    <w:rsid w:val="00B622D5"/>
    <w:rsid w:val="00B65DAA"/>
    <w:rsid w:val="00B6663D"/>
    <w:rsid w:val="00B70602"/>
    <w:rsid w:val="00B8421D"/>
    <w:rsid w:val="00B8636E"/>
    <w:rsid w:val="00B907BD"/>
    <w:rsid w:val="00B91A87"/>
    <w:rsid w:val="00B95368"/>
    <w:rsid w:val="00B95CEB"/>
    <w:rsid w:val="00BA280A"/>
    <w:rsid w:val="00BB1235"/>
    <w:rsid w:val="00BB249D"/>
    <w:rsid w:val="00BC0173"/>
    <w:rsid w:val="00BC3EEE"/>
    <w:rsid w:val="00BD03DB"/>
    <w:rsid w:val="00BD64D7"/>
    <w:rsid w:val="00BE0518"/>
    <w:rsid w:val="00BE5680"/>
    <w:rsid w:val="00BF015E"/>
    <w:rsid w:val="00BF665B"/>
    <w:rsid w:val="00BF69AD"/>
    <w:rsid w:val="00C0180D"/>
    <w:rsid w:val="00C03A7B"/>
    <w:rsid w:val="00C06DB9"/>
    <w:rsid w:val="00C10156"/>
    <w:rsid w:val="00C10227"/>
    <w:rsid w:val="00C11E0E"/>
    <w:rsid w:val="00C122D2"/>
    <w:rsid w:val="00C163BF"/>
    <w:rsid w:val="00C26318"/>
    <w:rsid w:val="00C30A3B"/>
    <w:rsid w:val="00C33118"/>
    <w:rsid w:val="00C40736"/>
    <w:rsid w:val="00C40CA7"/>
    <w:rsid w:val="00C5236C"/>
    <w:rsid w:val="00C56728"/>
    <w:rsid w:val="00C56C93"/>
    <w:rsid w:val="00C84959"/>
    <w:rsid w:val="00C90635"/>
    <w:rsid w:val="00C95076"/>
    <w:rsid w:val="00C97EE7"/>
    <w:rsid w:val="00CA2CAB"/>
    <w:rsid w:val="00CC0D02"/>
    <w:rsid w:val="00CC35F0"/>
    <w:rsid w:val="00CD0E2B"/>
    <w:rsid w:val="00CD214E"/>
    <w:rsid w:val="00CD3742"/>
    <w:rsid w:val="00CE57BB"/>
    <w:rsid w:val="00CF0570"/>
    <w:rsid w:val="00D04D31"/>
    <w:rsid w:val="00D06DE8"/>
    <w:rsid w:val="00D103C4"/>
    <w:rsid w:val="00D1111A"/>
    <w:rsid w:val="00D15DB3"/>
    <w:rsid w:val="00D16445"/>
    <w:rsid w:val="00D213E2"/>
    <w:rsid w:val="00D2264A"/>
    <w:rsid w:val="00D22E44"/>
    <w:rsid w:val="00D30B12"/>
    <w:rsid w:val="00D4137F"/>
    <w:rsid w:val="00D4505B"/>
    <w:rsid w:val="00D524BC"/>
    <w:rsid w:val="00D53DC1"/>
    <w:rsid w:val="00D627E2"/>
    <w:rsid w:val="00D64FA0"/>
    <w:rsid w:val="00D71CD3"/>
    <w:rsid w:val="00D779CA"/>
    <w:rsid w:val="00D77D64"/>
    <w:rsid w:val="00D90152"/>
    <w:rsid w:val="00DA2725"/>
    <w:rsid w:val="00DA3991"/>
    <w:rsid w:val="00DC0EFB"/>
    <w:rsid w:val="00DD2DD6"/>
    <w:rsid w:val="00DD7A88"/>
    <w:rsid w:val="00DE2A46"/>
    <w:rsid w:val="00DE570A"/>
    <w:rsid w:val="00DE6D1E"/>
    <w:rsid w:val="00DF2A43"/>
    <w:rsid w:val="00DF2E30"/>
    <w:rsid w:val="00DF67C6"/>
    <w:rsid w:val="00DF761C"/>
    <w:rsid w:val="00DF7930"/>
    <w:rsid w:val="00E0655C"/>
    <w:rsid w:val="00E0764C"/>
    <w:rsid w:val="00E1356D"/>
    <w:rsid w:val="00E15996"/>
    <w:rsid w:val="00E5526A"/>
    <w:rsid w:val="00E66597"/>
    <w:rsid w:val="00E6759D"/>
    <w:rsid w:val="00E758FF"/>
    <w:rsid w:val="00E8119D"/>
    <w:rsid w:val="00E81533"/>
    <w:rsid w:val="00E82908"/>
    <w:rsid w:val="00E82B2E"/>
    <w:rsid w:val="00E847D4"/>
    <w:rsid w:val="00E84A3D"/>
    <w:rsid w:val="00E91ECB"/>
    <w:rsid w:val="00EA31F8"/>
    <w:rsid w:val="00EA51C4"/>
    <w:rsid w:val="00EB41D8"/>
    <w:rsid w:val="00EB5C15"/>
    <w:rsid w:val="00EB6A5B"/>
    <w:rsid w:val="00EC0FF8"/>
    <w:rsid w:val="00EC5DD7"/>
    <w:rsid w:val="00ED24D8"/>
    <w:rsid w:val="00ED4DE8"/>
    <w:rsid w:val="00ED6D2C"/>
    <w:rsid w:val="00EF3075"/>
    <w:rsid w:val="00EF63B0"/>
    <w:rsid w:val="00F01F8D"/>
    <w:rsid w:val="00F022A6"/>
    <w:rsid w:val="00F12E38"/>
    <w:rsid w:val="00F20645"/>
    <w:rsid w:val="00F420EB"/>
    <w:rsid w:val="00F444D3"/>
    <w:rsid w:val="00F45761"/>
    <w:rsid w:val="00F46EBD"/>
    <w:rsid w:val="00F52D43"/>
    <w:rsid w:val="00F53F49"/>
    <w:rsid w:val="00F564BB"/>
    <w:rsid w:val="00F60550"/>
    <w:rsid w:val="00F614D9"/>
    <w:rsid w:val="00F628F8"/>
    <w:rsid w:val="00F650AD"/>
    <w:rsid w:val="00F655E2"/>
    <w:rsid w:val="00F734C2"/>
    <w:rsid w:val="00F76BE3"/>
    <w:rsid w:val="00F81AF8"/>
    <w:rsid w:val="00F84F83"/>
    <w:rsid w:val="00F92124"/>
    <w:rsid w:val="00F95F47"/>
    <w:rsid w:val="00FA56C5"/>
    <w:rsid w:val="00FA6E59"/>
    <w:rsid w:val="00FB1BEA"/>
    <w:rsid w:val="00FB1DA8"/>
    <w:rsid w:val="00FD23AA"/>
    <w:rsid w:val="00FD23E7"/>
    <w:rsid w:val="00FD28D6"/>
    <w:rsid w:val="00FD73A7"/>
    <w:rsid w:val="00FE1CE8"/>
    <w:rsid w:val="00FE7ABB"/>
    <w:rsid w:val="00FF3777"/>
    <w:rsid w:val="00FF69B0"/>
    <w:rsid w:val="31656B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259D7"/>
  <w15:docId w15:val="{4C8E2249-A811-4A7C-962F-65DF0CC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E15996"/>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rPr>
  </w:style>
  <w:style w:type="paragraph" w:styleId="HTML-esimuotoiltu">
    <w:name w:val="HTML Preformatted"/>
    <w:basedOn w:val="Normaali"/>
    <w:link w:val="HTML-esimuotoiltuChar"/>
    <w:uiPriority w:val="99"/>
    <w:semiHidden/>
    <w:unhideWhenUsed/>
    <w:rsid w:val="0026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261DB1"/>
    <w:rPr>
      <w:rFonts w:ascii="Courier New" w:hAnsi="Courier New" w:cs="Courier New"/>
    </w:rPr>
  </w:style>
  <w:style w:type="character" w:customStyle="1" w:styleId="typ">
    <w:name w:val="typ"/>
    <w:basedOn w:val="Kappaleenoletusfontti"/>
    <w:rsid w:val="00261DB1"/>
  </w:style>
  <w:style w:type="character" w:customStyle="1" w:styleId="pln">
    <w:name w:val="pln"/>
    <w:basedOn w:val="Kappaleenoletusfontti"/>
    <w:rsid w:val="00261DB1"/>
  </w:style>
  <w:style w:type="character" w:customStyle="1" w:styleId="pun">
    <w:name w:val="pun"/>
    <w:basedOn w:val="Kappaleenoletusfontti"/>
    <w:rsid w:val="00261DB1"/>
  </w:style>
  <w:style w:type="character" w:customStyle="1" w:styleId="lit">
    <w:name w:val="lit"/>
    <w:basedOn w:val="Kappaleenoletusfontti"/>
    <w:rsid w:val="00261DB1"/>
  </w:style>
  <w:style w:type="character" w:customStyle="1" w:styleId="str">
    <w:name w:val="str"/>
    <w:basedOn w:val="Kappaleenoletusfontti"/>
    <w:rsid w:val="00261DB1"/>
  </w:style>
  <w:style w:type="character" w:customStyle="1" w:styleId="kwd">
    <w:name w:val="kwd"/>
    <w:basedOn w:val="Kappaleenoletusfontti"/>
    <w:rsid w:val="00261DB1"/>
  </w:style>
  <w:style w:type="character" w:customStyle="1" w:styleId="com">
    <w:name w:val="com"/>
    <w:basedOn w:val="Kappaleenoletusfontti"/>
    <w:rsid w:val="00261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908">
      <w:bodyDiv w:val="1"/>
      <w:marLeft w:val="0"/>
      <w:marRight w:val="0"/>
      <w:marTop w:val="0"/>
      <w:marBottom w:val="0"/>
      <w:divBdr>
        <w:top w:val="none" w:sz="0" w:space="0" w:color="auto"/>
        <w:left w:val="none" w:sz="0" w:space="0" w:color="auto"/>
        <w:bottom w:val="none" w:sz="0" w:space="0" w:color="auto"/>
        <w:right w:val="none" w:sz="0" w:space="0" w:color="auto"/>
      </w:divBdr>
    </w:div>
    <w:div w:id="114564268">
      <w:bodyDiv w:val="1"/>
      <w:marLeft w:val="0"/>
      <w:marRight w:val="0"/>
      <w:marTop w:val="0"/>
      <w:marBottom w:val="0"/>
      <w:divBdr>
        <w:top w:val="none" w:sz="0" w:space="0" w:color="auto"/>
        <w:left w:val="none" w:sz="0" w:space="0" w:color="auto"/>
        <w:bottom w:val="none" w:sz="0" w:space="0" w:color="auto"/>
        <w:right w:val="none" w:sz="0" w:space="0" w:color="auto"/>
      </w:divBdr>
    </w:div>
    <w:div w:id="153691106">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47711052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458916986">
      <w:bodyDiv w:val="1"/>
      <w:marLeft w:val="0"/>
      <w:marRight w:val="0"/>
      <w:marTop w:val="0"/>
      <w:marBottom w:val="0"/>
      <w:divBdr>
        <w:top w:val="none" w:sz="0" w:space="0" w:color="auto"/>
        <w:left w:val="none" w:sz="0" w:space="0" w:color="auto"/>
        <w:bottom w:val="none" w:sz="0" w:space="0" w:color="auto"/>
        <w:right w:val="none" w:sz="0" w:space="0" w:color="auto"/>
      </w:divBdr>
    </w:div>
    <w:div w:id="198338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google.com/admob/monetize.html" TargetMode="External"/><Relationship Id="rId26" Type="http://schemas.openxmlformats.org/officeDocument/2006/relationships/hyperlink" Target="https://developers.google.com/admob/android/interstitial" TargetMode="External"/><Relationship Id="rId3" Type="http://schemas.openxmlformats.org/officeDocument/2006/relationships/styles" Target="styles.xml"/><Relationship Id="rId21" Type="http://schemas.openxmlformats.org/officeDocument/2006/relationships/hyperlink" Target="https://dev.windows.com/en-us/programs/faq"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ooks.google.fi/books?id=G9smMWZ-DWgC" TargetMode="External"/><Relationship Id="rId25" Type="http://schemas.openxmlformats.org/officeDocument/2006/relationships/hyperlink" Target="https://developers.google.com/admob/android/quick-sta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s.google.com/admob/android/existing-app" TargetMode="External"/><Relationship Id="rId20" Type="http://schemas.openxmlformats.org/officeDocument/2006/relationships/hyperlink" Target="http://developer.android.com/distribute/tools/launch-checklist.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developer.android.com/google/play/billing/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eloper.android.com/distribute/monetize/index.html" TargetMode="External"/><Relationship Id="rId23" Type="http://schemas.openxmlformats.org/officeDocument/2006/relationships/hyperlink" Target="http://developer.android.com/tools/publishing/publishing_overview.html"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developer.android.com/sdk/index.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gartner.com/newsroom/id/3115517" TargetMode="External"/><Relationship Id="rId22" Type="http://schemas.openxmlformats.org/officeDocument/2006/relationships/hyperlink" Target="https://developer.apple.com/programs/whats-included" TargetMode="External"/><Relationship Id="rId27" Type="http://schemas.openxmlformats.org/officeDocument/2006/relationships/hyperlink" Target="http://www.developereconomics.com/the-app-economy-consolidates-before-the-next-gold-rush/" TargetMode="External"/><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576B3-E808-4D23-B203-1CCCF632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1019</TotalTime>
  <Pages>17</Pages>
  <Words>2365</Words>
  <Characters>19164</Characters>
  <Application>Microsoft Office Word</Application>
  <DocSecurity>0</DocSecurity>
  <Lines>159</Lines>
  <Paragraphs>42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21487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Lauri Miettinen</dc:creator>
  <cp:lastModifiedBy>Lauri Miettinen</cp:lastModifiedBy>
  <cp:revision>184</cp:revision>
  <cp:lastPrinted>2016-04-17T11:22:00Z</cp:lastPrinted>
  <dcterms:created xsi:type="dcterms:W3CDTF">2016-01-22T07:02:00Z</dcterms:created>
  <dcterms:modified xsi:type="dcterms:W3CDTF">2016-04-26T14:42:00Z</dcterms:modified>
</cp:coreProperties>
</file>