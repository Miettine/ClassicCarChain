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1C41C582" w:rsidR="00C26318" w:rsidRPr="00F76BE3" w:rsidRDefault="000063CC" w:rsidP="007D1B3E">
      <w:pPr>
        <w:rPr>
          <w:b/>
          <w:sz w:val="28"/>
        </w:rPr>
      </w:pPr>
      <w:r>
        <w:rPr>
          <w:b/>
          <w:bCs/>
          <w:sz w:val="28"/>
          <w:szCs w:val="28"/>
        </w:rPr>
        <w:t xml:space="preserve">ANSAINTAMALLIT </w:t>
      </w:r>
      <w:r w:rsidRPr="31656BA0">
        <w:rPr>
          <w:b/>
          <w:bCs/>
          <w:sz w:val="28"/>
          <w:szCs w:val="28"/>
        </w:rPr>
        <w:t>ANDROID-SOVELLUKSISSA</w:t>
      </w:r>
      <w:r>
        <w:rPr>
          <w:b/>
          <w:sz w:val="28"/>
        </w:rPr>
        <w:t xml:space="preserve"> JA </w:t>
      </w:r>
      <w:r w:rsidR="00942D9D">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1ECFA69D" w14:textId="77777777" w:rsidR="00B02BA3" w:rsidRDefault="00B02BA3" w:rsidP="007D1B3E">
      <w:pPr>
        <w:sectPr w:rsidR="00B02BA3" w:rsidSect="00CE16AA">
          <w:headerReference w:type="default" r:id="rId8"/>
          <w:footerReference w:type="default" r:id="rId9"/>
          <w:type w:val="continuous"/>
          <w:pgSz w:w="11906" w:h="16838"/>
          <w:pgMar w:top="1417" w:right="1416" w:bottom="1417" w:left="1418" w:header="1134" w:footer="87" w:gutter="0"/>
          <w:pgNumType w:start="1"/>
          <w:cols w:space="708"/>
          <w:docGrid w:linePitch="360"/>
        </w:sectPr>
      </w:pPr>
    </w:p>
    <w:p w14:paraId="66DEF5D7" w14:textId="36A62469"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bookmarkEnd w:id="0"/>
    <w:p w14:paraId="2D61F14C" w14:textId="77777777" w:rsidR="000063CC" w:rsidRPr="00F76BE3" w:rsidRDefault="000063CC" w:rsidP="000063CC">
      <w:pPr>
        <w:rPr>
          <w:b/>
          <w:sz w:val="28"/>
        </w:rPr>
      </w:pPr>
      <w:r>
        <w:rPr>
          <w:b/>
          <w:bCs/>
          <w:sz w:val="28"/>
          <w:szCs w:val="28"/>
        </w:rPr>
        <w:t xml:space="preserve">ANSAINTAMALLIT </w:t>
      </w:r>
      <w:r w:rsidRPr="31656BA0">
        <w:rPr>
          <w:b/>
          <w:bCs/>
          <w:sz w:val="28"/>
          <w:szCs w:val="28"/>
        </w:rPr>
        <w:t>ANDROID-SOVELLUKSISSA</w:t>
      </w:r>
      <w:r>
        <w:rPr>
          <w:b/>
          <w:sz w:val="28"/>
        </w:rPr>
        <w:t xml:space="preserve"> JA KLASSISEN AUTON ELINKAAREN SEURANTA ÄLYKKÄÄLLÄ SOPIMUKSELLA</w:t>
      </w:r>
    </w:p>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565E09BA" w:rsidR="00C26318" w:rsidRPr="00B6663D" w:rsidRDefault="00C26318" w:rsidP="00580B31">
      <w:pPr>
        <w:pStyle w:val="Eivli"/>
        <w:tabs>
          <w:tab w:val="left" w:pos="3686"/>
        </w:tabs>
      </w:pPr>
      <w:r w:rsidRPr="00B6663D">
        <w:tab/>
        <w:t>Opinnäytetyö</w:t>
      </w:r>
    </w:p>
    <w:p w14:paraId="76D10F18" w14:textId="6D19A906"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30F62D0" w:rsidR="00C26318" w:rsidRDefault="00C26318" w:rsidP="00BC3EEE">
      <w:pPr>
        <w:pStyle w:val="Eivli"/>
        <w:tabs>
          <w:tab w:val="left" w:pos="1912"/>
          <w:tab w:val="left" w:pos="3686"/>
        </w:tabs>
      </w:pPr>
      <w:r w:rsidRPr="00B6663D">
        <w:tab/>
      </w:r>
      <w:r w:rsidR="00BC3EEE">
        <w:tab/>
      </w:r>
      <w:r w:rsidRPr="00B6663D">
        <w:t>Oulun ammattikorkeakoulu</w:t>
      </w:r>
    </w:p>
    <w:p w14:paraId="087C9DD5" w14:textId="77777777" w:rsidR="00B02BA3" w:rsidRDefault="00B02BA3" w:rsidP="00BC3EEE">
      <w:pPr>
        <w:pStyle w:val="Eivli"/>
        <w:tabs>
          <w:tab w:val="left" w:pos="1912"/>
          <w:tab w:val="left" w:pos="3686"/>
        </w:tabs>
        <w:sectPr w:rsidR="00B02BA3" w:rsidSect="00B02BA3">
          <w:headerReference w:type="default" r:id="rId10"/>
          <w:footerReference w:type="default" r:id="rId11"/>
          <w:pgSz w:w="11906" w:h="16838"/>
          <w:pgMar w:top="1417" w:right="1416" w:bottom="1417" w:left="1418" w:header="1134" w:footer="87" w:gutter="0"/>
          <w:pgNumType w:start="1"/>
          <w:cols w:space="708"/>
          <w:docGrid w:linePitch="360"/>
        </w:sectPr>
      </w:pPr>
    </w:p>
    <w:p w14:paraId="304EC877" w14:textId="03525467" w:rsidR="00C56891" w:rsidRPr="00B6663D" w:rsidRDefault="00C56891" w:rsidP="00BC3EEE">
      <w:pPr>
        <w:pStyle w:val="Eivli"/>
        <w:tabs>
          <w:tab w:val="left" w:pos="1912"/>
          <w:tab w:val="left" w:pos="3686"/>
        </w:tabs>
      </w:pPr>
    </w:p>
    <w:p w14:paraId="3E0D96DF" w14:textId="77777777" w:rsidR="00D77D64" w:rsidRPr="00A025B8" w:rsidRDefault="00D77D64" w:rsidP="007D1B3E">
      <w:pPr>
        <w:pStyle w:val="Otsikko"/>
      </w:pPr>
      <w:r w:rsidRPr="00A025B8">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4656" behindDoc="0" locked="0" layoutInCell="1" allowOverlap="1" wp14:anchorId="69F9AB9E" wp14:editId="16C299F6">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6162E7" id="Line 8"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0836F614" w:rsidR="00D77D64" w:rsidRPr="00421D33" w:rsidRDefault="00D77D64" w:rsidP="008E3D46">
      <w:pPr>
        <w:pStyle w:val="Eivli"/>
      </w:pPr>
      <w:r w:rsidRPr="00421D33">
        <w:t>Opinnäytetyön nimi:</w:t>
      </w:r>
      <w:r w:rsidR="008E3D46">
        <w:t xml:space="preserve"> </w:t>
      </w:r>
      <w:r w:rsidR="000063CC">
        <w:t>Ansaintamallit Android-sovelluksissa</w:t>
      </w:r>
      <w:r w:rsidR="000063CC" w:rsidRPr="000063CC">
        <w:t xml:space="preserve"> </w:t>
      </w:r>
      <w:r w:rsidR="000063CC">
        <w:t>ja k</w:t>
      </w:r>
      <w:r w:rsidR="008E3D46">
        <w:t>lassisen auton elinkaaren seuranta älykkäällä sopimuksella</w:t>
      </w:r>
    </w:p>
    <w:p w14:paraId="18B23C2C" w14:textId="4A856320" w:rsidR="00D77D64" w:rsidRPr="00421D33" w:rsidRDefault="00232B51" w:rsidP="0045001F">
      <w:pPr>
        <w:pStyle w:val="Eivli"/>
      </w:pPr>
      <w:r>
        <w:t>Työn ohjaaja</w:t>
      </w:r>
      <w:r w:rsidR="00D77D64" w:rsidRPr="00421D33">
        <w:t xml:space="preserve">: </w:t>
      </w:r>
      <w:r w:rsidR="008E3D46">
        <w:t>Veijo Väisänen</w:t>
      </w:r>
    </w:p>
    <w:p w14:paraId="08BB3390" w14:textId="069EA394" w:rsidR="00D77D64" w:rsidRPr="008E3D46" w:rsidRDefault="00D77D64" w:rsidP="0045001F">
      <w:pPr>
        <w:pStyle w:val="Eivli"/>
        <w:rPr>
          <w:color w:val="00B050"/>
        </w:rPr>
      </w:pPr>
      <w:r w:rsidRPr="00421D33">
        <w:t>Työn val</w:t>
      </w:r>
      <w:r w:rsidR="00170E75">
        <w:t>mistumislukukausi ja -vuosi:</w:t>
      </w:r>
      <w:r w:rsidR="00170E75">
        <w:tab/>
        <w:t xml:space="preserve"> </w:t>
      </w:r>
      <w:r w:rsidR="008B3755">
        <w:t xml:space="preserve">Syksy </w:t>
      </w:r>
      <w:r w:rsidR="008E3D46">
        <w:t>2017</w:t>
      </w:r>
      <w:r w:rsidR="008B3755">
        <w:tab/>
      </w:r>
      <w:r w:rsidRPr="00421D33">
        <w:t>Sivumäärä</w:t>
      </w:r>
      <w:r w:rsidRPr="00864069">
        <w:t>:</w:t>
      </w:r>
      <w:r w:rsidR="000063CC">
        <w:t xml:space="preserve"> </w:t>
      </w:r>
      <w:r w:rsidR="001D10AC">
        <w:t>67</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6704" behindDoc="0" locked="0" layoutInCell="1" allowOverlap="1" wp14:anchorId="022F5261" wp14:editId="6826EFB0">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1A8E0" id="Line 9"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100FE48A" w14:textId="7AD7BD38" w:rsidR="00473FCC" w:rsidRDefault="00555AA0" w:rsidP="00BC3EEE">
      <w:pPr>
        <w:pStyle w:val="Eivli"/>
      </w:pPr>
      <w:r>
        <w:t>Oulun ammattikorkeakoulun tietotekniikan koulutusohjelmassa on ollut mahdollista suorittaa opinnäytetyö 1</w:t>
      </w:r>
      <w:r w:rsidR="005909CD">
        <w:t>-</w:t>
      </w:r>
      <w:r>
        <w:t>3:ssa osassa. Tämä opinnäytetyö on suoritettu kahdessa osassa</w:t>
      </w:r>
      <w:r w:rsidR="00400B6B">
        <w:t>. Ensimmäinen osa on laajuudeltaan</w:t>
      </w:r>
      <w:r>
        <w:t xml:space="preserve"> 5 opintopiste</w:t>
      </w:r>
      <w:r w:rsidR="00400B6B">
        <w:t>ttä</w:t>
      </w:r>
      <w:r>
        <w:t xml:space="preserve">. Toinen </w:t>
      </w:r>
      <w:r w:rsidR="00400B6B">
        <w:t xml:space="preserve">osa on laajuudeltaan </w:t>
      </w:r>
      <w:r>
        <w:t>10 opintopiste</w:t>
      </w:r>
      <w:r w:rsidR="00400B6B">
        <w:t>ttä</w:t>
      </w:r>
      <w:r>
        <w:t>. Ensimmäinen osa valmistui vuoden 2016 keväällä ja toinen vuoden 2017 syksyllä.</w:t>
      </w:r>
    </w:p>
    <w:p w14:paraId="4182F4F8" w14:textId="6F2CA17C" w:rsidR="008863DE" w:rsidRDefault="008863DE" w:rsidP="00BC3EEE">
      <w:pPr>
        <w:pStyle w:val="Eivli"/>
      </w:pPr>
    </w:p>
    <w:p w14:paraId="7EE05A7C" w14:textId="6BB8BE74" w:rsidR="00375E3F" w:rsidRDefault="00375E3F" w:rsidP="00375E3F">
      <w:pPr>
        <w:pStyle w:val="Eivli"/>
        <w:spacing w:after="240"/>
      </w:pPr>
      <w:r>
        <w:t xml:space="preserve">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 Ensimmäinen osa vastasi </w:t>
      </w:r>
      <w:proofErr w:type="spellStart"/>
      <w:r>
        <w:t>laajudeltaan</w:t>
      </w:r>
      <w:proofErr w:type="spellEnd"/>
      <w:r>
        <w:t xml:space="preserve"> 5 opintopistettä.</w:t>
      </w:r>
    </w:p>
    <w:p w14:paraId="7FFC5149" w14:textId="22DE76DB" w:rsidR="00375E3F" w:rsidRDefault="00375E3F" w:rsidP="00375E3F">
      <w:pPr>
        <w:pStyle w:val="Eivli"/>
        <w:spacing w:after="240"/>
      </w:pPr>
      <w:r>
        <w:t xml:space="preserve">Työn toisen osan tilaaja oli Hilla-ohjelma. Työssä toteutettiin sovellus, joka hyödyntää </w:t>
      </w:r>
      <w:proofErr w:type="spellStart"/>
      <w:r>
        <w:t>Ethereum</w:t>
      </w:r>
      <w:proofErr w:type="spellEnd"/>
      <w:r>
        <w:t>-alustaa. Kirjallisessa selvityksessä kerrottiin työssä käytety</w:t>
      </w:r>
      <w:r w:rsidR="003E722C">
        <w:t>stä</w:t>
      </w:r>
      <w:r>
        <w:t xml:space="preserve"> tekniikasta ja tehtiin työn käytännön toteutuksesta kirjallinen selvitys. Toinen osa vastasi laajuudeltaan 10 opintopistettä.</w:t>
      </w:r>
    </w:p>
    <w:p w14:paraId="4CBF486A" w14:textId="121CD930" w:rsidR="00473FCC" w:rsidRDefault="00473FCC" w:rsidP="00375E3F">
      <w:pPr>
        <w:pStyle w:val="Eivli"/>
      </w:pPr>
    </w:p>
    <w:p w14:paraId="77C4CF90" w14:textId="568B1D49" w:rsidR="00375E3F" w:rsidRDefault="00375E3F" w:rsidP="00BC3EEE">
      <w:pPr>
        <w:pStyle w:val="Eivli"/>
      </w:pPr>
    </w:p>
    <w:p w14:paraId="31EF4C51" w14:textId="2789E92F" w:rsidR="00375E3F" w:rsidRDefault="00375E3F" w:rsidP="00BC3EEE">
      <w:pPr>
        <w:pStyle w:val="Eivli"/>
      </w:pPr>
    </w:p>
    <w:p w14:paraId="70C3706F" w14:textId="40848F8F" w:rsidR="00375E3F" w:rsidRDefault="00375E3F" w:rsidP="00BC3EEE">
      <w:pPr>
        <w:pStyle w:val="Eivli"/>
      </w:pPr>
    </w:p>
    <w:p w14:paraId="38843DA3" w14:textId="6CB1FD7C" w:rsidR="00375E3F" w:rsidRDefault="00375E3F" w:rsidP="00BC3EEE">
      <w:pPr>
        <w:pStyle w:val="Eivli"/>
      </w:pPr>
    </w:p>
    <w:p w14:paraId="0356781C" w14:textId="755A0CF4" w:rsidR="00375E3F" w:rsidRDefault="00375E3F" w:rsidP="00BC3EEE">
      <w:pPr>
        <w:pStyle w:val="Eivli"/>
      </w:pPr>
    </w:p>
    <w:p w14:paraId="1AAFF0F7" w14:textId="77777777" w:rsidR="00375E3F" w:rsidRPr="00421D33" w:rsidRDefault="00375E3F"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8752" behindDoc="0" locked="0" layoutInCell="1" allowOverlap="1" wp14:anchorId="50B26E2B" wp14:editId="38C632D7">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C31A55"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C40838D" w14:textId="71650D8F" w:rsidR="006E209F" w:rsidRPr="004130D0" w:rsidRDefault="00F444D3" w:rsidP="00A6532E">
      <w:pPr>
        <w:pStyle w:val="Eivli"/>
      </w:pPr>
      <w:r w:rsidRPr="00144E14">
        <w:t>Asiasanat:</w:t>
      </w:r>
      <w:r w:rsidR="009B6169" w:rsidRPr="00144E14">
        <w:t xml:space="preserve"> </w:t>
      </w:r>
      <w:r w:rsidR="00144E14" w:rsidRPr="00144E14">
        <w:t>ohjelmistokehitys</w:t>
      </w:r>
      <w:r w:rsidR="009B6169" w:rsidRPr="00144E14">
        <w:t>,</w:t>
      </w:r>
      <w:r w:rsidR="00555AA0">
        <w:t xml:space="preserve"> koosteopinnäyte, Android,</w:t>
      </w:r>
      <w:r w:rsidR="00470CF1">
        <w:t xml:space="preserve"> ansaintamallit,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p>
    <w:p w14:paraId="65E76BF9" w14:textId="3F476FC7" w:rsidR="00375E3F" w:rsidRDefault="00375E3F">
      <w:pPr>
        <w:spacing w:after="0" w:line="240" w:lineRule="auto"/>
      </w:pPr>
      <w:r>
        <w:br w:type="page"/>
      </w:r>
    </w:p>
    <w:p w14:paraId="3297FCCF" w14:textId="77777777" w:rsidR="00693D17" w:rsidRDefault="00693D17" w:rsidP="00A6532E">
      <w:pPr>
        <w:spacing w:after="0" w:line="240" w:lineRule="auto"/>
      </w:pPr>
    </w:p>
    <w:p w14:paraId="7C022A44" w14:textId="722266AD" w:rsidR="00693D17" w:rsidRPr="00693D17" w:rsidRDefault="00693D17" w:rsidP="00693D17">
      <w:pPr>
        <w:pStyle w:val="Eivli"/>
        <w:rPr>
          <w:b/>
          <w:sz w:val="28"/>
          <w:szCs w:val="28"/>
        </w:rPr>
      </w:pPr>
      <w:bookmarkStart w:id="1" w:name="_Toc379873563"/>
      <w:r w:rsidRPr="00693D17">
        <w:rPr>
          <w:b/>
          <w:sz w:val="28"/>
          <w:szCs w:val="28"/>
        </w:rPr>
        <w:t>ALKULAUSE</w:t>
      </w:r>
      <w:bookmarkEnd w:id="1"/>
    </w:p>
    <w:p w14:paraId="2CC9E493" w14:textId="77777777" w:rsidR="00693D17" w:rsidRDefault="00693D17" w:rsidP="00693D17">
      <w:pPr>
        <w:pStyle w:val="Eivli"/>
        <w:rPr>
          <w:color w:val="E36C0A" w:themeColor="accent6" w:themeShade="BF"/>
        </w:rPr>
      </w:pPr>
    </w:p>
    <w:p w14:paraId="0E014850" w14:textId="549E7F5C" w:rsidR="00A04762" w:rsidRPr="00A04762" w:rsidRDefault="00A04762" w:rsidP="00826086">
      <w:pPr>
        <w:pStyle w:val="Eivli"/>
        <w:spacing w:after="240" w:line="360" w:lineRule="auto"/>
      </w:pPr>
      <w:r w:rsidRPr="00A04762">
        <w:t xml:space="preserve">Kiitän </w:t>
      </w:r>
      <w:r w:rsidR="000A2B70">
        <w:t>opettajiani</w:t>
      </w:r>
      <w:r w:rsidR="007F0188">
        <w:t xml:space="preserve"> </w:t>
      </w:r>
      <w:r w:rsidR="00415809">
        <w:t>-</w:t>
      </w:r>
      <w:r w:rsidR="007F0188">
        <w:t xml:space="preserve"> Oulun </w:t>
      </w:r>
      <w:r w:rsidR="0033268E">
        <w:t>a</w:t>
      </w:r>
      <w:r w:rsidR="007F0188">
        <w:t>mmattikorkeakoulussa, sekä muualla -</w:t>
      </w:r>
      <w:r w:rsidR="000A2B70">
        <w:t xml:space="preserve"> kärsivällisestä avusta ja ohjauksesta</w:t>
      </w:r>
      <w:r w:rsidRPr="00A04762">
        <w:t>.</w:t>
      </w:r>
      <w:r>
        <w:t xml:space="preserve"> </w:t>
      </w:r>
      <w:r w:rsidR="000A2B70">
        <w:t xml:space="preserve">Toivon olevani hyödyksi muille </w:t>
      </w:r>
      <w:r w:rsidR="005C40A5">
        <w:t xml:space="preserve">saamallani </w:t>
      </w:r>
      <w:r w:rsidR="000A2B70">
        <w:t>osaamisell</w:t>
      </w:r>
      <w:r w:rsidR="005C40A5">
        <w:t xml:space="preserve">a </w:t>
      </w:r>
      <w:r w:rsidR="000A2B70">
        <w:t>ja ymmärryksellä.</w:t>
      </w:r>
    </w:p>
    <w:p w14:paraId="3DBACCC2" w14:textId="02B9CA98" w:rsidR="000A2B70" w:rsidRPr="00DB5947" w:rsidRDefault="000A2B70" w:rsidP="00826086">
      <w:pPr>
        <w:pStyle w:val="Eivli"/>
        <w:spacing w:after="240" w:line="360" w:lineRule="auto"/>
      </w:pPr>
      <w:r w:rsidRPr="00A04762">
        <w:t>Kiitän Hilla-ohjelmaa mielenkiintoisesta aiheesta.</w:t>
      </w:r>
      <w:r w:rsidR="0037506B">
        <w:t xml:space="preserve"> </w:t>
      </w:r>
      <w:r w:rsidR="00345484">
        <w:t>Työnne</w:t>
      </w:r>
      <w:r w:rsidR="00DB5947" w:rsidRPr="00DB5947">
        <w:t xml:space="preserve"> on tä</w:t>
      </w:r>
      <w:r w:rsidR="00DB5947">
        <w:t>rkeä Suomen</w:t>
      </w:r>
      <w:r w:rsidR="00633F15">
        <w:t>,</w:t>
      </w:r>
      <w:r w:rsidR="00DB5947">
        <w:t xml:space="preserve"> ja koko maailman kannalta.</w:t>
      </w:r>
    </w:p>
    <w:p w14:paraId="2990233E" w14:textId="15617D46" w:rsidR="00693D17" w:rsidRPr="00DC0B5F" w:rsidRDefault="00693D17" w:rsidP="00826086">
      <w:pPr>
        <w:pStyle w:val="Eivli"/>
        <w:spacing w:after="240" w:line="360" w:lineRule="auto"/>
        <w:rPr>
          <w:lang w:val="en-US"/>
        </w:rPr>
      </w:pPr>
      <w:r w:rsidRPr="00A04762">
        <w:rPr>
          <w:lang w:val="en-US"/>
        </w:rPr>
        <w:t xml:space="preserve">Thanks to </w:t>
      </w:r>
      <w:proofErr w:type="spellStart"/>
      <w:r w:rsidRPr="00A04762">
        <w:rPr>
          <w:lang w:val="en-US"/>
        </w:rPr>
        <w:t>Eyal</w:t>
      </w:r>
      <w:proofErr w:type="spellEnd"/>
      <w:r w:rsidRPr="00A04762">
        <w:rPr>
          <w:lang w:val="en-US"/>
        </w:rPr>
        <w:t xml:space="preserve"> Ron for his </w:t>
      </w:r>
      <w:r w:rsidR="004A1684">
        <w:rPr>
          <w:lang w:val="en-US"/>
        </w:rPr>
        <w:t>inspiring</w:t>
      </w:r>
      <w:r w:rsidRPr="00A04762">
        <w:rPr>
          <w:lang w:val="en-US"/>
        </w:rPr>
        <w:t xml:space="preserve"> outlook on the block chain technology and the Ethereum-platform. May the block chain cult grow ever greater.</w:t>
      </w:r>
    </w:p>
    <w:p w14:paraId="19A4D37F" w14:textId="77777777" w:rsidR="00693D17" w:rsidRPr="00DC0B5F" w:rsidRDefault="00693D17" w:rsidP="00693D17">
      <w:pPr>
        <w:pStyle w:val="Eivli"/>
      </w:pPr>
      <w:r w:rsidRPr="00DC0B5F">
        <w:t>30.11.2017</w:t>
      </w:r>
    </w:p>
    <w:p w14:paraId="63527E09" w14:textId="77777777" w:rsidR="00693D17" w:rsidRPr="00DC0B5F" w:rsidRDefault="00693D17" w:rsidP="00693D17">
      <w:pPr>
        <w:pStyle w:val="Eivli"/>
      </w:pPr>
    </w:p>
    <w:p w14:paraId="6EBA035F" w14:textId="77777777" w:rsidR="00693D17" w:rsidRPr="00DC0B5F" w:rsidRDefault="00693D17" w:rsidP="00693D17">
      <w:pPr>
        <w:pStyle w:val="Eivli"/>
        <w:numPr>
          <w:ilvl w:val="0"/>
          <w:numId w:val="21"/>
        </w:numPr>
      </w:pPr>
      <w:r w:rsidRPr="00DC0B5F">
        <w:t>Lauri Miettinen</w:t>
      </w:r>
    </w:p>
    <w:p w14:paraId="7CA42536" w14:textId="3D20C368" w:rsidR="00693D17" w:rsidRPr="004130D0" w:rsidRDefault="00693D17" w:rsidP="00A6532E">
      <w:pPr>
        <w:spacing w:after="0" w:line="240" w:lineRule="auto"/>
      </w:pPr>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aps/>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23A17E58" w14:textId="73D19371" w:rsidR="00074BBE"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07" w:history="1">
            <w:r w:rsidR="00074BBE" w:rsidRPr="00C24A67">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_Toc499815307 \h </w:instrText>
            </w:r>
            <w:r w:rsidR="00074BBE">
              <w:rPr>
                <w:noProof/>
                <w:webHidden/>
              </w:rPr>
            </w:r>
            <w:r w:rsidR="00074BBE">
              <w:rPr>
                <w:noProof/>
                <w:webHidden/>
              </w:rPr>
              <w:fldChar w:fldCharType="separate"/>
            </w:r>
            <w:r w:rsidR="005C40A5">
              <w:rPr>
                <w:noProof/>
                <w:webHidden/>
              </w:rPr>
              <w:t>6</w:t>
            </w:r>
            <w:r w:rsidR="00074BBE">
              <w:rPr>
                <w:noProof/>
                <w:webHidden/>
              </w:rPr>
              <w:fldChar w:fldCharType="end"/>
            </w:r>
          </w:hyperlink>
        </w:p>
        <w:p w14:paraId="0578AE22" w14:textId="3A1F88FB" w:rsidR="00074BBE" w:rsidRDefault="00A56911">
          <w:pPr>
            <w:pStyle w:val="Sisluet1"/>
            <w:rPr>
              <w:rFonts w:asciiTheme="minorHAnsi" w:eastAsiaTheme="minorEastAsia" w:hAnsiTheme="minorHAnsi" w:cstheme="minorBidi"/>
              <w:caps w:val="0"/>
              <w:noProof/>
              <w:sz w:val="22"/>
              <w:szCs w:val="22"/>
            </w:rPr>
          </w:pPr>
          <w:hyperlink w:anchor="_Toc499815308" w:history="1">
            <w:r w:rsidR="00074BBE" w:rsidRPr="00C24A67">
              <w:rPr>
                <w:rStyle w:val="Hyperlinkki"/>
                <w:noProof/>
              </w:rPr>
              <w:t>2 OPINNÄYTETYÖN ENSIMMÄISEN OSAN ESITTELY</w:t>
            </w:r>
            <w:r w:rsidR="00074BBE">
              <w:rPr>
                <w:noProof/>
                <w:webHidden/>
              </w:rPr>
              <w:tab/>
            </w:r>
            <w:r w:rsidR="00074BBE">
              <w:rPr>
                <w:noProof/>
                <w:webHidden/>
              </w:rPr>
              <w:fldChar w:fldCharType="begin"/>
            </w:r>
            <w:r w:rsidR="00074BBE">
              <w:rPr>
                <w:noProof/>
                <w:webHidden/>
              </w:rPr>
              <w:instrText xml:space="preserve"> PAGEREF _Toc499815308 \h </w:instrText>
            </w:r>
            <w:r w:rsidR="00074BBE">
              <w:rPr>
                <w:noProof/>
                <w:webHidden/>
              </w:rPr>
            </w:r>
            <w:r w:rsidR="00074BBE">
              <w:rPr>
                <w:noProof/>
                <w:webHidden/>
              </w:rPr>
              <w:fldChar w:fldCharType="separate"/>
            </w:r>
            <w:r w:rsidR="005C40A5">
              <w:rPr>
                <w:noProof/>
                <w:webHidden/>
              </w:rPr>
              <w:t>6</w:t>
            </w:r>
            <w:r w:rsidR="00074BBE">
              <w:rPr>
                <w:noProof/>
                <w:webHidden/>
              </w:rPr>
              <w:fldChar w:fldCharType="end"/>
            </w:r>
          </w:hyperlink>
        </w:p>
        <w:p w14:paraId="01BCF402" w14:textId="5D8CCB76" w:rsidR="00074BBE" w:rsidRDefault="00A56911">
          <w:pPr>
            <w:pStyle w:val="Sisluet1"/>
            <w:rPr>
              <w:rFonts w:asciiTheme="minorHAnsi" w:eastAsiaTheme="minorEastAsia" w:hAnsiTheme="minorHAnsi" w:cstheme="minorBidi"/>
              <w:caps w:val="0"/>
              <w:noProof/>
              <w:sz w:val="22"/>
              <w:szCs w:val="22"/>
            </w:rPr>
          </w:pPr>
          <w:hyperlink w:anchor="_Toc499815309" w:history="1">
            <w:r w:rsidR="00074BBE" w:rsidRPr="00C24A67">
              <w:rPr>
                <w:rStyle w:val="Hyperlinkki"/>
                <w:noProof/>
              </w:rPr>
              <w:t>3 OPINNÄYTETYÖN TOISEN OSAN ESITTELY</w:t>
            </w:r>
            <w:r w:rsidR="00074BBE">
              <w:rPr>
                <w:noProof/>
                <w:webHidden/>
              </w:rPr>
              <w:tab/>
            </w:r>
            <w:r w:rsidR="00074BBE">
              <w:rPr>
                <w:noProof/>
                <w:webHidden/>
              </w:rPr>
              <w:fldChar w:fldCharType="begin"/>
            </w:r>
            <w:r w:rsidR="00074BBE">
              <w:rPr>
                <w:noProof/>
                <w:webHidden/>
              </w:rPr>
              <w:instrText xml:space="preserve"> PAGEREF _Toc499815309 \h </w:instrText>
            </w:r>
            <w:r w:rsidR="00074BBE">
              <w:rPr>
                <w:noProof/>
                <w:webHidden/>
              </w:rPr>
            </w:r>
            <w:r w:rsidR="00074BBE">
              <w:rPr>
                <w:noProof/>
                <w:webHidden/>
              </w:rPr>
              <w:fldChar w:fldCharType="separate"/>
            </w:r>
            <w:r w:rsidR="005C40A5">
              <w:rPr>
                <w:noProof/>
                <w:webHidden/>
              </w:rPr>
              <w:t>8</w:t>
            </w:r>
            <w:r w:rsidR="00074BBE">
              <w:rPr>
                <w:noProof/>
                <w:webHidden/>
              </w:rPr>
              <w:fldChar w:fldCharType="end"/>
            </w:r>
          </w:hyperlink>
        </w:p>
        <w:p w14:paraId="48E99B8C" w14:textId="59078ED8" w:rsidR="00074BBE" w:rsidRDefault="00A56911">
          <w:pPr>
            <w:pStyle w:val="Sisluet1"/>
            <w:rPr>
              <w:rFonts w:asciiTheme="minorHAnsi" w:eastAsiaTheme="minorEastAsia" w:hAnsiTheme="minorHAnsi" w:cstheme="minorBidi"/>
              <w:caps w:val="0"/>
              <w:noProof/>
              <w:sz w:val="22"/>
              <w:szCs w:val="22"/>
            </w:rPr>
          </w:pPr>
          <w:hyperlink w:anchor="_Toc499815310" w:history="1">
            <w:r w:rsidR="00074BBE" w:rsidRPr="00C24A67">
              <w:rPr>
                <w:rStyle w:val="Hyperlinkki"/>
                <w:noProof/>
              </w:rPr>
              <w:t>4 YHTEENVETO</w:t>
            </w:r>
            <w:r w:rsidR="00074BBE">
              <w:rPr>
                <w:noProof/>
                <w:webHidden/>
              </w:rPr>
              <w:tab/>
            </w:r>
            <w:r w:rsidR="00074BBE">
              <w:rPr>
                <w:noProof/>
                <w:webHidden/>
              </w:rPr>
              <w:fldChar w:fldCharType="begin"/>
            </w:r>
            <w:r w:rsidR="00074BBE">
              <w:rPr>
                <w:noProof/>
                <w:webHidden/>
              </w:rPr>
              <w:instrText xml:space="preserve"> PAGEREF _Toc499815310 \h </w:instrText>
            </w:r>
            <w:r w:rsidR="00074BBE">
              <w:rPr>
                <w:noProof/>
                <w:webHidden/>
              </w:rPr>
            </w:r>
            <w:r w:rsidR="00074BBE">
              <w:rPr>
                <w:noProof/>
                <w:webHidden/>
              </w:rPr>
              <w:fldChar w:fldCharType="separate"/>
            </w:r>
            <w:r w:rsidR="005C40A5">
              <w:rPr>
                <w:noProof/>
                <w:webHidden/>
              </w:rPr>
              <w:t>8</w:t>
            </w:r>
            <w:r w:rsidR="00074BBE">
              <w:rPr>
                <w:noProof/>
                <w:webHidden/>
              </w:rPr>
              <w:fldChar w:fldCharType="end"/>
            </w:r>
          </w:hyperlink>
        </w:p>
        <w:p w14:paraId="3F6D5AB8" w14:textId="21B0CF4C" w:rsidR="008B6339" w:rsidRPr="00074BBE" w:rsidRDefault="00A56911" w:rsidP="00074BBE">
          <w:pPr>
            <w:pStyle w:val="Sisluet1"/>
            <w:rPr>
              <w:rFonts w:asciiTheme="minorHAnsi" w:eastAsiaTheme="minorEastAsia" w:hAnsiTheme="minorHAnsi" w:cstheme="minorBidi"/>
              <w:caps w:val="0"/>
              <w:noProof/>
              <w:sz w:val="22"/>
              <w:szCs w:val="22"/>
            </w:rPr>
          </w:pPr>
          <w:hyperlink w:anchor="_Toc499815311" w:history="1">
            <w:r w:rsidR="00074BBE" w:rsidRPr="00C24A67">
              <w:rPr>
                <w:rStyle w:val="Hyperlinkki"/>
                <w:noProof/>
              </w:rPr>
              <w:t>LIITTEET</w:t>
            </w:r>
            <w:r w:rsidR="00074BBE">
              <w:rPr>
                <w:noProof/>
                <w:webHidden/>
              </w:rPr>
              <w:tab/>
            </w:r>
            <w:r w:rsidR="00074BBE">
              <w:rPr>
                <w:noProof/>
                <w:webHidden/>
              </w:rPr>
              <w:fldChar w:fldCharType="begin"/>
            </w:r>
            <w:r w:rsidR="00074BBE">
              <w:rPr>
                <w:noProof/>
                <w:webHidden/>
              </w:rPr>
              <w:instrText xml:space="preserve"> PAGEREF _Toc499815311 \h </w:instrText>
            </w:r>
            <w:r w:rsidR="00074BBE">
              <w:rPr>
                <w:noProof/>
                <w:webHidden/>
              </w:rPr>
            </w:r>
            <w:r w:rsidR="00074BBE">
              <w:rPr>
                <w:noProof/>
                <w:webHidden/>
              </w:rPr>
              <w:fldChar w:fldCharType="separate"/>
            </w:r>
            <w:r w:rsidR="005C40A5">
              <w:rPr>
                <w:noProof/>
                <w:webHidden/>
              </w:rPr>
              <w:t>10</w:t>
            </w:r>
            <w:r w:rsidR="00074BBE">
              <w:rPr>
                <w:noProof/>
                <w:webHidden/>
              </w:rPr>
              <w:fldChar w:fldCharType="end"/>
            </w:r>
          </w:hyperlink>
          <w:r w:rsidR="00364938">
            <w:rPr>
              <w:b/>
              <w:bCs/>
              <w:noProof/>
            </w:rPr>
            <w:fldChar w:fldCharType="end"/>
          </w:r>
        </w:p>
      </w:sdtContent>
    </w:sdt>
    <w:p w14:paraId="613E22E1" w14:textId="77777777" w:rsidR="00B24FC1" w:rsidRPr="00B6663D" w:rsidRDefault="00A25B6E" w:rsidP="002C6924">
      <w:pPr>
        <w:pStyle w:val="Otsikko1"/>
      </w:pPr>
      <w:bookmarkStart w:id="2" w:name="_Toc499815080"/>
      <w:bookmarkStart w:id="3" w:name="_Toc499815307"/>
      <w:bookmarkStart w:id="4" w:name="_Toc499815354"/>
      <w:r>
        <w:lastRenderedPageBreak/>
        <w:t>JOHDANTO</w:t>
      </w:r>
      <w:bookmarkEnd w:id="2"/>
      <w:bookmarkEnd w:id="3"/>
      <w:bookmarkEnd w:id="4"/>
    </w:p>
    <w:p w14:paraId="2BA13586" w14:textId="75AA98FC" w:rsidR="00462BCB" w:rsidRDefault="003575FB" w:rsidP="001F66B3">
      <w:r>
        <w:t>Opinnäytetyö toteutettiin koosteopinnäytetyön</w:t>
      </w:r>
      <w:r w:rsidR="003E722C">
        <w:t xml:space="preserve">ä. Koosteopinnäytetyö on uusi malli opinnäytetyön tekemiselle Oulun </w:t>
      </w:r>
      <w:r w:rsidR="0033268E">
        <w:t>a</w:t>
      </w:r>
      <w:r w:rsidR="003E722C">
        <w:t>mmattikorkeakoulussa.</w:t>
      </w:r>
      <w:r>
        <w:t xml:space="preserve"> </w:t>
      </w:r>
      <w:r w:rsidR="003E722C">
        <w:t xml:space="preserve">Koosteopinnäytetyökokeilu aloitettiin tietotekniikan koulutusohjelmassa vuonna </w:t>
      </w:r>
      <w:r>
        <w:t xml:space="preserve">2014. </w:t>
      </w:r>
    </w:p>
    <w:p w14:paraId="159CA9EF" w14:textId="5975DE1E" w:rsidR="00A93AC1" w:rsidRDefault="001A2026" w:rsidP="001F66B3">
      <w:r>
        <w:t xml:space="preserve">Koosteopinnäytetyö oli mahdollista tehdä kolmessa tai kahdessa osassa. </w:t>
      </w:r>
      <w:r w:rsidR="00462BCB">
        <w:t>Tämän työn e</w:t>
      </w:r>
      <w:r w:rsidR="003575FB">
        <w:t xml:space="preserve">nsimmäinen osa tehtiin keväällä 2014 ja yhdistetty toinen </w:t>
      </w:r>
      <w:r w:rsidR="0088127B">
        <w:t>osa</w:t>
      </w:r>
      <w:r w:rsidR="003575FB">
        <w:t xml:space="preserve"> aloitettiin keväällä 2015.</w:t>
      </w:r>
    </w:p>
    <w:p w14:paraId="10BAF44F" w14:textId="74522573" w:rsidR="008A322A" w:rsidRDefault="00FB1766" w:rsidP="001F66B3">
      <w:pPr>
        <w:pStyle w:val="Eivli"/>
        <w:spacing w:after="240" w:line="360" w:lineRule="auto"/>
      </w:pPr>
      <w:bookmarkStart w:id="5" w:name="_Toc499815081"/>
      <w:bookmarkStart w:id="6" w:name="_Toc499815308"/>
      <w:bookmarkStart w:id="7" w:name="_Toc499815355"/>
      <w:r>
        <w:t>Työn ensimmäinen osa oli omatoiminen selvitys Android-sovellusten kehittämisestä. Työllä ei ollut tilaajaa. Tehtiin selvitys siitä, miten Android-sovelluksia voisi kaupallistaa. Tutustuttiin myös sovellusten kaupallistamisen toteuttamiseen, Googlen tarjoamien palveluiden ja ohjelmointirajapintojen avulla.</w:t>
      </w:r>
      <w:r w:rsidR="008A322A">
        <w:t xml:space="preserve"> Ensimmäinen osa vastasi laaju</w:t>
      </w:r>
      <w:r w:rsidR="00DE29B2">
        <w:t>u</w:t>
      </w:r>
      <w:r w:rsidR="008A322A">
        <w:t>deltaan 5 opintopistettä.</w:t>
      </w:r>
    </w:p>
    <w:p w14:paraId="7C058A17" w14:textId="42F2FFC5" w:rsidR="008A322A" w:rsidRDefault="008A322A" w:rsidP="001F66B3">
      <w:pPr>
        <w:pStyle w:val="Eivli"/>
        <w:spacing w:after="240" w:line="360" w:lineRule="auto"/>
      </w:pPr>
      <w:r>
        <w:t>Työn toi</w:t>
      </w:r>
      <w:r w:rsidR="00764E63">
        <w:t>sen</w:t>
      </w:r>
      <w:r>
        <w:t xml:space="preserve"> osan tilaaja oli Hilla-ohjelma.</w:t>
      </w:r>
      <w:r w:rsidR="009B48B3">
        <w:t xml:space="preserve"> Työssä </w:t>
      </w:r>
      <w:r w:rsidR="00F4495C">
        <w:t>toteutettiin</w:t>
      </w:r>
      <w:r w:rsidR="009B48B3">
        <w:t xml:space="preserve"> sovellus, joka hyödyntää </w:t>
      </w:r>
      <w:proofErr w:type="spellStart"/>
      <w:r w:rsidR="009B48B3">
        <w:t>Ethereum</w:t>
      </w:r>
      <w:proofErr w:type="spellEnd"/>
      <w:r w:rsidR="009B48B3">
        <w:t>-alustaa</w:t>
      </w:r>
      <w:r w:rsidR="008204B8">
        <w:t>. Kirjallisessa selvityksessä kerrottiin työssä käytety</w:t>
      </w:r>
      <w:r w:rsidR="00C052BA">
        <w:t xml:space="preserve">stä </w:t>
      </w:r>
      <w:r w:rsidR="008204B8">
        <w:t>tekniikasta</w:t>
      </w:r>
      <w:r w:rsidR="009B48B3">
        <w:t xml:space="preserve"> ja tehtiin työn </w:t>
      </w:r>
      <w:r w:rsidR="008204B8">
        <w:t xml:space="preserve">käytännön toteutuksesta </w:t>
      </w:r>
      <w:r w:rsidR="009B48B3">
        <w:t>kirjallinen selvitys. Toinen osa vastasi</w:t>
      </w:r>
      <w:r w:rsidR="00F45FB8">
        <w:t xml:space="preserve"> laajuudeltaan</w:t>
      </w:r>
      <w:r w:rsidR="009B48B3">
        <w:t xml:space="preserve"> 10 opintopistettä.</w:t>
      </w:r>
    </w:p>
    <w:p w14:paraId="3F7F0E07" w14:textId="65295C8B" w:rsidR="003F2727" w:rsidRPr="00B6663D" w:rsidRDefault="0052279A" w:rsidP="003F2727">
      <w:pPr>
        <w:pStyle w:val="Otsikko1"/>
      </w:pPr>
      <w:r>
        <w:lastRenderedPageBreak/>
        <w:t>OPINNÄYTETYÖN ENSIMMÄISEN OSAN ESITTELY</w:t>
      </w:r>
      <w:bookmarkEnd w:id="5"/>
      <w:bookmarkEnd w:id="6"/>
      <w:bookmarkEnd w:id="7"/>
    </w:p>
    <w:p w14:paraId="3F561489" w14:textId="2EC5820A" w:rsidR="00D27FE0" w:rsidRDefault="008D3EE4" w:rsidP="0052279A">
      <w:r>
        <w:t>Opinnäytetyön ensimmäi</w:t>
      </w:r>
      <w:r w:rsidR="000A6B30">
        <w:t>se</w:t>
      </w:r>
      <w:r w:rsidR="00FA1F37">
        <w:t>ssä</w:t>
      </w:r>
      <w:r>
        <w:t xml:space="preserve"> osa</w:t>
      </w:r>
      <w:r w:rsidR="000A6B30">
        <w:t>ssa</w:t>
      </w:r>
      <w:r>
        <w:t xml:space="preserve"> (liite 1)</w:t>
      </w:r>
      <w:r w:rsidR="000A6B30">
        <w:t xml:space="preserve"> aiheena oli tutustua Android-sovellusten </w:t>
      </w:r>
      <w:r w:rsidR="00C332E2">
        <w:t>ansaintamalleihin.</w:t>
      </w:r>
      <w:r>
        <w:t xml:space="preserve"> </w:t>
      </w:r>
      <w:r w:rsidR="00227D78">
        <w:t>Ensimmäinen osa aloitettiin vuonna 2015, toisena opiskeluvuotena.</w:t>
      </w:r>
    </w:p>
    <w:p w14:paraId="4613E3BE" w14:textId="3FE56D31" w:rsidR="001E6B90" w:rsidRDefault="00844985" w:rsidP="0052279A">
      <w:r>
        <w:t>Aihe valittiin omasta kiinnostuksesta Android-käyttöjärjestelmän sovelluskehitykseen, sekä kiinnostuksesta liiketalouteen ja yrittäjyyteen.</w:t>
      </w:r>
      <w:r w:rsidR="001E6B90">
        <w:t xml:space="preserve"> Työtä kehittäessä ei tehty käytännön ohjelmistoprojektia</w:t>
      </w:r>
      <w:r w:rsidR="0068574E">
        <w:t>, vaan</w:t>
      </w:r>
      <w:r w:rsidR="001E6B90">
        <w:t xml:space="preserve"> </w:t>
      </w:r>
      <w:r w:rsidR="0068574E">
        <w:t>tutustuttiin eri rajapintojen ja kehitysympäristöjen dokumentaatioon.</w:t>
      </w:r>
    </w:p>
    <w:p w14:paraId="704574AD" w14:textId="2C2E488B" w:rsidR="00C332E2" w:rsidRDefault="00C332E2" w:rsidP="0052279A">
      <w:r>
        <w:t>Työssä tehtiin myös selvitys Android-sovelluksien kaupasta, mi</w:t>
      </w:r>
      <w:r w:rsidR="003A6D97">
        <w:t>t</w:t>
      </w:r>
      <w:r>
        <w:t>ä niiden myynti on maailmanlaajuisesti</w:t>
      </w:r>
      <w:r w:rsidR="0068139C">
        <w:t>. Lopussa tehtiin lausunto Android-sovellusten liiketoiminnan kannattavauudesta.</w:t>
      </w:r>
    </w:p>
    <w:p w14:paraId="2986BBCF" w14:textId="77777777" w:rsidR="0052279A" w:rsidRPr="0052279A" w:rsidRDefault="0052279A" w:rsidP="0052279A"/>
    <w:p w14:paraId="4C560822" w14:textId="1A7F0627" w:rsidR="005F47C0" w:rsidRDefault="005F47C0" w:rsidP="005F47C0">
      <w:pPr>
        <w:pStyle w:val="Otsikko1"/>
      </w:pPr>
      <w:bookmarkStart w:id="8" w:name="_Toc499815082"/>
      <w:bookmarkStart w:id="9" w:name="_Toc499815309"/>
      <w:bookmarkStart w:id="10" w:name="_Toc499815356"/>
      <w:r>
        <w:lastRenderedPageBreak/>
        <w:t>OPINNÄYTETYÖN TOISEN OSAN ESITTELY</w:t>
      </w:r>
      <w:bookmarkEnd w:id="8"/>
      <w:bookmarkEnd w:id="9"/>
      <w:bookmarkEnd w:id="10"/>
    </w:p>
    <w:p w14:paraId="06996323" w14:textId="07C7B380" w:rsidR="00321593" w:rsidRDefault="00156629" w:rsidP="001E6B90">
      <w:bookmarkStart w:id="11" w:name="_Toc499815083"/>
      <w:bookmarkStart w:id="12" w:name="_Toc499815310"/>
      <w:bookmarkStart w:id="13" w:name="_Toc499815357"/>
      <w:r>
        <w:t>Vuonna 2015 työn teki</w:t>
      </w:r>
      <w:r w:rsidR="00DA3534">
        <w:t>j</w:t>
      </w:r>
      <w:r>
        <w:t xml:space="preserve">ä </w:t>
      </w:r>
      <w:r w:rsidR="005B51F9">
        <w:t xml:space="preserve">osallistui Hilla-ohjelman järjestämään </w:t>
      </w:r>
      <w:proofErr w:type="spellStart"/>
      <w:r w:rsidR="005B51F9">
        <w:t>Blockchain</w:t>
      </w:r>
      <w:proofErr w:type="spellEnd"/>
      <w:r w:rsidR="005B51F9">
        <w:t xml:space="preserve"> Hackathon -kilpailuun. Tapahtumassa oli tavoitteena suunnitella ja toteuttaa viikonlopun aikana sovellus, joka hyödyntää lohkoketjutekniikkaa.</w:t>
      </w:r>
      <w:r w:rsidR="00321593">
        <w:t xml:space="preserve"> Työhön sisältyi käyttötapauksien ideoiminen </w:t>
      </w:r>
      <w:r w:rsidR="00437968">
        <w:t xml:space="preserve">sekä </w:t>
      </w:r>
      <w:r w:rsidR="00321593">
        <w:t>yksinkertaisen sovelluksen tekeminen ja esitteleminen.</w:t>
      </w:r>
      <w:r w:rsidR="00EC3BB6">
        <w:t xml:space="preserve"> Työ toteutettiin 3-4 ihmisen ryhmissä. </w:t>
      </w:r>
    </w:p>
    <w:p w14:paraId="1384FF17" w14:textId="1BF7ADBF" w:rsidR="00156629" w:rsidRDefault="00321593" w:rsidP="001E6B90">
      <w:r>
        <w:t>Ryhmäni</w:t>
      </w:r>
      <w:r w:rsidR="00DA3534">
        <w:t xml:space="preserve"> toteutus keskittyi siihen, miten lohkoketjutekniikkaa voisi hyödyntää liikennöinnin alla. Ryhmä pääsi jaetulle toiselle sijalle. Hilla-ohjelma</w:t>
      </w:r>
      <w:r>
        <w:t xml:space="preserve"> kutsui ryhmän</w:t>
      </w:r>
      <w:r w:rsidR="00DA3534">
        <w:t xml:space="preserve"> hankkeeseen mukaan luomaan sovellusta, joka voisi konkreettisella tavalla esitellä, miten lohkoketjutekniikkaa voisi hyödyntää tulevaisuudessa.</w:t>
      </w:r>
    </w:p>
    <w:p w14:paraId="47299D7D" w14:textId="51420754" w:rsidR="00DA3534" w:rsidRDefault="00DA3534" w:rsidP="001E6B90">
      <w:r>
        <w:t>Hilla-ohjelma ehdotti sovelluksen aiheeksi, kuinka älykkäitä sopimuksia voitaisiin hyödyntää klassisen auton elinkaaren seurantaan.</w:t>
      </w:r>
      <w:r w:rsidR="005C64F9">
        <w:t xml:space="preserve"> Johtuen </w:t>
      </w:r>
      <w:proofErr w:type="spellStart"/>
      <w:r w:rsidR="005C64F9">
        <w:t>Blockchain</w:t>
      </w:r>
      <w:proofErr w:type="spellEnd"/>
      <w:r w:rsidR="005C64F9">
        <w:t xml:space="preserve"> Hackathon -ryhmän</w:t>
      </w:r>
      <w:r w:rsidR="0046443B">
        <w:t>i</w:t>
      </w:r>
      <w:r w:rsidR="005C64F9">
        <w:t xml:space="preserve"> jäsenten elämäntilanteista, emme voineet tehdä työtä yhdessä ryhmänä.</w:t>
      </w:r>
      <w:r>
        <w:t xml:space="preserve"> </w:t>
      </w:r>
      <w:r w:rsidR="005C64F9">
        <w:t>H</w:t>
      </w:r>
      <w:r w:rsidR="00321593">
        <w:t>alusin</w:t>
      </w:r>
      <w:r>
        <w:t xml:space="preserve"> osallistua Hilla-ohjelman kutsuun tekemällä aiheesta opinnäytetyön</w:t>
      </w:r>
      <w:r w:rsidR="00DD3B98">
        <w:t>, johon kuuluu käytännön työosa, sekä kirjallinen osa</w:t>
      </w:r>
      <w:r>
        <w:t>.</w:t>
      </w:r>
    </w:p>
    <w:p w14:paraId="38083A4E" w14:textId="58128E44" w:rsidR="001E6B90" w:rsidRDefault="001E6B90" w:rsidP="001E6B90">
      <w:r>
        <w:t xml:space="preserve">Sovellusta esiteltiin Hilla-ohjelman ohjaajille aika-ajoin palavereissa. Tilaaja antoi toivomuksia käyttötapauksista, mitä he </w:t>
      </w:r>
      <w:r w:rsidR="009554AA">
        <w:t>halusivat</w:t>
      </w:r>
      <w:r>
        <w:t xml:space="preserve"> nähdä ohjelmistotyössä.</w:t>
      </w:r>
    </w:p>
    <w:p w14:paraId="5AE8A8A2" w14:textId="36D687D4" w:rsidR="00765C64" w:rsidRDefault="00765C64" w:rsidP="001E6B90">
      <w:r>
        <w:t>Ohjelmistotyön tavoitteena oli tehdä lopullinen versio Hilla-ohjelman järjestämään konferenssiin, joka pidettiin Oulun VTT:llä 4.4.2017. Tavoitteessa onnistuttiin.</w:t>
      </w:r>
      <w:r w:rsidR="006C2A0C">
        <w:t xml:space="preserve"> Työtä esiteltiin</w:t>
      </w:r>
      <w:r w:rsidR="00D93272">
        <w:t xml:space="preserve"> konferenssin puheohjelman jälkeen</w:t>
      </w:r>
      <w:r w:rsidR="006C2A0C">
        <w:t xml:space="preserve"> useille tekniikan alan ammattilaisille.</w:t>
      </w:r>
    </w:p>
    <w:p w14:paraId="55621D0A" w14:textId="39712FCB" w:rsidR="00765C64" w:rsidRDefault="00765C64" w:rsidP="001E6B90">
      <w:r>
        <w:t>Ohjelmistotyön tekemiseen kului ajanseurannan mukaan 230 tuntia. Kymmenen opintopisteen</w:t>
      </w:r>
      <w:r w:rsidR="00756480">
        <w:t xml:space="preserve"> laajuisen osaopinnäytetyön</w:t>
      </w:r>
      <w:r>
        <w:t xml:space="preserve"> tavoite oli 270 tuntia. Ajanseuranta lopetettiin ohjelmistotyön valmistuttua</w:t>
      </w:r>
      <w:r w:rsidR="00872F5D">
        <w:t xml:space="preserve">, jonka jälkeen kirjallisen työn valmistumiseen kului kuukausia, sekä arviolta </w:t>
      </w:r>
      <w:r w:rsidR="00507FEA">
        <w:t xml:space="preserve">monia </w:t>
      </w:r>
      <w:r w:rsidR="00872F5D">
        <w:t>kymmeniä työtunteja.</w:t>
      </w:r>
      <w:r>
        <w:t xml:space="preserve"> Työn määrältään opinnäytetyön </w:t>
      </w:r>
      <w:r w:rsidR="00F1549E">
        <w:t xml:space="preserve">toinen osa </w:t>
      </w:r>
      <w:r>
        <w:t>olisi</w:t>
      </w:r>
      <w:r w:rsidR="00F1549E">
        <w:t xml:space="preserve"> </w:t>
      </w:r>
      <w:r>
        <w:t>voin</w:t>
      </w:r>
      <w:r w:rsidR="00F1549E">
        <w:t xml:space="preserve">ut </w:t>
      </w:r>
      <w:r>
        <w:t xml:space="preserve">olla </w:t>
      </w:r>
      <w:r w:rsidR="00D93272">
        <w:t xml:space="preserve">jopa </w:t>
      </w:r>
      <w:r>
        <w:t>yksi 15 opintopisteen kokonaisuus.</w:t>
      </w:r>
    </w:p>
    <w:p w14:paraId="642433A6" w14:textId="77777777" w:rsidR="00765C64" w:rsidRDefault="00765C64" w:rsidP="001E6B90"/>
    <w:p w14:paraId="1B82D15A" w14:textId="77C43E38" w:rsidR="005F47C0" w:rsidRDefault="005F47C0" w:rsidP="005F47C0">
      <w:pPr>
        <w:pStyle w:val="Otsikko1"/>
      </w:pPr>
      <w:r>
        <w:lastRenderedPageBreak/>
        <w:t>YHTEENVETO</w:t>
      </w:r>
      <w:bookmarkEnd w:id="11"/>
      <w:bookmarkEnd w:id="12"/>
      <w:bookmarkEnd w:id="13"/>
    </w:p>
    <w:p w14:paraId="3E93D378" w14:textId="4B1C69E0" w:rsidR="00980051" w:rsidRDefault="00227D78" w:rsidP="00980051">
      <w:r>
        <w:t>T</w:t>
      </w:r>
      <w:r w:rsidR="001E6B90">
        <w:t>yön ensimmäise</w:t>
      </w:r>
      <w:r>
        <w:t>ssä</w:t>
      </w:r>
      <w:r w:rsidR="001E6B90">
        <w:t xml:space="preserve"> o</w:t>
      </w:r>
      <w:r w:rsidR="00156629">
        <w:t>sa</w:t>
      </w:r>
      <w:r>
        <w:t xml:space="preserve">ssa, </w:t>
      </w:r>
      <w:r w:rsidR="00156629">
        <w:t xml:space="preserve">kirjallisuutta etsiessä selvisi pian, kuinka vaivatonta ansaintamallien toteuttaminen on Google-palveluiden avulla. Googlen laatima dokumentaatio on hyvin selkeää, helppolukuista ja kattavaa. </w:t>
      </w:r>
    </w:p>
    <w:p w14:paraId="2E393CDF" w14:textId="05BCD833" w:rsidR="00156629" w:rsidRDefault="00156629" w:rsidP="00980051">
      <w:r>
        <w:t>Työn toteutuksen loppupuolella saatiin selville, kuinka mobiilisovelluksilla on vaikea tehdä liiketoimintaa</w:t>
      </w:r>
      <w:r w:rsidR="005C64F9">
        <w:t>.</w:t>
      </w:r>
      <w:r w:rsidR="00417FB5">
        <w:t xml:space="preserve"> </w:t>
      </w:r>
      <w:r w:rsidR="005C64F9">
        <w:t>Täten työn hyödyllisyys</w:t>
      </w:r>
      <w:r w:rsidR="00402F8B">
        <w:t>, sekä omalle ammatilliselle kehittymiselle, että tekniikan alalle yleensä,</w:t>
      </w:r>
      <w:r w:rsidR="005C64F9">
        <w:t xml:space="preserve"> jä</w:t>
      </w:r>
      <w:r w:rsidR="00417FB5">
        <w:t xml:space="preserve">i </w:t>
      </w:r>
      <w:r w:rsidR="005C64F9">
        <w:t>vähäiseksi</w:t>
      </w:r>
      <w:r>
        <w:t>. Silti työ antoi uusia näkökulmia ohjelmistotekniikan alalta</w:t>
      </w:r>
      <w:r w:rsidR="005C64F9">
        <w:t>. En ole tyytyväinen ensimmäisen osan aiheen valintaan</w:t>
      </w:r>
      <w:r w:rsidR="0001271E">
        <w:t>, mutta</w:t>
      </w:r>
      <w:r w:rsidR="005C64F9">
        <w:t xml:space="preserve"> </w:t>
      </w:r>
      <w:r w:rsidR="0001271E">
        <w:t>o</w:t>
      </w:r>
      <w:r w:rsidR="005C64F9">
        <w:t>likin hyvä tilaisuus, että aihetta sai vielä vaihtaa tulevissa osissa.</w:t>
      </w:r>
    </w:p>
    <w:p w14:paraId="582B2175" w14:textId="09752FD3" w:rsidR="005C64F9" w:rsidRPr="00980051" w:rsidRDefault="005C64F9" w:rsidP="00980051">
      <w:r>
        <w:t>Toinen osa oli hyvin opettavainen.</w:t>
      </w:r>
      <w:r w:rsidR="00913762">
        <w:t xml:space="preserve"> Olen tyytyväinen siitä, kuinka vähän ohjausta tarvitsin työn aikana. Sain selvitettyä laajoja ohjelmistokokonaisuuksia itsenäisesti dokumentaatiota lukemalla</w:t>
      </w:r>
      <w:r w:rsidR="00B914A6">
        <w:t xml:space="preserve"> ja</w:t>
      </w:r>
      <w:r w:rsidR="00913762">
        <w:t xml:space="preserve"> kokeilemalla</w:t>
      </w:r>
      <w:r w:rsidR="00B914A6">
        <w:t>.</w:t>
      </w:r>
      <w:r w:rsidR="000D57FF">
        <w:t xml:space="preserve"> Tilaajan kommentit ja toivomukset käyttötapauksista antoivat työlle suuntaa.</w:t>
      </w:r>
      <w:r w:rsidR="00A07B80">
        <w:t xml:space="preserve"> Toinen osa oli mielenkiintoinen kurkistus tulevaisuuden tekniikkaan, vaikka tekniikalla onkin varaa kehittyä.</w:t>
      </w:r>
    </w:p>
    <w:p w14:paraId="2187FED3" w14:textId="2265F909" w:rsidR="005F47C0" w:rsidRDefault="00704D81" w:rsidP="0086581C">
      <w:pPr>
        <w:pStyle w:val="Otsikko1"/>
        <w:numPr>
          <w:ilvl w:val="0"/>
          <w:numId w:val="0"/>
        </w:numPr>
      </w:pPr>
      <w:bookmarkStart w:id="14" w:name="_Toc499815084"/>
      <w:bookmarkStart w:id="15" w:name="_Toc499815311"/>
      <w:bookmarkStart w:id="16" w:name="_Toc499815358"/>
      <w:r>
        <w:lastRenderedPageBreak/>
        <w:t>LIITTEET</w:t>
      </w:r>
      <w:bookmarkEnd w:id="14"/>
      <w:bookmarkEnd w:id="15"/>
      <w:bookmarkEnd w:id="16"/>
    </w:p>
    <w:p w14:paraId="3D0F9C45" w14:textId="22B30CAE" w:rsidR="00704D81" w:rsidRDefault="00704D81" w:rsidP="00704D81">
      <w:r>
        <w:t>Liite 1. Ansaintamallit Android-sovelluksissa</w:t>
      </w:r>
    </w:p>
    <w:p w14:paraId="3FC5F967" w14:textId="5BE8D113" w:rsidR="00704D81" w:rsidRDefault="00704D81" w:rsidP="00704D81">
      <w:r>
        <w:t>Liite 2. Klassisen auton elinkaaren seuranta älykkäällä sopimuksella</w:t>
      </w:r>
    </w:p>
    <w:p w14:paraId="3382072F" w14:textId="77777777" w:rsidR="00E71355" w:rsidRDefault="00E71355" w:rsidP="00704D81">
      <w:pPr>
        <w:sectPr w:rsidR="00E71355" w:rsidSect="00EE5557">
          <w:headerReference w:type="default" r:id="rId12"/>
          <w:footerReference w:type="default" r:id="rId13"/>
          <w:pgSz w:w="11906" w:h="16838"/>
          <w:pgMar w:top="1417" w:right="1416" w:bottom="1417" w:left="1418" w:header="1134" w:footer="87" w:gutter="0"/>
          <w:pgNumType w:start="3"/>
          <w:cols w:space="708"/>
          <w:docGrid w:linePitch="360"/>
        </w:sectPr>
      </w:pPr>
    </w:p>
    <w:p w14:paraId="68C4581F" w14:textId="77777777" w:rsidR="004130D0" w:rsidRPr="00B6663D" w:rsidRDefault="004130D0" w:rsidP="004130D0">
      <w:pPr>
        <w:pStyle w:val="Yltunniste"/>
        <w:jc w:val="right"/>
      </w:pPr>
    </w:p>
    <w:p w14:paraId="4F7591D9" w14:textId="77777777" w:rsidR="004130D0" w:rsidRDefault="004130D0" w:rsidP="004130D0">
      <w:pPr>
        <w:pStyle w:val="Eivli"/>
      </w:pPr>
    </w:p>
    <w:p w14:paraId="6C6923F2" w14:textId="77777777" w:rsidR="004130D0" w:rsidRPr="00B6663D" w:rsidRDefault="004130D0" w:rsidP="004130D0">
      <w:pPr>
        <w:pStyle w:val="Eivli"/>
      </w:pPr>
    </w:p>
    <w:p w14:paraId="1894ED42" w14:textId="77777777" w:rsidR="004130D0" w:rsidRDefault="004130D0" w:rsidP="004130D0">
      <w:pPr>
        <w:pStyle w:val="Eivli"/>
      </w:pPr>
    </w:p>
    <w:p w14:paraId="245EB7A6" w14:textId="77777777" w:rsidR="004130D0" w:rsidRPr="00B6663D" w:rsidRDefault="004130D0" w:rsidP="004130D0">
      <w:pPr>
        <w:pStyle w:val="Eivli"/>
      </w:pPr>
    </w:p>
    <w:p w14:paraId="60B81765" w14:textId="77777777" w:rsidR="004130D0" w:rsidRPr="00B6663D" w:rsidRDefault="004130D0" w:rsidP="004130D0">
      <w:pPr>
        <w:pStyle w:val="Eivli"/>
      </w:pPr>
    </w:p>
    <w:p w14:paraId="11667175" w14:textId="77777777" w:rsidR="004130D0" w:rsidRPr="00B6663D" w:rsidRDefault="004130D0" w:rsidP="004130D0">
      <w:pPr>
        <w:pStyle w:val="Eivli"/>
      </w:pPr>
    </w:p>
    <w:p w14:paraId="221B6155" w14:textId="77777777" w:rsidR="004130D0" w:rsidRDefault="004130D0" w:rsidP="004130D0">
      <w:pPr>
        <w:pStyle w:val="Eivli"/>
      </w:pPr>
    </w:p>
    <w:p w14:paraId="0F71CCD4" w14:textId="77777777" w:rsidR="004130D0" w:rsidRDefault="004130D0" w:rsidP="004130D0">
      <w:pPr>
        <w:pStyle w:val="Eivli"/>
      </w:pPr>
    </w:p>
    <w:p w14:paraId="1BCB976B" w14:textId="77777777" w:rsidR="004130D0" w:rsidRPr="00B6663D" w:rsidRDefault="004130D0" w:rsidP="004130D0">
      <w:pPr>
        <w:pStyle w:val="Eivli"/>
      </w:pPr>
    </w:p>
    <w:p w14:paraId="6C7C9266" w14:textId="77777777" w:rsidR="004130D0" w:rsidRDefault="004130D0" w:rsidP="004130D0">
      <w:r>
        <w:t>Lauri Miettinen</w:t>
      </w:r>
    </w:p>
    <w:p w14:paraId="02094B8B" w14:textId="77777777" w:rsidR="004130D0" w:rsidRDefault="004130D0" w:rsidP="004130D0">
      <w:pPr>
        <w:rPr>
          <w:color w:val="FF0000"/>
        </w:rPr>
        <w:sectPr w:rsidR="004130D0" w:rsidSect="006C0B1E">
          <w:headerReference w:type="default" r:id="rId14"/>
          <w:footerReference w:type="default" r:id="rId15"/>
          <w:headerReference w:type="first" r:id="rId16"/>
          <w:footerReference w:type="first" r:id="rId17"/>
          <w:pgSz w:w="11906" w:h="16838" w:code="9"/>
          <w:pgMar w:top="1418" w:right="1701" w:bottom="1418" w:left="1701" w:header="852" w:footer="851" w:gutter="0"/>
          <w:cols w:space="708"/>
          <w:docGrid w:linePitch="360"/>
        </w:sectPr>
      </w:pPr>
      <w:r>
        <w:rPr>
          <w:b/>
          <w:bCs/>
          <w:sz w:val="28"/>
          <w:szCs w:val="28"/>
        </w:rPr>
        <w:t xml:space="preserve">ANSAINTAMALLIT </w:t>
      </w:r>
      <w:r w:rsidRPr="31656BA0">
        <w:rPr>
          <w:b/>
          <w:bCs/>
          <w:sz w:val="28"/>
          <w:szCs w:val="28"/>
        </w:rPr>
        <w:t>ANDROID-SOVELLUKSISSA</w:t>
      </w:r>
      <w:r>
        <w:rPr>
          <w:color w:val="FF0000"/>
        </w:rPr>
        <w:br w:type="page"/>
      </w:r>
    </w:p>
    <w:p w14:paraId="39A3C9F8" w14:textId="77777777" w:rsidR="004130D0" w:rsidRPr="004B6F07" w:rsidRDefault="004130D0" w:rsidP="004130D0">
      <w:pPr>
        <w:rPr>
          <w:b/>
          <w:sz w:val="28"/>
        </w:rPr>
      </w:pPr>
    </w:p>
    <w:p w14:paraId="5B880AF5" w14:textId="77777777" w:rsidR="004130D0" w:rsidRDefault="004130D0" w:rsidP="004130D0"/>
    <w:p w14:paraId="0D193E03" w14:textId="77777777" w:rsidR="004130D0" w:rsidRPr="00B6663D" w:rsidRDefault="004130D0" w:rsidP="004130D0">
      <w:pPr>
        <w:pStyle w:val="Eivli"/>
      </w:pPr>
    </w:p>
    <w:p w14:paraId="1C6CA6E0" w14:textId="77777777" w:rsidR="004130D0" w:rsidRPr="00B6663D" w:rsidRDefault="004130D0" w:rsidP="004130D0">
      <w:pPr>
        <w:pStyle w:val="Eivli"/>
      </w:pPr>
    </w:p>
    <w:p w14:paraId="0F4A922E" w14:textId="77777777" w:rsidR="004130D0" w:rsidRPr="00B6663D" w:rsidRDefault="004130D0" w:rsidP="004130D0">
      <w:pPr>
        <w:pStyle w:val="Eivli"/>
      </w:pPr>
    </w:p>
    <w:p w14:paraId="3AD6A808" w14:textId="77777777" w:rsidR="004130D0" w:rsidRPr="00B6663D" w:rsidRDefault="004130D0" w:rsidP="004130D0">
      <w:pPr>
        <w:pStyle w:val="Eivli"/>
      </w:pPr>
    </w:p>
    <w:p w14:paraId="57F91305" w14:textId="77777777" w:rsidR="004130D0" w:rsidRDefault="004130D0" w:rsidP="004130D0">
      <w:pPr>
        <w:pStyle w:val="Eivli"/>
      </w:pPr>
    </w:p>
    <w:p w14:paraId="095B9809" w14:textId="77777777" w:rsidR="004130D0" w:rsidRDefault="004130D0" w:rsidP="004130D0">
      <w:pPr>
        <w:pStyle w:val="Eivli"/>
      </w:pPr>
    </w:p>
    <w:p w14:paraId="19E4565B" w14:textId="77777777" w:rsidR="004130D0" w:rsidRDefault="004130D0" w:rsidP="004130D0">
      <w:pPr>
        <w:pStyle w:val="Eivli"/>
      </w:pPr>
    </w:p>
    <w:p w14:paraId="67D1A6AA" w14:textId="77777777" w:rsidR="004130D0" w:rsidRDefault="004130D0" w:rsidP="004130D0">
      <w:pPr>
        <w:pStyle w:val="Eivli"/>
      </w:pPr>
    </w:p>
    <w:p w14:paraId="70F3BE24" w14:textId="77777777" w:rsidR="004130D0" w:rsidRDefault="004130D0" w:rsidP="004130D0">
      <w:pPr>
        <w:pStyle w:val="Eivli"/>
      </w:pPr>
    </w:p>
    <w:p w14:paraId="51D26AFB" w14:textId="77777777" w:rsidR="004130D0" w:rsidRDefault="004130D0" w:rsidP="004130D0">
      <w:pPr>
        <w:pStyle w:val="Eivli"/>
      </w:pPr>
    </w:p>
    <w:p w14:paraId="105EFB6C" w14:textId="77777777" w:rsidR="004130D0" w:rsidRDefault="004130D0" w:rsidP="004130D0">
      <w:pPr>
        <w:pStyle w:val="Eivli"/>
      </w:pPr>
    </w:p>
    <w:p w14:paraId="26E028B7" w14:textId="77777777" w:rsidR="004130D0" w:rsidRDefault="004130D0" w:rsidP="004130D0">
      <w:pPr>
        <w:pStyle w:val="Eivli"/>
      </w:pPr>
    </w:p>
    <w:p w14:paraId="0086BD17" w14:textId="77777777" w:rsidR="004130D0" w:rsidRPr="00B6663D" w:rsidRDefault="004130D0" w:rsidP="004130D0">
      <w:pPr>
        <w:pStyle w:val="Eivli"/>
      </w:pPr>
    </w:p>
    <w:p w14:paraId="4C10CF35" w14:textId="77777777" w:rsidR="004130D0" w:rsidRPr="00B6663D" w:rsidRDefault="004130D0" w:rsidP="004130D0">
      <w:pPr>
        <w:pStyle w:val="Eivli"/>
      </w:pPr>
    </w:p>
    <w:p w14:paraId="3BE9F268" w14:textId="77777777" w:rsidR="004130D0" w:rsidRPr="00B6663D" w:rsidRDefault="004130D0" w:rsidP="004130D0">
      <w:pPr>
        <w:pStyle w:val="Eivli"/>
      </w:pPr>
    </w:p>
    <w:p w14:paraId="19055008" w14:textId="77777777" w:rsidR="004130D0" w:rsidRPr="00B6663D" w:rsidRDefault="004130D0" w:rsidP="004130D0">
      <w:pPr>
        <w:pStyle w:val="Eivli"/>
      </w:pPr>
    </w:p>
    <w:p w14:paraId="7BDC0AFC" w14:textId="77777777" w:rsidR="004130D0" w:rsidRPr="00B6663D" w:rsidRDefault="004130D0" w:rsidP="004130D0">
      <w:pPr>
        <w:pStyle w:val="Eivli"/>
      </w:pPr>
    </w:p>
    <w:p w14:paraId="439E5BB5" w14:textId="77777777" w:rsidR="004130D0" w:rsidRPr="00B6663D" w:rsidRDefault="004130D0" w:rsidP="004130D0">
      <w:pPr>
        <w:pStyle w:val="Eivli"/>
      </w:pPr>
      <w:r>
        <w:rPr>
          <w:b/>
          <w:bCs/>
          <w:sz w:val="28"/>
          <w:szCs w:val="28"/>
        </w:rPr>
        <w:t xml:space="preserve">ANSAINTAMALLIT </w:t>
      </w:r>
      <w:r w:rsidRPr="31656BA0">
        <w:rPr>
          <w:b/>
          <w:bCs/>
          <w:sz w:val="28"/>
          <w:szCs w:val="28"/>
        </w:rPr>
        <w:t>ANDROID-SOVELLUKSISSA</w:t>
      </w:r>
    </w:p>
    <w:p w14:paraId="2D3119D4" w14:textId="77777777" w:rsidR="004130D0" w:rsidRDefault="004130D0" w:rsidP="004130D0">
      <w:pPr>
        <w:pStyle w:val="Eivli"/>
      </w:pPr>
    </w:p>
    <w:p w14:paraId="4FB8A325" w14:textId="77777777" w:rsidR="004130D0" w:rsidRDefault="004130D0" w:rsidP="004130D0">
      <w:pPr>
        <w:pStyle w:val="Eivli"/>
      </w:pPr>
    </w:p>
    <w:p w14:paraId="7957A711" w14:textId="77777777" w:rsidR="004130D0" w:rsidRDefault="004130D0" w:rsidP="004130D0">
      <w:pPr>
        <w:pStyle w:val="Eivli"/>
      </w:pPr>
    </w:p>
    <w:p w14:paraId="32B13535" w14:textId="77777777" w:rsidR="004130D0" w:rsidRDefault="004130D0" w:rsidP="004130D0">
      <w:pPr>
        <w:pStyle w:val="Eivli"/>
      </w:pPr>
    </w:p>
    <w:p w14:paraId="5352F9CF" w14:textId="77777777" w:rsidR="004130D0" w:rsidRDefault="004130D0" w:rsidP="004130D0">
      <w:pPr>
        <w:pStyle w:val="Eivli"/>
      </w:pPr>
    </w:p>
    <w:p w14:paraId="314665F3" w14:textId="77777777" w:rsidR="004130D0" w:rsidRDefault="004130D0" w:rsidP="004130D0">
      <w:pPr>
        <w:pStyle w:val="Eivli"/>
      </w:pPr>
    </w:p>
    <w:p w14:paraId="74C1D665" w14:textId="77777777" w:rsidR="004130D0" w:rsidRDefault="004130D0" w:rsidP="004130D0">
      <w:pPr>
        <w:pStyle w:val="Eivli"/>
      </w:pPr>
    </w:p>
    <w:p w14:paraId="4B4AC698" w14:textId="77777777" w:rsidR="004130D0" w:rsidRDefault="004130D0" w:rsidP="004130D0">
      <w:pPr>
        <w:pStyle w:val="Eivli"/>
      </w:pPr>
    </w:p>
    <w:p w14:paraId="0EB19043" w14:textId="77777777" w:rsidR="004130D0" w:rsidRDefault="004130D0" w:rsidP="004130D0">
      <w:pPr>
        <w:pStyle w:val="Eivli"/>
      </w:pPr>
    </w:p>
    <w:p w14:paraId="4CF8020D" w14:textId="77777777" w:rsidR="004130D0" w:rsidRDefault="004130D0" w:rsidP="004130D0">
      <w:pPr>
        <w:pStyle w:val="Eivli"/>
      </w:pPr>
    </w:p>
    <w:p w14:paraId="617390E6" w14:textId="77777777" w:rsidR="004130D0" w:rsidRDefault="004130D0" w:rsidP="004130D0">
      <w:pPr>
        <w:pStyle w:val="Eivli"/>
      </w:pPr>
    </w:p>
    <w:p w14:paraId="298AC224" w14:textId="77777777" w:rsidR="004130D0" w:rsidRDefault="004130D0" w:rsidP="004130D0">
      <w:pPr>
        <w:pStyle w:val="Eivli"/>
      </w:pPr>
    </w:p>
    <w:p w14:paraId="4B4698D9" w14:textId="77777777" w:rsidR="004130D0" w:rsidRDefault="004130D0" w:rsidP="004130D0">
      <w:pPr>
        <w:pStyle w:val="Eivli"/>
      </w:pPr>
    </w:p>
    <w:p w14:paraId="6E629864" w14:textId="77777777" w:rsidR="004130D0" w:rsidRDefault="004130D0" w:rsidP="004130D0">
      <w:pPr>
        <w:pStyle w:val="Eivli"/>
      </w:pPr>
    </w:p>
    <w:p w14:paraId="577D332E" w14:textId="77777777" w:rsidR="004130D0" w:rsidRDefault="004130D0" w:rsidP="004130D0">
      <w:pPr>
        <w:pStyle w:val="Eivli"/>
      </w:pPr>
    </w:p>
    <w:p w14:paraId="7921597A" w14:textId="77777777" w:rsidR="004130D0" w:rsidRDefault="004130D0" w:rsidP="004130D0">
      <w:pPr>
        <w:pStyle w:val="Eivli"/>
      </w:pPr>
    </w:p>
    <w:p w14:paraId="0F72A17F" w14:textId="77777777" w:rsidR="004130D0" w:rsidRDefault="004130D0" w:rsidP="004130D0">
      <w:pPr>
        <w:pStyle w:val="Eivli"/>
      </w:pPr>
    </w:p>
    <w:p w14:paraId="3BAA487F" w14:textId="77777777" w:rsidR="004130D0" w:rsidRDefault="004130D0" w:rsidP="004130D0">
      <w:pPr>
        <w:pStyle w:val="Eivli"/>
      </w:pPr>
    </w:p>
    <w:p w14:paraId="0EAC154B" w14:textId="77777777" w:rsidR="004130D0" w:rsidRPr="00B6663D" w:rsidRDefault="004130D0" w:rsidP="004130D0">
      <w:pPr>
        <w:pStyle w:val="Eivli"/>
      </w:pPr>
    </w:p>
    <w:p w14:paraId="7AB999F6" w14:textId="77777777" w:rsidR="004130D0" w:rsidRPr="00B6663D" w:rsidRDefault="004130D0" w:rsidP="004130D0">
      <w:pPr>
        <w:pStyle w:val="Eivli"/>
        <w:tabs>
          <w:tab w:val="left" w:pos="3686"/>
        </w:tabs>
        <w:ind w:firstLine="3686"/>
      </w:pPr>
      <w:r>
        <w:t>Lauri Miettinen</w:t>
      </w:r>
    </w:p>
    <w:p w14:paraId="3D5469A7" w14:textId="77777777" w:rsidR="004130D0" w:rsidRPr="00B6663D" w:rsidRDefault="004130D0" w:rsidP="004130D0">
      <w:pPr>
        <w:pStyle w:val="Eivli"/>
        <w:tabs>
          <w:tab w:val="left" w:pos="3686"/>
        </w:tabs>
      </w:pPr>
      <w:r w:rsidRPr="00B6663D">
        <w:tab/>
        <w:t>Opinnäytetyö</w:t>
      </w:r>
      <w:r>
        <w:t>, osa 1</w:t>
      </w:r>
    </w:p>
    <w:p w14:paraId="6A660C19" w14:textId="77777777" w:rsidR="004130D0" w:rsidRPr="00B6663D" w:rsidRDefault="004130D0" w:rsidP="004130D0">
      <w:pPr>
        <w:pStyle w:val="Eivli"/>
        <w:tabs>
          <w:tab w:val="left" w:pos="3686"/>
        </w:tabs>
      </w:pPr>
      <w:r w:rsidRPr="00B6663D">
        <w:tab/>
      </w:r>
      <w:r>
        <w:t>26.2.2016</w:t>
      </w:r>
    </w:p>
    <w:p w14:paraId="67EB1284" w14:textId="77777777" w:rsidR="004130D0" w:rsidRPr="00B6663D" w:rsidRDefault="004130D0" w:rsidP="004130D0">
      <w:pPr>
        <w:pStyle w:val="Eivli"/>
        <w:tabs>
          <w:tab w:val="left" w:pos="3686"/>
        </w:tabs>
      </w:pPr>
      <w:r w:rsidRPr="00B6663D">
        <w:tab/>
      </w:r>
      <w:r>
        <w:t>Tieto- ja viestintätekniikan koulutusohjelma</w:t>
      </w:r>
    </w:p>
    <w:p w14:paraId="40324053" w14:textId="77777777" w:rsidR="004130D0" w:rsidRPr="00B6663D" w:rsidRDefault="004130D0" w:rsidP="004130D0">
      <w:pPr>
        <w:pStyle w:val="Eivli"/>
        <w:tabs>
          <w:tab w:val="left" w:pos="1912"/>
          <w:tab w:val="left" w:pos="3686"/>
        </w:tabs>
      </w:pPr>
      <w:r w:rsidRPr="00B6663D">
        <w:tab/>
      </w:r>
      <w:r>
        <w:tab/>
      </w:r>
      <w:r w:rsidRPr="00B6663D">
        <w:t>Oulun ammattikorkeakoulu</w:t>
      </w:r>
    </w:p>
    <w:p w14:paraId="62DA78FB" w14:textId="77777777" w:rsidR="004130D0" w:rsidRDefault="004130D0" w:rsidP="004130D0">
      <w:pPr>
        <w:sectPr w:rsidR="004130D0" w:rsidSect="006C0B1E">
          <w:headerReference w:type="default" r:id="rId18"/>
          <w:type w:val="continuous"/>
          <w:pgSz w:w="11906" w:h="16838" w:code="9"/>
          <w:pgMar w:top="1418" w:right="1701" w:bottom="1418" w:left="1701" w:header="852" w:footer="851" w:gutter="0"/>
          <w:cols w:space="708"/>
          <w:docGrid w:linePitch="360"/>
        </w:sectPr>
      </w:pPr>
    </w:p>
    <w:p w14:paraId="7260244D" w14:textId="77777777" w:rsidR="004130D0" w:rsidRDefault="004130D0" w:rsidP="004130D0">
      <w:pPr>
        <w:pStyle w:val="Otsikko1"/>
        <w:numPr>
          <w:ilvl w:val="0"/>
          <w:numId w:val="0"/>
        </w:numPr>
        <w:ind w:left="432"/>
        <w:rPr>
          <w:i/>
        </w:rPr>
      </w:pPr>
      <w:bookmarkStart w:id="17" w:name="_Toc499815085"/>
      <w:bookmarkStart w:id="18" w:name="_Toc499815312"/>
      <w:bookmarkStart w:id="19" w:name="_Toc499815359"/>
      <w:r w:rsidRPr="00CD214E">
        <w:lastRenderedPageBreak/>
        <w:t>SISÄLLYS</w:t>
      </w:r>
      <w:bookmarkEnd w:id="17"/>
      <w:bookmarkEnd w:id="18"/>
      <w:bookmarkEnd w:id="19"/>
      <w:r w:rsidRPr="00934C10">
        <w:rPr>
          <w:i/>
        </w:rPr>
        <w:t xml:space="preserve"> </w:t>
      </w:r>
    </w:p>
    <w:sdt>
      <w:sdtPr>
        <w:rPr>
          <w:i/>
          <w:caps w:val="0"/>
        </w:rPr>
        <w:id w:val="1570228503"/>
        <w:docPartObj>
          <w:docPartGallery w:val="Table of Contents"/>
          <w:docPartUnique/>
        </w:docPartObj>
      </w:sdtPr>
      <w:sdtEndPr>
        <w:rPr>
          <w:b/>
          <w:bCs/>
          <w:i w:val="0"/>
          <w:caps/>
        </w:rPr>
      </w:sdtEndPr>
      <w:sdtContent>
        <w:p w14:paraId="6E098A1D" w14:textId="2EE9E7F7" w:rsidR="00074BBE" w:rsidRDefault="004130D0">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360" w:history="1">
            <w:r w:rsidR="00074BBE" w:rsidRPr="00814C00">
              <w:rPr>
                <w:rStyle w:val="Hyperlinkki"/>
                <w:noProof/>
              </w:rPr>
              <w:t>1 JOHDANTO</w:t>
            </w:r>
            <w:r w:rsidR="00074BBE">
              <w:rPr>
                <w:noProof/>
                <w:webHidden/>
              </w:rPr>
              <w:tab/>
            </w:r>
            <w:r w:rsidR="00074BBE">
              <w:rPr>
                <w:noProof/>
                <w:webHidden/>
              </w:rPr>
              <w:fldChar w:fldCharType="begin"/>
            </w:r>
            <w:r w:rsidR="00074BBE">
              <w:rPr>
                <w:noProof/>
                <w:webHidden/>
              </w:rPr>
              <w:instrText xml:space="preserve"> PAGEREF _Toc499815360 \h </w:instrText>
            </w:r>
            <w:r w:rsidR="00074BBE">
              <w:rPr>
                <w:noProof/>
                <w:webHidden/>
              </w:rPr>
            </w:r>
            <w:r w:rsidR="00074BBE">
              <w:rPr>
                <w:noProof/>
                <w:webHidden/>
              </w:rPr>
              <w:fldChar w:fldCharType="separate"/>
            </w:r>
            <w:r w:rsidR="00A46A0D">
              <w:rPr>
                <w:noProof/>
                <w:webHidden/>
              </w:rPr>
              <w:t>4</w:t>
            </w:r>
            <w:r w:rsidR="00074BBE">
              <w:rPr>
                <w:noProof/>
                <w:webHidden/>
              </w:rPr>
              <w:fldChar w:fldCharType="end"/>
            </w:r>
          </w:hyperlink>
        </w:p>
        <w:p w14:paraId="7F047111" w14:textId="7BA662FC" w:rsidR="00074BBE" w:rsidRDefault="00A56911">
          <w:pPr>
            <w:pStyle w:val="Sisluet1"/>
            <w:rPr>
              <w:rFonts w:asciiTheme="minorHAnsi" w:eastAsiaTheme="minorEastAsia" w:hAnsiTheme="minorHAnsi" w:cstheme="minorBidi"/>
              <w:caps w:val="0"/>
              <w:noProof/>
              <w:sz w:val="22"/>
              <w:szCs w:val="22"/>
            </w:rPr>
          </w:pPr>
          <w:hyperlink w:anchor="_Toc499815361" w:history="1">
            <w:r w:rsidR="00074BBE" w:rsidRPr="00814C00">
              <w:rPr>
                <w:rStyle w:val="Hyperlinkki"/>
                <w:noProof/>
              </w:rPr>
              <w:t>2 ANSAINTAMALLIEN ERITTELY</w:t>
            </w:r>
            <w:r w:rsidR="00074BBE">
              <w:rPr>
                <w:noProof/>
                <w:webHidden/>
              </w:rPr>
              <w:tab/>
            </w:r>
            <w:r w:rsidR="00074BBE">
              <w:rPr>
                <w:noProof/>
                <w:webHidden/>
              </w:rPr>
              <w:fldChar w:fldCharType="begin"/>
            </w:r>
            <w:r w:rsidR="00074BBE">
              <w:rPr>
                <w:noProof/>
                <w:webHidden/>
              </w:rPr>
              <w:instrText xml:space="preserve"> PAGEREF _Toc499815361 \h </w:instrText>
            </w:r>
            <w:r w:rsidR="00074BBE">
              <w:rPr>
                <w:noProof/>
                <w:webHidden/>
              </w:rPr>
            </w:r>
            <w:r w:rsidR="00074BBE">
              <w:rPr>
                <w:noProof/>
                <w:webHidden/>
              </w:rPr>
              <w:fldChar w:fldCharType="separate"/>
            </w:r>
            <w:r w:rsidR="00A46A0D">
              <w:rPr>
                <w:noProof/>
                <w:webHidden/>
              </w:rPr>
              <w:t>5</w:t>
            </w:r>
            <w:r w:rsidR="00074BBE">
              <w:rPr>
                <w:noProof/>
                <w:webHidden/>
              </w:rPr>
              <w:fldChar w:fldCharType="end"/>
            </w:r>
          </w:hyperlink>
        </w:p>
        <w:p w14:paraId="6872A72A" w14:textId="46124ADD" w:rsidR="00074BBE" w:rsidRDefault="00A56911">
          <w:pPr>
            <w:pStyle w:val="Sisluet2"/>
            <w:rPr>
              <w:rFonts w:asciiTheme="minorHAnsi" w:eastAsiaTheme="minorEastAsia" w:hAnsiTheme="minorHAnsi" w:cstheme="minorBidi"/>
              <w:sz w:val="22"/>
              <w:szCs w:val="22"/>
            </w:rPr>
          </w:pPr>
          <w:hyperlink w:anchor="_Toc499815362" w:history="1">
            <w:r w:rsidR="00074BBE" w:rsidRPr="00814C00">
              <w:rPr>
                <w:rStyle w:val="Hyperlinkki"/>
              </w:rPr>
              <w:t>2.1 Kertamaksusovellukset (Premium)</w:t>
            </w:r>
            <w:r w:rsidR="00074BBE">
              <w:rPr>
                <w:webHidden/>
              </w:rPr>
              <w:tab/>
            </w:r>
            <w:r w:rsidR="00074BBE">
              <w:rPr>
                <w:webHidden/>
              </w:rPr>
              <w:fldChar w:fldCharType="begin"/>
            </w:r>
            <w:r w:rsidR="00074BBE">
              <w:rPr>
                <w:webHidden/>
              </w:rPr>
              <w:instrText xml:space="preserve"> PAGEREF _Toc499815362 \h </w:instrText>
            </w:r>
            <w:r w:rsidR="00074BBE">
              <w:rPr>
                <w:webHidden/>
              </w:rPr>
            </w:r>
            <w:r w:rsidR="00074BBE">
              <w:rPr>
                <w:webHidden/>
              </w:rPr>
              <w:fldChar w:fldCharType="separate"/>
            </w:r>
            <w:r w:rsidR="00A46A0D">
              <w:rPr>
                <w:webHidden/>
              </w:rPr>
              <w:t>5</w:t>
            </w:r>
            <w:r w:rsidR="00074BBE">
              <w:rPr>
                <w:webHidden/>
              </w:rPr>
              <w:fldChar w:fldCharType="end"/>
            </w:r>
          </w:hyperlink>
        </w:p>
        <w:p w14:paraId="1183D831" w14:textId="5000AED7" w:rsidR="00074BBE" w:rsidRDefault="00A56911">
          <w:pPr>
            <w:pStyle w:val="Sisluet2"/>
            <w:rPr>
              <w:rFonts w:asciiTheme="minorHAnsi" w:eastAsiaTheme="minorEastAsia" w:hAnsiTheme="minorHAnsi" w:cstheme="minorBidi"/>
              <w:sz w:val="22"/>
              <w:szCs w:val="22"/>
            </w:rPr>
          </w:pPr>
          <w:hyperlink w:anchor="_Toc499815363" w:history="1">
            <w:r w:rsidR="00074BBE" w:rsidRPr="00814C00">
              <w:rPr>
                <w:rStyle w:val="Hyperlinkki"/>
              </w:rPr>
              <w:t>2.2 Sovelluksen sisäiset ostokset (Freemium)</w:t>
            </w:r>
            <w:r w:rsidR="00074BBE">
              <w:rPr>
                <w:webHidden/>
              </w:rPr>
              <w:tab/>
            </w:r>
            <w:r w:rsidR="00074BBE">
              <w:rPr>
                <w:webHidden/>
              </w:rPr>
              <w:fldChar w:fldCharType="begin"/>
            </w:r>
            <w:r w:rsidR="00074BBE">
              <w:rPr>
                <w:webHidden/>
              </w:rPr>
              <w:instrText xml:space="preserve"> PAGEREF _Toc499815363 \h </w:instrText>
            </w:r>
            <w:r w:rsidR="00074BBE">
              <w:rPr>
                <w:webHidden/>
              </w:rPr>
            </w:r>
            <w:r w:rsidR="00074BBE">
              <w:rPr>
                <w:webHidden/>
              </w:rPr>
              <w:fldChar w:fldCharType="separate"/>
            </w:r>
            <w:r w:rsidR="00A46A0D">
              <w:rPr>
                <w:webHidden/>
              </w:rPr>
              <w:t>5</w:t>
            </w:r>
            <w:r w:rsidR="00074BBE">
              <w:rPr>
                <w:webHidden/>
              </w:rPr>
              <w:fldChar w:fldCharType="end"/>
            </w:r>
          </w:hyperlink>
        </w:p>
        <w:p w14:paraId="0A0992CA" w14:textId="5A689910" w:rsidR="00074BBE" w:rsidRDefault="00A56911">
          <w:pPr>
            <w:pStyle w:val="Sisluet2"/>
            <w:rPr>
              <w:rFonts w:asciiTheme="minorHAnsi" w:eastAsiaTheme="minorEastAsia" w:hAnsiTheme="minorHAnsi" w:cstheme="minorBidi"/>
              <w:sz w:val="22"/>
              <w:szCs w:val="22"/>
            </w:rPr>
          </w:pPr>
          <w:hyperlink w:anchor="_Toc499815364" w:history="1">
            <w:r w:rsidR="00074BBE" w:rsidRPr="00814C00">
              <w:rPr>
                <w:rStyle w:val="Hyperlinkki"/>
              </w:rPr>
              <w:t>2.3 Tilaukset</w:t>
            </w:r>
            <w:r w:rsidR="00074BBE">
              <w:rPr>
                <w:webHidden/>
              </w:rPr>
              <w:tab/>
            </w:r>
            <w:r w:rsidR="00074BBE">
              <w:rPr>
                <w:webHidden/>
              </w:rPr>
              <w:fldChar w:fldCharType="begin"/>
            </w:r>
            <w:r w:rsidR="00074BBE">
              <w:rPr>
                <w:webHidden/>
              </w:rPr>
              <w:instrText xml:space="preserve"> PAGEREF _Toc499815364 \h </w:instrText>
            </w:r>
            <w:r w:rsidR="00074BBE">
              <w:rPr>
                <w:webHidden/>
              </w:rPr>
            </w:r>
            <w:r w:rsidR="00074BBE">
              <w:rPr>
                <w:webHidden/>
              </w:rPr>
              <w:fldChar w:fldCharType="separate"/>
            </w:r>
            <w:r w:rsidR="00A46A0D">
              <w:rPr>
                <w:webHidden/>
              </w:rPr>
              <w:t>5</w:t>
            </w:r>
            <w:r w:rsidR="00074BBE">
              <w:rPr>
                <w:webHidden/>
              </w:rPr>
              <w:fldChar w:fldCharType="end"/>
            </w:r>
          </w:hyperlink>
        </w:p>
        <w:p w14:paraId="2C5111B2" w14:textId="39DD9BF5" w:rsidR="00074BBE" w:rsidRDefault="00A56911">
          <w:pPr>
            <w:pStyle w:val="Sisluet2"/>
            <w:rPr>
              <w:rFonts w:asciiTheme="minorHAnsi" w:eastAsiaTheme="minorEastAsia" w:hAnsiTheme="minorHAnsi" w:cstheme="minorBidi"/>
              <w:sz w:val="22"/>
              <w:szCs w:val="22"/>
            </w:rPr>
          </w:pPr>
          <w:hyperlink w:anchor="_Toc499815365" w:history="1">
            <w:r w:rsidR="00074BBE" w:rsidRPr="00814C00">
              <w:rPr>
                <w:rStyle w:val="Hyperlinkki"/>
              </w:rPr>
              <w:t>2.4 Mainokset</w:t>
            </w:r>
            <w:r w:rsidR="00074BBE">
              <w:rPr>
                <w:webHidden/>
              </w:rPr>
              <w:tab/>
            </w:r>
            <w:r w:rsidR="00074BBE">
              <w:rPr>
                <w:webHidden/>
              </w:rPr>
              <w:fldChar w:fldCharType="begin"/>
            </w:r>
            <w:r w:rsidR="00074BBE">
              <w:rPr>
                <w:webHidden/>
              </w:rPr>
              <w:instrText xml:space="preserve"> PAGEREF _Toc499815365 \h </w:instrText>
            </w:r>
            <w:r w:rsidR="00074BBE">
              <w:rPr>
                <w:webHidden/>
              </w:rPr>
            </w:r>
            <w:r w:rsidR="00074BBE">
              <w:rPr>
                <w:webHidden/>
              </w:rPr>
              <w:fldChar w:fldCharType="separate"/>
            </w:r>
            <w:r w:rsidR="00A46A0D">
              <w:rPr>
                <w:webHidden/>
              </w:rPr>
              <w:t>6</w:t>
            </w:r>
            <w:r w:rsidR="00074BBE">
              <w:rPr>
                <w:webHidden/>
              </w:rPr>
              <w:fldChar w:fldCharType="end"/>
            </w:r>
          </w:hyperlink>
        </w:p>
        <w:p w14:paraId="3D20A9FD" w14:textId="2A469822" w:rsidR="00074BBE" w:rsidRDefault="00A56911">
          <w:pPr>
            <w:pStyle w:val="Sisluet1"/>
            <w:rPr>
              <w:rFonts w:asciiTheme="minorHAnsi" w:eastAsiaTheme="minorEastAsia" w:hAnsiTheme="minorHAnsi" w:cstheme="minorBidi"/>
              <w:caps w:val="0"/>
              <w:noProof/>
              <w:sz w:val="22"/>
              <w:szCs w:val="22"/>
            </w:rPr>
          </w:pPr>
          <w:hyperlink w:anchor="_Toc499815366" w:history="1">
            <w:r w:rsidR="00074BBE" w:rsidRPr="00814C00">
              <w:rPr>
                <w:rStyle w:val="Hyperlinkki"/>
                <w:noProof/>
              </w:rPr>
              <w:t>3 ANSAINTAMALLIEN TOTEUTUS</w:t>
            </w:r>
            <w:r w:rsidR="00074BBE">
              <w:rPr>
                <w:noProof/>
                <w:webHidden/>
              </w:rPr>
              <w:tab/>
            </w:r>
            <w:r w:rsidR="00074BBE">
              <w:rPr>
                <w:noProof/>
                <w:webHidden/>
              </w:rPr>
              <w:fldChar w:fldCharType="begin"/>
            </w:r>
            <w:r w:rsidR="00074BBE">
              <w:rPr>
                <w:noProof/>
                <w:webHidden/>
              </w:rPr>
              <w:instrText xml:space="preserve"> PAGEREF _Toc499815366 \h </w:instrText>
            </w:r>
            <w:r w:rsidR="00074BBE">
              <w:rPr>
                <w:noProof/>
                <w:webHidden/>
              </w:rPr>
            </w:r>
            <w:r w:rsidR="00074BBE">
              <w:rPr>
                <w:noProof/>
                <w:webHidden/>
              </w:rPr>
              <w:fldChar w:fldCharType="separate"/>
            </w:r>
            <w:r w:rsidR="00A46A0D">
              <w:rPr>
                <w:noProof/>
                <w:webHidden/>
              </w:rPr>
              <w:t>7</w:t>
            </w:r>
            <w:r w:rsidR="00074BBE">
              <w:rPr>
                <w:noProof/>
                <w:webHidden/>
              </w:rPr>
              <w:fldChar w:fldCharType="end"/>
            </w:r>
          </w:hyperlink>
        </w:p>
        <w:p w14:paraId="29261DF6" w14:textId="03826ACF" w:rsidR="00074BBE" w:rsidRDefault="00A56911">
          <w:pPr>
            <w:pStyle w:val="Sisluet2"/>
            <w:rPr>
              <w:rFonts w:asciiTheme="minorHAnsi" w:eastAsiaTheme="minorEastAsia" w:hAnsiTheme="minorHAnsi" w:cstheme="minorBidi"/>
              <w:sz w:val="22"/>
              <w:szCs w:val="22"/>
            </w:rPr>
          </w:pPr>
          <w:hyperlink w:anchor="_Toc499815367" w:history="1">
            <w:r w:rsidR="00074BBE" w:rsidRPr="00814C00">
              <w:rPr>
                <w:rStyle w:val="Hyperlinkki"/>
              </w:rPr>
              <w:t>3.1 GOOGLE PLAY-KAUPPA</w:t>
            </w:r>
            <w:r w:rsidR="00074BBE">
              <w:rPr>
                <w:webHidden/>
              </w:rPr>
              <w:tab/>
            </w:r>
            <w:r w:rsidR="00074BBE">
              <w:rPr>
                <w:webHidden/>
              </w:rPr>
              <w:fldChar w:fldCharType="begin"/>
            </w:r>
            <w:r w:rsidR="00074BBE">
              <w:rPr>
                <w:webHidden/>
              </w:rPr>
              <w:instrText xml:space="preserve"> PAGEREF _Toc499815367 \h </w:instrText>
            </w:r>
            <w:r w:rsidR="00074BBE">
              <w:rPr>
                <w:webHidden/>
              </w:rPr>
            </w:r>
            <w:r w:rsidR="00074BBE">
              <w:rPr>
                <w:webHidden/>
              </w:rPr>
              <w:fldChar w:fldCharType="separate"/>
            </w:r>
            <w:r w:rsidR="00A46A0D">
              <w:rPr>
                <w:webHidden/>
              </w:rPr>
              <w:t>8</w:t>
            </w:r>
            <w:r w:rsidR="00074BBE">
              <w:rPr>
                <w:webHidden/>
              </w:rPr>
              <w:fldChar w:fldCharType="end"/>
            </w:r>
          </w:hyperlink>
        </w:p>
        <w:p w14:paraId="3658320C" w14:textId="25C4C3E3" w:rsidR="00074BBE" w:rsidRDefault="00A56911">
          <w:pPr>
            <w:pStyle w:val="Sisluet2"/>
            <w:rPr>
              <w:rFonts w:asciiTheme="minorHAnsi" w:eastAsiaTheme="minorEastAsia" w:hAnsiTheme="minorHAnsi" w:cstheme="minorBidi"/>
              <w:sz w:val="22"/>
              <w:szCs w:val="22"/>
            </w:rPr>
          </w:pPr>
          <w:hyperlink w:anchor="_Toc499815368" w:history="1">
            <w:r w:rsidR="00074BBE" w:rsidRPr="00814C00">
              <w:rPr>
                <w:rStyle w:val="Hyperlinkki"/>
              </w:rPr>
              <w:t>3.2 SOVELLUKSENSISÄISET OSTOKSET</w:t>
            </w:r>
            <w:r w:rsidR="00074BBE">
              <w:rPr>
                <w:webHidden/>
              </w:rPr>
              <w:tab/>
            </w:r>
            <w:r w:rsidR="00074BBE">
              <w:rPr>
                <w:webHidden/>
              </w:rPr>
              <w:fldChar w:fldCharType="begin"/>
            </w:r>
            <w:r w:rsidR="00074BBE">
              <w:rPr>
                <w:webHidden/>
              </w:rPr>
              <w:instrText xml:space="preserve"> PAGEREF _Toc499815368 \h </w:instrText>
            </w:r>
            <w:r w:rsidR="00074BBE">
              <w:rPr>
                <w:webHidden/>
              </w:rPr>
            </w:r>
            <w:r w:rsidR="00074BBE">
              <w:rPr>
                <w:webHidden/>
              </w:rPr>
              <w:fldChar w:fldCharType="separate"/>
            </w:r>
            <w:r w:rsidR="00A46A0D">
              <w:rPr>
                <w:webHidden/>
              </w:rPr>
              <w:t>9</w:t>
            </w:r>
            <w:r w:rsidR="00074BBE">
              <w:rPr>
                <w:webHidden/>
              </w:rPr>
              <w:fldChar w:fldCharType="end"/>
            </w:r>
          </w:hyperlink>
        </w:p>
        <w:p w14:paraId="7084BB5E" w14:textId="0C03ECEB" w:rsidR="00074BBE" w:rsidRDefault="00A56911">
          <w:pPr>
            <w:pStyle w:val="Sisluet3"/>
            <w:rPr>
              <w:rFonts w:asciiTheme="minorHAnsi" w:eastAsiaTheme="minorEastAsia" w:hAnsiTheme="minorHAnsi" w:cstheme="minorBidi"/>
              <w:sz w:val="22"/>
              <w:szCs w:val="22"/>
            </w:rPr>
          </w:pPr>
          <w:hyperlink w:anchor="_Toc499815369" w:history="1">
            <w:r w:rsidR="00074BBE" w:rsidRPr="00814C00">
              <w:rPr>
                <w:rStyle w:val="Hyperlinkki"/>
              </w:rPr>
              <w:t>3.2.1 Hallinnoidut sovelluksen sisäiset ostokset</w:t>
            </w:r>
            <w:r w:rsidR="00074BBE">
              <w:rPr>
                <w:webHidden/>
              </w:rPr>
              <w:tab/>
            </w:r>
            <w:r w:rsidR="00074BBE">
              <w:rPr>
                <w:webHidden/>
              </w:rPr>
              <w:fldChar w:fldCharType="begin"/>
            </w:r>
            <w:r w:rsidR="00074BBE">
              <w:rPr>
                <w:webHidden/>
              </w:rPr>
              <w:instrText xml:space="preserve"> PAGEREF _Toc499815369 \h </w:instrText>
            </w:r>
            <w:r w:rsidR="00074BBE">
              <w:rPr>
                <w:webHidden/>
              </w:rPr>
            </w:r>
            <w:r w:rsidR="00074BBE">
              <w:rPr>
                <w:webHidden/>
              </w:rPr>
              <w:fldChar w:fldCharType="separate"/>
            </w:r>
            <w:r w:rsidR="00A46A0D">
              <w:rPr>
                <w:webHidden/>
              </w:rPr>
              <w:t>10</w:t>
            </w:r>
            <w:r w:rsidR="00074BBE">
              <w:rPr>
                <w:webHidden/>
              </w:rPr>
              <w:fldChar w:fldCharType="end"/>
            </w:r>
          </w:hyperlink>
        </w:p>
        <w:p w14:paraId="2F14EA27" w14:textId="4644F445" w:rsidR="00074BBE" w:rsidRDefault="00A56911">
          <w:pPr>
            <w:pStyle w:val="Sisluet3"/>
            <w:rPr>
              <w:rFonts w:asciiTheme="minorHAnsi" w:eastAsiaTheme="minorEastAsia" w:hAnsiTheme="minorHAnsi" w:cstheme="minorBidi"/>
              <w:sz w:val="22"/>
              <w:szCs w:val="22"/>
            </w:rPr>
          </w:pPr>
          <w:hyperlink w:anchor="_Toc499815370" w:history="1">
            <w:r w:rsidR="00074BBE" w:rsidRPr="00814C00">
              <w:rPr>
                <w:rStyle w:val="Hyperlinkki"/>
              </w:rPr>
              <w:t>3.2.2 Ostotapahtuman eteneminen</w:t>
            </w:r>
            <w:r w:rsidR="00074BBE">
              <w:rPr>
                <w:webHidden/>
              </w:rPr>
              <w:tab/>
            </w:r>
            <w:r w:rsidR="00074BBE">
              <w:rPr>
                <w:webHidden/>
              </w:rPr>
              <w:fldChar w:fldCharType="begin"/>
            </w:r>
            <w:r w:rsidR="00074BBE">
              <w:rPr>
                <w:webHidden/>
              </w:rPr>
              <w:instrText xml:space="preserve"> PAGEREF _Toc499815370 \h </w:instrText>
            </w:r>
            <w:r w:rsidR="00074BBE">
              <w:rPr>
                <w:webHidden/>
              </w:rPr>
            </w:r>
            <w:r w:rsidR="00074BBE">
              <w:rPr>
                <w:webHidden/>
              </w:rPr>
              <w:fldChar w:fldCharType="separate"/>
            </w:r>
            <w:r w:rsidR="00A46A0D">
              <w:rPr>
                <w:webHidden/>
              </w:rPr>
              <w:t>10</w:t>
            </w:r>
            <w:r w:rsidR="00074BBE">
              <w:rPr>
                <w:webHidden/>
              </w:rPr>
              <w:fldChar w:fldCharType="end"/>
            </w:r>
          </w:hyperlink>
        </w:p>
        <w:p w14:paraId="5067AE50" w14:textId="10B0A849" w:rsidR="00074BBE" w:rsidRDefault="00A56911">
          <w:pPr>
            <w:pStyle w:val="Sisluet3"/>
            <w:rPr>
              <w:rFonts w:asciiTheme="minorHAnsi" w:eastAsiaTheme="minorEastAsia" w:hAnsiTheme="minorHAnsi" w:cstheme="minorBidi"/>
              <w:sz w:val="22"/>
              <w:szCs w:val="22"/>
            </w:rPr>
          </w:pPr>
          <w:hyperlink w:anchor="_Toc499815371" w:history="1">
            <w:r w:rsidR="00074BBE" w:rsidRPr="00814C00">
              <w:rPr>
                <w:rStyle w:val="Hyperlinkki"/>
              </w:rPr>
              <w:t>3.2.3 Tilaukset</w:t>
            </w:r>
            <w:r w:rsidR="00074BBE">
              <w:rPr>
                <w:webHidden/>
              </w:rPr>
              <w:tab/>
            </w:r>
            <w:r w:rsidR="00074BBE">
              <w:rPr>
                <w:webHidden/>
              </w:rPr>
              <w:fldChar w:fldCharType="begin"/>
            </w:r>
            <w:r w:rsidR="00074BBE">
              <w:rPr>
                <w:webHidden/>
              </w:rPr>
              <w:instrText xml:space="preserve"> PAGEREF _Toc499815371 \h </w:instrText>
            </w:r>
            <w:r w:rsidR="00074BBE">
              <w:rPr>
                <w:webHidden/>
              </w:rPr>
            </w:r>
            <w:r w:rsidR="00074BBE">
              <w:rPr>
                <w:webHidden/>
              </w:rPr>
              <w:fldChar w:fldCharType="separate"/>
            </w:r>
            <w:r w:rsidR="00A46A0D">
              <w:rPr>
                <w:webHidden/>
              </w:rPr>
              <w:t>12</w:t>
            </w:r>
            <w:r w:rsidR="00074BBE">
              <w:rPr>
                <w:webHidden/>
              </w:rPr>
              <w:fldChar w:fldCharType="end"/>
            </w:r>
          </w:hyperlink>
        </w:p>
        <w:p w14:paraId="34970C3A" w14:textId="206E0999" w:rsidR="00074BBE" w:rsidRDefault="00A56911">
          <w:pPr>
            <w:pStyle w:val="Sisluet2"/>
            <w:rPr>
              <w:rFonts w:asciiTheme="minorHAnsi" w:eastAsiaTheme="minorEastAsia" w:hAnsiTheme="minorHAnsi" w:cstheme="minorBidi"/>
              <w:sz w:val="22"/>
              <w:szCs w:val="22"/>
            </w:rPr>
          </w:pPr>
          <w:hyperlink w:anchor="_Toc499815372" w:history="1">
            <w:r w:rsidR="00074BBE" w:rsidRPr="00814C00">
              <w:rPr>
                <w:rStyle w:val="Hyperlinkki"/>
              </w:rPr>
              <w:t>3.3 MAINOKSET</w:t>
            </w:r>
            <w:r w:rsidR="00074BBE">
              <w:rPr>
                <w:webHidden/>
              </w:rPr>
              <w:tab/>
            </w:r>
            <w:r w:rsidR="00074BBE">
              <w:rPr>
                <w:webHidden/>
              </w:rPr>
              <w:fldChar w:fldCharType="begin"/>
            </w:r>
            <w:r w:rsidR="00074BBE">
              <w:rPr>
                <w:webHidden/>
              </w:rPr>
              <w:instrText xml:space="preserve"> PAGEREF _Toc499815372 \h </w:instrText>
            </w:r>
            <w:r w:rsidR="00074BBE">
              <w:rPr>
                <w:webHidden/>
              </w:rPr>
            </w:r>
            <w:r w:rsidR="00074BBE">
              <w:rPr>
                <w:webHidden/>
              </w:rPr>
              <w:fldChar w:fldCharType="separate"/>
            </w:r>
            <w:r w:rsidR="00A46A0D">
              <w:rPr>
                <w:webHidden/>
              </w:rPr>
              <w:t>12</w:t>
            </w:r>
            <w:r w:rsidR="00074BBE">
              <w:rPr>
                <w:webHidden/>
              </w:rPr>
              <w:fldChar w:fldCharType="end"/>
            </w:r>
          </w:hyperlink>
        </w:p>
        <w:p w14:paraId="21BCECC2" w14:textId="36AA451C" w:rsidR="00074BBE" w:rsidRDefault="00A56911">
          <w:pPr>
            <w:pStyle w:val="Sisluet3"/>
            <w:rPr>
              <w:rFonts w:asciiTheme="minorHAnsi" w:eastAsiaTheme="minorEastAsia" w:hAnsiTheme="minorHAnsi" w:cstheme="minorBidi"/>
              <w:sz w:val="22"/>
              <w:szCs w:val="22"/>
            </w:rPr>
          </w:pPr>
          <w:hyperlink w:anchor="_Toc499815373" w:history="1">
            <w:r w:rsidR="00074BBE" w:rsidRPr="00814C00">
              <w:rPr>
                <w:rStyle w:val="Hyperlinkki"/>
              </w:rPr>
              <w:t>3.3.1</w:t>
            </w:r>
            <w:r w:rsidR="00074BBE" w:rsidRPr="00814C00">
              <w:rPr>
                <w:rStyle w:val="Hyperlinkki"/>
                <w:rFonts w:eastAsia="Arial"/>
              </w:rPr>
              <w:t xml:space="preserve"> Käyttöönotto</w:t>
            </w:r>
            <w:r w:rsidR="00074BBE">
              <w:rPr>
                <w:webHidden/>
              </w:rPr>
              <w:tab/>
            </w:r>
            <w:r w:rsidR="00074BBE">
              <w:rPr>
                <w:webHidden/>
              </w:rPr>
              <w:fldChar w:fldCharType="begin"/>
            </w:r>
            <w:r w:rsidR="00074BBE">
              <w:rPr>
                <w:webHidden/>
              </w:rPr>
              <w:instrText xml:space="preserve"> PAGEREF _Toc499815373 \h </w:instrText>
            </w:r>
            <w:r w:rsidR="00074BBE">
              <w:rPr>
                <w:webHidden/>
              </w:rPr>
            </w:r>
            <w:r w:rsidR="00074BBE">
              <w:rPr>
                <w:webHidden/>
              </w:rPr>
              <w:fldChar w:fldCharType="separate"/>
            </w:r>
            <w:r w:rsidR="00A46A0D">
              <w:rPr>
                <w:webHidden/>
              </w:rPr>
              <w:t>12</w:t>
            </w:r>
            <w:r w:rsidR="00074BBE">
              <w:rPr>
                <w:webHidden/>
              </w:rPr>
              <w:fldChar w:fldCharType="end"/>
            </w:r>
          </w:hyperlink>
        </w:p>
        <w:p w14:paraId="67D3803A" w14:textId="4B00B773" w:rsidR="00074BBE" w:rsidRDefault="00A56911">
          <w:pPr>
            <w:pStyle w:val="Sisluet3"/>
            <w:rPr>
              <w:rFonts w:asciiTheme="minorHAnsi" w:eastAsiaTheme="minorEastAsia" w:hAnsiTheme="minorHAnsi" w:cstheme="minorBidi"/>
              <w:sz w:val="22"/>
              <w:szCs w:val="22"/>
            </w:rPr>
          </w:pPr>
          <w:hyperlink w:anchor="_Toc499815374" w:history="1">
            <w:r w:rsidR="00074BBE" w:rsidRPr="00814C00">
              <w:rPr>
                <w:rStyle w:val="Hyperlinkki"/>
              </w:rPr>
              <w:t>3.3.2</w:t>
            </w:r>
            <w:r w:rsidR="00074BBE" w:rsidRPr="00814C00">
              <w:rPr>
                <w:rStyle w:val="Hyperlinkki"/>
                <w:rFonts w:eastAsia="Arial"/>
              </w:rPr>
              <w:t xml:space="preserve"> Mainosbannerit</w:t>
            </w:r>
            <w:r w:rsidR="00074BBE">
              <w:rPr>
                <w:webHidden/>
              </w:rPr>
              <w:tab/>
            </w:r>
            <w:r w:rsidR="00074BBE">
              <w:rPr>
                <w:webHidden/>
              </w:rPr>
              <w:fldChar w:fldCharType="begin"/>
            </w:r>
            <w:r w:rsidR="00074BBE">
              <w:rPr>
                <w:webHidden/>
              </w:rPr>
              <w:instrText xml:space="preserve"> PAGEREF _Toc499815374 \h </w:instrText>
            </w:r>
            <w:r w:rsidR="00074BBE">
              <w:rPr>
                <w:webHidden/>
              </w:rPr>
            </w:r>
            <w:r w:rsidR="00074BBE">
              <w:rPr>
                <w:webHidden/>
              </w:rPr>
              <w:fldChar w:fldCharType="separate"/>
            </w:r>
            <w:r w:rsidR="00A46A0D">
              <w:rPr>
                <w:webHidden/>
              </w:rPr>
              <w:t>13</w:t>
            </w:r>
            <w:r w:rsidR="00074BBE">
              <w:rPr>
                <w:webHidden/>
              </w:rPr>
              <w:fldChar w:fldCharType="end"/>
            </w:r>
          </w:hyperlink>
        </w:p>
        <w:p w14:paraId="37EB224A" w14:textId="54E47F0B" w:rsidR="00074BBE" w:rsidRDefault="00A56911">
          <w:pPr>
            <w:pStyle w:val="Sisluet3"/>
            <w:rPr>
              <w:rFonts w:asciiTheme="minorHAnsi" w:eastAsiaTheme="minorEastAsia" w:hAnsiTheme="minorHAnsi" w:cstheme="minorBidi"/>
              <w:sz w:val="22"/>
              <w:szCs w:val="22"/>
            </w:rPr>
          </w:pPr>
          <w:hyperlink w:anchor="_Toc499815375" w:history="1">
            <w:r w:rsidR="00074BBE" w:rsidRPr="00814C00">
              <w:rPr>
                <w:rStyle w:val="Hyperlinkki"/>
              </w:rPr>
              <w:t>3.3.3</w:t>
            </w:r>
            <w:r w:rsidR="00074BBE" w:rsidRPr="00814C00">
              <w:rPr>
                <w:rStyle w:val="Hyperlinkki"/>
                <w:rFonts w:eastAsia="Arial"/>
              </w:rPr>
              <w:t xml:space="preserve"> Koko näytön mainokset</w:t>
            </w:r>
            <w:r w:rsidR="00074BBE">
              <w:rPr>
                <w:webHidden/>
              </w:rPr>
              <w:tab/>
            </w:r>
            <w:r w:rsidR="00074BBE">
              <w:rPr>
                <w:webHidden/>
              </w:rPr>
              <w:fldChar w:fldCharType="begin"/>
            </w:r>
            <w:r w:rsidR="00074BBE">
              <w:rPr>
                <w:webHidden/>
              </w:rPr>
              <w:instrText xml:space="preserve"> PAGEREF _Toc499815375 \h </w:instrText>
            </w:r>
            <w:r w:rsidR="00074BBE">
              <w:rPr>
                <w:webHidden/>
              </w:rPr>
            </w:r>
            <w:r w:rsidR="00074BBE">
              <w:rPr>
                <w:webHidden/>
              </w:rPr>
              <w:fldChar w:fldCharType="separate"/>
            </w:r>
            <w:r w:rsidR="00A46A0D">
              <w:rPr>
                <w:webHidden/>
              </w:rPr>
              <w:t>13</w:t>
            </w:r>
            <w:r w:rsidR="00074BBE">
              <w:rPr>
                <w:webHidden/>
              </w:rPr>
              <w:fldChar w:fldCharType="end"/>
            </w:r>
          </w:hyperlink>
        </w:p>
        <w:p w14:paraId="528F35F7" w14:textId="339F0FEB" w:rsidR="00074BBE" w:rsidRDefault="00A56911">
          <w:pPr>
            <w:pStyle w:val="Sisluet1"/>
            <w:rPr>
              <w:rFonts w:asciiTheme="minorHAnsi" w:eastAsiaTheme="minorEastAsia" w:hAnsiTheme="minorHAnsi" w:cstheme="minorBidi"/>
              <w:caps w:val="0"/>
              <w:noProof/>
              <w:sz w:val="22"/>
              <w:szCs w:val="22"/>
            </w:rPr>
          </w:pPr>
          <w:hyperlink w:anchor="_Toc499815376" w:history="1">
            <w:r w:rsidR="00074BBE" w:rsidRPr="00814C00">
              <w:rPr>
                <w:rStyle w:val="Hyperlinkki"/>
                <w:noProof/>
              </w:rPr>
              <w:t>4 JOHTOPÄÄTÖKSET</w:t>
            </w:r>
            <w:r w:rsidR="00074BBE">
              <w:rPr>
                <w:noProof/>
                <w:webHidden/>
              </w:rPr>
              <w:tab/>
            </w:r>
            <w:r w:rsidR="00074BBE">
              <w:rPr>
                <w:noProof/>
                <w:webHidden/>
              </w:rPr>
              <w:fldChar w:fldCharType="begin"/>
            </w:r>
            <w:r w:rsidR="00074BBE">
              <w:rPr>
                <w:noProof/>
                <w:webHidden/>
              </w:rPr>
              <w:instrText xml:space="preserve"> PAGEREF _Toc499815376 \h </w:instrText>
            </w:r>
            <w:r w:rsidR="00074BBE">
              <w:rPr>
                <w:noProof/>
                <w:webHidden/>
              </w:rPr>
            </w:r>
            <w:r w:rsidR="00074BBE">
              <w:rPr>
                <w:noProof/>
                <w:webHidden/>
              </w:rPr>
              <w:fldChar w:fldCharType="separate"/>
            </w:r>
            <w:r w:rsidR="00A46A0D">
              <w:rPr>
                <w:noProof/>
                <w:webHidden/>
              </w:rPr>
              <w:t>14</w:t>
            </w:r>
            <w:r w:rsidR="00074BBE">
              <w:rPr>
                <w:noProof/>
                <w:webHidden/>
              </w:rPr>
              <w:fldChar w:fldCharType="end"/>
            </w:r>
          </w:hyperlink>
        </w:p>
        <w:p w14:paraId="45F33464" w14:textId="7457AB4D" w:rsidR="004130D0" w:rsidRPr="00074BBE" w:rsidRDefault="00A56911" w:rsidP="00074BBE">
          <w:pPr>
            <w:pStyle w:val="Sisluet1"/>
            <w:rPr>
              <w:rFonts w:asciiTheme="minorHAnsi" w:eastAsiaTheme="minorEastAsia" w:hAnsiTheme="minorHAnsi" w:cstheme="minorBidi"/>
              <w:caps w:val="0"/>
              <w:noProof/>
              <w:sz w:val="22"/>
              <w:szCs w:val="22"/>
            </w:rPr>
          </w:pPr>
          <w:hyperlink w:anchor="_Toc499815377" w:history="1">
            <w:r w:rsidR="00074BBE" w:rsidRPr="00814C00">
              <w:rPr>
                <w:rStyle w:val="Hyperlinkki"/>
                <w:noProof/>
                <w:lang w:val="en-GB"/>
              </w:rPr>
              <w:t>LÄHTEET</w:t>
            </w:r>
            <w:r w:rsidR="00074BBE">
              <w:rPr>
                <w:noProof/>
                <w:webHidden/>
              </w:rPr>
              <w:tab/>
            </w:r>
            <w:r w:rsidR="00074BBE">
              <w:rPr>
                <w:noProof/>
                <w:webHidden/>
              </w:rPr>
              <w:fldChar w:fldCharType="begin"/>
            </w:r>
            <w:r w:rsidR="00074BBE">
              <w:rPr>
                <w:noProof/>
                <w:webHidden/>
              </w:rPr>
              <w:instrText xml:space="preserve"> PAGEREF _Toc499815377 \h </w:instrText>
            </w:r>
            <w:r w:rsidR="00074BBE">
              <w:rPr>
                <w:noProof/>
                <w:webHidden/>
              </w:rPr>
            </w:r>
            <w:r w:rsidR="00074BBE">
              <w:rPr>
                <w:noProof/>
                <w:webHidden/>
              </w:rPr>
              <w:fldChar w:fldCharType="separate"/>
            </w:r>
            <w:r w:rsidR="00A46A0D">
              <w:rPr>
                <w:noProof/>
                <w:webHidden/>
              </w:rPr>
              <w:t>15</w:t>
            </w:r>
            <w:r w:rsidR="00074BBE">
              <w:rPr>
                <w:noProof/>
                <w:webHidden/>
              </w:rPr>
              <w:fldChar w:fldCharType="end"/>
            </w:r>
          </w:hyperlink>
          <w:r w:rsidR="004130D0">
            <w:rPr>
              <w:b/>
              <w:bCs/>
            </w:rPr>
            <w:fldChar w:fldCharType="end"/>
          </w:r>
        </w:p>
      </w:sdtContent>
    </w:sdt>
    <w:p w14:paraId="1E2DC58F" w14:textId="77777777" w:rsidR="004130D0" w:rsidRPr="00110A67" w:rsidRDefault="004130D0" w:rsidP="004130D0"/>
    <w:p w14:paraId="5D00C1A2" w14:textId="77777777" w:rsidR="004130D0" w:rsidRDefault="004130D0" w:rsidP="004130D0"/>
    <w:p w14:paraId="01115705" w14:textId="77777777" w:rsidR="004130D0" w:rsidRPr="00522015" w:rsidRDefault="004130D0" w:rsidP="004130D0"/>
    <w:p w14:paraId="11441543" w14:textId="77777777" w:rsidR="004130D0" w:rsidRPr="00522015" w:rsidRDefault="004130D0" w:rsidP="004130D0"/>
    <w:p w14:paraId="7BF078E3" w14:textId="77777777" w:rsidR="004130D0" w:rsidRDefault="004130D0" w:rsidP="004130D0"/>
    <w:p w14:paraId="535AA818" w14:textId="77777777" w:rsidR="004130D0" w:rsidRDefault="004130D0" w:rsidP="004130D0"/>
    <w:p w14:paraId="57EF7A1B" w14:textId="77777777" w:rsidR="004130D0" w:rsidRPr="00B6663D" w:rsidRDefault="004130D0" w:rsidP="008E28A3">
      <w:pPr>
        <w:pStyle w:val="Otsikko1"/>
        <w:numPr>
          <w:ilvl w:val="0"/>
          <w:numId w:val="22"/>
        </w:numPr>
      </w:pPr>
      <w:bookmarkStart w:id="20" w:name="_Toc379873566"/>
      <w:bookmarkStart w:id="21" w:name="_Toc499815086"/>
      <w:bookmarkStart w:id="22" w:name="_Toc499815313"/>
      <w:bookmarkStart w:id="23" w:name="_Toc499815360"/>
      <w:r w:rsidRPr="00F01F8D">
        <w:lastRenderedPageBreak/>
        <w:t>J</w:t>
      </w:r>
      <w:bookmarkEnd w:id="20"/>
      <w:r>
        <w:t>OHDANTO</w:t>
      </w:r>
      <w:bookmarkEnd w:id="21"/>
      <w:bookmarkEnd w:id="22"/>
      <w:bookmarkEnd w:id="23"/>
    </w:p>
    <w:p w14:paraId="192C5266" w14:textId="77777777" w:rsidR="004130D0" w:rsidRDefault="004130D0" w:rsidP="004130D0">
      <w:r>
        <w:t>Tässä työssä tutustutaan perusteisiin siitä, miten Android-sovelluksilla voidaan tehdä liiketoimintaa.</w:t>
      </w:r>
    </w:p>
    <w:p w14:paraId="5461DECE" w14:textId="77777777" w:rsidR="004130D0" w:rsidRDefault="004130D0" w:rsidP="004130D0">
      <w:r>
        <w:t>Maailman laajuisesti myydyistä älypuhelimista jopa 82 % pitävät sisällään Android-käyttöjärjestelmän (1). Kuluttajien suosion saavuttanut Android on myös saavuttanut sovelluskehittäjien suosion. Android-sovelluksia on helppo kehittää ja testata. Koska kehittäjien yhteisö on suuri, Android-ohjelmointiin on helppo saada apua, jos ohjelmistoyrityksellä tulee ongelmia vastaan. Nämä asiat yhdessä tekevät Androidista varteenotettavan vaihtoehdon alkavan yrityksen mobiilisovelluksen alustana.</w:t>
      </w:r>
    </w:p>
    <w:p w14:paraId="49AD772D" w14:textId="77777777" w:rsidR="004130D0" w:rsidRDefault="004130D0" w:rsidP="004130D0">
      <w:r>
        <w:t xml:space="preserve">Pelit omistavat hyvin suuren osan Android-sovelluksen </w:t>
      </w:r>
      <w:r w:rsidRPr="31656BA0">
        <w:rPr>
          <w:color w:val="000000" w:themeColor="text1"/>
        </w:rPr>
        <w:t>markkinaosuudesta</w:t>
      </w:r>
      <w:r>
        <w:rPr>
          <w:color w:val="000000" w:themeColor="text1"/>
        </w:rPr>
        <w:t xml:space="preserve">. </w:t>
      </w:r>
      <w:r>
        <w:t>Tämä työ, ja siinä käsitellyt esimerkit keskittyvät hyötysovelluksiin, vaikka työssä kuvattuja oppeja voidaan yhtä hyvin soveltaa myös pelisovelluksiin.</w:t>
      </w:r>
    </w:p>
    <w:p w14:paraId="1EC1DA3B" w14:textId="77777777" w:rsidR="004130D0" w:rsidRDefault="004130D0" w:rsidP="004130D0">
      <w:r>
        <w:t xml:space="preserve">Työssä käydään läpi eri ansaintamalleja, vertaillaan niitä ja tutkitaan, minkälaisissa sovelluksissa niitä voidaan käyttää. Ansaintamalleja ja niiden hyviä ja huonoja puolia eritellään ja analysoidaan. </w:t>
      </w:r>
    </w:p>
    <w:p w14:paraId="0DDDDDF5" w14:textId="77777777" w:rsidR="004130D0" w:rsidRDefault="004130D0" w:rsidP="004130D0">
      <w:r>
        <w:t>Työssä käsiteltävä ohjelmistotekniikka keskittyy Android-sovelluksiin. Tutkitaan, miten ansaintamallin sisältävä sovellus toteutetaan Android Studio-kehitysalustalla, ja miten toteutus tehdään Google Play -kaupan ohjelmistorajapinnoilla.</w:t>
      </w:r>
    </w:p>
    <w:p w14:paraId="1398AF49" w14:textId="77777777" w:rsidR="004130D0" w:rsidRDefault="004130D0" w:rsidP="004130D0">
      <w:r>
        <w:t>Jokaisesta työhön otettavasta ansaintamallista tehdään selvitys, minkälaista tekniikkaa ja mitä rajapintoja Google Play -kaupassa niiden toteutus vaatii. Tutkitaan, mitä työtä ohjelmistokehittäjän on tehtävä, jotta kukin ansaintamalli saadaan toteutettua.</w:t>
      </w:r>
    </w:p>
    <w:p w14:paraId="63894E99" w14:textId="77777777" w:rsidR="004130D0" w:rsidRDefault="004130D0" w:rsidP="004130D0">
      <w:r>
        <w:t>Työssä tehdään selvitys mobiilisovellusmarkkinoista. Johtopäätöksessä tehdään yhteenveto mobiilisovellusliiketoiminnan kannattavuudesta.</w:t>
      </w:r>
    </w:p>
    <w:p w14:paraId="25991D93" w14:textId="77777777" w:rsidR="004130D0" w:rsidRDefault="004130D0" w:rsidP="004130D0">
      <w:pPr>
        <w:pStyle w:val="Otsikko1"/>
      </w:pPr>
      <w:bookmarkStart w:id="24" w:name="_Toc499815087"/>
      <w:bookmarkStart w:id="25" w:name="_Toc499815314"/>
      <w:bookmarkStart w:id="26" w:name="_Toc499815361"/>
      <w:r>
        <w:lastRenderedPageBreak/>
        <w:t>ANSAINTAMALLIEN ERITTELY</w:t>
      </w:r>
      <w:bookmarkEnd w:id="24"/>
      <w:bookmarkEnd w:id="25"/>
      <w:bookmarkEnd w:id="26"/>
    </w:p>
    <w:p w14:paraId="7E1049A5" w14:textId="77777777" w:rsidR="004130D0" w:rsidRPr="007D363B" w:rsidRDefault="004130D0" w:rsidP="004130D0">
      <w:pPr>
        <w:pStyle w:val="Otsikko2"/>
        <w:ind w:left="576" w:hanging="576"/>
      </w:pPr>
      <w:bookmarkStart w:id="27" w:name="_Toc499815088"/>
      <w:bookmarkStart w:id="28" w:name="_Toc499815315"/>
      <w:bookmarkStart w:id="29" w:name="_Toc499815362"/>
      <w:r w:rsidRPr="007D363B">
        <w:t>Kertamaksusovellukset (Premium)</w:t>
      </w:r>
      <w:bookmarkEnd w:id="27"/>
      <w:bookmarkEnd w:id="28"/>
      <w:bookmarkEnd w:id="29"/>
    </w:p>
    <w:p w14:paraId="51E63674" w14:textId="77777777" w:rsidR="004130D0" w:rsidRDefault="004130D0" w:rsidP="004130D0">
      <w:r>
        <w:t xml:space="preserve">Yksinkertainen ansaintamalli on kertamaksusta ladattava sovellus. Android-kehittäjä tekee sovelluksen ja lähettää sen Google-kauppaan. Käyttäjä voi maksaa sovelluksesta kertamaksun, jolloin hän saa ladattua sen laitteellensa. Malli soveltuu hyvin sovelluksille, jotka ovat laajoja ja tarjoavat paljon </w:t>
      </w:r>
      <w:r w:rsidRPr="31656BA0">
        <w:rPr>
          <w:color w:val="000000" w:themeColor="text1"/>
        </w:rPr>
        <w:t xml:space="preserve">ominaisuuksia. </w:t>
      </w:r>
      <w:r>
        <w:t xml:space="preserve">(2.) </w:t>
      </w:r>
    </w:p>
    <w:p w14:paraId="07C3CF32" w14:textId="77777777" w:rsidR="004130D0" w:rsidRDefault="004130D0" w:rsidP="004130D0">
      <w:r>
        <w:t>Yksi kertamaksumallin huono puoli on se, että jokainen asiakas maksaa sovelluksesta vain kerran. Muut mallit, kuten sovelluksen sisäiset ostot, voivat pitkän ajan kuluessa saada aikaan enemmän tuloja asiakasta kohden. (2.)</w:t>
      </w:r>
    </w:p>
    <w:p w14:paraId="7DF0567A" w14:textId="77777777" w:rsidR="004130D0" w:rsidRPr="007D363B" w:rsidRDefault="004130D0" w:rsidP="004130D0">
      <w:pPr>
        <w:pStyle w:val="Otsikko2"/>
        <w:ind w:left="576" w:hanging="576"/>
      </w:pPr>
      <w:bookmarkStart w:id="30" w:name="_Toc499815089"/>
      <w:bookmarkStart w:id="31" w:name="_Toc499815316"/>
      <w:bookmarkStart w:id="32" w:name="_Toc499815363"/>
      <w:r w:rsidRPr="007D363B">
        <w:t>Sovelluksen sisäiset ostokset (</w:t>
      </w:r>
      <w:proofErr w:type="spellStart"/>
      <w:r w:rsidRPr="007D363B">
        <w:t>Freemium</w:t>
      </w:r>
      <w:proofErr w:type="spellEnd"/>
      <w:r w:rsidRPr="007D363B">
        <w:t>)</w:t>
      </w:r>
      <w:bookmarkEnd w:id="30"/>
      <w:bookmarkEnd w:id="31"/>
      <w:bookmarkEnd w:id="32"/>
    </w:p>
    <w:p w14:paraId="083271B2" w14:textId="77777777" w:rsidR="004130D0" w:rsidRDefault="004130D0" w:rsidP="004130D0">
      <w:r>
        <w:t>Sovelluksen voi jakaa ilmaiseksi, mutta siten, että käyttäjät voivat vaihtoehtoisesti maksaa rahaa sovelluksen sisäisissä ostoksissa. Ostokset voivat olla ominaisuuksia, jotka ovat lukittuja ilmaisessa versiossa. Maksamalla niistä voi ominaisuuden saada käyttöön. Sovelluksensisäiset ostokset voivat myös olla kulutettavia, esimerkiksi pelinsisäisen valuutan ostaminen</w:t>
      </w:r>
      <w:r w:rsidRPr="31656BA0">
        <w:rPr>
          <w:color w:val="000000" w:themeColor="text1"/>
        </w:rPr>
        <w:t>.</w:t>
      </w:r>
    </w:p>
    <w:p w14:paraId="12407862" w14:textId="77777777" w:rsidR="004130D0" w:rsidRDefault="004130D0" w:rsidP="004130D0">
      <w:r>
        <w:t>Tämä malli voi olla yritykselle hyvin antoisa. Käyttäjät, jotka ostavat sovelluksensisäisiä ostoksia, ovat hyvin kiinnostuneita ja aktiivisia. Heidän hintaherkkyytensä sovelluksensisäisiin ostoksiin on pieni, eli he ovat valmiita kuluttamaan suuriakin määriä rahaa. Koska sovelluksen peruskäyttö onnistuu maksamatta, uusi käyttäjä voi tutustua sovellukseen kuluttamatta rahaa. Tällöin ostaja tuntee sovelluksen peruskäytön, ja oston jälkeen asiakastyytyväisyys on korkeampi. (3, s. 176.)</w:t>
      </w:r>
    </w:p>
    <w:p w14:paraId="4E56FC5A" w14:textId="77777777" w:rsidR="004130D0" w:rsidRPr="007D363B" w:rsidRDefault="004130D0" w:rsidP="004130D0">
      <w:pPr>
        <w:pStyle w:val="Otsikko2"/>
        <w:ind w:left="576" w:hanging="576"/>
      </w:pPr>
      <w:bookmarkStart w:id="33" w:name="_Toc499815090"/>
      <w:bookmarkStart w:id="34" w:name="_Toc499815317"/>
      <w:bookmarkStart w:id="35" w:name="_Toc499815364"/>
      <w:r w:rsidRPr="007D363B">
        <w:t>Tilaukse</w:t>
      </w:r>
      <w:r>
        <w:t>t</w:t>
      </w:r>
      <w:bookmarkEnd w:id="33"/>
      <w:bookmarkEnd w:id="34"/>
      <w:bookmarkEnd w:id="35"/>
    </w:p>
    <w:p w14:paraId="7A1BDDBC" w14:textId="77777777" w:rsidR="004130D0" w:rsidRDefault="004130D0" w:rsidP="004130D0">
      <w:r>
        <w:t xml:space="preserve">Tilaus tarkoittaa sitä, että käyttäjä saa sovelluksen ominaisuuksia käyttöönsä, jos hän maksaa ajoittaisen tilausmaksun. Esimerkiksi uutissovelluksen tilaus voi maksaa kerran kuukaudessa. </w:t>
      </w:r>
    </w:p>
    <w:p w14:paraId="1A167BB9" w14:textId="77777777" w:rsidR="004130D0" w:rsidRPr="002212A2" w:rsidRDefault="004130D0" w:rsidP="004130D0">
      <w:pPr>
        <w:rPr>
          <w:color w:val="FF0000"/>
        </w:rPr>
      </w:pPr>
      <w:r>
        <w:lastRenderedPageBreak/>
        <w:t>Tämän mallin ansiosta yritykselle tulee jokaisesta tilaajasta jatkuva rahavirta, mikä voi olla hyvin tuottoisaa. Sovelluksen on oltava hyvin laadukas ja hyödyllinen, jotta tilaajat pysyisivät maksavina asiakkaina. (4.)</w:t>
      </w:r>
    </w:p>
    <w:p w14:paraId="6B951696" w14:textId="77777777" w:rsidR="004130D0" w:rsidRPr="007D363B" w:rsidRDefault="004130D0" w:rsidP="004130D0">
      <w:pPr>
        <w:pStyle w:val="Otsikko2"/>
        <w:ind w:left="576" w:hanging="576"/>
      </w:pPr>
      <w:bookmarkStart w:id="36" w:name="_Toc499815091"/>
      <w:bookmarkStart w:id="37" w:name="_Toc499815318"/>
      <w:bookmarkStart w:id="38" w:name="_Toc499815365"/>
      <w:r w:rsidRPr="007D363B">
        <w:t>Mainokset</w:t>
      </w:r>
      <w:bookmarkEnd w:id="36"/>
      <w:bookmarkEnd w:id="37"/>
      <w:bookmarkEnd w:id="38"/>
    </w:p>
    <w:p w14:paraId="5190630A" w14:textId="77777777" w:rsidR="004130D0" w:rsidRDefault="004130D0" w:rsidP="004130D0">
      <w:r>
        <w:t xml:space="preserve">Sovelluksen lataus ja käyttö voidaan myös tehdä täysin ilmaiseksi. Tällöin sovellukseen voidaan lisätä mainoksia. Google on kehittänyt </w:t>
      </w:r>
      <w:proofErr w:type="spellStart"/>
      <w:r>
        <w:t>Admob</w:t>
      </w:r>
      <w:proofErr w:type="spellEnd"/>
      <w:r>
        <w:t xml:space="preserve">-palvelun, jolla kehittäjä voi lisätä Android-sovelluksiinsa mainosbannereita. Jokaisesta </w:t>
      </w:r>
      <w:proofErr w:type="gramStart"/>
      <w:r>
        <w:t>kerrasta</w:t>
      </w:r>
      <w:proofErr w:type="gramEnd"/>
      <w:r>
        <w:t xml:space="preserve"> kun mainos ladataan käyttäjän Android-sovellukseen, se lasketaan yhdeksi katselukerraksi, eli impressioksi. Mainostajan maksamasta hinnasta voidaan käyttää CPM-lukua (</w:t>
      </w:r>
      <w:proofErr w:type="spellStart"/>
      <w:r>
        <w:t>Cost</w:t>
      </w:r>
      <w:proofErr w:type="spellEnd"/>
      <w:r>
        <w:t xml:space="preserve"> Per Mille, missä mille tarkoittaa kreikaksi tuhatta), mikä tarkoittaa mainonnan hintaa tuhannesta katselukerrasta. Mainostajat maksavat </w:t>
      </w:r>
      <w:proofErr w:type="spellStart"/>
      <w:r>
        <w:t>Admobille</w:t>
      </w:r>
      <w:proofErr w:type="spellEnd"/>
      <w:r>
        <w:t xml:space="preserve"> CPM-luvun mukaisesti, saadakseen mainoksensa näkyviin palveluun. </w:t>
      </w:r>
      <w:proofErr w:type="spellStart"/>
      <w:r>
        <w:t>Admob</w:t>
      </w:r>
      <w:proofErr w:type="spellEnd"/>
      <w:r>
        <w:t xml:space="preserve"> maksaa palkkion kehittäjille joiden sovellusten mainokset keräävät </w:t>
      </w:r>
      <w:proofErr w:type="spellStart"/>
      <w:r>
        <w:t>suuriä</w:t>
      </w:r>
      <w:proofErr w:type="spellEnd"/>
      <w:r>
        <w:t xml:space="preserve"> määriä katselukertoja. (4; 5, s 393; 7)</w:t>
      </w:r>
    </w:p>
    <w:p w14:paraId="2B345BDD" w14:textId="77777777" w:rsidR="004130D0" w:rsidRPr="00C33118" w:rsidRDefault="004130D0" w:rsidP="004130D0"/>
    <w:p w14:paraId="12B4EFF9" w14:textId="77777777" w:rsidR="004130D0" w:rsidRDefault="004130D0" w:rsidP="004130D0">
      <w:pPr>
        <w:pStyle w:val="Otsikko1"/>
      </w:pPr>
      <w:bookmarkStart w:id="39" w:name="_Toc499815092"/>
      <w:bookmarkStart w:id="40" w:name="_Toc499815319"/>
      <w:bookmarkStart w:id="41" w:name="_Toc499815366"/>
      <w:r>
        <w:lastRenderedPageBreak/>
        <w:t>ANSAINTAMALLIEN TOTEUTUS</w:t>
      </w:r>
      <w:bookmarkEnd w:id="39"/>
      <w:bookmarkEnd w:id="40"/>
      <w:bookmarkEnd w:id="41"/>
    </w:p>
    <w:p w14:paraId="4266F042" w14:textId="77777777" w:rsidR="004130D0" w:rsidRDefault="004130D0" w:rsidP="004130D0">
      <w:pPr>
        <w:tabs>
          <w:tab w:val="left" w:pos="8504"/>
        </w:tabs>
      </w:pPr>
      <w:r>
        <w:t xml:space="preserve">Google kehittää jatkuvasti uusia Android-käyttöjärjestelmän versioita. Jokaisessa käyttöjärjestelmäversiossa tulee uusia ominaisuuksia, joita Android-kehittäjä voi hyödyntää sovelluksia kehittäessä. </w:t>
      </w:r>
    </w:p>
    <w:p w14:paraId="021BF4CA" w14:textId="77777777" w:rsidR="004130D0" w:rsidRDefault="004130D0" w:rsidP="004130D0">
      <w:r>
        <w:t>Jos liian vanhalla käyttöjärjestelmäversiolla yrittää avata sovelluksen, jonka kohde käyttöjärjestelmätaso on korkeampi, sovelluksesta saattaa puuttua ominaisuuksia. Liian vanhalla Android-käyttöjärjestelmällä sovellus voi kaatuilla jatkuvasti ja olla käyttökelvoton.</w:t>
      </w:r>
    </w:p>
    <w:p w14:paraId="058A9093" w14:textId="77777777" w:rsidR="004130D0" w:rsidRDefault="004130D0" w:rsidP="004130D0">
      <w:r>
        <w:t>Ei myöskään ole kannattavaa suunnitella sovellusta yhteensopivaksi liian matalan ohjelmointirajapintatason kanssa. Uudemmissa tasoissa on paljon uusia funktioita ja luokkia, jotka voivat olla hyvin hyödyllisiä sovellusta kehittäessä.</w:t>
      </w:r>
    </w:p>
    <w:p w14:paraId="2FD90ACF" w14:textId="77777777" w:rsidR="004130D0" w:rsidRDefault="004130D0" w:rsidP="004130D0">
      <w:r>
        <w:t>Android Studio -projektia tehtäessä, kehittäjän täytyy valita sovelluksen minimi ohjelmointirajapintataso. Taso täytyy valita siten, että mahdollisimman moni sovelluskaupan käyttäjä pystyy käyttämään sovellusta, mutta kumminkin siten, että taso sisältää mahdollisimman uudet luokkakirjastot (kuva 1).</w:t>
      </w:r>
    </w:p>
    <w:p w14:paraId="34806289" w14:textId="77777777" w:rsidR="004130D0" w:rsidRDefault="004130D0" w:rsidP="004130D0">
      <w:r>
        <w:t>Kitkat 4.4 -käyttöjärjestelmä on yleisin Android-puhelimissa esiintyvä käyttöjärjestelmä. Tämä käyttöjärjestelmä tukee ohjelmointirajapinnan tasoa 19 ja on taaksepäin yhteensopiva kaikkien aikaisempien Android-versioiden kanssa. 70,9 % Google Play -kaupassa aktiivisista puhelimista tukevat tasoa 19. Kuvan 1 oikeassa laidassa kuvaillaan, mitä uusia ominaisuuksia ohjelmointirajapintatasoon 19 on tullut aikaisempiin tasoihin verrattuna.</w:t>
      </w:r>
    </w:p>
    <w:p w14:paraId="3C50E6F7" w14:textId="77777777" w:rsidR="004130D0" w:rsidRPr="0080554A" w:rsidRDefault="004130D0" w:rsidP="004130D0">
      <w:pPr>
        <w:rPr>
          <w:color w:val="FF0000"/>
        </w:rPr>
      </w:pPr>
      <w:r>
        <w:t>Sovelluskehittäjän kannattaa tehdä sovelluksestaan yhteensopiva ohjelmointirajapinnan tason 19 kanssa. Jos kehittäjä määrittelee projektin Android-manifestissa alimman rajapintatason tasolle 19, Android Studio huomauttaa kehittäjää, jos hän vahingossa käyttää metodeja, jotka eivät ole yhteensopivia alimmalla tasolla. Myös Android-dokumentaatiossa kuvaillaan jokaisen metodin kohdalla, minkä tasoisen rajapinnan kanssa ne ovat yhteensopivia. (7.)</w:t>
      </w:r>
    </w:p>
    <w:p w14:paraId="06B974FA" w14:textId="77777777" w:rsidR="004130D0" w:rsidRDefault="004130D0" w:rsidP="004130D0"/>
    <w:p w14:paraId="13C95185" w14:textId="3CAA5740" w:rsidR="004130D0" w:rsidRDefault="004130D0" w:rsidP="004130D0">
      <w:r>
        <w:rPr>
          <w:noProof/>
        </w:rPr>
        <w:lastRenderedPageBreak/>
        <w:drawing>
          <wp:inline distT="0" distB="0" distL="0" distR="0" wp14:anchorId="6736113F" wp14:editId="26993E45">
            <wp:extent cx="5391150" cy="3220720"/>
            <wp:effectExtent l="0" t="0" r="0" b="0"/>
            <wp:docPr id="4" name="Kuva 4" descr="Android studio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tudio AP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220720"/>
                    </a:xfrm>
                    <a:prstGeom prst="rect">
                      <a:avLst/>
                    </a:prstGeom>
                    <a:noFill/>
                    <a:ln>
                      <a:noFill/>
                    </a:ln>
                  </pic:spPr>
                </pic:pic>
              </a:graphicData>
            </a:graphic>
          </wp:inline>
        </w:drawing>
      </w:r>
    </w:p>
    <w:p w14:paraId="2D4925B9" w14:textId="77777777" w:rsidR="004130D0" w:rsidRDefault="004130D0" w:rsidP="004130D0">
      <w:r w:rsidRPr="31656BA0">
        <w:rPr>
          <w:b/>
          <w:bCs/>
        </w:rPr>
        <w:t>Kuva 1.</w:t>
      </w:r>
      <w:r>
        <w:t xml:space="preserve"> Android Studio -ohjelmassa ohjelmointirajapintatason valintaa opastava kuvaaja.</w:t>
      </w:r>
    </w:p>
    <w:p w14:paraId="6A38EBD8" w14:textId="77777777" w:rsidR="004130D0" w:rsidRDefault="004130D0" w:rsidP="004130D0">
      <w:pPr>
        <w:pStyle w:val="Otsikko2"/>
        <w:ind w:left="576" w:hanging="576"/>
      </w:pPr>
      <w:bookmarkStart w:id="42" w:name="_Toc499815093"/>
      <w:bookmarkStart w:id="43" w:name="_Toc499815320"/>
      <w:bookmarkStart w:id="44" w:name="_Toc499815367"/>
      <w:r>
        <w:t>GOOGLE PLAY-KAUPPA</w:t>
      </w:r>
      <w:bookmarkEnd w:id="42"/>
      <w:bookmarkEnd w:id="43"/>
      <w:bookmarkEnd w:id="44"/>
    </w:p>
    <w:p w14:paraId="24BC9BCE" w14:textId="77777777" w:rsidR="004130D0" w:rsidRDefault="004130D0" w:rsidP="004130D0">
      <w:pPr>
        <w:rPr>
          <w:color w:val="000000" w:themeColor="text1"/>
        </w:rPr>
      </w:pPr>
      <w:r w:rsidRPr="31656BA0">
        <w:rPr>
          <w:color w:val="000000" w:themeColor="text1"/>
        </w:rPr>
        <w:t>Google Play-kaupan käyttöönotto vaatii Google Play julkaisijatilin, sekä kauppiastilin luomista.</w:t>
      </w:r>
      <w:r>
        <w:rPr>
          <w:color w:val="000000" w:themeColor="text1"/>
        </w:rPr>
        <w:t xml:space="preserve"> </w:t>
      </w:r>
      <w:r w:rsidRPr="31656BA0">
        <w:rPr>
          <w:color w:val="000000" w:themeColor="text1"/>
        </w:rPr>
        <w:t>Google Play-kauppaan pystyy lähettämään sovelluksia kuka tahansa, mutta maksullisten sovellusten tekeminen vaatii kauppiastilin.</w:t>
      </w:r>
      <w:r>
        <w:rPr>
          <w:color w:val="000000" w:themeColor="text1"/>
        </w:rPr>
        <w:t xml:space="preserve"> (8.)</w:t>
      </w:r>
    </w:p>
    <w:p w14:paraId="72B1FB9C" w14:textId="77777777" w:rsidR="004130D0" w:rsidRDefault="004130D0" w:rsidP="004130D0">
      <w:pPr>
        <w:rPr>
          <w:color w:val="000000" w:themeColor="text1"/>
        </w:rPr>
      </w:pPr>
      <w:r w:rsidRPr="31656BA0">
        <w:rPr>
          <w:color w:val="000000" w:themeColor="text1"/>
        </w:rPr>
        <w:t>Google Play kauppiastili vaatii käyttöön ottaessa 25 $:n rekisteröitymismaksun. Maksu on hyvin edullinen. Microsoftin mobiilikehittäjämaksu vaatii 20 $ kertamaksun. Apple vaatii kalliin</w:t>
      </w:r>
      <w:r>
        <w:rPr>
          <w:color w:val="000000" w:themeColor="text1"/>
        </w:rPr>
        <w:t>, 100 $ vuodessa maksun</w:t>
      </w:r>
      <w:r w:rsidRPr="31656BA0">
        <w:rPr>
          <w:color w:val="000000" w:themeColor="text1"/>
        </w:rPr>
        <w:t xml:space="preserve"> </w:t>
      </w:r>
      <w:r>
        <w:rPr>
          <w:color w:val="000000" w:themeColor="text1"/>
        </w:rPr>
        <w:t>yksityishenkilöltä, joka</w:t>
      </w:r>
      <w:r w:rsidRPr="31656BA0">
        <w:rPr>
          <w:color w:val="000000" w:themeColor="text1"/>
        </w:rPr>
        <w:t xml:space="preserve"> haluaa julkaista iOS-sovelluksia.</w:t>
      </w:r>
      <w:r w:rsidRPr="00E0655C">
        <w:rPr>
          <w:color w:val="FF0000"/>
        </w:rPr>
        <w:t xml:space="preserve"> </w:t>
      </w:r>
      <w:r>
        <w:rPr>
          <w:color w:val="000000" w:themeColor="text1"/>
        </w:rPr>
        <w:t>(9; 10)</w:t>
      </w:r>
    </w:p>
    <w:p w14:paraId="310E7E58" w14:textId="77777777" w:rsidR="004130D0" w:rsidRDefault="004130D0" w:rsidP="004130D0">
      <w:pPr>
        <w:rPr>
          <w:color w:val="000000" w:themeColor="text1"/>
        </w:rPr>
      </w:pPr>
      <w:r w:rsidRPr="31656BA0">
        <w:rPr>
          <w:color w:val="000000" w:themeColor="text1"/>
        </w:rPr>
        <w:t>Google tarjoaa Google Play -kehityskonsolin, jota voi käyttää internet-selaimella. Konsolin kautta kehittäjä voi julkaista Android Studiolla kehittämänsä sovellukset. So</w:t>
      </w:r>
      <w:r>
        <w:rPr>
          <w:color w:val="000000" w:themeColor="text1"/>
        </w:rPr>
        <w:t>velluksen julkaisemisen jälkeen</w:t>
      </w:r>
      <w:r w:rsidRPr="31656BA0">
        <w:rPr>
          <w:color w:val="000000" w:themeColor="text1"/>
        </w:rPr>
        <w:t xml:space="preserve"> kehittäjäkonsoli tarjoaa tilastoja siitä, millä tavoin asiakkaat käyttävät sovellusta. Kehittäjä voi julkaista palautteen avulla päivityksiä sovellukseensa. Lisäksi tilastot voivat auttaa kehittäjää suunnittelemaan tulevia sovelluksiaan.</w:t>
      </w:r>
    </w:p>
    <w:p w14:paraId="1411B463" w14:textId="77777777" w:rsidR="004130D0" w:rsidRDefault="004130D0" w:rsidP="004130D0">
      <w:pPr>
        <w:rPr>
          <w:color w:val="000000" w:themeColor="text1"/>
        </w:rPr>
      </w:pPr>
      <w:r>
        <w:rPr>
          <w:color w:val="000000" w:themeColor="text1"/>
        </w:rPr>
        <w:lastRenderedPageBreak/>
        <w:t xml:space="preserve">Kun sovellus on valmis, kehittäjä lataa sovelluspaketin (APK, Application </w:t>
      </w:r>
      <w:proofErr w:type="spellStart"/>
      <w:r>
        <w:rPr>
          <w:color w:val="000000" w:themeColor="text1"/>
        </w:rPr>
        <w:t>Package</w:t>
      </w:r>
      <w:proofErr w:type="spellEnd"/>
      <w:r>
        <w:rPr>
          <w:color w:val="000000" w:themeColor="text1"/>
        </w:rPr>
        <w:t xml:space="preserve">) Google Play -kehittäjäkonsoliin. Kehittäjä lataa valmistellut kuvakaappaukset, videot sekä sovelluksen kuvaustekstit. </w:t>
      </w:r>
      <w:r>
        <w:t>Kauppasivun on vakuutettava asiakas sovelluksen nimellä, kuvaustekstillä, esittelyvideolla ja kuvakaappauksilla. Google Playssa kävijät voivat arvostella lataamiaan sovelluksia. Tyytyväiset käyttäjät jättävät positiivisia arvosteluja, houkuttaen yhä useammat käyttäjät lataamaan sovelluksen, mikä tarkoittaa kehittäjälle yhä enemmän maksavia asiakkaita.</w:t>
      </w:r>
    </w:p>
    <w:p w14:paraId="0641F935" w14:textId="77777777" w:rsidR="004130D0" w:rsidRDefault="004130D0" w:rsidP="004130D0">
      <w:pPr>
        <w:rPr>
          <w:color w:val="000000" w:themeColor="text1"/>
        </w:rPr>
      </w:pPr>
      <w:r>
        <w:rPr>
          <w:color w:val="000000" w:themeColor="text1"/>
        </w:rPr>
        <w:t>Ennen julkaisua kehittäjä määrittelee, onko sovellus ilmainen vai maksullinen, ja määrittää sovelluksen hinnan. Sovelluksen julkaiseminen vaatii kehittäjältä perinpohjaista testaamista.</w:t>
      </w:r>
      <w:r w:rsidRPr="00C56C93">
        <w:rPr>
          <w:color w:val="FF0000"/>
        </w:rPr>
        <w:t xml:space="preserve"> </w:t>
      </w:r>
      <w:r>
        <w:rPr>
          <w:color w:val="000000" w:themeColor="text1"/>
        </w:rPr>
        <w:t>(8.)</w:t>
      </w:r>
    </w:p>
    <w:p w14:paraId="2C02256C" w14:textId="77777777" w:rsidR="004130D0" w:rsidRPr="00913650" w:rsidRDefault="004130D0" w:rsidP="004130D0">
      <w:pPr>
        <w:rPr>
          <w:color w:val="000000" w:themeColor="text1"/>
        </w:rPr>
      </w:pPr>
      <w:r>
        <w:rPr>
          <w:color w:val="000000" w:themeColor="text1"/>
        </w:rPr>
        <w:t xml:space="preserve">Google Play-kauppa </w:t>
      </w:r>
      <w:r w:rsidRPr="008C0B03">
        <w:rPr>
          <w:color w:val="000000" w:themeColor="text1"/>
        </w:rPr>
        <w:t>ei suinkaan ole ainoa vaihtoehto sovelluksen julkaisemiselle. On myös mahd</w:t>
      </w:r>
      <w:r>
        <w:rPr>
          <w:color w:val="000000" w:themeColor="text1"/>
        </w:rPr>
        <w:t>ollista julkaista Android-sovellus omalla verkkosivuilla tai julkaista se jossakin toisessa internetissä olevassa sovelluskaupassa. Esimerkiksi jos ohjelmistoyritys haluaa julkaista sovelluksen ainoastaan ammattilaiskäyttöön, laajaan levitykseen suunniteltu Google Play ei ehkä ole ihanteellinen julkaisualusta. (11.)</w:t>
      </w:r>
    </w:p>
    <w:p w14:paraId="6962586E" w14:textId="77777777" w:rsidR="004130D0" w:rsidRDefault="004130D0" w:rsidP="004130D0">
      <w:pPr>
        <w:pStyle w:val="Otsikko2"/>
        <w:ind w:left="576" w:hanging="576"/>
      </w:pPr>
      <w:bookmarkStart w:id="45" w:name="_Toc499815094"/>
      <w:bookmarkStart w:id="46" w:name="_Toc499815321"/>
      <w:bookmarkStart w:id="47" w:name="_Toc499815368"/>
      <w:r>
        <w:t>SOVELLUKSENSISÄISET OSTOKSET</w:t>
      </w:r>
      <w:bookmarkEnd w:id="45"/>
      <w:bookmarkEnd w:id="46"/>
      <w:bookmarkEnd w:id="47"/>
    </w:p>
    <w:p w14:paraId="7CE756A3" w14:textId="77777777" w:rsidR="004130D0" w:rsidRDefault="004130D0" w:rsidP="004130D0">
      <w:r>
        <w:t>Kun sovelluksessa pyritään tekemään ostos, sovellus kommunikoi puhelimessa olevan Google Play -sovelluksen kanssa. Jos käyttäjä on tallentanut maksukeinon Google Play -sovellukseen, sovellus käsittelee ostopyynnön ja välittää tiedon ostoksen onnistumisesta takaisin sovellukselle jossa osto tehtiin. Tällöin käyttäjä näkee, kuinka ostettu tuote ilmestyy sovellukseen käytettäväksi. (12.)</w:t>
      </w:r>
    </w:p>
    <w:p w14:paraId="51F3B3E2" w14:textId="77777777" w:rsidR="004130D0" w:rsidRDefault="004130D0" w:rsidP="004130D0">
      <w:r>
        <w:t>Järjestelmässä on monia etuja. Yksi etu kehittäjän kannalta on, että Android-kehittäjän ei tarvitse lisätä sovellukseensa koodia, joka käsittelee maksutapahtumia. Kehittäjä ei tarvitse esimerkiksi maksutapahtumien tietoturvaan liittyvää kokemusta, sillä maksuliikenne tapahtuu aina Google Play -sovelluksen kautta. Käyttäjän kannalta ostamiskokemus on aina samanlainen jokaisessa Android-sovelluksessa. (12.)</w:t>
      </w:r>
    </w:p>
    <w:p w14:paraId="0D48CAEF" w14:textId="77777777" w:rsidR="004130D0" w:rsidRPr="00E6759D" w:rsidRDefault="004130D0" w:rsidP="004130D0">
      <w:pPr>
        <w:rPr>
          <w:color w:val="FF0000"/>
        </w:rPr>
      </w:pPr>
      <w:r>
        <w:t>Google Play tukee kahdenlaisia sovelluksensisäisiä ostoksia: hallinnoituja ostoksia (</w:t>
      </w:r>
      <w:proofErr w:type="spellStart"/>
      <w:r>
        <w:t>managed</w:t>
      </w:r>
      <w:proofErr w:type="spellEnd"/>
      <w:r>
        <w:t xml:space="preserve"> in-</w:t>
      </w:r>
      <w:proofErr w:type="spellStart"/>
      <w:r>
        <w:t>app</w:t>
      </w:r>
      <w:proofErr w:type="spellEnd"/>
      <w:r>
        <w:t xml:space="preserve"> products) sekä tilauksia (</w:t>
      </w:r>
      <w:proofErr w:type="spellStart"/>
      <w:r>
        <w:t>subscriptions</w:t>
      </w:r>
      <w:proofErr w:type="spellEnd"/>
      <w:r>
        <w:t>).</w:t>
      </w:r>
      <w:r w:rsidRPr="00A24E07">
        <w:rPr>
          <w:color w:val="FF0000"/>
        </w:rPr>
        <w:t xml:space="preserve"> </w:t>
      </w:r>
      <w:r>
        <w:t>(13.)</w:t>
      </w:r>
    </w:p>
    <w:p w14:paraId="3C9DE088" w14:textId="77777777" w:rsidR="004130D0" w:rsidRPr="00B06880" w:rsidRDefault="004130D0" w:rsidP="004130D0">
      <w:pPr>
        <w:pStyle w:val="Otsikko3"/>
        <w:ind w:left="720" w:hanging="720"/>
      </w:pPr>
      <w:bookmarkStart w:id="48" w:name="_Toc499815095"/>
      <w:bookmarkStart w:id="49" w:name="_Toc499815322"/>
      <w:bookmarkStart w:id="50" w:name="_Toc499815369"/>
      <w:r w:rsidRPr="00B06880">
        <w:lastRenderedPageBreak/>
        <w:t>Hallinnoidut sovelluksen sisäiset ostokset</w:t>
      </w:r>
      <w:bookmarkEnd w:id="48"/>
      <w:bookmarkEnd w:id="49"/>
      <w:bookmarkEnd w:id="50"/>
    </w:p>
    <w:p w14:paraId="0FBB939B" w14:textId="77777777" w:rsidR="004130D0" w:rsidRDefault="004130D0" w:rsidP="004130D0">
      <w:r>
        <w:t xml:space="preserve">Hallinnoidut ostokset tallentuvat Google Playlle ostohetkellä. Sovelluksen sisältä voidaan lähettää kyselyjä Google Playlle, mitä kaikkea käyttäjä on ostanut. Esimerkiksi sovellusta käynnistettäessä voidaan kysellä, onko käyttäjä ostanut </w:t>
      </w:r>
      <w:proofErr w:type="spellStart"/>
      <w:r>
        <w:t>premium</w:t>
      </w:r>
      <w:proofErr w:type="spellEnd"/>
      <w:r>
        <w:t xml:space="preserve">-version sovelluksesta. Jos on, sovelluksen käyttöliittymää voidaan muuttaa </w:t>
      </w:r>
      <w:proofErr w:type="spellStart"/>
      <w:r>
        <w:t>premium</w:t>
      </w:r>
      <w:proofErr w:type="spellEnd"/>
      <w:r>
        <w:t>-sovelluksen käyttäjälle asianmukaisesti.</w:t>
      </w:r>
    </w:p>
    <w:p w14:paraId="2A1A5EC0" w14:textId="77777777" w:rsidR="004130D0" w:rsidRDefault="004130D0" w:rsidP="004130D0">
      <w:r>
        <w:t xml:space="preserve">Google Playlle voi myös lähettää kyselyjä tuotteen kuluttamisesta. Sovelluskehittäjä voi haluta tehdä kulutettavia tuotteita esimerkiksi videosovelluksessa, jossa käyttäjät voivat ostaa videoiden tai elokuvien katselukertoja. </w:t>
      </w:r>
    </w:p>
    <w:p w14:paraId="50B1C37E" w14:textId="77777777" w:rsidR="004130D0" w:rsidRDefault="004130D0" w:rsidP="004130D0">
      <w:r>
        <w:t xml:space="preserve">Aina kun käyttäjä ostaa tuotteen, Google Play asettaa ostetun tuotteen omistettu-tilaan. Omistettu-tilassa olevaa tuotetta ei voi ostaa uudelleen. Google Playlle voi lähettää kyselyn tuotteen kuluttamisesta, jonka jälkeen tuote asetetaan ei-omistettu-tilaan, </w:t>
      </w:r>
      <w:proofErr w:type="spellStart"/>
      <w:r>
        <w:t>onka</w:t>
      </w:r>
      <w:proofErr w:type="spellEnd"/>
      <w:r>
        <w:t xml:space="preserve"> jälkeen tuotteen voi ostaa uudestaan.</w:t>
      </w:r>
    </w:p>
    <w:p w14:paraId="4EA58726" w14:textId="77777777" w:rsidR="004130D0" w:rsidRDefault="004130D0" w:rsidP="004130D0">
      <w:pPr>
        <w:pStyle w:val="Otsikko3"/>
        <w:ind w:left="720" w:hanging="720"/>
      </w:pPr>
      <w:bookmarkStart w:id="51" w:name="_Toc499815096"/>
      <w:bookmarkStart w:id="52" w:name="_Toc499815323"/>
      <w:bookmarkStart w:id="53" w:name="_Toc499815370"/>
      <w:r>
        <w:t>Ostotapahtuman eteneminen</w:t>
      </w:r>
      <w:bookmarkEnd w:id="51"/>
      <w:bookmarkEnd w:id="52"/>
      <w:bookmarkEnd w:id="53"/>
    </w:p>
    <w:p w14:paraId="3F3E967F" w14:textId="77777777" w:rsidR="004130D0" w:rsidRDefault="004130D0" w:rsidP="004130D0">
      <w:r>
        <w:t xml:space="preserve">Ostotapahtuman tietoliikenne kuvaillaan kuvassa 2. Kehittäjän tekemän sovellus on kuvan vasemmalla puolella, oikealla puolella on Google Play -sovellus. Aika alkaa ylhäältä ja etenee alaspäin. </w:t>
      </w:r>
      <w:proofErr w:type="spellStart"/>
      <w:r>
        <w:t>isBillingSupported</w:t>
      </w:r>
      <w:proofErr w:type="spellEnd"/>
      <w:r>
        <w:t>-metodilla kysytään, onko sovelluksen käyttämä sovelluksen sisäisten ostosten rajapinta Google Playn tukema.</w:t>
      </w:r>
    </w:p>
    <w:p w14:paraId="5F2049DF" w14:textId="77777777" w:rsidR="004130D0" w:rsidRDefault="004130D0" w:rsidP="004130D0">
      <w:proofErr w:type="spellStart"/>
      <w:r>
        <w:t>getPurchases</w:t>
      </w:r>
      <w:proofErr w:type="spellEnd"/>
      <w:r>
        <w:t xml:space="preserve">-metodilla kysytään mitä tuotteita käyttäjä omistaa. Vastaus palauttaa paketin jossa on listattu käyttäjän omistamat tuotteet. </w:t>
      </w:r>
    </w:p>
    <w:p w14:paraId="74BED1A4" w14:textId="77777777" w:rsidR="004130D0" w:rsidRPr="0001392B" w:rsidRDefault="004130D0" w:rsidP="004130D0">
      <w:proofErr w:type="spellStart"/>
      <w:r>
        <w:t>getSkuDetails</w:t>
      </w:r>
      <w:proofErr w:type="spellEnd"/>
      <w:r>
        <w:t xml:space="preserve">-metodilla </w:t>
      </w:r>
      <w:proofErr w:type="gramStart"/>
      <w:r>
        <w:t>haetaan lista kaikista tuotteista jotka on</w:t>
      </w:r>
      <w:proofErr w:type="gramEnd"/>
      <w:r>
        <w:t xml:space="preserve"> mahdollista ostaa. ”</w:t>
      </w:r>
      <w:proofErr w:type="spellStart"/>
      <w:r>
        <w:t>Sku</w:t>
      </w:r>
      <w:proofErr w:type="spellEnd"/>
      <w:r>
        <w:t xml:space="preserve">” tarkoittaa </w:t>
      </w:r>
      <w:proofErr w:type="spellStart"/>
      <w:r>
        <w:t>Stock</w:t>
      </w:r>
      <w:proofErr w:type="spellEnd"/>
      <w:r>
        <w:t xml:space="preserve"> </w:t>
      </w:r>
      <w:proofErr w:type="spellStart"/>
      <w:r>
        <w:t>Keeping</w:t>
      </w:r>
      <w:proofErr w:type="spellEnd"/>
      <w:r>
        <w:t xml:space="preserve"> </w:t>
      </w:r>
      <w:proofErr w:type="spellStart"/>
      <w:r>
        <w:t>Unit</w:t>
      </w:r>
      <w:proofErr w:type="spellEnd"/>
      <w:r>
        <w:t>, eli varastointinimike, mikä tarkoittaa tuotteen ainutlaatuista tunnistetta. Kehittäjä voi määritellä tuotteet kuvauksineen ja hintoineen Google Play -kehittäjäkonsolilla.</w:t>
      </w:r>
    </w:p>
    <w:p w14:paraId="577D746B" w14:textId="77777777" w:rsidR="004130D0" w:rsidRDefault="004130D0" w:rsidP="004130D0">
      <w:proofErr w:type="spellStart"/>
      <w:r>
        <w:t>getBuyIntent</w:t>
      </w:r>
      <w:proofErr w:type="spellEnd"/>
      <w:r>
        <w:t xml:space="preserve">-metodille annetaan ostettavan tuotteen tunniste ID, jolla itse ostotapahtuma aloitetaan. Google Play palauttaa </w:t>
      </w:r>
      <w:proofErr w:type="spellStart"/>
      <w:r>
        <w:t>PendingIntent</w:t>
      </w:r>
      <w:proofErr w:type="spellEnd"/>
      <w:r>
        <w:t>-tyyppisen olion, joka luo sovelluksen käyttöliittymässä Google Play-kaupan ponnahdusikkunan, jossa osto voidaan hyväksyä.</w:t>
      </w:r>
    </w:p>
    <w:p w14:paraId="02E7FFD2" w14:textId="77777777" w:rsidR="004130D0" w:rsidRDefault="004130D0" w:rsidP="004130D0">
      <w:r>
        <w:lastRenderedPageBreak/>
        <w:t xml:space="preserve">Kun ostotapahtuma on päättynyt ja Google Playn ostoaktiviteetti päättyy, Google Play lähettää </w:t>
      </w:r>
      <w:proofErr w:type="spellStart"/>
      <w:r>
        <w:t>Intent</w:t>
      </w:r>
      <w:proofErr w:type="spellEnd"/>
      <w:r>
        <w:t xml:space="preserve">-tyyppisen olion aktiviteetin </w:t>
      </w:r>
      <w:proofErr w:type="spellStart"/>
      <w:r>
        <w:t>onActivityResult</w:t>
      </w:r>
      <w:proofErr w:type="spellEnd"/>
      <w:r>
        <w:t xml:space="preserve">-metodiin. </w:t>
      </w:r>
      <w:proofErr w:type="spellStart"/>
      <w:r>
        <w:t>onActivityResult</w:t>
      </w:r>
      <w:proofErr w:type="spellEnd"/>
      <w:r>
        <w:t xml:space="preserve">-metodissa on </w:t>
      </w:r>
      <w:proofErr w:type="spellStart"/>
      <w:r>
        <w:t>resultCode</w:t>
      </w:r>
      <w:proofErr w:type="spellEnd"/>
      <w:r>
        <w:t xml:space="preserve">-kokonaislukumuuttuja, jonka arvo tiedottaa ostotapahtuman onnistumisesta. Kehittäjä voi lukea tiedot jotka ovat </w:t>
      </w:r>
      <w:proofErr w:type="spellStart"/>
      <w:r>
        <w:t>onActivityResult</w:t>
      </w:r>
      <w:proofErr w:type="spellEnd"/>
      <w:r>
        <w:t>-metodissa, ja tehdä sovelluksessa muutokset joilla käyttäjä saa ostamansa tuotteen käyttöön.</w:t>
      </w:r>
    </w:p>
    <w:p w14:paraId="194DD1B1" w14:textId="4C1FA4B8" w:rsidR="004130D0" w:rsidRDefault="004130D0" w:rsidP="004130D0">
      <w:r>
        <w:rPr>
          <w:noProof/>
        </w:rPr>
        <w:drawing>
          <wp:inline distT="0" distB="0" distL="0" distR="0" wp14:anchorId="204095ED" wp14:editId="5FF6A093">
            <wp:extent cx="5391150" cy="5377180"/>
            <wp:effectExtent l="0" t="0" r="0" b="0"/>
            <wp:docPr id="3" name="Kuva 3" descr="iab_v3_purchase_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ab_v3_purchase_flow"/>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5377180"/>
                    </a:xfrm>
                    <a:prstGeom prst="rect">
                      <a:avLst/>
                    </a:prstGeom>
                    <a:noFill/>
                    <a:ln>
                      <a:noFill/>
                    </a:ln>
                  </pic:spPr>
                </pic:pic>
              </a:graphicData>
            </a:graphic>
          </wp:inline>
        </w:drawing>
      </w:r>
    </w:p>
    <w:p w14:paraId="597221D5" w14:textId="77777777" w:rsidR="004130D0" w:rsidRDefault="004130D0" w:rsidP="004130D0">
      <w:r w:rsidRPr="31656BA0">
        <w:rPr>
          <w:b/>
          <w:bCs/>
        </w:rPr>
        <w:t>Kuva 2.</w:t>
      </w:r>
      <w:r>
        <w:t xml:space="preserve"> Ostotapahtuman tietoliikenne.</w:t>
      </w:r>
      <w:r w:rsidRPr="00B70602">
        <w:rPr>
          <w:color w:val="FF0000"/>
        </w:rPr>
        <w:t xml:space="preserve"> </w:t>
      </w:r>
      <w:r>
        <w:t>(13.)</w:t>
      </w:r>
    </w:p>
    <w:p w14:paraId="0A88D182" w14:textId="77777777" w:rsidR="004130D0" w:rsidRDefault="004130D0" w:rsidP="004130D0">
      <w:pPr>
        <w:pStyle w:val="Otsikko3"/>
        <w:ind w:left="720" w:hanging="720"/>
      </w:pPr>
      <w:bookmarkStart w:id="54" w:name="_Toc499815097"/>
      <w:bookmarkStart w:id="55" w:name="_Toc499815324"/>
      <w:bookmarkStart w:id="56" w:name="_Toc499815371"/>
      <w:r>
        <w:lastRenderedPageBreak/>
        <w:t>Tilaukset</w:t>
      </w:r>
      <w:bookmarkEnd w:id="54"/>
      <w:bookmarkEnd w:id="55"/>
      <w:bookmarkEnd w:id="56"/>
    </w:p>
    <w:p w14:paraId="3DDA15A2" w14:textId="77777777" w:rsidR="004130D0" w:rsidRDefault="004130D0" w:rsidP="004130D0">
      <w:r>
        <w:t>Samaan tapaan kuin sovelluksen sisäiset tuotteet, tilaukset määritellään Google Play kehittäjäkonsolissa. Kehittäjä voi määritellä tilauksen hinnan, sekä tilauksen rahastuksen tiheyden. (9.)</w:t>
      </w:r>
    </w:p>
    <w:p w14:paraId="727CC489" w14:textId="77777777" w:rsidR="004130D0" w:rsidRDefault="004130D0" w:rsidP="004130D0">
      <w:r>
        <w:t xml:space="preserve">Ostotapahtuman eteneminen toimii samaan tapaan tilausta tehtäessä kuin hallinnoituja sovelluksen sisäisiä ostoksia tehtäessä. Ainoa ero on, että tilausta tehtäessä koodissa on annettava </w:t>
      </w:r>
      <w:proofErr w:type="spellStart"/>
      <w:r>
        <w:t>getBuyIntent</w:t>
      </w:r>
      <w:proofErr w:type="spellEnd"/>
      <w:r>
        <w:t>-metodille tuotteen tyyppi -parametriksi merkkijono ”</w:t>
      </w:r>
      <w:proofErr w:type="spellStart"/>
      <w:r>
        <w:t>subs</w:t>
      </w:r>
      <w:proofErr w:type="spellEnd"/>
      <w:r>
        <w:t>” (13):</w:t>
      </w:r>
    </w:p>
    <w:p w14:paraId="378CB00F" w14:textId="77777777" w:rsidR="004130D0" w:rsidRPr="004B6F07"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595959" w:themeColor="text1" w:themeTint="A6"/>
          <w:sz w:val="20"/>
          <w:szCs w:val="20"/>
          <w:lang w:val="en-US"/>
        </w:rPr>
      </w:pPr>
      <w:r w:rsidRPr="004B6F07">
        <w:rPr>
          <w:rFonts w:ascii="Consolas" w:eastAsia="Consolas" w:hAnsi="Consolas" w:cs="Consolas"/>
          <w:b/>
          <w:color w:val="7030A0"/>
          <w:lang w:val="en-US"/>
        </w:rPr>
        <w:t xml:space="preserve">Bundle </w:t>
      </w:r>
      <w:proofErr w:type="spellStart"/>
      <w:r w:rsidRPr="004B6F07">
        <w:rPr>
          <w:rFonts w:ascii="Consolas" w:eastAsia="Consolas" w:hAnsi="Consolas" w:cs="Consolas"/>
          <w:b/>
          <w:color w:val="595959" w:themeColor="text1" w:themeTint="A6"/>
          <w:lang w:val="en-US"/>
        </w:rPr>
        <w:t>bundle</w:t>
      </w:r>
      <w:proofErr w:type="spellEnd"/>
      <w:r w:rsidRPr="004B6F07">
        <w:rPr>
          <w:rFonts w:ascii="Consolas" w:eastAsia="Consolas" w:hAnsi="Consolas" w:cs="Consolas"/>
          <w:b/>
          <w:color w:val="595959" w:themeColor="text1" w:themeTint="A6"/>
          <w:lang w:val="en-US"/>
        </w:rPr>
        <w:t xml:space="preserve"> = </w:t>
      </w:r>
      <w:proofErr w:type="spellStart"/>
      <w:r w:rsidRPr="004B6F07">
        <w:rPr>
          <w:rFonts w:ascii="Consolas" w:eastAsia="Consolas" w:hAnsi="Consolas" w:cs="Consolas"/>
          <w:b/>
          <w:color w:val="595959" w:themeColor="text1" w:themeTint="A6"/>
          <w:lang w:val="en-US"/>
        </w:rPr>
        <w:t>mService.getBuyIntent</w:t>
      </w:r>
      <w:proofErr w:type="spellEnd"/>
      <w:r w:rsidRPr="004B6F07">
        <w:rPr>
          <w:rFonts w:ascii="Consolas" w:eastAsia="Consolas" w:hAnsi="Consolas" w:cs="Consolas"/>
          <w:b/>
          <w:color w:val="595959" w:themeColor="text1" w:themeTint="A6"/>
          <w:lang w:val="en-US"/>
        </w:rPr>
        <w:t xml:space="preserve">(3, </w:t>
      </w:r>
      <w:r w:rsidRPr="003C1487">
        <w:rPr>
          <w:rFonts w:ascii="Consolas" w:eastAsia="Consolas" w:hAnsi="Consolas" w:cs="Consolas"/>
          <w:b/>
          <w:color w:val="00B050"/>
          <w:lang w:val="en-US"/>
        </w:rPr>
        <w:t>"</w:t>
      </w:r>
      <w:proofErr w:type="spellStart"/>
      <w:r w:rsidRPr="003C1487">
        <w:rPr>
          <w:rFonts w:ascii="Consolas" w:eastAsia="Consolas" w:hAnsi="Consolas" w:cs="Consolas"/>
          <w:b/>
          <w:color w:val="00B050"/>
          <w:lang w:val="en-US"/>
        </w:rPr>
        <w:t>com.</w:t>
      </w:r>
      <w:proofErr w:type="gramStart"/>
      <w:r w:rsidRPr="003C1487">
        <w:rPr>
          <w:rFonts w:ascii="Consolas" w:eastAsia="Consolas" w:hAnsi="Consolas" w:cs="Consolas"/>
          <w:b/>
          <w:color w:val="00B050"/>
          <w:lang w:val="en-US"/>
        </w:rPr>
        <w:t>example.myapp</w:t>
      </w:r>
      <w:proofErr w:type="spellEnd"/>
      <w:proofErr w:type="gramEnd"/>
      <w:r w:rsidRPr="003C1487">
        <w:rPr>
          <w:rFonts w:ascii="Consolas" w:eastAsia="Consolas" w:hAnsi="Consolas" w:cs="Consolas"/>
          <w:b/>
          <w:color w:val="00B050"/>
          <w:lang w:val="en-US"/>
        </w:rPr>
        <w:t>"</w:t>
      </w:r>
      <w:r w:rsidRPr="004B6F07">
        <w:rPr>
          <w:rFonts w:ascii="Consolas" w:eastAsia="Consolas" w:hAnsi="Consolas" w:cs="Consolas"/>
          <w:b/>
          <w:color w:val="595959" w:themeColor="text1" w:themeTint="A6"/>
          <w:lang w:val="en-US"/>
        </w:rPr>
        <w:t>,</w:t>
      </w:r>
      <w:r w:rsidRPr="004B6F07">
        <w:rPr>
          <w:b/>
          <w:color w:val="595959" w:themeColor="text1" w:themeTint="A6"/>
          <w:lang w:val="en-US"/>
        </w:rPr>
        <w:br/>
      </w:r>
      <w:r w:rsidRPr="004B6F07">
        <w:rPr>
          <w:rFonts w:ascii="Consolas" w:eastAsia="Consolas" w:hAnsi="Consolas" w:cs="Consolas"/>
          <w:b/>
          <w:color w:val="595959" w:themeColor="text1" w:themeTint="A6"/>
          <w:lang w:val="en-US"/>
        </w:rPr>
        <w:t xml:space="preserve">   MY_SKU, </w:t>
      </w:r>
      <w:r w:rsidRPr="003C1487">
        <w:rPr>
          <w:rFonts w:ascii="Consolas" w:eastAsia="Consolas" w:hAnsi="Consolas" w:cs="Consolas"/>
          <w:b/>
          <w:color w:val="00B050"/>
          <w:lang w:val="en-US"/>
        </w:rPr>
        <w:t>"subs"</w:t>
      </w:r>
      <w:r w:rsidRPr="004B6F07">
        <w:rPr>
          <w:rFonts w:ascii="Consolas" w:eastAsia="Consolas" w:hAnsi="Consolas" w:cs="Consolas"/>
          <w:b/>
          <w:color w:val="595959" w:themeColor="text1" w:themeTint="A6"/>
          <w:lang w:val="en-US"/>
        </w:rPr>
        <w:t xml:space="preserve">, </w:t>
      </w:r>
      <w:proofErr w:type="spellStart"/>
      <w:r w:rsidRPr="004B6F07">
        <w:rPr>
          <w:rFonts w:ascii="Consolas" w:eastAsia="Consolas" w:hAnsi="Consolas" w:cs="Consolas"/>
          <w:b/>
          <w:color w:val="595959" w:themeColor="text1" w:themeTint="A6"/>
          <w:lang w:val="en-US"/>
        </w:rPr>
        <w:t>developerPayload</w:t>
      </w:r>
      <w:proofErr w:type="spellEnd"/>
      <w:r w:rsidRPr="004B6F07">
        <w:rPr>
          <w:rFonts w:ascii="Consolas" w:eastAsia="Consolas" w:hAnsi="Consolas" w:cs="Consolas"/>
          <w:b/>
          <w:color w:val="595959" w:themeColor="text1" w:themeTint="A6"/>
          <w:lang w:val="en-US"/>
        </w:rPr>
        <w:t>);</w:t>
      </w:r>
    </w:p>
    <w:p w14:paraId="2B4B05B1"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en-US"/>
        </w:rPr>
      </w:pPr>
    </w:p>
    <w:p w14:paraId="782633C2" w14:textId="77777777" w:rsidR="004130D0"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Sovelluksessa voidaan kysellä aktiivisia tilauksia </w:t>
      </w:r>
      <w:proofErr w:type="spellStart"/>
      <w:r>
        <w:t>getPurchases</w:t>
      </w:r>
      <w:proofErr w:type="spellEnd"/>
      <w:r>
        <w:t>-metodilla (13):</w:t>
      </w:r>
    </w:p>
    <w:p w14:paraId="6C9C9F39" w14:textId="77777777" w:rsidR="004130D0" w:rsidRPr="00261DB1" w:rsidRDefault="004130D0" w:rsidP="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rPr>
      </w:pPr>
    </w:p>
    <w:p w14:paraId="4F953063" w14:textId="77777777" w:rsidR="004130D0" w:rsidRPr="003C1487" w:rsidRDefault="004130D0" w:rsidP="004130D0">
      <w:pPr>
        <w:pStyle w:val="HTML-esimuotoiltu"/>
        <w:rPr>
          <w:b/>
          <w:color w:val="595959" w:themeColor="text1" w:themeTint="A6"/>
          <w:lang w:val="en-US"/>
        </w:rPr>
      </w:pPr>
      <w:r w:rsidRPr="003C1487">
        <w:rPr>
          <w:rStyle w:val="typ"/>
          <w:rFonts w:ascii="Consolas" w:eastAsia="Consolas" w:hAnsi="Consolas" w:cs="Consolas"/>
          <w:b/>
          <w:color w:val="7030A0"/>
          <w:sz w:val="22"/>
          <w:szCs w:val="22"/>
          <w:lang w:val="en-US"/>
        </w:rPr>
        <w:t>Bundle</w:t>
      </w:r>
      <w:r w:rsidRPr="003C1487">
        <w:rPr>
          <w:rStyle w:val="pln"/>
          <w:rFonts w:ascii="Consolas" w:eastAsia="Consolas" w:hAnsi="Consolas" w:cs="Consolas"/>
          <w:b/>
          <w:color w:val="7030A0"/>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activeSubs</w:t>
      </w:r>
      <w:proofErr w:type="spellEnd"/>
      <w:r w:rsidRPr="003C1487">
        <w:rPr>
          <w:rStyle w:val="pln"/>
          <w:rFonts w:ascii="Consolas" w:eastAsia="Consolas" w:hAnsi="Consolas" w:cs="Consolas"/>
          <w:b/>
          <w:color w:val="595959" w:themeColor="text1" w:themeTint="A6"/>
          <w:sz w:val="22"/>
          <w:szCs w:val="22"/>
          <w:lang w:val="en-US"/>
        </w:rPr>
        <w:t xml:space="preserve"> </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mService</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getPurchases</w:t>
      </w:r>
      <w:proofErr w:type="spellEnd"/>
      <w:r w:rsidRPr="003C1487">
        <w:rPr>
          <w:rStyle w:val="pun"/>
          <w:rFonts w:ascii="Consolas" w:eastAsia="Consolas" w:hAnsi="Consolas" w:cs="Consolas"/>
          <w:b/>
          <w:color w:val="595959" w:themeColor="text1" w:themeTint="A6"/>
          <w:sz w:val="22"/>
          <w:szCs w:val="22"/>
          <w:lang w:val="en-US"/>
        </w:rPr>
        <w:t>(</w:t>
      </w:r>
      <w:r w:rsidRPr="003C1487">
        <w:rPr>
          <w:rStyle w:val="lit"/>
          <w:rFonts w:ascii="Consolas" w:eastAsia="Consolas" w:hAnsi="Consolas" w:cs="Consolas"/>
          <w:b/>
          <w:color w:val="595959" w:themeColor="text1" w:themeTint="A6"/>
          <w:sz w:val="22"/>
          <w:szCs w:val="22"/>
          <w:lang w:val="en-US"/>
        </w:rPr>
        <w:t>3</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r w:rsidRPr="003C1487">
        <w:rPr>
          <w:rStyle w:val="str"/>
          <w:rFonts w:ascii="Consolas" w:eastAsia="Consolas" w:hAnsi="Consolas" w:cs="Consolas"/>
          <w:b/>
          <w:color w:val="00B050"/>
          <w:sz w:val="22"/>
          <w:szCs w:val="22"/>
          <w:lang w:val="en-US"/>
        </w:rPr>
        <w:t>"</w:t>
      </w:r>
      <w:proofErr w:type="spellStart"/>
      <w:r w:rsidRPr="003C1487">
        <w:rPr>
          <w:rStyle w:val="str"/>
          <w:rFonts w:ascii="Consolas" w:eastAsia="Consolas" w:hAnsi="Consolas" w:cs="Consolas"/>
          <w:b/>
          <w:color w:val="00B050"/>
          <w:sz w:val="22"/>
          <w:szCs w:val="22"/>
          <w:lang w:val="en-US"/>
        </w:rPr>
        <w:t>com.</w:t>
      </w:r>
      <w:proofErr w:type="gramStart"/>
      <w:r w:rsidRPr="003C1487">
        <w:rPr>
          <w:rStyle w:val="str"/>
          <w:rFonts w:ascii="Consolas" w:eastAsia="Consolas" w:hAnsi="Consolas" w:cs="Consolas"/>
          <w:b/>
          <w:color w:val="00B050"/>
          <w:sz w:val="22"/>
          <w:szCs w:val="22"/>
          <w:lang w:val="en-US"/>
        </w:rPr>
        <w:t>example.myapp</w:t>
      </w:r>
      <w:proofErr w:type="spellEnd"/>
      <w:proofErr w:type="gramEnd"/>
      <w:r w:rsidRPr="003C1487">
        <w:rPr>
          <w:rStyle w:val="str"/>
          <w:rFonts w:ascii="Consolas" w:eastAsia="Consolas" w:hAnsi="Consolas" w:cs="Consolas"/>
          <w:b/>
          <w:color w:val="00B050"/>
          <w:sz w:val="22"/>
          <w:szCs w:val="22"/>
          <w:lang w:val="en-US"/>
        </w:rPr>
        <w:t>"</w:t>
      </w:r>
      <w:r w:rsidRPr="003C1487">
        <w:rPr>
          <w:rStyle w:val="pun"/>
          <w:rFonts w:ascii="Consolas" w:eastAsia="Consolas" w:hAnsi="Consolas" w:cs="Consolas"/>
          <w:b/>
          <w:color w:val="595959" w:themeColor="text1" w:themeTint="A6"/>
          <w:sz w:val="22"/>
          <w:szCs w:val="22"/>
          <w:lang w:val="en-US"/>
        </w:rPr>
        <w:t>,</w:t>
      </w:r>
      <w:r w:rsidRPr="003C1487">
        <w:rPr>
          <w:b/>
          <w:color w:val="595959" w:themeColor="text1" w:themeTint="A6"/>
          <w:lang w:val="en-US"/>
        </w:rPr>
        <w:br/>
      </w:r>
      <w:r w:rsidRPr="003C1487">
        <w:rPr>
          <w:rStyle w:val="pln"/>
          <w:rFonts w:ascii="Consolas" w:eastAsia="Consolas" w:hAnsi="Consolas" w:cs="Consolas"/>
          <w:b/>
          <w:color w:val="595959" w:themeColor="text1" w:themeTint="A6"/>
          <w:sz w:val="22"/>
          <w:szCs w:val="22"/>
          <w:lang w:val="en-US"/>
        </w:rPr>
        <w:t>                   </w:t>
      </w:r>
      <w:r w:rsidRPr="003C1487">
        <w:rPr>
          <w:rStyle w:val="str"/>
          <w:rFonts w:ascii="Consolas" w:eastAsia="Consolas" w:hAnsi="Consolas" w:cs="Consolas"/>
          <w:b/>
          <w:color w:val="00B050"/>
          <w:sz w:val="22"/>
          <w:szCs w:val="22"/>
          <w:lang w:val="en-US"/>
        </w:rPr>
        <w:t>"subs"</w:t>
      </w:r>
      <w:r w:rsidRPr="003C1487">
        <w:rPr>
          <w:rStyle w:val="pun"/>
          <w:rFonts w:ascii="Consolas" w:eastAsia="Consolas" w:hAnsi="Consolas" w:cs="Consolas"/>
          <w:b/>
          <w:color w:val="595959" w:themeColor="text1" w:themeTint="A6"/>
          <w:sz w:val="22"/>
          <w:szCs w:val="22"/>
          <w:lang w:val="en-US"/>
        </w:rPr>
        <w:t>,</w:t>
      </w:r>
      <w:r w:rsidRPr="003C1487">
        <w:rPr>
          <w:rStyle w:val="pln"/>
          <w:rFonts w:ascii="Consolas" w:eastAsia="Consolas" w:hAnsi="Consolas" w:cs="Consolas"/>
          <w:b/>
          <w:color w:val="595959" w:themeColor="text1" w:themeTint="A6"/>
          <w:sz w:val="22"/>
          <w:szCs w:val="22"/>
          <w:lang w:val="en-US"/>
        </w:rPr>
        <w:t xml:space="preserve"> </w:t>
      </w:r>
      <w:proofErr w:type="spellStart"/>
      <w:r w:rsidRPr="003C1487">
        <w:rPr>
          <w:rStyle w:val="pln"/>
          <w:rFonts w:ascii="Consolas" w:eastAsia="Consolas" w:hAnsi="Consolas" w:cs="Consolas"/>
          <w:b/>
          <w:color w:val="595959" w:themeColor="text1" w:themeTint="A6"/>
          <w:sz w:val="22"/>
          <w:szCs w:val="22"/>
          <w:lang w:val="en-US"/>
        </w:rPr>
        <w:t>continueToken</w:t>
      </w:r>
      <w:proofErr w:type="spellEnd"/>
      <w:r w:rsidRPr="003C1487">
        <w:rPr>
          <w:rStyle w:val="pun"/>
          <w:rFonts w:ascii="Consolas" w:eastAsia="Consolas" w:hAnsi="Consolas" w:cs="Consolas"/>
          <w:b/>
          <w:color w:val="595959" w:themeColor="text1" w:themeTint="A6"/>
          <w:sz w:val="22"/>
          <w:szCs w:val="22"/>
          <w:lang w:val="en-US"/>
        </w:rPr>
        <w:t>);</w:t>
      </w:r>
    </w:p>
    <w:p w14:paraId="296E2859" w14:textId="77777777" w:rsidR="004130D0" w:rsidRPr="004B6F07" w:rsidRDefault="004130D0" w:rsidP="004130D0">
      <w:pPr>
        <w:spacing w:after="0" w:line="240" w:lineRule="auto"/>
        <w:rPr>
          <w:color w:val="FF0000"/>
          <w:lang w:val="en-US"/>
        </w:rPr>
      </w:pPr>
    </w:p>
    <w:p w14:paraId="020EA4C5" w14:textId="77777777" w:rsidR="004130D0" w:rsidRDefault="004130D0" w:rsidP="004130D0">
      <w:pPr>
        <w:pStyle w:val="Otsikko2"/>
        <w:ind w:left="576" w:hanging="576"/>
      </w:pPr>
      <w:bookmarkStart w:id="57" w:name="_Toc499815098"/>
      <w:bookmarkStart w:id="58" w:name="_Toc499815325"/>
      <w:bookmarkStart w:id="59" w:name="_Toc499815372"/>
      <w:r>
        <w:t>MAINOKSET</w:t>
      </w:r>
      <w:bookmarkEnd w:id="57"/>
      <w:bookmarkEnd w:id="58"/>
      <w:bookmarkEnd w:id="59"/>
    </w:p>
    <w:p w14:paraId="06D3C328" w14:textId="77777777" w:rsidR="004130D0" w:rsidRDefault="004130D0" w:rsidP="004130D0">
      <w:pPr>
        <w:pStyle w:val="Otsikko3"/>
        <w:ind w:left="720" w:hanging="720"/>
      </w:pPr>
      <w:bookmarkStart w:id="60" w:name="_Toc499815099"/>
      <w:bookmarkStart w:id="61" w:name="_Toc499815326"/>
      <w:bookmarkStart w:id="62" w:name="_Toc499815373"/>
      <w:r w:rsidRPr="00BB1235">
        <w:rPr>
          <w:rFonts w:eastAsia="Arial"/>
        </w:rPr>
        <w:t>Käyttöönotto</w:t>
      </w:r>
      <w:bookmarkEnd w:id="60"/>
      <w:bookmarkEnd w:id="61"/>
      <w:bookmarkEnd w:id="62"/>
    </w:p>
    <w:p w14:paraId="04F281BF" w14:textId="77777777" w:rsidR="004130D0" w:rsidRDefault="004130D0" w:rsidP="004130D0">
      <w:proofErr w:type="spellStart"/>
      <w:r>
        <w:t>Admob</w:t>
      </w:r>
      <w:proofErr w:type="spellEnd"/>
      <w:r>
        <w:t xml:space="preserve">-mainokset on helppo lisätä omaan Android-sovellukseen. </w:t>
      </w:r>
      <w:proofErr w:type="spellStart"/>
      <w:r>
        <w:t>Build.gradle</w:t>
      </w:r>
      <w:proofErr w:type="spellEnd"/>
      <w:r>
        <w:t xml:space="preserve">-tiedoston </w:t>
      </w:r>
      <w:proofErr w:type="spellStart"/>
      <w:r>
        <w:t>dependencies</w:t>
      </w:r>
      <w:proofErr w:type="spellEnd"/>
      <w:r>
        <w:t>-osioon on lisättävä seuraava</w:t>
      </w:r>
      <w:r w:rsidRPr="00B70602">
        <w:rPr>
          <w:color w:val="FF0000"/>
        </w:rPr>
        <w:t xml:space="preserve"> </w:t>
      </w:r>
      <w:r>
        <w:t>(14):</w:t>
      </w:r>
    </w:p>
    <w:p w14:paraId="666826EF" w14:textId="77777777" w:rsidR="004130D0" w:rsidRPr="004B6F07" w:rsidRDefault="004130D0" w:rsidP="004130D0">
      <w:pPr>
        <w:rPr>
          <w:lang w:val="en-US"/>
        </w:rPr>
      </w:pPr>
      <w:r w:rsidRPr="004B6F07">
        <w:rPr>
          <w:rFonts w:ascii="Consolas" w:eastAsia="Consolas" w:hAnsi="Consolas" w:cs="Consolas"/>
          <w:b/>
          <w:bCs/>
          <w:color w:val="37474F"/>
          <w:lang w:val="en-US"/>
        </w:rPr>
        <w:t xml:space="preserve">compile </w:t>
      </w:r>
      <w:r w:rsidRPr="003C1487">
        <w:rPr>
          <w:rFonts w:ascii="Consolas" w:eastAsia="Consolas" w:hAnsi="Consolas" w:cs="Consolas"/>
          <w:b/>
          <w:bCs/>
          <w:color w:val="00B050"/>
          <w:lang w:val="en-US"/>
        </w:rPr>
        <w:t>'</w:t>
      </w:r>
      <w:proofErr w:type="gramStart"/>
      <w:r w:rsidRPr="003C1487">
        <w:rPr>
          <w:rFonts w:ascii="Consolas" w:eastAsia="Consolas" w:hAnsi="Consolas" w:cs="Consolas"/>
          <w:b/>
          <w:bCs/>
          <w:color w:val="00B050"/>
          <w:lang w:val="en-US"/>
        </w:rPr>
        <w:t>com.google.android.gms:play</w:t>
      </w:r>
      <w:proofErr w:type="gramEnd"/>
      <w:r w:rsidRPr="003C1487">
        <w:rPr>
          <w:rFonts w:ascii="Consolas" w:eastAsia="Consolas" w:hAnsi="Consolas" w:cs="Consolas"/>
          <w:b/>
          <w:bCs/>
          <w:color w:val="00B050"/>
          <w:lang w:val="en-US"/>
        </w:rPr>
        <w:t>-services-ads:8.4.0'</w:t>
      </w:r>
    </w:p>
    <w:p w14:paraId="44AA965D" w14:textId="77777777" w:rsidR="004130D0" w:rsidRDefault="004130D0" w:rsidP="004130D0">
      <w:r w:rsidRPr="31656BA0">
        <w:rPr>
          <w:rFonts w:eastAsia="Arial" w:cs="Arial"/>
        </w:rPr>
        <w:t xml:space="preserve">Tällöin Android </w:t>
      </w:r>
      <w:r>
        <w:rPr>
          <w:rFonts w:eastAsia="Arial" w:cs="Arial"/>
        </w:rPr>
        <w:t>S</w:t>
      </w:r>
      <w:r w:rsidRPr="31656BA0">
        <w:rPr>
          <w:rFonts w:eastAsia="Arial" w:cs="Arial"/>
        </w:rPr>
        <w:t xml:space="preserve">tudio lisää projektiin Google </w:t>
      </w:r>
      <w:proofErr w:type="spellStart"/>
      <w:r w:rsidRPr="31656BA0">
        <w:rPr>
          <w:rFonts w:eastAsia="Arial" w:cs="Arial"/>
        </w:rPr>
        <w:t>Admob</w:t>
      </w:r>
      <w:proofErr w:type="spellEnd"/>
      <w:r w:rsidRPr="31656BA0">
        <w:rPr>
          <w:rFonts w:eastAsia="Arial" w:cs="Arial"/>
        </w:rPr>
        <w:t xml:space="preserve"> </w:t>
      </w:r>
      <w:r>
        <w:rPr>
          <w:rFonts w:eastAsia="Arial" w:cs="Arial"/>
        </w:rPr>
        <w:t>-</w:t>
      </w:r>
      <w:r w:rsidRPr="31656BA0">
        <w:rPr>
          <w:rFonts w:eastAsia="Arial" w:cs="Arial"/>
        </w:rPr>
        <w:t>kirjastot.</w:t>
      </w:r>
    </w:p>
    <w:p w14:paraId="5F57442D" w14:textId="77777777" w:rsidR="004130D0" w:rsidRDefault="004130D0" w:rsidP="004130D0">
      <w:r w:rsidRPr="31656BA0">
        <w:rPr>
          <w:rFonts w:eastAsia="Arial" w:cs="Arial"/>
        </w:rPr>
        <w:t xml:space="preserve">Kehittäjä voi vaikuttaa mainosten sisältöön Google Play </w:t>
      </w:r>
      <w:r>
        <w:rPr>
          <w:rFonts w:eastAsia="Arial" w:cs="Arial"/>
        </w:rPr>
        <w:t>-</w:t>
      </w:r>
      <w:r w:rsidRPr="31656BA0">
        <w:rPr>
          <w:rFonts w:eastAsia="Arial" w:cs="Arial"/>
        </w:rPr>
        <w:t>kehittäjäkonsolilla</w:t>
      </w:r>
      <w:r>
        <w:rPr>
          <w:rFonts w:eastAsia="Arial" w:cs="Arial"/>
        </w:rPr>
        <w:t>.</w:t>
      </w:r>
      <w:r w:rsidRPr="31656BA0">
        <w:rPr>
          <w:rFonts w:eastAsia="Arial" w:cs="Arial"/>
        </w:rPr>
        <w:t xml:space="preserve"> </w:t>
      </w:r>
      <w:r>
        <w:rPr>
          <w:rFonts w:eastAsia="Arial" w:cs="Arial"/>
        </w:rPr>
        <w:t>Halutessaan kehittäjä voi suodattaa pois sovelluksensa mainonnasta tiettyihin aihealueisiin kuuluvat mainokset</w:t>
      </w:r>
      <w:r w:rsidRPr="31656BA0">
        <w:rPr>
          <w:rFonts w:eastAsia="Arial" w:cs="Arial"/>
        </w:rPr>
        <w:t>. Konsolilla voi myös nähdä tilastoja mainosten kannattavuudesta.</w:t>
      </w:r>
    </w:p>
    <w:p w14:paraId="31DF5CBF" w14:textId="77777777" w:rsidR="004130D0" w:rsidRDefault="004130D0" w:rsidP="004130D0"/>
    <w:p w14:paraId="60F5E287" w14:textId="77777777" w:rsidR="004130D0" w:rsidRDefault="004130D0" w:rsidP="004130D0">
      <w:pPr>
        <w:pStyle w:val="Otsikko3"/>
        <w:ind w:left="720" w:hanging="720"/>
      </w:pPr>
      <w:bookmarkStart w:id="63" w:name="_Toc499815100"/>
      <w:bookmarkStart w:id="64" w:name="_Toc499815327"/>
      <w:bookmarkStart w:id="65" w:name="_Toc499815374"/>
      <w:r w:rsidRPr="31656BA0">
        <w:rPr>
          <w:rFonts w:eastAsia="Arial"/>
        </w:rPr>
        <w:lastRenderedPageBreak/>
        <w:t>Mainosbannerit</w:t>
      </w:r>
      <w:bookmarkEnd w:id="63"/>
      <w:bookmarkEnd w:id="64"/>
      <w:bookmarkEnd w:id="65"/>
    </w:p>
    <w:p w14:paraId="54003866" w14:textId="77777777" w:rsidR="004130D0" w:rsidRPr="0001392B" w:rsidRDefault="004130D0" w:rsidP="004130D0">
      <w:pPr>
        <w:rPr>
          <w:lang w:val="en-GB"/>
        </w:rPr>
      </w:pPr>
      <w:r w:rsidRPr="31656BA0">
        <w:rPr>
          <w:rFonts w:eastAsia="Arial" w:cs="Arial"/>
        </w:rPr>
        <w:t xml:space="preserve">Sovelluksen käyttöliittymän määritteleviin xml-tiedostoihin voidaan lisätä </w:t>
      </w:r>
      <w:proofErr w:type="spellStart"/>
      <w:r w:rsidRPr="31656BA0">
        <w:rPr>
          <w:rFonts w:eastAsia="Arial" w:cs="Arial"/>
        </w:rPr>
        <w:t>adView</w:t>
      </w:r>
      <w:proofErr w:type="spellEnd"/>
      <w:r w:rsidRPr="31656BA0">
        <w:rPr>
          <w:rFonts w:eastAsia="Arial" w:cs="Arial"/>
        </w:rPr>
        <w:t>-näkymä, joka näyttää mainosbannerin sisällön käyttäjälle.</w:t>
      </w:r>
      <w:r w:rsidRPr="00475348">
        <w:rPr>
          <w:rFonts w:eastAsia="Arial" w:cs="Arial"/>
        </w:rPr>
        <w:t xml:space="preserve"> </w:t>
      </w:r>
      <w:proofErr w:type="spellStart"/>
      <w:r w:rsidRPr="004130D0">
        <w:rPr>
          <w:rFonts w:eastAsia="Arial" w:cs="Arial"/>
          <w:lang w:val="en-US"/>
        </w:rPr>
        <w:t>Mainoksiin</w:t>
      </w:r>
      <w:proofErr w:type="spellEnd"/>
      <w:r w:rsidRPr="004130D0">
        <w:rPr>
          <w:rFonts w:eastAsia="Arial" w:cs="Arial"/>
          <w:lang w:val="en-US"/>
        </w:rPr>
        <w:t xml:space="preserve"> </w:t>
      </w:r>
      <w:proofErr w:type="spellStart"/>
      <w:r w:rsidRPr="004130D0">
        <w:rPr>
          <w:rFonts w:eastAsia="Arial" w:cs="Arial"/>
          <w:lang w:val="en-US"/>
        </w:rPr>
        <w:t>voidaan</w:t>
      </w:r>
      <w:proofErr w:type="spellEnd"/>
      <w:r>
        <w:rPr>
          <w:rFonts w:eastAsia="Arial" w:cs="Arial"/>
          <w:lang w:val="en-GB"/>
        </w:rPr>
        <w:t xml:space="preserve"> </w:t>
      </w:r>
      <w:r w:rsidRPr="0001392B">
        <w:rPr>
          <w:rFonts w:eastAsia="Arial" w:cs="Arial"/>
          <w:lang w:val="en-GB"/>
        </w:rPr>
        <w:t xml:space="preserve">hakea </w:t>
      </w:r>
      <w:proofErr w:type="spellStart"/>
      <w:r w:rsidRPr="0001392B">
        <w:rPr>
          <w:rFonts w:eastAsia="Arial" w:cs="Arial"/>
          <w:lang w:val="en-GB"/>
        </w:rPr>
        <w:t>sisältö</w:t>
      </w:r>
      <w:proofErr w:type="spellEnd"/>
      <w:r w:rsidRPr="0001392B">
        <w:rPr>
          <w:rFonts w:eastAsia="Arial" w:cs="Arial"/>
          <w:lang w:val="en-GB"/>
        </w:rPr>
        <w:t xml:space="preserve"> </w:t>
      </w:r>
      <w:proofErr w:type="spellStart"/>
      <w:r w:rsidRPr="0001392B">
        <w:rPr>
          <w:rFonts w:eastAsia="Arial" w:cs="Arial"/>
          <w:lang w:val="en-GB"/>
        </w:rPr>
        <w:t>akti</w:t>
      </w:r>
      <w:r>
        <w:rPr>
          <w:rFonts w:eastAsia="Arial" w:cs="Arial"/>
          <w:lang w:val="en-GB"/>
        </w:rPr>
        <w:t>viteetin</w:t>
      </w:r>
      <w:proofErr w:type="spellEnd"/>
      <w:r>
        <w:rPr>
          <w:rFonts w:eastAsia="Arial" w:cs="Arial"/>
          <w:lang w:val="en-GB"/>
        </w:rPr>
        <w:t xml:space="preserve"> </w:t>
      </w:r>
      <w:proofErr w:type="spellStart"/>
      <w:r>
        <w:rPr>
          <w:rFonts w:eastAsia="Arial" w:cs="Arial"/>
          <w:lang w:val="en-GB"/>
        </w:rPr>
        <w:t>onCreate-metodissa</w:t>
      </w:r>
      <w:proofErr w:type="spellEnd"/>
      <w:r w:rsidRPr="0001392B">
        <w:rPr>
          <w:color w:val="FF0000"/>
          <w:lang w:val="en-GB"/>
        </w:rPr>
        <w:t xml:space="preserve"> </w:t>
      </w:r>
      <w:r w:rsidRPr="0001392B">
        <w:rPr>
          <w:lang w:val="en-GB"/>
        </w:rPr>
        <w:t>(1</w:t>
      </w:r>
      <w:r>
        <w:rPr>
          <w:lang w:val="en-GB"/>
        </w:rPr>
        <w:t>4</w:t>
      </w:r>
      <w:r w:rsidRPr="0001392B">
        <w:rPr>
          <w:lang w:val="en-GB"/>
        </w:rPr>
        <w:t>)</w:t>
      </w:r>
      <w:r w:rsidRPr="0001392B">
        <w:rPr>
          <w:rFonts w:eastAsia="Arial" w:cs="Arial"/>
          <w:lang w:val="en-GB"/>
        </w:rPr>
        <w:t>.</w:t>
      </w:r>
    </w:p>
    <w:p w14:paraId="2780755A" w14:textId="77777777" w:rsidR="004130D0" w:rsidRDefault="004130D0" w:rsidP="004130D0">
      <w:pPr>
        <w:rPr>
          <w:lang w:val="en-US"/>
        </w:rPr>
      </w:pPr>
      <w:r w:rsidRPr="004B6F07">
        <w:rPr>
          <w:rFonts w:ascii="Consolas" w:eastAsia="Consolas" w:hAnsi="Consolas" w:cs="Consolas"/>
          <w:color w:val="3B78E7"/>
          <w:lang w:val="en-US"/>
        </w:rPr>
        <w:t>protected</w:t>
      </w:r>
      <w:r w:rsidRPr="004B6F07">
        <w:rPr>
          <w:rFonts w:ascii="Consolas" w:eastAsia="Consolas" w:hAnsi="Consolas" w:cs="Consolas"/>
          <w:color w:val="37474F"/>
          <w:lang w:val="en-US"/>
        </w:rPr>
        <w:t xml:space="preserve"> </w:t>
      </w:r>
      <w:r w:rsidRPr="004B6F07">
        <w:rPr>
          <w:rFonts w:ascii="Consolas" w:eastAsia="Consolas" w:hAnsi="Consolas" w:cs="Consolas"/>
          <w:color w:val="3B78E7"/>
          <w:lang w:val="en-US"/>
        </w:rPr>
        <w:t>void</w:t>
      </w:r>
      <w:r w:rsidRPr="004B6F07">
        <w:rPr>
          <w:rFonts w:ascii="Consolas" w:eastAsia="Consolas" w:hAnsi="Consolas" w:cs="Consolas"/>
          <w:color w:val="37474F"/>
          <w:lang w:val="en-US"/>
        </w:rPr>
        <w:t xml:space="preserve"> </w:t>
      </w:r>
      <w:proofErr w:type="spellStart"/>
      <w:proofErr w:type="gramStart"/>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gramEnd"/>
      <w:r w:rsidRPr="004B6F07">
        <w:rPr>
          <w:rFonts w:ascii="Consolas" w:eastAsia="Consolas" w:hAnsi="Consolas" w:cs="Consolas"/>
          <w:color w:val="9C27B0"/>
          <w:lang w:val="en-US"/>
        </w:rPr>
        <w:t>Bundle</w:t>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 {</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B78E7"/>
          <w:lang w:val="en-US"/>
        </w:rPr>
        <w:t>super</w:t>
      </w:r>
      <w:r w:rsidRPr="004B6F07">
        <w:rPr>
          <w:rFonts w:ascii="Consolas" w:eastAsia="Consolas" w:hAnsi="Consolas" w:cs="Consolas"/>
          <w:color w:val="37474F"/>
          <w:lang w:val="en-US"/>
        </w:rPr>
        <w:t>.onCreate</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savedInstanceState</w:t>
      </w:r>
      <w:proofErr w:type="spellEnd"/>
      <w:r w:rsidRPr="004B6F07">
        <w:rPr>
          <w:rFonts w:ascii="Consolas" w:eastAsia="Consolas" w:hAnsi="Consolas" w:cs="Consolas"/>
          <w:color w:val="37474F"/>
          <w:lang w:val="en-US"/>
        </w:rPr>
        <w:t>);</w:t>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color w:val="37474F"/>
          <w:lang w:val="en-US"/>
        </w:rPr>
        <w:t>setContentView</w:t>
      </w:r>
      <w:proofErr w:type="spellEnd"/>
      <w:r w:rsidRPr="004B6F07">
        <w:rPr>
          <w:rFonts w:ascii="Consolas" w:eastAsia="Consolas" w:hAnsi="Consolas" w:cs="Consolas"/>
          <w:color w:val="37474F"/>
          <w:lang w:val="en-US"/>
        </w:rPr>
        <w:t>(</w:t>
      </w:r>
      <w:proofErr w:type="spellStart"/>
      <w:r w:rsidRPr="004B6F07">
        <w:rPr>
          <w:rFonts w:ascii="Consolas" w:eastAsia="Consolas" w:hAnsi="Consolas" w:cs="Consolas"/>
          <w:color w:val="37474F"/>
          <w:lang w:val="en-US"/>
        </w:rPr>
        <w:t>R.layout.activity_main</w:t>
      </w:r>
      <w:proofErr w:type="spellEnd"/>
      <w:r w:rsidRPr="004B6F07">
        <w:rPr>
          <w:rFonts w:ascii="Consolas" w:eastAsia="Consolas" w:hAnsi="Consolas" w:cs="Consolas"/>
          <w:color w:val="37474F"/>
          <w:lang w:val="en-US"/>
        </w:rPr>
        <w:t>);</w:t>
      </w:r>
      <w:r w:rsidRPr="004B6F07">
        <w:rPr>
          <w:lang w:val="en-US"/>
        </w:rPr>
        <w:br/>
      </w:r>
      <w:r w:rsidRPr="004B6F07">
        <w:rPr>
          <w:lang w:val="en-US"/>
        </w:rPr>
        <w:br/>
      </w:r>
      <w:r w:rsidRPr="004B6F07">
        <w:rPr>
          <w:rFonts w:ascii="Consolas" w:eastAsia="Consolas" w:hAnsi="Consolas" w:cs="Consolas"/>
          <w:color w:val="37474F"/>
          <w:lang w:val="en-US"/>
        </w:rPr>
        <w:t xml:space="preserve">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w:t>
      </w:r>
      <w:proofErr w:type="spellEnd"/>
      <w:r w:rsidRPr="004B6F07">
        <w:rPr>
          <w:rFonts w:ascii="Consolas" w:eastAsia="Consolas" w:hAnsi="Consolas" w:cs="Consolas"/>
          <w:b/>
          <w:bCs/>
          <w:color w:val="37474F"/>
          <w:lang w:val="en-US"/>
        </w:rPr>
        <w:t xml:space="preserve"> = (</w:t>
      </w:r>
      <w:proofErr w:type="spellStart"/>
      <w:r w:rsidRPr="004B6F07">
        <w:rPr>
          <w:rFonts w:ascii="Consolas" w:eastAsia="Consolas" w:hAnsi="Consolas" w:cs="Consolas"/>
          <w:b/>
          <w:bCs/>
          <w:color w:val="9C27B0"/>
          <w:lang w:val="en-US"/>
        </w:rPr>
        <w:t>AdView</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findViewById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R.id.adView</w:t>
      </w:r>
      <w:proofErr w:type="spellEnd"/>
      <w:r w:rsidRPr="004B6F07">
        <w:rPr>
          <w:rFonts w:ascii="Consolas" w:eastAsia="Consolas" w:hAnsi="Consolas" w:cs="Consolas"/>
          <w:b/>
          <w:bCs/>
          <w:color w:val="37474F"/>
          <w:lang w:val="en-US"/>
        </w:rPr>
        <w:t>);</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proofErr w:type="spellEnd"/>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 xml:space="preserve"> = </w:t>
      </w:r>
      <w:r w:rsidRPr="004B6F07">
        <w:rPr>
          <w:rFonts w:ascii="Consolas" w:eastAsia="Consolas" w:hAnsi="Consolas" w:cs="Consolas"/>
          <w:b/>
          <w:bCs/>
          <w:color w:val="3B78E7"/>
          <w:lang w:val="en-US"/>
        </w:rPr>
        <w:t>new</w:t>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9C27B0"/>
          <w:lang w:val="en-US"/>
        </w:rPr>
        <w:t>AdRequest</w:t>
      </w:r>
      <w:r w:rsidRPr="004B6F07">
        <w:rPr>
          <w:rFonts w:ascii="Consolas" w:eastAsia="Consolas" w:hAnsi="Consolas" w:cs="Consolas"/>
          <w:b/>
          <w:bCs/>
          <w:color w:val="37474F"/>
          <w:lang w:val="en-US"/>
        </w:rPr>
        <w:t>.</w:t>
      </w:r>
      <w:r w:rsidRPr="004B6F07">
        <w:rPr>
          <w:rFonts w:ascii="Consolas" w:eastAsia="Consolas" w:hAnsi="Consolas" w:cs="Consolas"/>
          <w:b/>
          <w:bCs/>
          <w:color w:val="9C27B0"/>
          <w:lang w:val="en-US"/>
        </w:rPr>
        <w:t>Builder</w:t>
      </w:r>
      <w:proofErr w:type="spellEnd"/>
      <w:r w:rsidRPr="004B6F07">
        <w:rPr>
          <w:rFonts w:ascii="Consolas" w:eastAsia="Consolas" w:hAnsi="Consolas" w:cs="Consolas"/>
          <w:b/>
          <w:bCs/>
          <w:color w:val="37474F"/>
          <w:lang w:val="en-US"/>
        </w:rPr>
        <w:t>().build();</w:t>
      </w:r>
      <w:r w:rsidRPr="004B6F07">
        <w:rPr>
          <w:lang w:val="en-US"/>
        </w:rPr>
        <w:br/>
      </w:r>
      <w:r w:rsidRPr="004B6F07">
        <w:rPr>
          <w:rFonts w:ascii="Consolas" w:eastAsia="Consolas" w:hAnsi="Consolas" w:cs="Consolas"/>
          <w:b/>
          <w:bCs/>
          <w:color w:val="37474F"/>
          <w:lang w:val="en-US"/>
        </w:rPr>
        <w:t xml:space="preserve">        </w:t>
      </w:r>
      <w:proofErr w:type="spellStart"/>
      <w:r w:rsidRPr="004B6F07">
        <w:rPr>
          <w:rFonts w:ascii="Consolas" w:eastAsia="Consolas" w:hAnsi="Consolas" w:cs="Consolas"/>
          <w:b/>
          <w:bCs/>
          <w:color w:val="37474F"/>
          <w:lang w:val="en-US"/>
        </w:rPr>
        <w:t>mAdView.loadAd</w:t>
      </w:r>
      <w:proofErr w:type="spellEnd"/>
      <w:r w:rsidRPr="004B6F07">
        <w:rPr>
          <w:rFonts w:ascii="Consolas" w:eastAsia="Consolas" w:hAnsi="Consolas" w:cs="Consolas"/>
          <w:b/>
          <w:bCs/>
          <w:color w:val="37474F"/>
          <w:lang w:val="en-US"/>
        </w:rPr>
        <w:t>(</w:t>
      </w:r>
      <w:proofErr w:type="spellStart"/>
      <w:r w:rsidRPr="004B6F07">
        <w:rPr>
          <w:rFonts w:ascii="Consolas" w:eastAsia="Consolas" w:hAnsi="Consolas" w:cs="Consolas"/>
          <w:b/>
          <w:bCs/>
          <w:color w:val="37474F"/>
          <w:lang w:val="en-US"/>
        </w:rPr>
        <w:t>adRequest</w:t>
      </w:r>
      <w:proofErr w:type="spellEnd"/>
      <w:r w:rsidRPr="004B6F07">
        <w:rPr>
          <w:rFonts w:ascii="Consolas" w:eastAsia="Consolas" w:hAnsi="Consolas" w:cs="Consolas"/>
          <w:b/>
          <w:bCs/>
          <w:color w:val="37474F"/>
          <w:lang w:val="en-US"/>
        </w:rPr>
        <w:t>);</w:t>
      </w:r>
    </w:p>
    <w:p w14:paraId="0622BE70" w14:textId="77777777" w:rsidR="004130D0" w:rsidRPr="001515A3" w:rsidRDefault="004130D0" w:rsidP="004130D0">
      <w:pPr>
        <w:rPr>
          <w:rFonts w:ascii="Consolas" w:eastAsia="Consolas" w:hAnsi="Consolas" w:cs="Consolas"/>
          <w:bCs/>
          <w:color w:val="37474F"/>
          <w:lang w:val="en-US"/>
        </w:rPr>
      </w:pPr>
      <w:r w:rsidRPr="004B6F07">
        <w:rPr>
          <w:rFonts w:ascii="Consolas" w:eastAsia="Consolas" w:hAnsi="Consolas" w:cs="Consolas"/>
          <w:bCs/>
          <w:color w:val="37474F"/>
          <w:lang w:val="en-US"/>
        </w:rPr>
        <w:t>}</w:t>
      </w:r>
    </w:p>
    <w:p w14:paraId="7DF07FC3" w14:textId="77777777" w:rsidR="004130D0" w:rsidRDefault="004130D0" w:rsidP="004130D0">
      <w:pPr>
        <w:pStyle w:val="Otsikko3"/>
        <w:ind w:left="720" w:hanging="720"/>
      </w:pPr>
      <w:bookmarkStart w:id="66" w:name="_Toc499815101"/>
      <w:bookmarkStart w:id="67" w:name="_Toc499815328"/>
      <w:bookmarkStart w:id="68" w:name="_Toc499815375"/>
      <w:r w:rsidRPr="31656BA0">
        <w:rPr>
          <w:rFonts w:eastAsia="Arial"/>
        </w:rPr>
        <w:t>Koko näytön mainokset</w:t>
      </w:r>
      <w:bookmarkEnd w:id="66"/>
      <w:bookmarkEnd w:id="67"/>
      <w:bookmarkEnd w:id="68"/>
    </w:p>
    <w:p w14:paraId="0E625B12" w14:textId="77777777" w:rsidR="004130D0" w:rsidRDefault="004130D0" w:rsidP="004130D0">
      <w:proofErr w:type="spellStart"/>
      <w:r w:rsidRPr="31656BA0">
        <w:rPr>
          <w:rFonts w:eastAsia="Arial" w:cs="Arial"/>
        </w:rPr>
        <w:t>Admob</w:t>
      </w:r>
      <w:proofErr w:type="spellEnd"/>
      <w:r w:rsidRPr="31656BA0">
        <w:rPr>
          <w:rFonts w:eastAsia="Arial" w:cs="Arial"/>
        </w:rPr>
        <w:t xml:space="preserve"> tukee myös koko näytön mainoksia (</w:t>
      </w:r>
      <w:proofErr w:type="spellStart"/>
      <w:r w:rsidRPr="31656BA0">
        <w:rPr>
          <w:rFonts w:eastAsia="Arial" w:cs="Arial"/>
        </w:rPr>
        <w:t>interstitial</w:t>
      </w:r>
      <w:proofErr w:type="spellEnd"/>
      <w:r w:rsidRPr="31656BA0">
        <w:rPr>
          <w:rFonts w:eastAsia="Arial" w:cs="Arial"/>
        </w:rPr>
        <w:t xml:space="preserve"> </w:t>
      </w:r>
      <w:proofErr w:type="spellStart"/>
      <w:r w:rsidRPr="31656BA0">
        <w:rPr>
          <w:rFonts w:eastAsia="Arial" w:cs="Arial"/>
        </w:rPr>
        <w:t>ads</w:t>
      </w:r>
      <w:proofErr w:type="spellEnd"/>
      <w:r w:rsidRPr="31656BA0">
        <w:rPr>
          <w:rFonts w:eastAsia="Arial" w:cs="Arial"/>
        </w:rPr>
        <w:t>), joita voidaan näyttää aina kun käyttäjä haluaa siirtyä sovelluksessa näkymästä toiseen. Kun mainos suljetaan, käyttä</w:t>
      </w:r>
      <w:r>
        <w:rPr>
          <w:rFonts w:eastAsia="Arial" w:cs="Arial"/>
        </w:rPr>
        <w:t>jä pääsee seuraavaan näkymään. (15.)</w:t>
      </w:r>
    </w:p>
    <w:p w14:paraId="6E4C857F" w14:textId="77777777" w:rsidR="004130D0" w:rsidRDefault="004130D0" w:rsidP="004130D0">
      <w:r w:rsidRPr="31656BA0">
        <w:rPr>
          <w:rFonts w:eastAsia="Arial" w:cs="Arial"/>
        </w:rPr>
        <w:t xml:space="preserve">Java-koodissa </w:t>
      </w:r>
      <w:proofErr w:type="spellStart"/>
      <w:r w:rsidRPr="31656BA0">
        <w:rPr>
          <w:rFonts w:eastAsia="Arial" w:cs="Arial"/>
        </w:rPr>
        <w:t>Interstiti</w:t>
      </w:r>
      <w:r>
        <w:rPr>
          <w:rFonts w:eastAsia="Arial" w:cs="Arial"/>
        </w:rPr>
        <w:t>alAd</w:t>
      </w:r>
      <w:proofErr w:type="spellEnd"/>
      <w:r>
        <w:rPr>
          <w:rFonts w:eastAsia="Arial" w:cs="Arial"/>
        </w:rPr>
        <w:t xml:space="preserve">-luokassa on </w:t>
      </w:r>
      <w:proofErr w:type="spellStart"/>
      <w:r>
        <w:rPr>
          <w:rFonts w:eastAsia="Arial" w:cs="Arial"/>
        </w:rPr>
        <w:t>setAdListener</w:t>
      </w:r>
      <w:proofErr w:type="spellEnd"/>
      <w:r w:rsidRPr="31656BA0">
        <w:rPr>
          <w:rFonts w:eastAsia="Arial" w:cs="Arial"/>
        </w:rPr>
        <w:t>-metodi, jolla voidaan määritellä</w:t>
      </w:r>
      <w:r>
        <w:rPr>
          <w:rFonts w:eastAsia="Arial" w:cs="Arial"/>
        </w:rPr>
        <w:t>,</w:t>
      </w:r>
      <w:r w:rsidRPr="31656BA0">
        <w:rPr>
          <w:rFonts w:eastAsia="Arial" w:cs="Arial"/>
        </w:rPr>
        <w:t xml:space="preserve"> mitä tapahtuu</w:t>
      </w:r>
      <w:r>
        <w:rPr>
          <w:rFonts w:eastAsia="Arial" w:cs="Arial"/>
        </w:rPr>
        <w:t>,</w:t>
      </w:r>
      <w:r w:rsidRPr="31656BA0">
        <w:rPr>
          <w:rFonts w:eastAsia="Arial" w:cs="Arial"/>
        </w:rPr>
        <w:t xml:space="preserve"> kun käyttäjä sulkee mainoksen </w:t>
      </w:r>
      <w:r>
        <w:rPr>
          <w:rFonts w:eastAsia="Arial" w:cs="Arial"/>
        </w:rPr>
        <w:t>(</w:t>
      </w:r>
      <w:r w:rsidRPr="31656BA0">
        <w:rPr>
          <w:rFonts w:eastAsia="Arial" w:cs="Arial"/>
        </w:rPr>
        <w:t>esimerkiksi toiseen näkymään siirtyminen</w:t>
      </w:r>
      <w:r>
        <w:rPr>
          <w:rFonts w:eastAsia="Arial" w:cs="Arial"/>
        </w:rPr>
        <w:t xml:space="preserve">). </w:t>
      </w:r>
      <w:proofErr w:type="spellStart"/>
      <w:r>
        <w:rPr>
          <w:rFonts w:eastAsia="Arial" w:cs="Arial"/>
        </w:rPr>
        <w:t>requestNewInterstitial</w:t>
      </w:r>
      <w:proofErr w:type="spellEnd"/>
      <w:r w:rsidRPr="31656BA0">
        <w:rPr>
          <w:rFonts w:eastAsia="Arial" w:cs="Arial"/>
        </w:rPr>
        <w:t xml:space="preserve">-metodilla palvelu hakee uuden kokonäytön mainoksen. Metodia kannattaa kutsua heti mainoksen sulkeutuessa, sillä järjestelmä </w:t>
      </w:r>
      <w:r w:rsidRPr="00D103C4">
        <w:rPr>
          <w:rFonts w:eastAsia="Arial" w:cs="Arial"/>
        </w:rPr>
        <w:t>kykenee</w:t>
      </w:r>
      <w:r>
        <w:rPr>
          <w:rFonts w:eastAsia="Arial" w:cs="Arial"/>
        </w:rPr>
        <w:t xml:space="preserve"> lataamaan</w:t>
      </w:r>
      <w:r w:rsidRPr="31656BA0">
        <w:rPr>
          <w:rFonts w:eastAsia="Arial" w:cs="Arial"/>
        </w:rPr>
        <w:t xml:space="preserve"> taustalla uutta mainosta</w:t>
      </w:r>
      <w:r>
        <w:rPr>
          <w:rFonts w:eastAsia="Arial" w:cs="Arial"/>
        </w:rPr>
        <w:t xml:space="preserve"> </w:t>
      </w:r>
      <w:r w:rsidRPr="31656BA0">
        <w:rPr>
          <w:rFonts w:eastAsia="Arial" w:cs="Arial"/>
        </w:rPr>
        <w:t xml:space="preserve">asynkronisesti. Jos mainosta alettaisiin hakemaan, kun uusi mainos ilmestyy ruutuun, käyttäjän täytyisi odottaa sen latautumista. </w:t>
      </w:r>
      <w:r>
        <w:rPr>
          <w:rFonts w:eastAsia="Arial" w:cs="Arial"/>
        </w:rPr>
        <w:t>(15.)</w:t>
      </w:r>
    </w:p>
    <w:p w14:paraId="08AA4FAD" w14:textId="77777777" w:rsidR="004130D0" w:rsidRDefault="004130D0" w:rsidP="004130D0"/>
    <w:p w14:paraId="08BF611D" w14:textId="77777777" w:rsidR="004130D0" w:rsidRDefault="004130D0" w:rsidP="004130D0">
      <w:pPr>
        <w:pStyle w:val="Otsikko1"/>
      </w:pPr>
      <w:bookmarkStart w:id="69" w:name="_Toc499815102"/>
      <w:bookmarkStart w:id="70" w:name="_Toc499815329"/>
      <w:bookmarkStart w:id="71" w:name="_Toc499815376"/>
      <w:r>
        <w:lastRenderedPageBreak/>
        <w:t>JOHTOPÄÄTÖKSET</w:t>
      </w:r>
      <w:bookmarkEnd w:id="69"/>
      <w:bookmarkEnd w:id="70"/>
      <w:bookmarkEnd w:id="71"/>
    </w:p>
    <w:p w14:paraId="30FD5108" w14:textId="77777777" w:rsidR="004130D0" w:rsidRDefault="004130D0" w:rsidP="004130D0">
      <w:r>
        <w:t xml:space="preserve">Tämän työn tarkoitus oli arvioida mobiilisovellusmarkkinoita liiketoiminnan kannalta. Kuten liiketoiminnassa aina, liiketoimintasuunnitelma on tehtävä hyvin huolellisesti riskianalyyseineen, ja on harkittava tarkkaan tilastojen avulla kannattaako yritystoimintaan lähteä. </w:t>
      </w:r>
    </w:p>
    <w:p w14:paraId="011A5BEE" w14:textId="77777777" w:rsidR="004130D0" w:rsidRDefault="004130D0" w:rsidP="004130D0">
      <w:r>
        <w:t xml:space="preserve">Vaikka Android-sovellusten kehittäminen on helppoa ja nopeaa, sovelluksen tekeminen yksinään on silti työlästä, ja voi kestää kuukausia tai jopa vuosia. Kuukausittaisen toimeentulon tienaaminen Android-sovelluksella ei riitä, sillä kehittäjän täytyy kyetä tienaamaan vuosia kestäneen sovelluskehityksen kulut takaisin. Liiketoimintasuunnitelman ja riskianalyysin laiminlyöminen johtaa kaikin puolin kannattamattomaan yritystoimintaan. </w:t>
      </w:r>
    </w:p>
    <w:p w14:paraId="6B455987" w14:textId="77777777" w:rsidR="004130D0" w:rsidRDefault="004130D0" w:rsidP="004130D0">
      <w:r>
        <w:t>Mobiilisovelluskehittäminen on aina suuri riski. 64 % Android-sovellusten kehittäjistä tienaavat vähemmän kuin 500$ jokaista julkaisemaansa sovellustaan kohden kuukaudessa (15). Yritystoimintaa suunnittelevalle luku voi vaikuttaa lannistavalta.</w:t>
      </w:r>
    </w:p>
    <w:p w14:paraId="5E88865B" w14:textId="77777777" w:rsidR="004130D0" w:rsidRDefault="004130D0" w:rsidP="004130D0">
      <w:r>
        <w:t xml:space="preserve">Tuotetta kehittäessä, sekä yritystoimintaa aloittaessa, yrittäjän on aina muistettava, että riski on osa yritystoimintaa. Jos riskejä ei uskalla ottaa, tuotteesta tulee liian tavanomainen, eivätkä asiakkaat ole kiinnostuneita siitä. Liiketoimintaa voi olla mahdoton ennustaa, ja mahdollisuus menestymisestä on aina olemassa. Jopa tuotteesta, jonka pitäisi epäonnistua kaikkien laskelmien ja ennusteiden mukaan, voi tulla suuri menestys. </w:t>
      </w:r>
    </w:p>
    <w:p w14:paraId="36972F3F" w14:textId="77777777" w:rsidR="004130D0" w:rsidRPr="002778CF" w:rsidRDefault="004130D0" w:rsidP="004130D0">
      <w:pPr>
        <w:pStyle w:val="Otsikko1"/>
        <w:numPr>
          <w:ilvl w:val="0"/>
          <w:numId w:val="0"/>
        </w:numPr>
        <w:ind w:left="432"/>
        <w:rPr>
          <w:lang w:val="en-GB"/>
        </w:rPr>
      </w:pPr>
      <w:bookmarkStart w:id="72" w:name="_Toc499815103"/>
      <w:bookmarkStart w:id="73" w:name="_Toc499815330"/>
      <w:bookmarkStart w:id="74" w:name="_Toc499815377"/>
      <w:r w:rsidRPr="002778CF">
        <w:rPr>
          <w:lang w:val="en-GB"/>
        </w:rPr>
        <w:lastRenderedPageBreak/>
        <w:t>LÄHTEET</w:t>
      </w:r>
      <w:bookmarkEnd w:id="72"/>
      <w:bookmarkEnd w:id="73"/>
      <w:bookmarkEnd w:id="74"/>
    </w:p>
    <w:p w14:paraId="60FC43B9" w14:textId="77777777" w:rsidR="004130D0" w:rsidRPr="0001392B" w:rsidRDefault="004130D0" w:rsidP="004130D0">
      <w:pPr>
        <w:pStyle w:val="Luettelokappale"/>
        <w:numPr>
          <w:ilvl w:val="0"/>
          <w:numId w:val="20"/>
        </w:numPr>
        <w:ind w:left="426"/>
        <w:rPr>
          <w:rFonts w:cs="Arial"/>
        </w:rPr>
      </w:pPr>
      <w:r w:rsidRPr="004130D0">
        <w:rPr>
          <w:lang w:val="en-US"/>
        </w:rPr>
        <w:t xml:space="preserve">van der </w:t>
      </w:r>
      <w:proofErr w:type="spellStart"/>
      <w:r w:rsidRPr="004130D0">
        <w:rPr>
          <w:lang w:val="en-US"/>
        </w:rPr>
        <w:t>Meulen</w:t>
      </w:r>
      <w:proofErr w:type="spellEnd"/>
      <w:r w:rsidRPr="004130D0">
        <w:rPr>
          <w:lang w:val="en-US"/>
        </w:rPr>
        <w:t>, Rob</w:t>
      </w:r>
      <w:r>
        <w:rPr>
          <w:rFonts w:cs="Arial"/>
          <w:lang w:val="en-GB"/>
        </w:rPr>
        <w:t xml:space="preserve"> </w:t>
      </w:r>
      <w:r w:rsidRPr="0001392B">
        <w:rPr>
          <w:rFonts w:cs="Arial"/>
          <w:lang w:val="en-GB"/>
        </w:rPr>
        <w:t>—</w:t>
      </w:r>
      <w:r>
        <w:rPr>
          <w:rFonts w:cs="Arial"/>
          <w:lang w:val="en-GB"/>
        </w:rPr>
        <w:t xml:space="preserve"> Rivera, Janessa 2015</w:t>
      </w:r>
      <w:r w:rsidRPr="0001392B">
        <w:rPr>
          <w:rFonts w:cs="Arial"/>
          <w:lang w:val="en-GB"/>
        </w:rPr>
        <w:t xml:space="preserve">. </w:t>
      </w:r>
      <w:r w:rsidRPr="00A47E56">
        <w:rPr>
          <w:rFonts w:cs="Arial"/>
          <w:lang w:val="en-GB"/>
        </w:rPr>
        <w:t>Gartner Says Worldwide Smartphone Sales Recorded Slowest Growth Rate Since</w:t>
      </w:r>
      <w:r>
        <w:rPr>
          <w:rFonts w:cs="Arial"/>
          <w:lang w:val="en-GB"/>
        </w:rPr>
        <w:t xml:space="preserve">. </w:t>
      </w:r>
      <w:proofErr w:type="spellStart"/>
      <w:r w:rsidRPr="004130D0">
        <w:rPr>
          <w:rFonts w:cs="Arial"/>
        </w:rPr>
        <w:t>Gartner</w:t>
      </w:r>
      <w:proofErr w:type="spellEnd"/>
      <w:r w:rsidRPr="004130D0">
        <w:rPr>
          <w:rFonts w:cs="Arial"/>
        </w:rPr>
        <w:t xml:space="preserve">, Inc. </w:t>
      </w:r>
      <w:r w:rsidRPr="0001392B">
        <w:rPr>
          <w:rFonts w:cs="Arial"/>
        </w:rPr>
        <w:t xml:space="preserve">Saatavissa: </w:t>
      </w:r>
      <w:hyperlink r:id="rId21" w:history="1">
        <w:r w:rsidRPr="00B46A32">
          <w:rPr>
            <w:rStyle w:val="Hyperlinkki"/>
          </w:rPr>
          <w:t>http://www.gartner.com/newsroom/id/3115517</w:t>
        </w:r>
      </w:hyperlink>
      <w:r>
        <w:t xml:space="preserve"> </w:t>
      </w:r>
      <w:r w:rsidRPr="0001392B">
        <w:rPr>
          <w:rFonts w:cs="Arial"/>
        </w:rPr>
        <w:t>Hakupäivä: 1</w:t>
      </w:r>
      <w:r>
        <w:rPr>
          <w:rFonts w:cs="Arial"/>
        </w:rPr>
        <w:t>8</w:t>
      </w:r>
      <w:r w:rsidRPr="0001392B">
        <w:rPr>
          <w:rFonts w:cs="Arial"/>
        </w:rPr>
        <w:t>.4.2016</w:t>
      </w:r>
    </w:p>
    <w:p w14:paraId="48BF071E"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Earn. Android Developers. </w:t>
      </w:r>
      <w:proofErr w:type="spellStart"/>
      <w:r w:rsidRPr="0001392B">
        <w:rPr>
          <w:rFonts w:cs="Arial"/>
          <w:lang w:val="en-GB"/>
        </w:rPr>
        <w:t>Saatavissa</w:t>
      </w:r>
      <w:proofErr w:type="spellEnd"/>
      <w:r w:rsidRPr="0001392B">
        <w:rPr>
          <w:rFonts w:cs="Arial"/>
          <w:lang w:val="en-GB"/>
        </w:rPr>
        <w:t xml:space="preserve">: </w:t>
      </w:r>
      <w:hyperlink r:id="rId22" w:history="1">
        <w:r w:rsidRPr="00B46A32">
          <w:rPr>
            <w:rStyle w:val="Hyperlinkki"/>
            <w:rFonts w:cs="Arial"/>
            <w:lang w:val="en-GB"/>
          </w:rPr>
          <w:t>http://developer.android.com/distribute/monetize/index.html</w:t>
        </w:r>
      </w:hyperlink>
      <w:r>
        <w:rPr>
          <w:rFonts w:cs="Arial"/>
          <w:lang w:val="en-GB"/>
        </w:rPr>
        <w:t xml:space="preserve"> </w:t>
      </w:r>
      <w:proofErr w:type="spellStart"/>
      <w:r w:rsidRPr="0001392B">
        <w:rPr>
          <w:rFonts w:cs="Arial"/>
          <w:lang w:val="en-GB"/>
        </w:rPr>
        <w:t>Hakupäivä</w:t>
      </w:r>
      <w:proofErr w:type="spellEnd"/>
      <w:r w:rsidRPr="0001392B">
        <w:rPr>
          <w:rFonts w:cs="Arial"/>
          <w:lang w:val="en-GB"/>
        </w:rPr>
        <w:t>: 5.2.2016</w:t>
      </w:r>
    </w:p>
    <w:p w14:paraId="6380EDDA" w14:textId="77777777" w:rsidR="004130D0" w:rsidRPr="0001392B" w:rsidRDefault="004130D0" w:rsidP="004130D0">
      <w:pPr>
        <w:pStyle w:val="Luettelokappale"/>
        <w:numPr>
          <w:ilvl w:val="0"/>
          <w:numId w:val="20"/>
        </w:numPr>
        <w:ind w:left="426" w:hanging="426"/>
        <w:rPr>
          <w:rFonts w:cs="Arial"/>
        </w:rPr>
      </w:pPr>
      <w:proofErr w:type="spellStart"/>
      <w:r w:rsidRPr="0001392B">
        <w:rPr>
          <w:rFonts w:cs="Arial"/>
          <w:lang w:val="en-GB"/>
        </w:rPr>
        <w:t>Vannieuwenborg</w:t>
      </w:r>
      <w:proofErr w:type="spellEnd"/>
      <w:r w:rsidRPr="0001392B">
        <w:rPr>
          <w:rFonts w:cs="Arial"/>
          <w:lang w:val="en-GB"/>
        </w:rPr>
        <w:t xml:space="preserve">, Frederic — </w:t>
      </w:r>
      <w:proofErr w:type="spellStart"/>
      <w:r w:rsidRPr="0001392B">
        <w:rPr>
          <w:rFonts w:cs="Arial"/>
          <w:lang w:val="en-GB"/>
        </w:rPr>
        <w:t>Mainil</w:t>
      </w:r>
      <w:proofErr w:type="spellEnd"/>
      <w:r w:rsidRPr="0001392B">
        <w:rPr>
          <w:rFonts w:cs="Arial"/>
          <w:lang w:val="en-GB"/>
        </w:rPr>
        <w:t xml:space="preserve">, Laurent — </w:t>
      </w:r>
      <w:proofErr w:type="spellStart"/>
      <w:r w:rsidRPr="0001392B">
        <w:rPr>
          <w:rFonts w:cs="Arial"/>
          <w:lang w:val="en-GB"/>
        </w:rPr>
        <w:t>Verbrugge</w:t>
      </w:r>
      <w:proofErr w:type="spellEnd"/>
      <w:r w:rsidRPr="0001392B">
        <w:rPr>
          <w:rFonts w:cs="Arial"/>
          <w:lang w:val="en-GB"/>
        </w:rPr>
        <w:t xml:space="preserve">, Sofie — </w:t>
      </w:r>
      <w:proofErr w:type="spellStart"/>
      <w:r w:rsidRPr="0001392B">
        <w:rPr>
          <w:rFonts w:cs="Arial"/>
          <w:lang w:val="en-GB"/>
        </w:rPr>
        <w:t>Pickavet</w:t>
      </w:r>
      <w:proofErr w:type="spellEnd"/>
      <w:r w:rsidRPr="0001392B">
        <w:rPr>
          <w:rFonts w:cs="Arial"/>
          <w:lang w:val="en-GB"/>
        </w:rPr>
        <w:t xml:space="preserve"> Mario — Colle, Didier 2012. Business models for the mobile application market from a developer’s vi</w:t>
      </w:r>
      <w:r>
        <w:rPr>
          <w:rFonts w:cs="Arial"/>
          <w:lang w:val="en-GB"/>
        </w:rPr>
        <w:t>ewpoint. 16th International Conference on Intel</w:t>
      </w:r>
      <w:r w:rsidRPr="0001392B">
        <w:rPr>
          <w:rFonts w:cs="Arial"/>
          <w:lang w:val="en-GB"/>
        </w:rPr>
        <w:t xml:space="preserve">ligence in Next Generation Networks. </w:t>
      </w:r>
      <w:proofErr w:type="spellStart"/>
      <w:r w:rsidRPr="004130D0">
        <w:rPr>
          <w:rFonts w:cs="Arial"/>
          <w:lang w:val="en-US"/>
        </w:rPr>
        <w:t>Saatavissa</w:t>
      </w:r>
      <w:proofErr w:type="spellEnd"/>
      <w:r w:rsidRPr="004130D0">
        <w:rPr>
          <w:rFonts w:cs="Arial"/>
          <w:lang w:val="en-US"/>
        </w:rPr>
        <w:t>: IEEE Explore -</w:t>
      </w:r>
      <w:proofErr w:type="spellStart"/>
      <w:r w:rsidRPr="004130D0">
        <w:rPr>
          <w:rFonts w:cs="Arial"/>
          <w:lang w:val="en-US"/>
        </w:rPr>
        <w:t>tietokanta</w:t>
      </w:r>
      <w:proofErr w:type="spellEnd"/>
      <w:r w:rsidRPr="004130D0">
        <w:rPr>
          <w:rFonts w:cs="Arial"/>
          <w:lang w:val="en-US"/>
        </w:rPr>
        <w:t xml:space="preserve"> (</w:t>
      </w:r>
      <w:proofErr w:type="spellStart"/>
      <w:r w:rsidRPr="004130D0">
        <w:rPr>
          <w:rFonts w:cs="Arial"/>
          <w:lang w:val="en-US"/>
        </w:rPr>
        <w:t>vaatii</w:t>
      </w:r>
      <w:proofErr w:type="spellEnd"/>
      <w:r w:rsidRPr="004130D0">
        <w:rPr>
          <w:rFonts w:cs="Arial"/>
          <w:lang w:val="en-US"/>
        </w:rPr>
        <w:t xml:space="preserve"> </w:t>
      </w:r>
      <w:proofErr w:type="spellStart"/>
      <w:r w:rsidRPr="004130D0">
        <w:rPr>
          <w:rFonts w:cs="Arial"/>
          <w:lang w:val="en-US"/>
        </w:rPr>
        <w:t>käyttöoikeuden</w:t>
      </w:r>
      <w:proofErr w:type="spellEnd"/>
      <w:r w:rsidRPr="004130D0">
        <w:rPr>
          <w:rFonts w:cs="Arial"/>
          <w:lang w:val="en-US"/>
        </w:rPr>
        <w:t xml:space="preserve">). </w:t>
      </w:r>
      <w:r w:rsidRPr="0001392B">
        <w:rPr>
          <w:rFonts w:cs="Arial"/>
        </w:rPr>
        <w:t>Hakupäivä 12.2.2016.</w:t>
      </w:r>
    </w:p>
    <w:p w14:paraId="6431A9DF"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Adding </w:t>
      </w:r>
      <w:proofErr w:type="spellStart"/>
      <w:r w:rsidRPr="0001392B">
        <w:rPr>
          <w:rFonts w:cs="Arial"/>
          <w:lang w:val="en-GB"/>
        </w:rPr>
        <w:t>AdMob</w:t>
      </w:r>
      <w:proofErr w:type="spellEnd"/>
      <w:r w:rsidRPr="0001392B">
        <w:rPr>
          <w:rFonts w:cs="Arial"/>
          <w:lang w:val="en-GB"/>
        </w:rPr>
        <w:t xml:space="preserve"> into an Existing App. </w:t>
      </w:r>
      <w:r w:rsidRPr="0001392B">
        <w:rPr>
          <w:rFonts w:cs="Arial"/>
        </w:rPr>
        <w:t xml:space="preserve">Google </w:t>
      </w:r>
      <w:proofErr w:type="spellStart"/>
      <w:r w:rsidRPr="0001392B">
        <w:rPr>
          <w:rFonts w:cs="Arial"/>
        </w:rPr>
        <w:t>Developers</w:t>
      </w:r>
      <w:proofErr w:type="spellEnd"/>
      <w:r w:rsidRPr="0001392B">
        <w:rPr>
          <w:rFonts w:cs="Arial"/>
        </w:rPr>
        <w:t xml:space="preserve">. 2016. Saatavissa: </w:t>
      </w:r>
      <w:hyperlink r:id="rId23" w:history="1">
        <w:r w:rsidRPr="0001392B">
          <w:rPr>
            <w:rStyle w:val="Hyperlinkki"/>
            <w:rFonts w:cs="Arial"/>
          </w:rPr>
          <w:t>https://developers.google.com/admob/android/existing-app</w:t>
        </w:r>
      </w:hyperlink>
      <w:r w:rsidRPr="0001392B">
        <w:rPr>
          <w:rFonts w:cs="Arial"/>
        </w:rPr>
        <w:t xml:space="preserve"> Hakupäivä: 16.4.2016</w:t>
      </w:r>
    </w:p>
    <w:p w14:paraId="604EBC8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Chaffey, Dave 2006 — Internet Marketing: Strategy, Implementation and Practice. </w:t>
      </w:r>
      <w:proofErr w:type="spellStart"/>
      <w:r w:rsidRPr="0001392B">
        <w:rPr>
          <w:rFonts w:cs="Arial"/>
        </w:rPr>
        <w:t>Harlow</w:t>
      </w:r>
      <w:proofErr w:type="spellEnd"/>
      <w:r w:rsidRPr="0001392B">
        <w:rPr>
          <w:rFonts w:cs="Arial"/>
        </w:rPr>
        <w:t xml:space="preserve">: </w:t>
      </w:r>
      <w:proofErr w:type="spellStart"/>
      <w:r w:rsidRPr="0001392B">
        <w:rPr>
          <w:rFonts w:cs="Arial"/>
        </w:rPr>
        <w:t>Pearson</w:t>
      </w:r>
      <w:proofErr w:type="spellEnd"/>
      <w:r w:rsidRPr="0001392B">
        <w:rPr>
          <w:rFonts w:cs="Arial"/>
        </w:rPr>
        <w:t xml:space="preserve"> </w:t>
      </w:r>
      <w:proofErr w:type="spellStart"/>
      <w:r w:rsidRPr="0001392B">
        <w:rPr>
          <w:rFonts w:cs="Arial"/>
        </w:rPr>
        <w:t>Education</w:t>
      </w:r>
      <w:proofErr w:type="spellEnd"/>
      <w:r w:rsidRPr="0001392B">
        <w:rPr>
          <w:rFonts w:cs="Arial"/>
        </w:rPr>
        <w:t xml:space="preserve"> Limited. Saatavissa: </w:t>
      </w:r>
      <w:hyperlink r:id="rId24" w:history="1">
        <w:r w:rsidRPr="0001392B">
          <w:rPr>
            <w:rStyle w:val="Hyperlinkki"/>
            <w:rFonts w:cs="Arial"/>
          </w:rPr>
          <w:t>https://books.google.fi/books?id=G9smMWZ-DWgC</w:t>
        </w:r>
      </w:hyperlink>
      <w:r w:rsidRPr="0001392B">
        <w:rPr>
          <w:rFonts w:cs="Arial"/>
        </w:rPr>
        <w:t xml:space="preserve"> (rajoitettu lukuoikeus).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7A2A1AA"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Why </w:t>
      </w:r>
      <w:proofErr w:type="spellStart"/>
      <w:proofErr w:type="gramStart"/>
      <w:r w:rsidRPr="0001392B">
        <w:rPr>
          <w:rFonts w:cs="Arial"/>
          <w:lang w:val="en-GB"/>
        </w:rPr>
        <w:t>AdMob</w:t>
      </w:r>
      <w:proofErr w:type="spellEnd"/>
      <w:r w:rsidRPr="0001392B">
        <w:rPr>
          <w:rFonts w:cs="Arial"/>
          <w:lang w:val="en-GB"/>
        </w:rPr>
        <w:t>?,</w:t>
      </w:r>
      <w:proofErr w:type="gramEnd"/>
      <w:r w:rsidRPr="0001392B">
        <w:rPr>
          <w:rFonts w:cs="Arial"/>
          <w:lang w:val="en-GB"/>
        </w:rPr>
        <w:t xml:space="preserve"> </w:t>
      </w:r>
      <w:proofErr w:type="spellStart"/>
      <w:r w:rsidRPr="0001392B">
        <w:rPr>
          <w:rFonts w:cs="Arial"/>
          <w:lang w:val="en-GB"/>
        </w:rPr>
        <w:t>Admob</w:t>
      </w:r>
      <w:proofErr w:type="spellEnd"/>
      <w:r w:rsidRPr="0001392B">
        <w:rPr>
          <w:rFonts w:cs="Arial"/>
          <w:lang w:val="en-GB"/>
        </w:rPr>
        <w:t xml:space="preserve"> By Google, </w:t>
      </w:r>
      <w:proofErr w:type="spellStart"/>
      <w:r w:rsidRPr="0001392B">
        <w:rPr>
          <w:rFonts w:cs="Arial"/>
          <w:lang w:val="en-GB"/>
        </w:rPr>
        <w:t>Saatavissa</w:t>
      </w:r>
      <w:proofErr w:type="spellEnd"/>
      <w:r w:rsidRPr="0001392B">
        <w:rPr>
          <w:rFonts w:cs="Arial"/>
          <w:lang w:val="en-GB"/>
        </w:rPr>
        <w:t xml:space="preserve">:  </w:t>
      </w:r>
      <w:hyperlink r:id="rId25" w:history="1">
        <w:r w:rsidRPr="0001392B">
          <w:rPr>
            <w:rStyle w:val="Hyperlinkki"/>
            <w:rFonts w:cs="Arial"/>
            <w:lang w:val="en-GB"/>
          </w:rPr>
          <w:t>https://www.google.com/admob/monetize.html</w:t>
        </w:r>
      </w:hyperlink>
      <w:r w:rsidRPr="0001392B">
        <w:rPr>
          <w:rFonts w:cs="Arial"/>
          <w:lang w:val="en-GB"/>
        </w:rPr>
        <w:t xml:space="preserve"> </w:t>
      </w:r>
      <w:proofErr w:type="spellStart"/>
      <w:r w:rsidRPr="0001392B">
        <w:rPr>
          <w:rFonts w:cs="Arial"/>
          <w:lang w:val="en-GB"/>
        </w:rPr>
        <w:t>Hakupäivä</w:t>
      </w:r>
      <w:proofErr w:type="spellEnd"/>
      <w:r>
        <w:rPr>
          <w:rFonts w:cs="Arial"/>
          <w:lang w:val="en-GB"/>
        </w:rPr>
        <w:t>:</w:t>
      </w:r>
      <w:r w:rsidRPr="0001392B">
        <w:rPr>
          <w:rFonts w:cs="Arial"/>
          <w:lang w:val="en-GB"/>
        </w:rPr>
        <w:t xml:space="preserve"> 16.4.2016</w:t>
      </w:r>
    </w:p>
    <w:p w14:paraId="4520D9D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Android platform/API version distribution, Android Studio 1.5. </w:t>
      </w:r>
      <w:r w:rsidRPr="0001392B">
        <w:rPr>
          <w:rFonts w:cs="Arial"/>
        </w:rPr>
        <w:t xml:space="preserve">Saatavissa: </w:t>
      </w:r>
      <w:hyperlink r:id="rId26" w:history="1">
        <w:r w:rsidRPr="0001392B">
          <w:rPr>
            <w:rStyle w:val="Hyperlinkki"/>
            <w:rFonts w:cs="Arial"/>
          </w:rPr>
          <w:t>http://developer.android.com/sdk/index.html</w:t>
        </w:r>
      </w:hyperlink>
      <w:r w:rsidRPr="0001392B">
        <w:rPr>
          <w:rFonts w:cs="Arial"/>
        </w:rPr>
        <w:t xml:space="preserve"> Hakupäivä: 19.3.2016. </w:t>
      </w:r>
    </w:p>
    <w:p w14:paraId="1850DF59"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Launch Checklist. Android Developers. </w:t>
      </w:r>
      <w:proofErr w:type="spellStart"/>
      <w:r w:rsidRPr="0001392B">
        <w:rPr>
          <w:rFonts w:cs="Arial"/>
          <w:lang w:val="en-GB"/>
        </w:rPr>
        <w:t>Saatavissa</w:t>
      </w:r>
      <w:proofErr w:type="spellEnd"/>
      <w:r w:rsidRPr="0001392B">
        <w:rPr>
          <w:rFonts w:cs="Arial"/>
          <w:lang w:val="en-GB"/>
        </w:rPr>
        <w:t xml:space="preserve">: </w:t>
      </w:r>
      <w:hyperlink r:id="rId27" w:history="1">
        <w:r w:rsidRPr="0001392B">
          <w:rPr>
            <w:rStyle w:val="Hyperlinkki"/>
            <w:rFonts w:cs="Arial"/>
            <w:lang w:val="en-GB"/>
          </w:rPr>
          <w:t>http://developer.android.com/distribute/tools/launch-checklist.html</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19.3.2016.</w:t>
      </w:r>
    </w:p>
    <w:p w14:paraId="71952A8D"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Developer program FAQ, Microsoft Developer resources, </w:t>
      </w:r>
      <w:proofErr w:type="spellStart"/>
      <w:r w:rsidRPr="0001392B">
        <w:rPr>
          <w:rFonts w:cs="Arial"/>
          <w:lang w:val="en-GB"/>
        </w:rPr>
        <w:t>Saatavissa</w:t>
      </w:r>
      <w:proofErr w:type="spellEnd"/>
      <w:r w:rsidRPr="0001392B">
        <w:rPr>
          <w:rFonts w:cs="Arial"/>
          <w:lang w:val="en-GB"/>
        </w:rPr>
        <w:t xml:space="preserve">: </w:t>
      </w:r>
      <w:hyperlink r:id="rId28" w:history="1">
        <w:r w:rsidRPr="0001392B">
          <w:rPr>
            <w:rStyle w:val="Hyperlinkki"/>
            <w:rFonts w:cs="Arial"/>
            <w:lang w:val="en-GB"/>
          </w:rPr>
          <w:t>https://dev.windows.com/en-us/programs/faq</w:t>
        </w:r>
      </w:hyperlink>
      <w:r w:rsidRPr="0001392B">
        <w:rPr>
          <w:rFonts w:cs="Arial"/>
          <w:lang w:val="en-GB"/>
        </w:rPr>
        <w:t xml:space="preserve"> </w:t>
      </w:r>
      <w:proofErr w:type="spellStart"/>
      <w:r w:rsidRPr="0001392B">
        <w:rPr>
          <w:rFonts w:cs="Arial"/>
          <w:lang w:val="en-GB"/>
        </w:rPr>
        <w:t>Hakupäivä</w:t>
      </w:r>
      <w:proofErr w:type="spellEnd"/>
      <w:r w:rsidRPr="0001392B">
        <w:rPr>
          <w:rFonts w:cs="Arial"/>
          <w:lang w:val="en-GB"/>
        </w:rPr>
        <w:t xml:space="preserve"> 16.4.2016</w:t>
      </w:r>
    </w:p>
    <w:p w14:paraId="028E5F88"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Program Membership Details, Apple Developer Program. </w:t>
      </w:r>
      <w:r w:rsidRPr="0001392B">
        <w:rPr>
          <w:rFonts w:cs="Arial"/>
        </w:rPr>
        <w:t xml:space="preserve">Saatavissa: </w:t>
      </w:r>
      <w:hyperlink r:id="rId29" w:history="1">
        <w:r w:rsidRPr="0001392B">
          <w:rPr>
            <w:rStyle w:val="Hyperlinkki"/>
            <w:rFonts w:cs="Arial"/>
          </w:rPr>
          <w:t>https://developer.apple.com/programs/whats-included</w:t>
        </w:r>
      </w:hyperlink>
      <w:r w:rsidRPr="0001392B">
        <w:rPr>
          <w:rFonts w:cs="Arial"/>
        </w:rPr>
        <w:t xml:space="preserve"> Hakupäivä 16.4.2016</w:t>
      </w:r>
    </w:p>
    <w:p w14:paraId="2AF3A512" w14:textId="77777777" w:rsidR="004130D0" w:rsidRPr="0001392B" w:rsidRDefault="004130D0" w:rsidP="004130D0">
      <w:pPr>
        <w:pStyle w:val="Luettelokappale"/>
        <w:numPr>
          <w:ilvl w:val="0"/>
          <w:numId w:val="20"/>
        </w:numPr>
        <w:ind w:left="426" w:hanging="426"/>
        <w:rPr>
          <w:rFonts w:cs="Arial"/>
          <w:lang w:val="en-GB"/>
        </w:rPr>
      </w:pPr>
      <w:r w:rsidRPr="0001392B">
        <w:rPr>
          <w:rFonts w:cs="Arial"/>
          <w:lang w:val="en-GB"/>
        </w:rPr>
        <w:t xml:space="preserve">Publishing Overview. Android developers. </w:t>
      </w:r>
      <w:proofErr w:type="spellStart"/>
      <w:r w:rsidRPr="0001392B">
        <w:rPr>
          <w:rFonts w:cs="Arial"/>
          <w:lang w:val="en-GB"/>
        </w:rPr>
        <w:t>Saatavissa</w:t>
      </w:r>
      <w:proofErr w:type="spellEnd"/>
      <w:r w:rsidRPr="0001392B">
        <w:rPr>
          <w:rFonts w:cs="Arial"/>
          <w:lang w:val="en-GB"/>
        </w:rPr>
        <w:t xml:space="preserve">: </w:t>
      </w:r>
      <w:hyperlink r:id="rId30" w:history="1">
        <w:r w:rsidRPr="0001392B">
          <w:rPr>
            <w:rStyle w:val="Hyperlinkki"/>
            <w:rFonts w:cs="Arial"/>
            <w:lang w:val="en-GB"/>
          </w:rPr>
          <w:t>http://developer.android.com/tools/publishing/publishing_overview.html</w:t>
        </w:r>
      </w:hyperlink>
      <w:r w:rsidRPr="0001392B">
        <w:rPr>
          <w:rFonts w:cs="Arial"/>
          <w:lang w:val="en-GB"/>
        </w:rPr>
        <w:t xml:space="preserve"> </w:t>
      </w:r>
    </w:p>
    <w:p w14:paraId="6010740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In-app Billing. Android developers. </w:t>
      </w:r>
      <w:r w:rsidRPr="0001392B">
        <w:rPr>
          <w:rFonts w:cs="Arial"/>
        </w:rPr>
        <w:t xml:space="preserve">Saatavissa: </w:t>
      </w:r>
      <w:hyperlink r:id="rId31" w:history="1">
        <w:r w:rsidRPr="0001392B">
          <w:rPr>
            <w:rStyle w:val="Hyperlinkki"/>
            <w:rFonts w:cs="Arial"/>
          </w:rPr>
          <w:t>http://developer.android.com/google/play/billing/index.html</w:t>
        </w:r>
      </w:hyperlink>
      <w:r w:rsidRPr="0001392B">
        <w:rPr>
          <w:rFonts w:cs="Arial"/>
        </w:rPr>
        <w:t xml:space="preserve">  Hakupäivä 16.4.2016</w:t>
      </w:r>
    </w:p>
    <w:p w14:paraId="723F8B13"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lastRenderedPageBreak/>
        <w:t xml:space="preserve">In-app Billing API. Android developers. </w:t>
      </w:r>
      <w:r w:rsidRPr="0001392B">
        <w:rPr>
          <w:rFonts w:cs="Arial"/>
        </w:rPr>
        <w:t xml:space="preserve">Saatavissa:  </w:t>
      </w:r>
      <w:hyperlink r:id="rId32" w:history="1">
        <w:r w:rsidRPr="0001392B">
          <w:rPr>
            <w:rStyle w:val="Hyperlinkki"/>
            <w:rFonts w:cs="Arial"/>
          </w:rPr>
          <w:t>http://developer.android.com/google/play/billing/api.html</w:t>
        </w:r>
      </w:hyperlink>
      <w:r w:rsidRPr="0001392B">
        <w:rPr>
          <w:rFonts w:cs="Arial"/>
        </w:rPr>
        <w:t xml:space="preserve"> Hakupäivä 16.4.2016</w:t>
      </w:r>
    </w:p>
    <w:p w14:paraId="0AC75F00" w14:textId="77777777" w:rsidR="004130D0" w:rsidRPr="0001392B" w:rsidRDefault="004130D0" w:rsidP="004130D0">
      <w:pPr>
        <w:pStyle w:val="Luettelokappale"/>
        <w:numPr>
          <w:ilvl w:val="0"/>
          <w:numId w:val="20"/>
        </w:numPr>
        <w:ind w:left="426" w:hanging="426"/>
        <w:rPr>
          <w:rFonts w:cs="Arial"/>
        </w:rPr>
      </w:pPr>
      <w:r w:rsidRPr="0001392B">
        <w:rPr>
          <w:rFonts w:cs="Arial"/>
          <w:lang w:val="en-GB"/>
        </w:rPr>
        <w:t xml:space="preserve">Get Started in Android Studio. </w:t>
      </w:r>
      <w:proofErr w:type="spellStart"/>
      <w:r w:rsidRPr="0001392B">
        <w:rPr>
          <w:rFonts w:cs="Arial"/>
        </w:rPr>
        <w:t>AdMob</w:t>
      </w:r>
      <w:proofErr w:type="spellEnd"/>
      <w:r w:rsidRPr="0001392B">
        <w:rPr>
          <w:rFonts w:cs="Arial"/>
        </w:rPr>
        <w:t xml:space="preserve"> for Android. Saatavissa: </w:t>
      </w:r>
      <w:hyperlink r:id="rId33" w:history="1">
        <w:r w:rsidRPr="0001392B">
          <w:rPr>
            <w:rStyle w:val="Hyperlinkki"/>
            <w:rFonts w:cs="Arial"/>
          </w:rPr>
          <w:t>https://developers.google.com/admob/android/quick-start</w:t>
        </w:r>
      </w:hyperlink>
      <w:r w:rsidRPr="0001392B">
        <w:rPr>
          <w:rFonts w:cs="Arial"/>
        </w:rPr>
        <w:t xml:space="preserve"> Hakupäivä: 16.4.2016</w:t>
      </w:r>
    </w:p>
    <w:p w14:paraId="1D9449A9" w14:textId="77777777" w:rsidR="004130D0" w:rsidRDefault="004130D0" w:rsidP="004130D0">
      <w:pPr>
        <w:pStyle w:val="Luettelokappale"/>
        <w:numPr>
          <w:ilvl w:val="0"/>
          <w:numId w:val="20"/>
        </w:numPr>
        <w:ind w:left="426" w:hanging="426"/>
        <w:rPr>
          <w:rFonts w:cs="Arial"/>
        </w:rPr>
      </w:pPr>
      <w:r w:rsidRPr="0001392B">
        <w:rPr>
          <w:rFonts w:cs="Arial"/>
          <w:lang w:val="en-GB"/>
        </w:rPr>
        <w:t xml:space="preserve">Interstitial Ads. </w:t>
      </w:r>
      <w:proofErr w:type="spellStart"/>
      <w:r w:rsidRPr="004130D0">
        <w:rPr>
          <w:rFonts w:cs="Arial"/>
          <w:lang w:val="en-US"/>
        </w:rPr>
        <w:t>AdMob</w:t>
      </w:r>
      <w:proofErr w:type="spellEnd"/>
      <w:r w:rsidRPr="004130D0">
        <w:rPr>
          <w:rFonts w:cs="Arial"/>
          <w:lang w:val="en-US"/>
        </w:rPr>
        <w:t xml:space="preserve"> for Android. </w:t>
      </w:r>
      <w:r w:rsidRPr="0001392B">
        <w:rPr>
          <w:rFonts w:cs="Arial"/>
        </w:rPr>
        <w:t xml:space="preserve">Saatavissa: </w:t>
      </w:r>
      <w:hyperlink r:id="rId34" w:history="1">
        <w:r w:rsidRPr="0001392B">
          <w:rPr>
            <w:rStyle w:val="Hyperlinkki"/>
            <w:rFonts w:cs="Arial"/>
          </w:rPr>
          <w:t>https://developers.google.com/admob/android/interstitial</w:t>
        </w:r>
      </w:hyperlink>
      <w:r w:rsidRPr="0001392B">
        <w:rPr>
          <w:rFonts w:cs="Arial"/>
        </w:rPr>
        <w:t xml:space="preserve"> Hakupäivä: 16.4.2016</w:t>
      </w:r>
    </w:p>
    <w:p w14:paraId="5CDA96E2" w14:textId="77777777" w:rsidR="004130D0" w:rsidRPr="00E84A3D" w:rsidRDefault="004130D0" w:rsidP="004130D0">
      <w:pPr>
        <w:pStyle w:val="Luettelokappale"/>
        <w:numPr>
          <w:ilvl w:val="0"/>
          <w:numId w:val="20"/>
        </w:numPr>
        <w:ind w:left="426" w:hanging="426"/>
        <w:rPr>
          <w:rFonts w:eastAsia="Arial," w:cs="Arial"/>
        </w:rPr>
      </w:pPr>
      <w:r w:rsidRPr="004130D0">
        <w:rPr>
          <w:rFonts w:cs="Arial"/>
          <w:lang w:val="en-US"/>
        </w:rPr>
        <w:t xml:space="preserve">Wilcox, Mark 1014. State of the Developer Nation: The App Economy Consolidates Before the Next Gold Rush. </w:t>
      </w:r>
      <w:r w:rsidRPr="0001392B">
        <w:rPr>
          <w:rFonts w:cs="Arial"/>
        </w:rPr>
        <w:t xml:space="preserve">Saatavissa: </w:t>
      </w:r>
      <w:hyperlink r:id="rId35" w:history="1">
        <w:r w:rsidRPr="0001392B">
          <w:rPr>
            <w:rStyle w:val="Hyperlinkki"/>
            <w:rFonts w:cs="Arial"/>
          </w:rPr>
          <w:t>http://www.developereconomics.com/the-app-economy-consolidates-before-the-next-gold-rush/</w:t>
        </w:r>
      </w:hyperlink>
      <w:r w:rsidRPr="0001392B">
        <w:rPr>
          <w:rFonts w:cs="Arial"/>
        </w:rPr>
        <w:t xml:space="preserve"> Hakupäivä 16.4.2016</w:t>
      </w:r>
    </w:p>
    <w:p w14:paraId="1C7445A8" w14:textId="77777777" w:rsidR="00806F57" w:rsidRDefault="00806F57" w:rsidP="004130D0">
      <w:pPr>
        <w:sectPr w:rsidR="00806F57" w:rsidSect="00B3085E">
          <w:footerReference w:type="default" r:id="rId36"/>
          <w:pgSz w:w="11906" w:h="16838"/>
          <w:pgMar w:top="1417" w:right="1416" w:bottom="1417" w:left="1418" w:header="1134" w:footer="87" w:gutter="0"/>
          <w:pgNumType w:start="3"/>
          <w:cols w:space="708"/>
          <w:docGrid w:linePitch="360"/>
        </w:sectPr>
      </w:pPr>
    </w:p>
    <w:p w14:paraId="217BEF6F" w14:textId="77777777" w:rsidR="00D2536C" w:rsidRPr="00B6663D" w:rsidRDefault="00D2536C" w:rsidP="00D2536C">
      <w:pPr>
        <w:pStyle w:val="Yltunniste"/>
        <w:jc w:val="right"/>
      </w:pPr>
    </w:p>
    <w:p w14:paraId="2A9D2FC5" w14:textId="77777777" w:rsidR="00D2536C" w:rsidRDefault="00D2536C" w:rsidP="00D2536C">
      <w:pPr>
        <w:pStyle w:val="Eivli"/>
      </w:pPr>
    </w:p>
    <w:p w14:paraId="6B3E661D" w14:textId="77777777" w:rsidR="00D2536C" w:rsidRPr="00B6663D" w:rsidRDefault="00D2536C" w:rsidP="00D2536C">
      <w:pPr>
        <w:pStyle w:val="Eivli"/>
      </w:pPr>
    </w:p>
    <w:p w14:paraId="53E066A9" w14:textId="77777777" w:rsidR="00D2536C" w:rsidRDefault="00D2536C" w:rsidP="00D2536C">
      <w:pPr>
        <w:pStyle w:val="Eivli"/>
      </w:pPr>
    </w:p>
    <w:p w14:paraId="62CF529C" w14:textId="77777777" w:rsidR="00D2536C" w:rsidRPr="00B6663D" w:rsidRDefault="00D2536C" w:rsidP="00D2536C">
      <w:pPr>
        <w:pStyle w:val="Eivli"/>
      </w:pPr>
    </w:p>
    <w:p w14:paraId="46A1161E" w14:textId="77777777" w:rsidR="00D2536C" w:rsidRPr="00B6663D" w:rsidRDefault="00D2536C" w:rsidP="00D2536C">
      <w:pPr>
        <w:pStyle w:val="Eivli"/>
      </w:pPr>
    </w:p>
    <w:p w14:paraId="2CDA68DF" w14:textId="77777777" w:rsidR="00D2536C" w:rsidRPr="00B6663D" w:rsidRDefault="00D2536C" w:rsidP="00D2536C">
      <w:pPr>
        <w:pStyle w:val="Eivli"/>
      </w:pPr>
    </w:p>
    <w:p w14:paraId="51F60309" w14:textId="77777777" w:rsidR="00D2536C" w:rsidRDefault="00D2536C" w:rsidP="00D2536C">
      <w:pPr>
        <w:pStyle w:val="Eivli"/>
      </w:pPr>
    </w:p>
    <w:p w14:paraId="65DF49CF" w14:textId="77777777" w:rsidR="00D2536C" w:rsidRDefault="00D2536C" w:rsidP="00D2536C">
      <w:pPr>
        <w:pStyle w:val="Eivli"/>
      </w:pPr>
    </w:p>
    <w:p w14:paraId="421F665C" w14:textId="77777777" w:rsidR="00D2536C" w:rsidRPr="00B6663D" w:rsidRDefault="00D2536C" w:rsidP="00D2536C">
      <w:pPr>
        <w:pStyle w:val="Eivli"/>
      </w:pPr>
    </w:p>
    <w:p w14:paraId="49A6C14C" w14:textId="77777777" w:rsidR="00D2536C" w:rsidRDefault="00D2536C" w:rsidP="00D2536C">
      <w:r>
        <w:t>Lauri Miettinen</w:t>
      </w:r>
    </w:p>
    <w:p w14:paraId="1D524D57" w14:textId="77777777" w:rsidR="00D2536C" w:rsidRPr="00F76BE3" w:rsidRDefault="00D2536C" w:rsidP="00D2536C">
      <w:pPr>
        <w:rPr>
          <w:b/>
          <w:sz w:val="28"/>
        </w:rPr>
      </w:pPr>
      <w:r>
        <w:rPr>
          <w:b/>
          <w:sz w:val="28"/>
        </w:rPr>
        <w:t>KLASSISEN AUTON ELINKAAREN SEURANTA ÄLYKKÄÄLLÄ SOPIMUKSELLA</w:t>
      </w:r>
    </w:p>
    <w:p w14:paraId="796DB614" w14:textId="77777777" w:rsidR="00D2536C" w:rsidRDefault="00D2536C" w:rsidP="00D2536C"/>
    <w:p w14:paraId="00EF154E" w14:textId="77777777" w:rsidR="00D2536C" w:rsidRDefault="00D2536C" w:rsidP="00D2536C">
      <w:pPr>
        <w:sectPr w:rsidR="00D2536C" w:rsidSect="002775E7">
          <w:headerReference w:type="default" r:id="rId37"/>
          <w:footerReference w:type="default" r:id="rId38"/>
          <w:pgSz w:w="11906" w:h="16838" w:code="9"/>
          <w:pgMar w:top="1418" w:right="1701" w:bottom="1418" w:left="1701" w:header="852" w:footer="851" w:gutter="0"/>
          <w:cols w:space="708"/>
          <w:docGrid w:linePitch="360"/>
        </w:sectPr>
      </w:pPr>
    </w:p>
    <w:p w14:paraId="6F110482" w14:textId="77777777" w:rsidR="00D2536C" w:rsidRDefault="00D2536C" w:rsidP="00D2536C"/>
    <w:p w14:paraId="7AE6F1C0" w14:textId="77777777" w:rsidR="00D2536C" w:rsidRPr="00B6663D" w:rsidRDefault="00D2536C" w:rsidP="00D2536C">
      <w:pPr>
        <w:pStyle w:val="Eivli"/>
      </w:pPr>
    </w:p>
    <w:p w14:paraId="08D5482B" w14:textId="77777777" w:rsidR="00D2536C" w:rsidRPr="00B6663D" w:rsidRDefault="00D2536C" w:rsidP="00D2536C">
      <w:pPr>
        <w:pStyle w:val="Eivli"/>
      </w:pPr>
    </w:p>
    <w:p w14:paraId="793E3F02" w14:textId="77777777" w:rsidR="00D2536C" w:rsidRPr="00B6663D" w:rsidRDefault="00D2536C" w:rsidP="00D2536C">
      <w:pPr>
        <w:pStyle w:val="Eivli"/>
      </w:pPr>
    </w:p>
    <w:p w14:paraId="64042211" w14:textId="77777777" w:rsidR="00D2536C" w:rsidRPr="00B6663D" w:rsidRDefault="00D2536C" w:rsidP="00D2536C">
      <w:pPr>
        <w:pStyle w:val="Eivli"/>
      </w:pPr>
    </w:p>
    <w:p w14:paraId="0D9BC736" w14:textId="77777777" w:rsidR="00D2536C" w:rsidRDefault="00D2536C" w:rsidP="00D2536C">
      <w:pPr>
        <w:pStyle w:val="Eivli"/>
      </w:pPr>
    </w:p>
    <w:p w14:paraId="2C361EB6" w14:textId="77777777" w:rsidR="00D2536C" w:rsidRDefault="00D2536C" w:rsidP="00D2536C">
      <w:pPr>
        <w:pStyle w:val="Eivli"/>
      </w:pPr>
    </w:p>
    <w:p w14:paraId="3344F985" w14:textId="77777777" w:rsidR="00D2536C" w:rsidRDefault="00D2536C" w:rsidP="00D2536C">
      <w:pPr>
        <w:pStyle w:val="Eivli"/>
      </w:pPr>
    </w:p>
    <w:p w14:paraId="78252F24" w14:textId="77777777" w:rsidR="00D2536C" w:rsidRDefault="00D2536C" w:rsidP="00D2536C">
      <w:pPr>
        <w:pStyle w:val="Eivli"/>
      </w:pPr>
    </w:p>
    <w:p w14:paraId="458E7163" w14:textId="77777777" w:rsidR="00D2536C" w:rsidRDefault="00D2536C" w:rsidP="00D2536C">
      <w:pPr>
        <w:pStyle w:val="Eivli"/>
      </w:pPr>
    </w:p>
    <w:p w14:paraId="04A0BFCE" w14:textId="77777777" w:rsidR="00D2536C" w:rsidRDefault="00D2536C" w:rsidP="00D2536C">
      <w:pPr>
        <w:pStyle w:val="Eivli"/>
      </w:pPr>
    </w:p>
    <w:p w14:paraId="25EAF756" w14:textId="77777777" w:rsidR="00D2536C" w:rsidRDefault="00D2536C" w:rsidP="00D2536C">
      <w:pPr>
        <w:pStyle w:val="Eivli"/>
      </w:pPr>
    </w:p>
    <w:p w14:paraId="421F6C3E" w14:textId="77777777" w:rsidR="00D2536C" w:rsidRDefault="00D2536C" w:rsidP="00D2536C">
      <w:pPr>
        <w:pStyle w:val="Eivli"/>
      </w:pPr>
    </w:p>
    <w:p w14:paraId="4A8863BC" w14:textId="77777777" w:rsidR="00D2536C" w:rsidRPr="00B6663D" w:rsidRDefault="00D2536C" w:rsidP="00D2536C">
      <w:pPr>
        <w:pStyle w:val="Eivli"/>
      </w:pPr>
    </w:p>
    <w:p w14:paraId="6D66FBA3" w14:textId="77777777" w:rsidR="00D2536C" w:rsidRPr="00B6663D" w:rsidRDefault="00D2536C" w:rsidP="00D2536C">
      <w:pPr>
        <w:pStyle w:val="Eivli"/>
      </w:pPr>
    </w:p>
    <w:p w14:paraId="22D07BFA" w14:textId="77777777" w:rsidR="00D2536C" w:rsidRPr="00B6663D" w:rsidRDefault="00D2536C" w:rsidP="00D2536C">
      <w:pPr>
        <w:pStyle w:val="Eivli"/>
      </w:pPr>
    </w:p>
    <w:p w14:paraId="3330DEB1" w14:textId="77777777" w:rsidR="00D2536C" w:rsidRPr="00B6663D" w:rsidRDefault="00D2536C" w:rsidP="00D2536C">
      <w:pPr>
        <w:pStyle w:val="Eivli"/>
      </w:pPr>
    </w:p>
    <w:p w14:paraId="74DC00F8" w14:textId="77777777" w:rsidR="00D2536C" w:rsidRPr="00B6663D" w:rsidRDefault="00D2536C" w:rsidP="00D2536C">
      <w:pPr>
        <w:pStyle w:val="Eivli"/>
      </w:pPr>
    </w:p>
    <w:p w14:paraId="371E0DAD" w14:textId="77777777" w:rsidR="00D2536C" w:rsidRPr="00F76BE3" w:rsidRDefault="00D2536C" w:rsidP="00D2536C">
      <w:pPr>
        <w:rPr>
          <w:b/>
          <w:sz w:val="28"/>
        </w:rPr>
      </w:pPr>
      <w:r>
        <w:rPr>
          <w:b/>
          <w:sz w:val="28"/>
        </w:rPr>
        <w:t>KLASSISEN AUTON ELINKAAREN SEURANTA ÄLYKKÄÄLLÄ SOPIMUKSELLA</w:t>
      </w:r>
    </w:p>
    <w:p w14:paraId="16FF68C3" w14:textId="77777777" w:rsidR="00D2536C" w:rsidRPr="00B6663D" w:rsidRDefault="00D2536C" w:rsidP="00D2536C">
      <w:pPr>
        <w:pStyle w:val="Eivli"/>
      </w:pPr>
    </w:p>
    <w:p w14:paraId="5F62BC2E" w14:textId="77777777" w:rsidR="00D2536C" w:rsidRDefault="00D2536C" w:rsidP="00D2536C">
      <w:pPr>
        <w:pStyle w:val="Eivli"/>
      </w:pPr>
    </w:p>
    <w:p w14:paraId="69DA2B84" w14:textId="77777777" w:rsidR="00D2536C" w:rsidRDefault="00D2536C" w:rsidP="00D2536C">
      <w:pPr>
        <w:pStyle w:val="Eivli"/>
      </w:pPr>
    </w:p>
    <w:p w14:paraId="71C45BFD" w14:textId="77777777" w:rsidR="00D2536C" w:rsidRDefault="00D2536C" w:rsidP="00D2536C">
      <w:pPr>
        <w:pStyle w:val="Eivli"/>
      </w:pPr>
    </w:p>
    <w:p w14:paraId="1509EE7A" w14:textId="77777777" w:rsidR="00D2536C" w:rsidRDefault="00D2536C" w:rsidP="00D2536C">
      <w:pPr>
        <w:pStyle w:val="Eivli"/>
      </w:pPr>
    </w:p>
    <w:p w14:paraId="390E71A6" w14:textId="77777777" w:rsidR="00D2536C" w:rsidRDefault="00D2536C" w:rsidP="00D2536C">
      <w:pPr>
        <w:pStyle w:val="Eivli"/>
      </w:pPr>
    </w:p>
    <w:p w14:paraId="7A2AB109" w14:textId="77777777" w:rsidR="00D2536C" w:rsidRDefault="00D2536C" w:rsidP="00D2536C">
      <w:pPr>
        <w:pStyle w:val="Eivli"/>
      </w:pPr>
    </w:p>
    <w:p w14:paraId="52D6AE43" w14:textId="77777777" w:rsidR="00D2536C" w:rsidRDefault="00D2536C" w:rsidP="00D2536C">
      <w:pPr>
        <w:pStyle w:val="Eivli"/>
      </w:pPr>
    </w:p>
    <w:p w14:paraId="10E83442" w14:textId="77777777" w:rsidR="00D2536C" w:rsidRDefault="00D2536C" w:rsidP="00D2536C">
      <w:pPr>
        <w:pStyle w:val="Eivli"/>
      </w:pPr>
    </w:p>
    <w:p w14:paraId="37297B61" w14:textId="77777777" w:rsidR="00D2536C" w:rsidRDefault="00D2536C" w:rsidP="00D2536C">
      <w:pPr>
        <w:pStyle w:val="Eivli"/>
      </w:pPr>
    </w:p>
    <w:p w14:paraId="4D6F02F1" w14:textId="77777777" w:rsidR="00D2536C" w:rsidRDefault="00D2536C" w:rsidP="00D2536C">
      <w:pPr>
        <w:pStyle w:val="Eivli"/>
      </w:pPr>
    </w:p>
    <w:p w14:paraId="36D0B510" w14:textId="77777777" w:rsidR="00D2536C" w:rsidRDefault="00D2536C" w:rsidP="00D2536C">
      <w:pPr>
        <w:pStyle w:val="Eivli"/>
      </w:pPr>
    </w:p>
    <w:p w14:paraId="7FBEF4A9" w14:textId="77777777" w:rsidR="00D2536C" w:rsidRDefault="00D2536C" w:rsidP="00D2536C">
      <w:pPr>
        <w:pStyle w:val="Eivli"/>
      </w:pPr>
    </w:p>
    <w:p w14:paraId="5BBCED08" w14:textId="77777777" w:rsidR="00D2536C" w:rsidRDefault="00D2536C" w:rsidP="00D2536C">
      <w:pPr>
        <w:pStyle w:val="Eivli"/>
      </w:pPr>
    </w:p>
    <w:p w14:paraId="79DE2CA3" w14:textId="77777777" w:rsidR="00D2536C" w:rsidRDefault="00D2536C" w:rsidP="00D2536C">
      <w:pPr>
        <w:pStyle w:val="Eivli"/>
      </w:pPr>
    </w:p>
    <w:p w14:paraId="04E0C2BB" w14:textId="77777777" w:rsidR="00D2536C" w:rsidRDefault="00D2536C" w:rsidP="00D2536C">
      <w:pPr>
        <w:pStyle w:val="Eivli"/>
      </w:pPr>
    </w:p>
    <w:p w14:paraId="3D9B325C" w14:textId="77777777" w:rsidR="00D2536C" w:rsidRPr="00B6663D" w:rsidRDefault="00D2536C" w:rsidP="00D2536C">
      <w:pPr>
        <w:pStyle w:val="Eivli"/>
      </w:pPr>
    </w:p>
    <w:p w14:paraId="05E7D6A1" w14:textId="77777777" w:rsidR="00D2536C" w:rsidRPr="00B6663D" w:rsidRDefault="00D2536C" w:rsidP="00D2536C">
      <w:pPr>
        <w:pStyle w:val="Eivli"/>
        <w:tabs>
          <w:tab w:val="left" w:pos="3686"/>
        </w:tabs>
      </w:pPr>
      <w:r w:rsidRPr="00B6663D">
        <w:tab/>
      </w:r>
      <w:r>
        <w:t>Lauri Miettinen</w:t>
      </w:r>
    </w:p>
    <w:p w14:paraId="2A21A4D9" w14:textId="489C46F4" w:rsidR="00D2536C" w:rsidRPr="00B6663D" w:rsidRDefault="00D2536C" w:rsidP="00D2536C">
      <w:pPr>
        <w:pStyle w:val="Eivli"/>
        <w:tabs>
          <w:tab w:val="left" w:pos="3686"/>
        </w:tabs>
      </w:pPr>
      <w:r w:rsidRPr="00B6663D">
        <w:tab/>
        <w:t>Opinnäytetyö</w:t>
      </w:r>
      <w:r w:rsidR="00C25D5B">
        <w:t>,</w:t>
      </w:r>
      <w:r>
        <w:t xml:space="preserve"> osat 2 ja 3</w:t>
      </w:r>
    </w:p>
    <w:p w14:paraId="67BDE1CF" w14:textId="77777777" w:rsidR="00D2536C" w:rsidRPr="00B6663D" w:rsidRDefault="00D2536C" w:rsidP="00D2536C">
      <w:pPr>
        <w:pStyle w:val="Eivli"/>
        <w:tabs>
          <w:tab w:val="left" w:pos="3686"/>
        </w:tabs>
      </w:pPr>
      <w:r w:rsidRPr="00B6663D">
        <w:tab/>
      </w:r>
      <w:r>
        <w:t>Syksy 2017</w:t>
      </w:r>
    </w:p>
    <w:p w14:paraId="7A8CBF40" w14:textId="77777777" w:rsidR="00D2536C" w:rsidRPr="00B6663D" w:rsidRDefault="00D2536C" w:rsidP="00D2536C">
      <w:pPr>
        <w:pStyle w:val="Eivli"/>
        <w:tabs>
          <w:tab w:val="left" w:pos="3686"/>
        </w:tabs>
      </w:pPr>
      <w:r w:rsidRPr="00B6663D">
        <w:tab/>
      </w:r>
      <w:r>
        <w:t>Tieto- ja viestintätekniikan koulutusohjelma</w:t>
      </w:r>
    </w:p>
    <w:p w14:paraId="04920087" w14:textId="77777777" w:rsidR="00D2536C" w:rsidRPr="00B6663D" w:rsidRDefault="00D2536C" w:rsidP="00D2536C">
      <w:pPr>
        <w:pStyle w:val="Eivli"/>
        <w:tabs>
          <w:tab w:val="left" w:pos="1912"/>
          <w:tab w:val="left" w:pos="3686"/>
        </w:tabs>
      </w:pPr>
      <w:r w:rsidRPr="00B6663D">
        <w:tab/>
      </w:r>
      <w:r>
        <w:tab/>
      </w:r>
      <w:r w:rsidRPr="00B6663D">
        <w:t>Oulun ammattikorkeakoulu</w:t>
      </w:r>
    </w:p>
    <w:p w14:paraId="702ADB56" w14:textId="77777777" w:rsidR="00D2536C" w:rsidRPr="00B6663D" w:rsidRDefault="00D2536C" w:rsidP="00D2536C"/>
    <w:p w14:paraId="372D5719" w14:textId="77777777" w:rsidR="00D2536C" w:rsidRPr="00B6663D" w:rsidRDefault="00D2536C" w:rsidP="00D2536C">
      <w:pPr>
        <w:sectPr w:rsidR="00D2536C" w:rsidRPr="00B6663D" w:rsidSect="002775E7">
          <w:headerReference w:type="default" r:id="rId39"/>
          <w:pgSz w:w="11906" w:h="16838" w:code="9"/>
          <w:pgMar w:top="1418" w:right="1701" w:bottom="1418" w:left="1701" w:header="852" w:footer="851" w:gutter="0"/>
          <w:cols w:space="708"/>
          <w:docGrid w:linePitch="360"/>
        </w:sectPr>
      </w:pPr>
    </w:p>
    <w:p w14:paraId="61732070" w14:textId="77777777" w:rsidR="00D2536C" w:rsidRPr="00A025B8" w:rsidRDefault="00D2536C" w:rsidP="00D2536C">
      <w:pPr>
        <w:pStyle w:val="Otsikko"/>
      </w:pPr>
      <w:r w:rsidRPr="00A025B8">
        <w:lastRenderedPageBreak/>
        <w:t xml:space="preserve">TIIVISTELMÄ </w:t>
      </w:r>
    </w:p>
    <w:p w14:paraId="18B05809" w14:textId="77777777" w:rsidR="00D2536C" w:rsidRPr="00421D33" w:rsidRDefault="00D2536C" w:rsidP="00D2536C">
      <w:pPr>
        <w:pStyle w:val="Eivli"/>
      </w:pPr>
      <w:r w:rsidRPr="00421D33">
        <w:t xml:space="preserve">Oulun </w:t>
      </w:r>
      <w:r w:rsidRPr="00580B31">
        <w:t>ammattikorkeakoulu</w:t>
      </w:r>
    </w:p>
    <w:p w14:paraId="402E0199" w14:textId="77777777" w:rsidR="00D2536C" w:rsidRPr="00421D33" w:rsidRDefault="00D2536C" w:rsidP="00D2536C">
      <w:pPr>
        <w:pStyle w:val="Eivli"/>
        <w:tabs>
          <w:tab w:val="left" w:pos="3686"/>
        </w:tabs>
      </w:pPr>
      <w:r>
        <w:t>Tieto- ja viestintätekniikan koulutusohjelma, ohjelmistokehitys</w:t>
      </w:r>
    </w:p>
    <w:p w14:paraId="40002A7E" w14:textId="77777777" w:rsidR="00D2536C" w:rsidRPr="00421D33" w:rsidRDefault="00D2536C" w:rsidP="00D2536C">
      <w:pPr>
        <w:pStyle w:val="Eivli"/>
      </w:pPr>
    </w:p>
    <w:p w14:paraId="616AEA6E" w14:textId="77777777" w:rsidR="00D2536C" w:rsidRPr="00650257" w:rsidRDefault="00D2536C" w:rsidP="00D2536C">
      <w:pPr>
        <w:pStyle w:val="Eivli"/>
      </w:pPr>
      <w:r>
        <w:rPr>
          <w:noProof/>
        </w:rPr>
        <mc:AlternateContent>
          <mc:Choice Requires="wps">
            <w:drawing>
              <wp:anchor distT="0" distB="0" distL="114300" distR="114300" simplePos="0" relativeHeight="251656192" behindDoc="0" locked="0" layoutInCell="1" allowOverlap="1" wp14:anchorId="62FBB382" wp14:editId="6E4C72B1">
                <wp:simplePos x="0" y="0"/>
                <wp:positionH relativeFrom="column">
                  <wp:posOffset>-17145</wp:posOffset>
                </wp:positionH>
                <wp:positionV relativeFrom="paragraph">
                  <wp:posOffset>40640</wp:posOffset>
                </wp:positionV>
                <wp:extent cx="5372100" cy="0"/>
                <wp:effectExtent l="11430" t="12065" r="7620" b="698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F876F4"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rC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MT6wjRIC&#10;AAAoBAAADgAAAAAAAAAAAAAAAAAuAgAAZHJzL2Uyb0RvYy54bWxQSwECLQAUAAYACAAAACEAHypS&#10;hNoAAAAGAQAADwAAAAAAAAAAAAAAAABsBAAAZHJzL2Rvd25yZXYueG1sUEsFBgAAAAAEAAQA8wAA&#10;AHMFAAAAAA==&#10;" strokeweight=".5pt"/>
            </w:pict>
          </mc:Fallback>
        </mc:AlternateContent>
      </w:r>
    </w:p>
    <w:p w14:paraId="5DB062D0" w14:textId="77777777" w:rsidR="00D2536C" w:rsidRPr="00650257" w:rsidRDefault="00D2536C" w:rsidP="00D2536C">
      <w:pPr>
        <w:pStyle w:val="Eivli"/>
      </w:pPr>
      <w:r w:rsidRPr="00650257">
        <w:t>Tekijä: Lauri Miettinen</w:t>
      </w:r>
    </w:p>
    <w:p w14:paraId="52CBB222" w14:textId="77777777" w:rsidR="00D2536C" w:rsidRPr="00650257" w:rsidRDefault="00D2536C" w:rsidP="00D2536C">
      <w:pPr>
        <w:pStyle w:val="Eivli"/>
      </w:pPr>
      <w:r w:rsidRPr="00650257">
        <w:t>Opinnäytetyön nimi: Klassisen auton elinkaaren seuranta älykkäällä sopimuksella</w:t>
      </w:r>
    </w:p>
    <w:p w14:paraId="6B7DA3C2" w14:textId="67CC45DE" w:rsidR="00D2536C" w:rsidRPr="00650257" w:rsidRDefault="00D2536C" w:rsidP="00D2536C">
      <w:pPr>
        <w:pStyle w:val="Eivli"/>
      </w:pPr>
      <w:r w:rsidRPr="00650257">
        <w:t>Työn ohjaajat: Veijo Väisänen</w:t>
      </w:r>
    </w:p>
    <w:p w14:paraId="4E002869" w14:textId="388E5C30" w:rsidR="00D2536C" w:rsidRPr="00650257" w:rsidRDefault="00D2536C" w:rsidP="00D2536C">
      <w:pPr>
        <w:pStyle w:val="Eivli"/>
      </w:pPr>
      <w:r w:rsidRPr="00650257">
        <w:t>Työn valmistumislukukausi ja -vuosi:</w:t>
      </w:r>
      <w:r w:rsidRPr="00650257">
        <w:tab/>
      </w:r>
      <w:r w:rsidR="0079618C">
        <w:t xml:space="preserve">syksy </w:t>
      </w:r>
      <w:r w:rsidRPr="00650257">
        <w:t>2017</w:t>
      </w:r>
      <w:r w:rsidRPr="00650257">
        <w:tab/>
      </w:r>
      <w:r w:rsidR="00761917">
        <w:tab/>
      </w:r>
      <w:r w:rsidRPr="00650257">
        <w:t>Sivumäärä:</w:t>
      </w:r>
      <w:r w:rsidRPr="00650257">
        <w:rPr>
          <w:rFonts w:ascii="Arial Narrow" w:hAnsi="Arial Narrow"/>
          <w:i/>
        </w:rPr>
        <w:t xml:space="preserve"> </w:t>
      </w:r>
      <w:r w:rsidRPr="00650257">
        <w:t>3</w:t>
      </w:r>
      <w:r w:rsidR="003226DE">
        <w:t>0</w:t>
      </w:r>
      <w:r w:rsidRPr="00650257">
        <w:t xml:space="preserve"> + 1 liite</w:t>
      </w:r>
    </w:p>
    <w:p w14:paraId="771B2360" w14:textId="77777777" w:rsidR="00D2536C" w:rsidRPr="00650257" w:rsidRDefault="00D2536C" w:rsidP="00D2536C">
      <w:pPr>
        <w:pStyle w:val="Eivli"/>
      </w:pPr>
    </w:p>
    <w:p w14:paraId="672914E8" w14:textId="77777777" w:rsidR="00D2536C" w:rsidRPr="00650257" w:rsidRDefault="00D2536C" w:rsidP="00D2536C">
      <w:pPr>
        <w:pStyle w:val="Eivli"/>
      </w:pPr>
      <w:r w:rsidRPr="00650257">
        <w:rPr>
          <w:noProof/>
        </w:rPr>
        <mc:AlternateContent>
          <mc:Choice Requires="wps">
            <w:drawing>
              <wp:anchor distT="0" distB="0" distL="114300" distR="114300" simplePos="0" relativeHeight="251664384" behindDoc="0" locked="0" layoutInCell="1" allowOverlap="1" wp14:anchorId="5B831AB7" wp14:editId="05D8E1D2">
                <wp:simplePos x="0" y="0"/>
                <wp:positionH relativeFrom="column">
                  <wp:posOffset>-17145</wp:posOffset>
                </wp:positionH>
                <wp:positionV relativeFrom="paragraph">
                  <wp:posOffset>1905</wp:posOffset>
                </wp:positionV>
                <wp:extent cx="5372100" cy="0"/>
                <wp:effectExtent l="11430" t="11430" r="7620" b="762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A8735" id="Line 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LyN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BswvI0SAgAA&#10;KAQAAA4AAAAAAAAAAAAAAAAALgIAAGRycy9lMm9Eb2MueG1sUEsBAi0AFAAGAAgAAAAhAFg0g/DY&#10;AAAABAEAAA8AAAAAAAAAAAAAAAAAbAQAAGRycy9kb3ducmV2LnhtbFBLBQYAAAAABAAEAPMAAABx&#10;BQAAAAA=&#10;" strokeweight=".5pt"/>
            </w:pict>
          </mc:Fallback>
        </mc:AlternateContent>
      </w:r>
    </w:p>
    <w:p w14:paraId="2E13EC03" w14:textId="77777777" w:rsidR="00D2536C" w:rsidRPr="00650257" w:rsidRDefault="00D2536C" w:rsidP="00D2536C">
      <w:pPr>
        <w:pStyle w:val="Eivli"/>
      </w:pPr>
    </w:p>
    <w:p w14:paraId="4D51FFDD" w14:textId="3446A6CA" w:rsidR="00D2536C" w:rsidRDefault="00D2536C" w:rsidP="00D2536C">
      <w:pPr>
        <w:spacing w:line="240" w:lineRule="auto"/>
      </w:pPr>
      <w:r w:rsidRPr="00650257">
        <w:t xml:space="preserve">Lohkoketjutekniikka sai alkunsa vuonna </w:t>
      </w:r>
      <w:r>
        <w:t xml:space="preserve">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w:t>
      </w:r>
      <w:proofErr w:type="spellStart"/>
      <w:r>
        <w:t>BitCoin</w:t>
      </w:r>
      <w:proofErr w:type="spellEnd"/>
      <w:r>
        <w:t xml:space="preserve">-kryptovaluutta. Bitcoin-maksut tallennetaan hajautettuun tietokantaan, jota kutsutaan lohkoketjuksi.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hajautetun sovellusalustan, jonka</w:t>
      </w:r>
      <w:r w:rsidR="00F25B2A">
        <w:t xml:space="preserve"> älykkäät sopimukset ja</w:t>
      </w:r>
      <w:r>
        <w:t xml:space="preserve"> tiedonsiirtotapahtumat tallennetaan lohkoketjuun.</w:t>
      </w:r>
    </w:p>
    <w:p w14:paraId="5DD193C8" w14:textId="77777777" w:rsidR="00D2536C" w:rsidRDefault="00D2536C" w:rsidP="00D2536C">
      <w:pPr>
        <w:spacing w:line="240" w:lineRule="auto"/>
      </w:pPr>
      <w:r>
        <w:t>Lohkoketju on arvokkaan tiedon tallentamiseen perustuva järjestelmä. Bitcoinin tapauksessa arvokas tieto on varallisuus ja valuutta. Klassiset autot ovat arvoesineitä. Niistä voidaan käydä satojen tuhansien ja joskus jopa miljoonien eurojen kauppoja. Tässä työssä suunniteltiin liiketoimintamalli ja luotiin sovellus, jolla voisi esitellä havainnollisesti, miten tulevaisuudessa voitaisiin hyödyntää älykkäitä sopimuksia liikennöinnin alalla. Työn tilaaja on Hilla-ohjelma, joka edesauttaa tulevaisuuden tekniikoiden tutkimusta ja kehitystä Suomessa.</w:t>
      </w:r>
    </w:p>
    <w:p w14:paraId="4C1F38F8" w14:textId="77777777" w:rsidR="00D2536C" w:rsidRDefault="00D2536C" w:rsidP="00D2536C">
      <w:pPr>
        <w:spacing w:line="240" w:lineRule="auto"/>
      </w:pPr>
      <w:r>
        <w:t xml:space="preserve">Ohjelmistotyön ensimmäinen osa oli luoda </w:t>
      </w:r>
      <w:proofErr w:type="spellStart"/>
      <w:r>
        <w:t>Ethereum</w:t>
      </w:r>
      <w:proofErr w:type="spellEnd"/>
      <w:r>
        <w:t xml:space="preserve">-alustalle älykäs sopimus, jota voitaisiin käyttää klassisen auton elinkaaren seurantaan. Toinen osa oli luoda käyttöliittymä, jolla sopimuksen kanssa voisi </w:t>
      </w:r>
      <w:proofErr w:type="spellStart"/>
      <w:r>
        <w:t>vuorovaikuttaa</w:t>
      </w:r>
      <w:proofErr w:type="spellEnd"/>
      <w:r>
        <w:t xml:space="preserve">. Älykäs sopimus kirjoitettiin </w:t>
      </w:r>
      <w:proofErr w:type="spellStart"/>
      <w:r>
        <w:t>Solidity</w:t>
      </w:r>
      <w:proofErr w:type="spellEnd"/>
      <w:r>
        <w:t xml:space="preserve">-kielellä, käyttöliittymä luotiin </w:t>
      </w:r>
      <w:proofErr w:type="spellStart"/>
      <w:r>
        <w:t>Meteor</w:t>
      </w:r>
      <w:proofErr w:type="spellEnd"/>
      <w:r>
        <w:t>-sovelluskehyksellä.</w:t>
      </w:r>
    </w:p>
    <w:p w14:paraId="64D96FB6" w14:textId="77777777" w:rsidR="00D2536C" w:rsidRDefault="00D2536C" w:rsidP="00D2536C">
      <w:pPr>
        <w:spacing w:line="240" w:lineRule="auto"/>
      </w:pPr>
      <w:r>
        <w:t xml:space="preserve">Työssä onnistuttiin toteuttamaan suurin osa suunnitelluista käyttötapauksista. Työskentelyä vaikeuttivat eniten </w:t>
      </w:r>
      <w:proofErr w:type="spellStart"/>
      <w:r>
        <w:t>Solidity</w:t>
      </w:r>
      <w:proofErr w:type="spellEnd"/>
      <w:r>
        <w:t xml:space="preserve">-kielen puutteelliset ominaisuudet.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049F8F5C" w14:textId="77777777" w:rsidR="00D2536C" w:rsidRDefault="00D2536C" w:rsidP="00D2536C">
      <w:pPr>
        <w:pStyle w:val="Eivli"/>
      </w:pPr>
    </w:p>
    <w:p w14:paraId="784B61A8" w14:textId="77777777" w:rsidR="00D2536C" w:rsidRPr="00421D33" w:rsidRDefault="00D2536C" w:rsidP="00D2536C">
      <w:pPr>
        <w:pStyle w:val="Eivli"/>
      </w:pPr>
    </w:p>
    <w:p w14:paraId="7EEE74CC" w14:textId="77777777" w:rsidR="00D2536C" w:rsidRPr="00421D33" w:rsidRDefault="00D2536C" w:rsidP="00D2536C">
      <w:pPr>
        <w:pStyle w:val="Eivli"/>
      </w:pPr>
      <w:r>
        <w:rPr>
          <w:noProof/>
        </w:rPr>
        <mc:AlternateContent>
          <mc:Choice Requires="wps">
            <w:drawing>
              <wp:anchor distT="0" distB="0" distL="114300" distR="114300" simplePos="0" relativeHeight="251670528" behindDoc="0" locked="0" layoutInCell="1" allowOverlap="1" wp14:anchorId="7FACD786" wp14:editId="6C5BEFF5">
                <wp:simplePos x="0" y="0"/>
                <wp:positionH relativeFrom="column">
                  <wp:posOffset>-17145</wp:posOffset>
                </wp:positionH>
                <wp:positionV relativeFrom="paragraph">
                  <wp:posOffset>33655</wp:posOffset>
                </wp:positionV>
                <wp:extent cx="5372100" cy="0"/>
                <wp:effectExtent l="11430" t="5080" r="7620" b="1397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2069A" id="Line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sEw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" strokeweight=".5pt"/>
            </w:pict>
          </mc:Fallback>
        </mc:AlternateContent>
      </w:r>
    </w:p>
    <w:p w14:paraId="1D039F3C" w14:textId="77777777" w:rsidR="00D2536C" w:rsidRPr="00144E14" w:rsidRDefault="00D2536C" w:rsidP="00D2536C">
      <w:pPr>
        <w:pStyle w:val="Eivli"/>
      </w:pPr>
      <w:r w:rsidRPr="00144E14">
        <w:t>Asiasanat: ohjelmistokehitys,</w:t>
      </w:r>
      <w:r>
        <w:t xml:space="preserve"> lohkoketju, </w:t>
      </w:r>
      <w:proofErr w:type="spellStart"/>
      <w:r>
        <w:t>BitCoin</w:t>
      </w:r>
      <w:proofErr w:type="spellEnd"/>
      <w:r>
        <w:t>,</w:t>
      </w:r>
      <w:r w:rsidRPr="00144E14">
        <w:t xml:space="preserve"> </w:t>
      </w:r>
      <w:proofErr w:type="spellStart"/>
      <w:r>
        <w:t>Ethereum</w:t>
      </w:r>
      <w:proofErr w:type="spellEnd"/>
      <w:r>
        <w:t xml:space="preserve">, </w:t>
      </w:r>
      <w:r w:rsidRPr="00144E14">
        <w:t>JavaScript</w:t>
      </w:r>
      <w:r w:rsidRPr="00A256C8">
        <w:rPr>
          <w:sz w:val="22"/>
        </w:rPr>
        <w:br w:type="page"/>
      </w:r>
      <w:r w:rsidRPr="00A256C8">
        <w:lastRenderedPageBreak/>
        <w:t>ABSTRACT</w:t>
      </w:r>
      <w:r w:rsidRPr="00A256C8">
        <w:rPr>
          <w:sz w:val="22"/>
        </w:rPr>
        <w:t xml:space="preserve"> </w:t>
      </w:r>
    </w:p>
    <w:p w14:paraId="2F0094A5" w14:textId="77777777" w:rsidR="00D2536C" w:rsidRPr="008E255B" w:rsidRDefault="00D2536C" w:rsidP="00D2536C">
      <w:pPr>
        <w:pStyle w:val="Eivli"/>
        <w:rPr>
          <w:lang w:val="en-US"/>
        </w:rPr>
      </w:pPr>
      <w:r w:rsidRPr="008E255B">
        <w:rPr>
          <w:lang w:val="en-US"/>
        </w:rPr>
        <w:t>Oulu University of Applied Sciences</w:t>
      </w:r>
    </w:p>
    <w:p w14:paraId="44533B3C" w14:textId="77777777" w:rsidR="00D2536C" w:rsidRPr="008E255B" w:rsidRDefault="00D2536C" w:rsidP="00D2536C">
      <w:pPr>
        <w:pStyle w:val="Eivli"/>
        <w:rPr>
          <w:lang w:val="en-US"/>
        </w:rPr>
      </w:pPr>
      <w:r w:rsidRPr="008E255B">
        <w:rPr>
          <w:lang w:val="en-US"/>
        </w:rPr>
        <w:t xml:space="preserve">Degree </w:t>
      </w:r>
      <w:proofErr w:type="spellStart"/>
      <w:r w:rsidRPr="008E255B">
        <w:rPr>
          <w:lang w:val="en-US"/>
        </w:rPr>
        <w:t>programme</w:t>
      </w:r>
      <w:proofErr w:type="spellEnd"/>
      <w:r w:rsidRPr="008E255B">
        <w:rPr>
          <w:lang w:val="en-US"/>
        </w:rPr>
        <w:t xml:space="preserve"> in information technology, software development</w:t>
      </w:r>
    </w:p>
    <w:p w14:paraId="4814369A" w14:textId="77777777" w:rsidR="00D2536C" w:rsidRPr="008E255B" w:rsidRDefault="00D2536C" w:rsidP="00D2536C">
      <w:pPr>
        <w:pStyle w:val="Eivli"/>
        <w:rPr>
          <w:lang w:val="en-US"/>
        </w:rPr>
      </w:pPr>
    </w:p>
    <w:p w14:paraId="4A7F8890"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43904" behindDoc="0" locked="0" layoutInCell="1" allowOverlap="1" wp14:anchorId="205E9114" wp14:editId="1E116C76">
                <wp:simplePos x="0" y="0"/>
                <wp:positionH relativeFrom="column">
                  <wp:posOffset>-17145</wp:posOffset>
                </wp:positionH>
                <wp:positionV relativeFrom="paragraph">
                  <wp:posOffset>40640</wp:posOffset>
                </wp:positionV>
                <wp:extent cx="5372100" cy="0"/>
                <wp:effectExtent l="11430" t="12065" r="7620" b="6985"/>
                <wp:wrapNone/>
                <wp:docPr id="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193D33" id="Line 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Q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" strokeweight=".5pt"/>
            </w:pict>
          </mc:Fallback>
        </mc:AlternateContent>
      </w:r>
    </w:p>
    <w:p w14:paraId="19A6D541" w14:textId="77777777" w:rsidR="00D2536C" w:rsidRPr="008E255B" w:rsidRDefault="00D2536C" w:rsidP="00D2536C">
      <w:pPr>
        <w:pStyle w:val="Eivli"/>
        <w:rPr>
          <w:lang w:val="en-US"/>
        </w:rPr>
      </w:pPr>
      <w:r w:rsidRPr="008E255B">
        <w:rPr>
          <w:lang w:val="en-US"/>
        </w:rPr>
        <w:t xml:space="preserve">Author: Lauri </w:t>
      </w:r>
      <w:proofErr w:type="spellStart"/>
      <w:r w:rsidRPr="008E255B">
        <w:rPr>
          <w:lang w:val="en-US"/>
        </w:rPr>
        <w:t>Miettinen</w:t>
      </w:r>
      <w:proofErr w:type="spellEnd"/>
    </w:p>
    <w:p w14:paraId="304FE965" w14:textId="77777777" w:rsidR="00D2536C" w:rsidRPr="008E255B" w:rsidRDefault="00D2536C" w:rsidP="00D2536C">
      <w:pPr>
        <w:pStyle w:val="Eivli"/>
        <w:rPr>
          <w:lang w:val="en-US"/>
        </w:rPr>
      </w:pPr>
      <w:r w:rsidRPr="008E255B">
        <w:rPr>
          <w:lang w:val="en-US"/>
        </w:rPr>
        <w:t>Title of thesis: Developing a smart contract for tracking the life cycle of a classic car</w:t>
      </w:r>
    </w:p>
    <w:p w14:paraId="04B985D0" w14:textId="12E1F204" w:rsidR="00D2536C" w:rsidRPr="008E255B" w:rsidRDefault="00D2536C" w:rsidP="00D2536C">
      <w:pPr>
        <w:pStyle w:val="Eivli"/>
        <w:rPr>
          <w:lang w:val="en-US"/>
        </w:rPr>
      </w:pPr>
      <w:r w:rsidRPr="008E255B">
        <w:rPr>
          <w:lang w:val="en-US"/>
        </w:rPr>
        <w:t xml:space="preserve">Supervisor: </w:t>
      </w:r>
      <w:proofErr w:type="spellStart"/>
      <w:r w:rsidRPr="008E255B">
        <w:rPr>
          <w:lang w:val="en-US"/>
        </w:rPr>
        <w:t>Veijo</w:t>
      </w:r>
      <w:proofErr w:type="spellEnd"/>
      <w:r w:rsidRPr="008E255B">
        <w:rPr>
          <w:lang w:val="en-US"/>
        </w:rPr>
        <w:t xml:space="preserve"> </w:t>
      </w:r>
      <w:proofErr w:type="spellStart"/>
      <w:r w:rsidRPr="008E255B">
        <w:rPr>
          <w:lang w:val="en-US"/>
        </w:rPr>
        <w:t>Väisänen</w:t>
      </w:r>
      <w:proofErr w:type="spellEnd"/>
    </w:p>
    <w:p w14:paraId="5C4F1FED" w14:textId="7DB4099E" w:rsidR="00D2536C" w:rsidRPr="008E255B" w:rsidRDefault="00D2536C" w:rsidP="00D2536C">
      <w:pPr>
        <w:pStyle w:val="Eivli"/>
        <w:rPr>
          <w:lang w:val="en-US"/>
        </w:rPr>
      </w:pPr>
      <w:r w:rsidRPr="008E255B">
        <w:rPr>
          <w:lang w:val="en-US"/>
        </w:rPr>
        <w:t xml:space="preserve">Term and year when the thesis was submitted: </w:t>
      </w:r>
      <w:r w:rsidR="00425D32">
        <w:rPr>
          <w:lang w:val="en-US"/>
        </w:rPr>
        <w:t xml:space="preserve">fall </w:t>
      </w:r>
      <w:r w:rsidRPr="008E255B">
        <w:rPr>
          <w:lang w:val="en-US"/>
        </w:rPr>
        <w:t>2017</w:t>
      </w:r>
      <w:r w:rsidR="00A56911">
        <w:rPr>
          <w:lang w:val="en-US"/>
        </w:rPr>
        <w:tab/>
      </w:r>
      <w:r w:rsidRPr="008E255B">
        <w:rPr>
          <w:lang w:val="en-US"/>
        </w:rPr>
        <w:t>Pages: 3</w:t>
      </w:r>
      <w:r w:rsidR="003226DE">
        <w:rPr>
          <w:lang w:val="en-US"/>
        </w:rPr>
        <w:t>0</w:t>
      </w:r>
      <w:r w:rsidRPr="008E255B">
        <w:rPr>
          <w:lang w:val="en-US"/>
        </w:rPr>
        <w:t xml:space="preserve"> + 1 </w:t>
      </w:r>
      <w:r w:rsidR="007252CF" w:rsidRPr="008E255B">
        <w:rPr>
          <w:lang w:val="en-US"/>
        </w:rPr>
        <w:t>appendices</w:t>
      </w:r>
    </w:p>
    <w:p w14:paraId="6288BD1C" w14:textId="77777777" w:rsidR="00D2536C" w:rsidRPr="008E255B" w:rsidRDefault="00D2536C" w:rsidP="00D2536C">
      <w:pPr>
        <w:pStyle w:val="Eivli"/>
        <w:rPr>
          <w:lang w:val="en-US"/>
        </w:rPr>
      </w:pPr>
    </w:p>
    <w:p w14:paraId="32CBB83C" w14:textId="77777777" w:rsidR="00D2536C" w:rsidRPr="008E255B" w:rsidRDefault="00D2536C" w:rsidP="00D2536C">
      <w:pPr>
        <w:pStyle w:val="Eivli"/>
        <w:rPr>
          <w:lang w:val="en-US"/>
        </w:rPr>
      </w:pPr>
      <w:r w:rsidRPr="008E255B">
        <w:rPr>
          <w:noProof/>
        </w:rPr>
        <mc:AlternateContent>
          <mc:Choice Requires="wps">
            <w:drawing>
              <wp:anchor distT="0" distB="0" distL="114300" distR="114300" simplePos="0" relativeHeight="251651072" behindDoc="0" locked="0" layoutInCell="1" allowOverlap="1" wp14:anchorId="2E81AE9A" wp14:editId="1D7AB86C">
                <wp:simplePos x="0" y="0"/>
                <wp:positionH relativeFrom="column">
                  <wp:posOffset>-17145</wp:posOffset>
                </wp:positionH>
                <wp:positionV relativeFrom="paragraph">
                  <wp:posOffset>1905</wp:posOffset>
                </wp:positionV>
                <wp:extent cx="5372100" cy="0"/>
                <wp:effectExtent l="11430" t="11430" r="7620" b="7620"/>
                <wp:wrapNone/>
                <wp:docPr id="1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8CCE6" id="Line 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TOEwIAACk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" strokeweight=".5pt"/>
            </w:pict>
          </mc:Fallback>
        </mc:AlternateContent>
      </w:r>
    </w:p>
    <w:p w14:paraId="4C67A033" w14:textId="2DFDA2C7" w:rsidR="00D2536C" w:rsidRDefault="00D2536C" w:rsidP="00D2536C">
      <w:pPr>
        <w:pStyle w:val="Eivli"/>
        <w:rPr>
          <w:lang w:val="en-US"/>
        </w:rPr>
      </w:pPr>
      <w:r w:rsidRPr="008E255B">
        <w:rPr>
          <w:lang w:val="en-US"/>
        </w:rPr>
        <w:t xml:space="preserve">The block chain technology began in 2009 when Satoshi Nakamoto wrote a paper on </w:t>
      </w:r>
      <w:proofErr w:type="spellStart"/>
      <w:r w:rsidR="009B1636">
        <w:rPr>
          <w:lang w:val="en-US"/>
        </w:rPr>
        <w:t>BitCoin</w:t>
      </w:r>
      <w:proofErr w:type="spellEnd"/>
      <w:r w:rsidR="009B1636">
        <w:rPr>
          <w:lang w:val="en-US"/>
        </w:rPr>
        <w:t xml:space="preserve">, </w:t>
      </w:r>
      <w:r>
        <w:rPr>
          <w:lang w:val="en-US"/>
        </w:rPr>
        <w:t xml:space="preserve">a system </w:t>
      </w:r>
      <w:r w:rsidR="00403811">
        <w:rPr>
          <w:lang w:val="en-US"/>
        </w:rPr>
        <w:t>for a</w:t>
      </w:r>
      <w:r>
        <w:rPr>
          <w:lang w:val="en-US"/>
        </w:rPr>
        <w:t xml:space="preserve"> decentralized currency. </w:t>
      </w:r>
      <w:proofErr w:type="spellStart"/>
      <w:r>
        <w:rPr>
          <w:lang w:val="en-US"/>
        </w:rPr>
        <w:t>BitCoin</w:t>
      </w:r>
      <w:proofErr w:type="spellEnd"/>
      <w:r>
        <w:rPr>
          <w:lang w:val="en-US"/>
        </w:rPr>
        <w:t xml:space="preserve">-transactions are saved into a decentralized data based called the block chain. Years later, a man named </w:t>
      </w:r>
      <w:proofErr w:type="spellStart"/>
      <w:r>
        <w:rPr>
          <w:lang w:val="en-US"/>
        </w:rPr>
        <w:t>Vitalik</w:t>
      </w:r>
      <w:proofErr w:type="spellEnd"/>
      <w:r>
        <w:rPr>
          <w:lang w:val="en-US"/>
        </w:rPr>
        <w:t xml:space="preserve"> </w:t>
      </w:r>
      <w:proofErr w:type="spellStart"/>
      <w:r>
        <w:rPr>
          <w:lang w:val="en-US"/>
        </w:rPr>
        <w:t>Buterin</w:t>
      </w:r>
      <w:proofErr w:type="spellEnd"/>
      <w:r>
        <w:rPr>
          <w:lang w:val="en-US"/>
        </w:rPr>
        <w:t xml:space="preserve"> invented Ethereum, a decentralized computing platform whose </w:t>
      </w:r>
      <w:r w:rsidR="006C2CE6">
        <w:rPr>
          <w:lang w:val="en-US"/>
        </w:rPr>
        <w:t xml:space="preserve">smart contracts and information </w:t>
      </w:r>
      <w:r>
        <w:rPr>
          <w:lang w:val="en-US"/>
        </w:rPr>
        <w:t>transactions are saved into the block chain.</w:t>
      </w:r>
    </w:p>
    <w:p w14:paraId="3E79AC87" w14:textId="77777777" w:rsidR="00D2536C" w:rsidRPr="006D502A" w:rsidRDefault="00D2536C" w:rsidP="00D2536C">
      <w:pPr>
        <w:pStyle w:val="Eivli"/>
        <w:rPr>
          <w:lang w:val="en-US"/>
        </w:rPr>
      </w:pPr>
      <w:r>
        <w:rPr>
          <w:lang w:val="en-US"/>
        </w:rPr>
        <w:br/>
        <w:t xml:space="preserve">The block chain is a system for saving any valuable information. In </w:t>
      </w:r>
      <w:proofErr w:type="spellStart"/>
      <w:r>
        <w:rPr>
          <w:lang w:val="en-US"/>
        </w:rPr>
        <w:t>BitCoin’s</w:t>
      </w:r>
      <w:proofErr w:type="spellEnd"/>
      <w:r>
        <w:rPr>
          <w:lang w:val="en-US"/>
        </w:rPr>
        <w:t xml:space="preserve"> case, the valuable information is wealth and currency. Classic cars are valuable. Classic car sales can cost hundreds of thousands, even millions of euros. In this thesis a business </w:t>
      </w:r>
      <w:r w:rsidRPr="006D502A">
        <w:rPr>
          <w:lang w:val="en-US"/>
        </w:rPr>
        <w:t xml:space="preserve">model was designed, and a decentralized application was created. The goal of the project was to show in a concrete way how smart contracts could be used in the future. This thesis was made for the </w:t>
      </w:r>
      <w:proofErr w:type="spellStart"/>
      <w:r w:rsidRPr="006D502A">
        <w:rPr>
          <w:lang w:val="en-US"/>
        </w:rPr>
        <w:t>Hilla</w:t>
      </w:r>
      <w:proofErr w:type="spellEnd"/>
      <w:r w:rsidRPr="006D502A">
        <w:rPr>
          <w:lang w:val="en-US"/>
        </w:rPr>
        <w:t>-program – a Finnish research project for studying future technologies.</w:t>
      </w:r>
    </w:p>
    <w:p w14:paraId="5CDC9560" w14:textId="77777777" w:rsidR="00D2536C" w:rsidRPr="006D502A" w:rsidRDefault="00D2536C" w:rsidP="00D2536C">
      <w:pPr>
        <w:pStyle w:val="Eivli"/>
        <w:rPr>
          <w:lang w:val="en-US"/>
        </w:rPr>
      </w:pPr>
    </w:p>
    <w:p w14:paraId="155B7804" w14:textId="788DD0AB" w:rsidR="00D2536C" w:rsidRPr="006D502A" w:rsidRDefault="00D2536C" w:rsidP="00D2536C">
      <w:pPr>
        <w:pStyle w:val="Eivli"/>
        <w:rPr>
          <w:lang w:val="en-US"/>
        </w:rPr>
      </w:pPr>
      <w:r w:rsidRPr="006D502A">
        <w:rPr>
          <w:lang w:val="en-US"/>
        </w:rPr>
        <w:t>The first part of the application was to create a smart contract for the Ethereum-platform for tracking the life cycle of a classic car. The second part was to create an interface to allow</w:t>
      </w:r>
      <w:r w:rsidR="009D3877">
        <w:rPr>
          <w:lang w:val="en-US"/>
        </w:rPr>
        <w:t>s</w:t>
      </w:r>
      <w:r w:rsidRPr="006D502A">
        <w:rPr>
          <w:lang w:val="en-US"/>
        </w:rPr>
        <w:t xml:space="preserve"> users to interact with the smart contract. The smart contract was written with the Solidity-language and the interface was created with the Meteor-framework. </w:t>
      </w:r>
    </w:p>
    <w:p w14:paraId="7117F9C2" w14:textId="77777777" w:rsidR="00D2536C" w:rsidRPr="006D502A" w:rsidRDefault="00D2536C" w:rsidP="00D2536C">
      <w:pPr>
        <w:pStyle w:val="Eivli"/>
        <w:rPr>
          <w:lang w:val="en-US"/>
        </w:rPr>
      </w:pPr>
    </w:p>
    <w:p w14:paraId="3FD56C2E" w14:textId="6AAA567C" w:rsidR="00D2536C" w:rsidRPr="006D502A" w:rsidRDefault="00D2536C" w:rsidP="00D2536C">
      <w:pPr>
        <w:pStyle w:val="Eivli"/>
        <w:rPr>
          <w:lang w:val="en-US"/>
        </w:rPr>
      </w:pPr>
      <w:r w:rsidRPr="006D502A">
        <w:rPr>
          <w:lang w:val="en-US"/>
        </w:rPr>
        <w:t xml:space="preserve">Most of the planned use-cases were successfully implemented. The greatest obstacle in the project </w:t>
      </w:r>
      <w:r w:rsidR="003A5D70" w:rsidRPr="006D502A">
        <w:rPr>
          <w:lang w:val="en-US"/>
        </w:rPr>
        <w:t>was</w:t>
      </w:r>
      <w:r w:rsidRPr="006D502A">
        <w:rPr>
          <w:lang w:val="en-US"/>
        </w:rPr>
        <w:t xml:space="preserve"> the lacking features of the Solidity-language. The limitations will slow down </w:t>
      </w:r>
      <w:r w:rsidR="003A5D70" w:rsidRPr="006D502A">
        <w:rPr>
          <w:lang w:val="en-US"/>
        </w:rPr>
        <w:t>developers</w:t>
      </w:r>
      <w:r w:rsidRPr="006D502A">
        <w:rPr>
          <w:lang w:val="en-US"/>
        </w:rPr>
        <w:t xml:space="preserve"> and restrict innovations that could be developed </w:t>
      </w:r>
      <w:r w:rsidR="003A5D70" w:rsidRPr="006D502A">
        <w:rPr>
          <w:lang w:val="en-US"/>
        </w:rPr>
        <w:t xml:space="preserve">with </w:t>
      </w:r>
      <w:r w:rsidRPr="006D502A">
        <w:rPr>
          <w:lang w:val="en-US"/>
        </w:rPr>
        <w:t>smart contracts. Solidity-language is, however, easy to learn. Meteor is a very useful and easy</w:t>
      </w:r>
      <w:r w:rsidR="006F65E4">
        <w:rPr>
          <w:lang w:val="en-US"/>
        </w:rPr>
        <w:t>-</w:t>
      </w:r>
      <w:r w:rsidRPr="006D502A">
        <w:rPr>
          <w:lang w:val="en-US"/>
        </w:rPr>
        <w:t>to</w:t>
      </w:r>
      <w:r w:rsidR="006F65E4">
        <w:rPr>
          <w:lang w:val="en-US"/>
        </w:rPr>
        <w:t>-</w:t>
      </w:r>
      <w:r w:rsidRPr="006D502A">
        <w:rPr>
          <w:lang w:val="en-US"/>
        </w:rPr>
        <w:t>use framework. It can be easily applied to interact with Ethereum -smart contracts.</w:t>
      </w:r>
    </w:p>
    <w:p w14:paraId="79A3FF58" w14:textId="77777777" w:rsidR="00D2536C" w:rsidRPr="006D502A" w:rsidRDefault="00D2536C" w:rsidP="00D2536C">
      <w:pPr>
        <w:pStyle w:val="Eivli"/>
        <w:rPr>
          <w:lang w:val="en-US"/>
        </w:rPr>
      </w:pPr>
    </w:p>
    <w:p w14:paraId="2387BC9F" w14:textId="77777777" w:rsidR="00D2536C" w:rsidRPr="006D502A" w:rsidRDefault="00D2536C" w:rsidP="00D2536C">
      <w:pPr>
        <w:pStyle w:val="Eivli"/>
        <w:rPr>
          <w:sz w:val="22"/>
          <w:szCs w:val="22"/>
          <w:lang w:val="en-US"/>
        </w:rPr>
      </w:pPr>
      <w:r w:rsidRPr="006D502A">
        <w:rPr>
          <w:noProof/>
        </w:rPr>
        <mc:AlternateContent>
          <mc:Choice Requires="wps">
            <w:drawing>
              <wp:anchor distT="0" distB="0" distL="114300" distR="114300" simplePos="0" relativeHeight="251677696" behindDoc="0" locked="0" layoutInCell="1" allowOverlap="1" wp14:anchorId="5E2F58E4" wp14:editId="0801BAA4">
                <wp:simplePos x="0" y="0"/>
                <wp:positionH relativeFrom="column">
                  <wp:posOffset>-17145</wp:posOffset>
                </wp:positionH>
                <wp:positionV relativeFrom="paragraph">
                  <wp:posOffset>33655</wp:posOffset>
                </wp:positionV>
                <wp:extent cx="5372100" cy="0"/>
                <wp:effectExtent l="11430" t="5080" r="7620" b="13970"/>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B9A5F" id="Line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y5+FQIAACo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cs8u&#10;fhUCAAAqBAAADgAAAAAAAAAAAAAAAAAuAgAAZHJzL2Uyb0RvYy54bWxQSwECLQAUAAYACAAAACEA&#10;2/psBtoAAAAGAQAADwAAAAAAAAAAAAAAAABvBAAAZHJzL2Rvd25yZXYueG1sUEsFBgAAAAAEAAQA&#10;8wAAAHYFAAAAAA==&#10;" strokeweight=".5pt"/>
            </w:pict>
          </mc:Fallback>
        </mc:AlternateContent>
      </w:r>
    </w:p>
    <w:p w14:paraId="295BD7BC" w14:textId="77777777" w:rsidR="00D2536C" w:rsidRPr="006D502A" w:rsidRDefault="00D2536C" w:rsidP="00D2536C">
      <w:pPr>
        <w:pStyle w:val="Eivli"/>
        <w:rPr>
          <w:lang w:val="en-US"/>
        </w:rPr>
      </w:pPr>
      <w:r w:rsidRPr="006D502A">
        <w:rPr>
          <w:lang w:val="en-US"/>
        </w:rPr>
        <w:t xml:space="preserve">Keywords: software development, block chain, </w:t>
      </w:r>
      <w:proofErr w:type="spellStart"/>
      <w:r w:rsidRPr="006D502A">
        <w:rPr>
          <w:lang w:val="en-US"/>
        </w:rPr>
        <w:t>BitCoin</w:t>
      </w:r>
      <w:proofErr w:type="spellEnd"/>
      <w:r w:rsidRPr="006D502A">
        <w:rPr>
          <w:lang w:val="en-US"/>
        </w:rPr>
        <w:t>, Ethereum, JavaScript</w:t>
      </w:r>
    </w:p>
    <w:p w14:paraId="43701513" w14:textId="77777777" w:rsidR="00D2536C" w:rsidRPr="006D502A" w:rsidRDefault="00D2536C" w:rsidP="00D2536C">
      <w:pPr>
        <w:pStyle w:val="Eivli"/>
        <w:rPr>
          <w:lang w:val="en-US"/>
        </w:rPr>
      </w:pPr>
    </w:p>
    <w:p w14:paraId="0FD4DBCD" w14:textId="4F291D55" w:rsidR="00D2536C" w:rsidRPr="00923872" w:rsidRDefault="00D2536C" w:rsidP="00923872">
      <w:pPr>
        <w:spacing w:after="0" w:line="240" w:lineRule="auto"/>
        <w:rPr>
          <w:lang w:val="en-US"/>
        </w:rPr>
      </w:pPr>
      <w:r w:rsidRPr="003D49CE">
        <w:rPr>
          <w:lang w:val="en-US"/>
        </w:rPr>
        <w:br w:type="page"/>
      </w:r>
    </w:p>
    <w:p w14:paraId="7400F1A8" w14:textId="77777777" w:rsidR="00D2536C" w:rsidRDefault="00D2536C" w:rsidP="00D2536C">
      <w:pPr>
        <w:pStyle w:val="Otsikko"/>
      </w:pPr>
      <w:r w:rsidRPr="00B6663D">
        <w:lastRenderedPageBreak/>
        <w:t>SISÄLLYS</w:t>
      </w:r>
    </w:p>
    <w:sdt>
      <w:sdtPr>
        <w:rPr>
          <w:rFonts w:ascii="Arial" w:eastAsia="Times New Roman" w:hAnsi="Arial" w:cs="Times New Roman"/>
          <w:color w:val="auto"/>
          <w:sz w:val="24"/>
          <w:szCs w:val="24"/>
          <w:lang w:val="fi-FI" w:eastAsia="fi-FI"/>
        </w:rPr>
        <w:id w:val="732592003"/>
        <w:docPartObj>
          <w:docPartGallery w:val="Table of Contents"/>
          <w:docPartUnique/>
        </w:docPartObj>
      </w:sdtPr>
      <w:sdtEndPr>
        <w:rPr>
          <w:b/>
          <w:bCs/>
          <w:noProof/>
        </w:rPr>
      </w:sdtEndPr>
      <w:sdtContent>
        <w:p w14:paraId="63439DFC" w14:textId="77777777" w:rsidR="00D2536C" w:rsidRPr="002C076E" w:rsidRDefault="00D2536C" w:rsidP="00D2536C">
          <w:pPr>
            <w:pStyle w:val="Sisllysluettelonotsikko"/>
            <w:rPr>
              <w:lang w:val="fi-FI"/>
            </w:rPr>
          </w:pPr>
        </w:p>
        <w:p w14:paraId="3A0D5A48" w14:textId="5A8399DF" w:rsidR="00B33116" w:rsidRDefault="00D2536C">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815104" w:history="1">
            <w:r w:rsidR="00B33116" w:rsidRPr="00D021E2">
              <w:rPr>
                <w:rStyle w:val="Hyperlinkki"/>
                <w:noProof/>
              </w:rPr>
              <w:t>1 JOHDANTO</w:t>
            </w:r>
            <w:r w:rsidR="00B33116">
              <w:rPr>
                <w:noProof/>
                <w:webHidden/>
              </w:rPr>
              <w:tab/>
            </w:r>
            <w:r w:rsidR="00B33116">
              <w:rPr>
                <w:noProof/>
                <w:webHidden/>
              </w:rPr>
              <w:fldChar w:fldCharType="begin"/>
            </w:r>
            <w:r w:rsidR="00B33116">
              <w:rPr>
                <w:noProof/>
                <w:webHidden/>
              </w:rPr>
              <w:instrText xml:space="preserve"> PAGEREF _Toc499815104 \h </w:instrText>
            </w:r>
            <w:r w:rsidR="00B33116">
              <w:rPr>
                <w:noProof/>
                <w:webHidden/>
              </w:rPr>
            </w:r>
            <w:r w:rsidR="00B33116">
              <w:rPr>
                <w:noProof/>
                <w:webHidden/>
              </w:rPr>
              <w:fldChar w:fldCharType="separate"/>
            </w:r>
            <w:r w:rsidR="00A47F23">
              <w:rPr>
                <w:noProof/>
                <w:webHidden/>
              </w:rPr>
              <w:t>6</w:t>
            </w:r>
            <w:r w:rsidR="00B33116">
              <w:rPr>
                <w:noProof/>
                <w:webHidden/>
              </w:rPr>
              <w:fldChar w:fldCharType="end"/>
            </w:r>
          </w:hyperlink>
        </w:p>
        <w:p w14:paraId="2D4D48BC" w14:textId="6EA9E4A5" w:rsidR="00B33116" w:rsidRDefault="00A56911">
          <w:pPr>
            <w:pStyle w:val="Sisluet1"/>
            <w:rPr>
              <w:rFonts w:asciiTheme="minorHAnsi" w:eastAsiaTheme="minorEastAsia" w:hAnsiTheme="minorHAnsi" w:cstheme="minorBidi"/>
              <w:caps w:val="0"/>
              <w:noProof/>
              <w:sz w:val="22"/>
              <w:szCs w:val="22"/>
            </w:rPr>
          </w:pPr>
          <w:hyperlink w:anchor="_Toc499815105" w:history="1">
            <w:r w:rsidR="00B33116" w:rsidRPr="00D021E2">
              <w:rPr>
                <w:rStyle w:val="Hyperlinkki"/>
                <w:noProof/>
              </w:rPr>
              <w:t>2 TEKNIIKKAAN TUTUSTUMINEN</w:t>
            </w:r>
            <w:r w:rsidR="00B33116">
              <w:rPr>
                <w:noProof/>
                <w:webHidden/>
              </w:rPr>
              <w:tab/>
            </w:r>
            <w:r w:rsidR="00B33116">
              <w:rPr>
                <w:noProof/>
                <w:webHidden/>
              </w:rPr>
              <w:fldChar w:fldCharType="begin"/>
            </w:r>
            <w:r w:rsidR="00B33116">
              <w:rPr>
                <w:noProof/>
                <w:webHidden/>
              </w:rPr>
              <w:instrText xml:space="preserve"> PAGEREF _Toc499815105 \h </w:instrText>
            </w:r>
            <w:r w:rsidR="00B33116">
              <w:rPr>
                <w:noProof/>
                <w:webHidden/>
              </w:rPr>
            </w:r>
            <w:r w:rsidR="00B33116">
              <w:rPr>
                <w:noProof/>
                <w:webHidden/>
              </w:rPr>
              <w:fldChar w:fldCharType="separate"/>
            </w:r>
            <w:r w:rsidR="00A47F23">
              <w:rPr>
                <w:noProof/>
                <w:webHidden/>
              </w:rPr>
              <w:t>8</w:t>
            </w:r>
            <w:r w:rsidR="00B33116">
              <w:rPr>
                <w:noProof/>
                <w:webHidden/>
              </w:rPr>
              <w:fldChar w:fldCharType="end"/>
            </w:r>
          </w:hyperlink>
        </w:p>
        <w:p w14:paraId="08EC2034" w14:textId="12EBFBC9" w:rsidR="00B33116" w:rsidRDefault="00A56911">
          <w:pPr>
            <w:pStyle w:val="Sisluet2"/>
            <w:rPr>
              <w:rFonts w:asciiTheme="minorHAnsi" w:eastAsiaTheme="minorEastAsia" w:hAnsiTheme="minorHAnsi" w:cstheme="minorBidi"/>
              <w:sz w:val="22"/>
              <w:szCs w:val="22"/>
            </w:rPr>
          </w:pPr>
          <w:hyperlink w:anchor="_Toc499815106" w:history="1">
            <w:r w:rsidR="00B33116" w:rsidRPr="00D021E2">
              <w:rPr>
                <w:rStyle w:val="Hyperlinkki"/>
              </w:rPr>
              <w:t>2.1 Bitcoin ja lohkoketju</w:t>
            </w:r>
            <w:r w:rsidR="00B33116">
              <w:rPr>
                <w:webHidden/>
              </w:rPr>
              <w:tab/>
            </w:r>
            <w:r w:rsidR="00B33116">
              <w:rPr>
                <w:webHidden/>
              </w:rPr>
              <w:fldChar w:fldCharType="begin"/>
            </w:r>
            <w:r w:rsidR="00B33116">
              <w:rPr>
                <w:webHidden/>
              </w:rPr>
              <w:instrText xml:space="preserve"> PAGEREF _Toc499815106 \h </w:instrText>
            </w:r>
            <w:r w:rsidR="00B33116">
              <w:rPr>
                <w:webHidden/>
              </w:rPr>
            </w:r>
            <w:r w:rsidR="00B33116">
              <w:rPr>
                <w:webHidden/>
              </w:rPr>
              <w:fldChar w:fldCharType="separate"/>
            </w:r>
            <w:r w:rsidR="00A47F23">
              <w:rPr>
                <w:webHidden/>
              </w:rPr>
              <w:t>8</w:t>
            </w:r>
            <w:r w:rsidR="00B33116">
              <w:rPr>
                <w:webHidden/>
              </w:rPr>
              <w:fldChar w:fldCharType="end"/>
            </w:r>
          </w:hyperlink>
        </w:p>
        <w:p w14:paraId="659C1E70" w14:textId="4D53C25A" w:rsidR="00B33116" w:rsidRDefault="00A56911">
          <w:pPr>
            <w:pStyle w:val="Sisluet2"/>
            <w:rPr>
              <w:rFonts w:asciiTheme="minorHAnsi" w:eastAsiaTheme="minorEastAsia" w:hAnsiTheme="minorHAnsi" w:cstheme="minorBidi"/>
              <w:sz w:val="22"/>
              <w:szCs w:val="22"/>
            </w:rPr>
          </w:pPr>
          <w:hyperlink w:anchor="_Toc499815107" w:history="1">
            <w:r w:rsidR="00B33116" w:rsidRPr="00D021E2">
              <w:rPr>
                <w:rStyle w:val="Hyperlinkki"/>
              </w:rPr>
              <w:t>2.2 Hajautetut sovellukset</w:t>
            </w:r>
            <w:r w:rsidR="00B33116">
              <w:rPr>
                <w:webHidden/>
              </w:rPr>
              <w:tab/>
            </w:r>
            <w:r w:rsidR="00B33116">
              <w:rPr>
                <w:webHidden/>
              </w:rPr>
              <w:fldChar w:fldCharType="begin"/>
            </w:r>
            <w:r w:rsidR="00B33116">
              <w:rPr>
                <w:webHidden/>
              </w:rPr>
              <w:instrText xml:space="preserve"> PAGEREF _Toc499815107 \h </w:instrText>
            </w:r>
            <w:r w:rsidR="00B33116">
              <w:rPr>
                <w:webHidden/>
              </w:rPr>
            </w:r>
            <w:r w:rsidR="00B33116">
              <w:rPr>
                <w:webHidden/>
              </w:rPr>
              <w:fldChar w:fldCharType="separate"/>
            </w:r>
            <w:r w:rsidR="00A47F23">
              <w:rPr>
                <w:webHidden/>
              </w:rPr>
              <w:t>9</w:t>
            </w:r>
            <w:r w:rsidR="00B33116">
              <w:rPr>
                <w:webHidden/>
              </w:rPr>
              <w:fldChar w:fldCharType="end"/>
            </w:r>
          </w:hyperlink>
        </w:p>
        <w:p w14:paraId="3148ADB1" w14:textId="6233518E" w:rsidR="00B33116" w:rsidRDefault="00A56911">
          <w:pPr>
            <w:pStyle w:val="Sisluet2"/>
            <w:rPr>
              <w:rFonts w:asciiTheme="minorHAnsi" w:eastAsiaTheme="minorEastAsia" w:hAnsiTheme="minorHAnsi" w:cstheme="minorBidi"/>
              <w:sz w:val="22"/>
              <w:szCs w:val="22"/>
            </w:rPr>
          </w:pPr>
          <w:hyperlink w:anchor="_Toc499815108" w:history="1">
            <w:r w:rsidR="00B33116" w:rsidRPr="00D021E2">
              <w:rPr>
                <w:rStyle w:val="Hyperlinkki"/>
              </w:rPr>
              <w:t>2.3 Ethereum-alusta</w:t>
            </w:r>
            <w:r w:rsidR="00B33116">
              <w:rPr>
                <w:webHidden/>
              </w:rPr>
              <w:tab/>
            </w:r>
            <w:r w:rsidR="00B33116">
              <w:rPr>
                <w:webHidden/>
              </w:rPr>
              <w:fldChar w:fldCharType="begin"/>
            </w:r>
            <w:r w:rsidR="00B33116">
              <w:rPr>
                <w:webHidden/>
              </w:rPr>
              <w:instrText xml:space="preserve"> PAGEREF _Toc499815108 \h </w:instrText>
            </w:r>
            <w:r w:rsidR="00B33116">
              <w:rPr>
                <w:webHidden/>
              </w:rPr>
            </w:r>
            <w:r w:rsidR="00B33116">
              <w:rPr>
                <w:webHidden/>
              </w:rPr>
              <w:fldChar w:fldCharType="separate"/>
            </w:r>
            <w:r w:rsidR="00A47F23">
              <w:rPr>
                <w:webHidden/>
              </w:rPr>
              <w:t>10</w:t>
            </w:r>
            <w:r w:rsidR="00B33116">
              <w:rPr>
                <w:webHidden/>
              </w:rPr>
              <w:fldChar w:fldCharType="end"/>
            </w:r>
          </w:hyperlink>
        </w:p>
        <w:p w14:paraId="4C3C3492" w14:textId="41B6890D" w:rsidR="00B33116" w:rsidRDefault="00A56911">
          <w:pPr>
            <w:pStyle w:val="Sisluet1"/>
            <w:rPr>
              <w:rFonts w:asciiTheme="minorHAnsi" w:eastAsiaTheme="minorEastAsia" w:hAnsiTheme="minorHAnsi" w:cstheme="minorBidi"/>
              <w:caps w:val="0"/>
              <w:noProof/>
              <w:sz w:val="22"/>
              <w:szCs w:val="22"/>
            </w:rPr>
          </w:pPr>
          <w:hyperlink w:anchor="_Toc499815109" w:history="1">
            <w:r w:rsidR="00B33116" w:rsidRPr="00D021E2">
              <w:rPr>
                <w:rStyle w:val="Hyperlinkki"/>
                <w:noProof/>
              </w:rPr>
              <w:t>3 SUUNNITTELU JA KÄYTTÖTAPAUKSET</w:t>
            </w:r>
            <w:r w:rsidR="00B33116">
              <w:rPr>
                <w:noProof/>
                <w:webHidden/>
              </w:rPr>
              <w:tab/>
            </w:r>
            <w:r w:rsidR="00B33116">
              <w:rPr>
                <w:noProof/>
                <w:webHidden/>
              </w:rPr>
              <w:fldChar w:fldCharType="begin"/>
            </w:r>
            <w:r w:rsidR="00B33116">
              <w:rPr>
                <w:noProof/>
                <w:webHidden/>
              </w:rPr>
              <w:instrText xml:space="preserve"> PAGEREF _Toc499815109 \h </w:instrText>
            </w:r>
            <w:r w:rsidR="00B33116">
              <w:rPr>
                <w:noProof/>
                <w:webHidden/>
              </w:rPr>
            </w:r>
            <w:r w:rsidR="00B33116">
              <w:rPr>
                <w:noProof/>
                <w:webHidden/>
              </w:rPr>
              <w:fldChar w:fldCharType="separate"/>
            </w:r>
            <w:r w:rsidR="00A47F23">
              <w:rPr>
                <w:noProof/>
                <w:webHidden/>
              </w:rPr>
              <w:t>12</w:t>
            </w:r>
            <w:r w:rsidR="00B33116">
              <w:rPr>
                <w:noProof/>
                <w:webHidden/>
              </w:rPr>
              <w:fldChar w:fldCharType="end"/>
            </w:r>
          </w:hyperlink>
        </w:p>
        <w:p w14:paraId="3CB993A4" w14:textId="0C1D2B92" w:rsidR="00B33116" w:rsidRDefault="00A56911">
          <w:pPr>
            <w:pStyle w:val="Sisluet2"/>
            <w:rPr>
              <w:rFonts w:asciiTheme="minorHAnsi" w:eastAsiaTheme="minorEastAsia" w:hAnsiTheme="minorHAnsi" w:cstheme="minorBidi"/>
              <w:sz w:val="22"/>
              <w:szCs w:val="22"/>
            </w:rPr>
          </w:pPr>
          <w:hyperlink w:anchor="_Toc499815110" w:history="1">
            <w:r w:rsidR="00B33116" w:rsidRPr="00D021E2">
              <w:rPr>
                <w:rStyle w:val="Hyperlinkki"/>
              </w:rPr>
              <w:t>3.1 Kuvaus käyttötapauksista</w:t>
            </w:r>
            <w:r w:rsidR="00B33116">
              <w:rPr>
                <w:webHidden/>
              </w:rPr>
              <w:tab/>
            </w:r>
            <w:r w:rsidR="00B33116">
              <w:rPr>
                <w:webHidden/>
              </w:rPr>
              <w:fldChar w:fldCharType="begin"/>
            </w:r>
            <w:r w:rsidR="00B33116">
              <w:rPr>
                <w:webHidden/>
              </w:rPr>
              <w:instrText xml:space="preserve"> PAGEREF _Toc499815110 \h </w:instrText>
            </w:r>
            <w:r w:rsidR="00B33116">
              <w:rPr>
                <w:webHidden/>
              </w:rPr>
            </w:r>
            <w:r w:rsidR="00B33116">
              <w:rPr>
                <w:webHidden/>
              </w:rPr>
              <w:fldChar w:fldCharType="separate"/>
            </w:r>
            <w:r w:rsidR="00A47F23">
              <w:rPr>
                <w:webHidden/>
              </w:rPr>
              <w:t>12</w:t>
            </w:r>
            <w:r w:rsidR="00B33116">
              <w:rPr>
                <w:webHidden/>
              </w:rPr>
              <w:fldChar w:fldCharType="end"/>
            </w:r>
          </w:hyperlink>
        </w:p>
        <w:p w14:paraId="3661C2CF" w14:textId="32D7A597" w:rsidR="00B33116" w:rsidRDefault="00A56911">
          <w:pPr>
            <w:pStyle w:val="Sisluet2"/>
            <w:rPr>
              <w:rFonts w:asciiTheme="minorHAnsi" w:eastAsiaTheme="minorEastAsia" w:hAnsiTheme="minorHAnsi" w:cstheme="minorBidi"/>
              <w:sz w:val="22"/>
              <w:szCs w:val="22"/>
            </w:rPr>
          </w:pPr>
          <w:hyperlink w:anchor="_Toc499815111" w:history="1">
            <w:r w:rsidR="00B33116" w:rsidRPr="00D021E2">
              <w:rPr>
                <w:rStyle w:val="Hyperlinkki"/>
              </w:rPr>
              <w:t>3.2 Älykkään sopimuksen hyöty sovelluksessa</w:t>
            </w:r>
            <w:r w:rsidR="00B33116">
              <w:rPr>
                <w:webHidden/>
              </w:rPr>
              <w:tab/>
            </w:r>
            <w:r w:rsidR="00B33116">
              <w:rPr>
                <w:webHidden/>
              </w:rPr>
              <w:fldChar w:fldCharType="begin"/>
            </w:r>
            <w:r w:rsidR="00B33116">
              <w:rPr>
                <w:webHidden/>
              </w:rPr>
              <w:instrText xml:space="preserve"> PAGEREF _Toc499815111 \h </w:instrText>
            </w:r>
            <w:r w:rsidR="00B33116">
              <w:rPr>
                <w:webHidden/>
              </w:rPr>
            </w:r>
            <w:r w:rsidR="00B33116">
              <w:rPr>
                <w:webHidden/>
              </w:rPr>
              <w:fldChar w:fldCharType="separate"/>
            </w:r>
            <w:r w:rsidR="00A47F23">
              <w:rPr>
                <w:webHidden/>
              </w:rPr>
              <w:t>13</w:t>
            </w:r>
            <w:r w:rsidR="00B33116">
              <w:rPr>
                <w:webHidden/>
              </w:rPr>
              <w:fldChar w:fldCharType="end"/>
            </w:r>
          </w:hyperlink>
        </w:p>
        <w:p w14:paraId="5F7B5CEF" w14:textId="7D392AF5" w:rsidR="00B33116" w:rsidRDefault="00A56911">
          <w:pPr>
            <w:pStyle w:val="Sisluet1"/>
            <w:rPr>
              <w:rFonts w:asciiTheme="minorHAnsi" w:eastAsiaTheme="minorEastAsia" w:hAnsiTheme="minorHAnsi" w:cstheme="minorBidi"/>
              <w:caps w:val="0"/>
              <w:noProof/>
              <w:sz w:val="22"/>
              <w:szCs w:val="22"/>
            </w:rPr>
          </w:pPr>
          <w:hyperlink w:anchor="_Toc499815112" w:history="1">
            <w:r w:rsidR="00B33116" w:rsidRPr="00D021E2">
              <w:rPr>
                <w:rStyle w:val="Hyperlinkki"/>
                <w:noProof/>
              </w:rPr>
              <w:t>4 TYÖHÖN LIITTYVÄ OHJELMISTO</w:t>
            </w:r>
            <w:r w:rsidR="00B33116">
              <w:rPr>
                <w:noProof/>
                <w:webHidden/>
              </w:rPr>
              <w:tab/>
            </w:r>
            <w:r w:rsidR="00B33116">
              <w:rPr>
                <w:noProof/>
                <w:webHidden/>
              </w:rPr>
              <w:fldChar w:fldCharType="begin"/>
            </w:r>
            <w:r w:rsidR="00B33116">
              <w:rPr>
                <w:noProof/>
                <w:webHidden/>
              </w:rPr>
              <w:instrText xml:space="preserve"> PAGEREF _Toc499815112 \h </w:instrText>
            </w:r>
            <w:r w:rsidR="00B33116">
              <w:rPr>
                <w:noProof/>
                <w:webHidden/>
              </w:rPr>
            </w:r>
            <w:r w:rsidR="00B33116">
              <w:rPr>
                <w:noProof/>
                <w:webHidden/>
              </w:rPr>
              <w:fldChar w:fldCharType="separate"/>
            </w:r>
            <w:r w:rsidR="00A47F23">
              <w:rPr>
                <w:noProof/>
                <w:webHidden/>
              </w:rPr>
              <w:t>14</w:t>
            </w:r>
            <w:r w:rsidR="00B33116">
              <w:rPr>
                <w:noProof/>
                <w:webHidden/>
              </w:rPr>
              <w:fldChar w:fldCharType="end"/>
            </w:r>
          </w:hyperlink>
        </w:p>
        <w:p w14:paraId="1AA91F95" w14:textId="0FB4DFEC" w:rsidR="00B33116" w:rsidRDefault="00A56911">
          <w:pPr>
            <w:pStyle w:val="Sisluet2"/>
            <w:rPr>
              <w:rFonts w:asciiTheme="minorHAnsi" w:eastAsiaTheme="minorEastAsia" w:hAnsiTheme="minorHAnsi" w:cstheme="minorBidi"/>
              <w:sz w:val="22"/>
              <w:szCs w:val="22"/>
            </w:rPr>
          </w:pPr>
          <w:hyperlink w:anchor="_Toc499815113" w:history="1">
            <w:r w:rsidR="00B33116" w:rsidRPr="00D021E2">
              <w:rPr>
                <w:rStyle w:val="Hyperlinkki"/>
              </w:rPr>
              <w:t>4.1 Solidity-kääntäjä</w:t>
            </w:r>
            <w:r w:rsidR="00B33116">
              <w:rPr>
                <w:webHidden/>
              </w:rPr>
              <w:tab/>
            </w:r>
            <w:r w:rsidR="00B33116">
              <w:rPr>
                <w:webHidden/>
              </w:rPr>
              <w:fldChar w:fldCharType="begin"/>
            </w:r>
            <w:r w:rsidR="00B33116">
              <w:rPr>
                <w:webHidden/>
              </w:rPr>
              <w:instrText xml:space="preserve"> PAGEREF _Toc499815113 \h </w:instrText>
            </w:r>
            <w:r w:rsidR="00B33116">
              <w:rPr>
                <w:webHidden/>
              </w:rPr>
            </w:r>
            <w:r w:rsidR="00B33116">
              <w:rPr>
                <w:webHidden/>
              </w:rPr>
              <w:fldChar w:fldCharType="separate"/>
            </w:r>
            <w:r w:rsidR="00A47F23">
              <w:rPr>
                <w:webHidden/>
              </w:rPr>
              <w:t>14</w:t>
            </w:r>
            <w:r w:rsidR="00B33116">
              <w:rPr>
                <w:webHidden/>
              </w:rPr>
              <w:fldChar w:fldCharType="end"/>
            </w:r>
          </w:hyperlink>
        </w:p>
        <w:p w14:paraId="652D5A0A" w14:textId="2EE27A11" w:rsidR="00B33116" w:rsidRDefault="00A56911">
          <w:pPr>
            <w:pStyle w:val="Sisluet2"/>
            <w:rPr>
              <w:rFonts w:asciiTheme="minorHAnsi" w:eastAsiaTheme="minorEastAsia" w:hAnsiTheme="minorHAnsi" w:cstheme="minorBidi"/>
              <w:sz w:val="22"/>
              <w:szCs w:val="22"/>
            </w:rPr>
          </w:pPr>
          <w:hyperlink w:anchor="_Toc499815114" w:history="1">
            <w:r w:rsidR="00B33116" w:rsidRPr="00D021E2">
              <w:rPr>
                <w:rStyle w:val="Hyperlinkki"/>
              </w:rPr>
              <w:t>4.2 Web3-kirjasto</w:t>
            </w:r>
            <w:r w:rsidR="00B33116">
              <w:rPr>
                <w:webHidden/>
              </w:rPr>
              <w:tab/>
            </w:r>
            <w:r w:rsidR="00B33116">
              <w:rPr>
                <w:webHidden/>
              </w:rPr>
              <w:fldChar w:fldCharType="begin"/>
            </w:r>
            <w:r w:rsidR="00B33116">
              <w:rPr>
                <w:webHidden/>
              </w:rPr>
              <w:instrText xml:space="preserve"> PAGEREF _Toc499815114 \h </w:instrText>
            </w:r>
            <w:r w:rsidR="00B33116">
              <w:rPr>
                <w:webHidden/>
              </w:rPr>
            </w:r>
            <w:r w:rsidR="00B33116">
              <w:rPr>
                <w:webHidden/>
              </w:rPr>
              <w:fldChar w:fldCharType="separate"/>
            </w:r>
            <w:r w:rsidR="00A47F23">
              <w:rPr>
                <w:webHidden/>
              </w:rPr>
              <w:t>14</w:t>
            </w:r>
            <w:r w:rsidR="00B33116">
              <w:rPr>
                <w:webHidden/>
              </w:rPr>
              <w:fldChar w:fldCharType="end"/>
            </w:r>
          </w:hyperlink>
        </w:p>
        <w:p w14:paraId="17E41358" w14:textId="27AD7ADF" w:rsidR="00B33116" w:rsidRDefault="00A56911">
          <w:pPr>
            <w:pStyle w:val="Sisluet2"/>
            <w:rPr>
              <w:rFonts w:asciiTheme="minorHAnsi" w:eastAsiaTheme="minorEastAsia" w:hAnsiTheme="minorHAnsi" w:cstheme="minorBidi"/>
              <w:sz w:val="22"/>
              <w:szCs w:val="22"/>
            </w:rPr>
          </w:pPr>
          <w:hyperlink w:anchor="_Toc499815115" w:history="1">
            <w:r w:rsidR="00B33116" w:rsidRPr="00D021E2">
              <w:rPr>
                <w:rStyle w:val="Hyperlinkki"/>
              </w:rPr>
              <w:t>4.3 Browser Solidity</w:t>
            </w:r>
            <w:r w:rsidR="00B33116">
              <w:rPr>
                <w:webHidden/>
              </w:rPr>
              <w:tab/>
            </w:r>
            <w:r w:rsidR="00B33116">
              <w:rPr>
                <w:webHidden/>
              </w:rPr>
              <w:fldChar w:fldCharType="begin"/>
            </w:r>
            <w:r w:rsidR="00B33116">
              <w:rPr>
                <w:webHidden/>
              </w:rPr>
              <w:instrText xml:space="preserve"> PAGEREF _Toc499815115 \h </w:instrText>
            </w:r>
            <w:r w:rsidR="00B33116">
              <w:rPr>
                <w:webHidden/>
              </w:rPr>
            </w:r>
            <w:r w:rsidR="00B33116">
              <w:rPr>
                <w:webHidden/>
              </w:rPr>
              <w:fldChar w:fldCharType="separate"/>
            </w:r>
            <w:r w:rsidR="00A47F23">
              <w:rPr>
                <w:webHidden/>
              </w:rPr>
              <w:t>14</w:t>
            </w:r>
            <w:r w:rsidR="00B33116">
              <w:rPr>
                <w:webHidden/>
              </w:rPr>
              <w:fldChar w:fldCharType="end"/>
            </w:r>
          </w:hyperlink>
        </w:p>
        <w:p w14:paraId="23C6C50D" w14:textId="2523154A" w:rsidR="00B33116" w:rsidRDefault="00A56911">
          <w:pPr>
            <w:pStyle w:val="Sisluet2"/>
            <w:rPr>
              <w:rFonts w:asciiTheme="minorHAnsi" w:eastAsiaTheme="minorEastAsia" w:hAnsiTheme="minorHAnsi" w:cstheme="minorBidi"/>
              <w:sz w:val="22"/>
              <w:szCs w:val="22"/>
            </w:rPr>
          </w:pPr>
          <w:hyperlink w:anchor="_Toc499815116" w:history="1">
            <w:r w:rsidR="00B33116" w:rsidRPr="00D021E2">
              <w:rPr>
                <w:rStyle w:val="Hyperlinkki"/>
              </w:rPr>
              <w:t>4.4 TestRPC</w:t>
            </w:r>
            <w:r w:rsidR="00B33116">
              <w:rPr>
                <w:webHidden/>
              </w:rPr>
              <w:tab/>
            </w:r>
            <w:r w:rsidR="00B33116">
              <w:rPr>
                <w:webHidden/>
              </w:rPr>
              <w:fldChar w:fldCharType="begin"/>
            </w:r>
            <w:r w:rsidR="00B33116">
              <w:rPr>
                <w:webHidden/>
              </w:rPr>
              <w:instrText xml:space="preserve"> PAGEREF _Toc499815116 \h </w:instrText>
            </w:r>
            <w:r w:rsidR="00B33116">
              <w:rPr>
                <w:webHidden/>
              </w:rPr>
            </w:r>
            <w:r w:rsidR="00B33116">
              <w:rPr>
                <w:webHidden/>
              </w:rPr>
              <w:fldChar w:fldCharType="separate"/>
            </w:r>
            <w:r w:rsidR="00A47F23">
              <w:rPr>
                <w:webHidden/>
              </w:rPr>
              <w:t>14</w:t>
            </w:r>
            <w:r w:rsidR="00B33116">
              <w:rPr>
                <w:webHidden/>
              </w:rPr>
              <w:fldChar w:fldCharType="end"/>
            </w:r>
          </w:hyperlink>
        </w:p>
        <w:p w14:paraId="1B825266" w14:textId="49D22951" w:rsidR="00B33116" w:rsidRDefault="00A56911">
          <w:pPr>
            <w:pStyle w:val="Sisluet2"/>
            <w:rPr>
              <w:rFonts w:asciiTheme="minorHAnsi" w:eastAsiaTheme="minorEastAsia" w:hAnsiTheme="minorHAnsi" w:cstheme="minorBidi"/>
              <w:sz w:val="22"/>
              <w:szCs w:val="22"/>
            </w:rPr>
          </w:pPr>
          <w:hyperlink w:anchor="_Toc499815117" w:history="1">
            <w:r w:rsidR="00B33116" w:rsidRPr="00D021E2">
              <w:rPr>
                <w:rStyle w:val="Hyperlinkki"/>
              </w:rPr>
              <w:t>4.5 Truffle-sovelluskehys</w:t>
            </w:r>
            <w:r w:rsidR="00B33116">
              <w:rPr>
                <w:webHidden/>
              </w:rPr>
              <w:tab/>
            </w:r>
            <w:r w:rsidR="00B33116">
              <w:rPr>
                <w:webHidden/>
              </w:rPr>
              <w:fldChar w:fldCharType="begin"/>
            </w:r>
            <w:r w:rsidR="00B33116">
              <w:rPr>
                <w:webHidden/>
              </w:rPr>
              <w:instrText xml:space="preserve"> PAGEREF _Toc499815117 \h </w:instrText>
            </w:r>
            <w:r w:rsidR="00B33116">
              <w:rPr>
                <w:webHidden/>
              </w:rPr>
            </w:r>
            <w:r w:rsidR="00B33116">
              <w:rPr>
                <w:webHidden/>
              </w:rPr>
              <w:fldChar w:fldCharType="separate"/>
            </w:r>
            <w:r w:rsidR="00A47F23">
              <w:rPr>
                <w:webHidden/>
              </w:rPr>
              <w:t>15</w:t>
            </w:r>
            <w:r w:rsidR="00B33116">
              <w:rPr>
                <w:webHidden/>
              </w:rPr>
              <w:fldChar w:fldCharType="end"/>
            </w:r>
          </w:hyperlink>
        </w:p>
        <w:p w14:paraId="719FE240" w14:textId="72BF7D3A" w:rsidR="00B33116" w:rsidRDefault="00A56911">
          <w:pPr>
            <w:pStyle w:val="Sisluet2"/>
            <w:rPr>
              <w:rFonts w:asciiTheme="minorHAnsi" w:eastAsiaTheme="minorEastAsia" w:hAnsiTheme="minorHAnsi" w:cstheme="minorBidi"/>
              <w:sz w:val="22"/>
              <w:szCs w:val="22"/>
            </w:rPr>
          </w:pPr>
          <w:hyperlink w:anchor="_Toc499815118" w:history="1">
            <w:r w:rsidR="00B33116" w:rsidRPr="00D021E2">
              <w:rPr>
                <w:rStyle w:val="Hyperlinkki"/>
              </w:rPr>
              <w:t>4.6 Meteor</w:t>
            </w:r>
            <w:r w:rsidR="00B33116">
              <w:rPr>
                <w:webHidden/>
              </w:rPr>
              <w:tab/>
            </w:r>
            <w:r w:rsidR="00B33116">
              <w:rPr>
                <w:webHidden/>
              </w:rPr>
              <w:fldChar w:fldCharType="begin"/>
            </w:r>
            <w:r w:rsidR="00B33116">
              <w:rPr>
                <w:webHidden/>
              </w:rPr>
              <w:instrText xml:space="preserve"> PAGEREF _Toc499815118 \h </w:instrText>
            </w:r>
            <w:r w:rsidR="00B33116">
              <w:rPr>
                <w:webHidden/>
              </w:rPr>
            </w:r>
            <w:r w:rsidR="00B33116">
              <w:rPr>
                <w:webHidden/>
              </w:rPr>
              <w:fldChar w:fldCharType="separate"/>
            </w:r>
            <w:r w:rsidR="00A47F23">
              <w:rPr>
                <w:webHidden/>
              </w:rPr>
              <w:t>15</w:t>
            </w:r>
            <w:r w:rsidR="00B33116">
              <w:rPr>
                <w:webHidden/>
              </w:rPr>
              <w:fldChar w:fldCharType="end"/>
            </w:r>
          </w:hyperlink>
        </w:p>
        <w:p w14:paraId="1DB7B13B" w14:textId="48CEAF5F" w:rsidR="00B33116" w:rsidRDefault="00A56911">
          <w:pPr>
            <w:pStyle w:val="Sisluet2"/>
            <w:rPr>
              <w:rFonts w:asciiTheme="minorHAnsi" w:eastAsiaTheme="minorEastAsia" w:hAnsiTheme="minorHAnsi" w:cstheme="minorBidi"/>
              <w:sz w:val="22"/>
              <w:szCs w:val="22"/>
            </w:rPr>
          </w:pPr>
          <w:hyperlink w:anchor="_Toc499815119" w:history="1">
            <w:r w:rsidR="00B33116" w:rsidRPr="00D021E2">
              <w:rPr>
                <w:rStyle w:val="Hyperlinkki"/>
              </w:rPr>
              <w:t>4.7 GoEthereum (geth)</w:t>
            </w:r>
            <w:r w:rsidR="00B33116">
              <w:rPr>
                <w:webHidden/>
              </w:rPr>
              <w:tab/>
            </w:r>
            <w:r w:rsidR="00B33116">
              <w:rPr>
                <w:webHidden/>
              </w:rPr>
              <w:fldChar w:fldCharType="begin"/>
            </w:r>
            <w:r w:rsidR="00B33116">
              <w:rPr>
                <w:webHidden/>
              </w:rPr>
              <w:instrText xml:space="preserve"> PAGEREF _Toc499815119 \h </w:instrText>
            </w:r>
            <w:r w:rsidR="00B33116">
              <w:rPr>
                <w:webHidden/>
              </w:rPr>
            </w:r>
            <w:r w:rsidR="00B33116">
              <w:rPr>
                <w:webHidden/>
              </w:rPr>
              <w:fldChar w:fldCharType="separate"/>
            </w:r>
            <w:r w:rsidR="00A47F23">
              <w:rPr>
                <w:webHidden/>
              </w:rPr>
              <w:t>15</w:t>
            </w:r>
            <w:r w:rsidR="00B33116">
              <w:rPr>
                <w:webHidden/>
              </w:rPr>
              <w:fldChar w:fldCharType="end"/>
            </w:r>
          </w:hyperlink>
        </w:p>
        <w:p w14:paraId="2B16E134" w14:textId="6D8D8481" w:rsidR="00B33116" w:rsidRDefault="00A56911">
          <w:pPr>
            <w:pStyle w:val="Sisluet2"/>
            <w:rPr>
              <w:rFonts w:asciiTheme="minorHAnsi" w:eastAsiaTheme="minorEastAsia" w:hAnsiTheme="minorHAnsi" w:cstheme="minorBidi"/>
              <w:sz w:val="22"/>
              <w:szCs w:val="22"/>
            </w:rPr>
          </w:pPr>
          <w:hyperlink w:anchor="_Toc499815120" w:history="1">
            <w:r w:rsidR="00B33116" w:rsidRPr="00D021E2">
              <w:rPr>
                <w:rStyle w:val="Hyperlinkki"/>
              </w:rPr>
              <w:t>4.8 Ethereum Wallet</w:t>
            </w:r>
            <w:r w:rsidR="00B33116">
              <w:rPr>
                <w:webHidden/>
              </w:rPr>
              <w:tab/>
            </w:r>
            <w:r w:rsidR="00B33116">
              <w:rPr>
                <w:webHidden/>
              </w:rPr>
              <w:fldChar w:fldCharType="begin"/>
            </w:r>
            <w:r w:rsidR="00B33116">
              <w:rPr>
                <w:webHidden/>
              </w:rPr>
              <w:instrText xml:space="preserve"> PAGEREF _Toc499815120 \h </w:instrText>
            </w:r>
            <w:r w:rsidR="00B33116">
              <w:rPr>
                <w:webHidden/>
              </w:rPr>
            </w:r>
            <w:r w:rsidR="00B33116">
              <w:rPr>
                <w:webHidden/>
              </w:rPr>
              <w:fldChar w:fldCharType="separate"/>
            </w:r>
            <w:r w:rsidR="00A47F23">
              <w:rPr>
                <w:webHidden/>
              </w:rPr>
              <w:t>15</w:t>
            </w:r>
            <w:r w:rsidR="00B33116">
              <w:rPr>
                <w:webHidden/>
              </w:rPr>
              <w:fldChar w:fldCharType="end"/>
            </w:r>
          </w:hyperlink>
        </w:p>
        <w:p w14:paraId="27CA4748" w14:textId="4339E0C0" w:rsidR="00B33116" w:rsidRDefault="00A56911">
          <w:pPr>
            <w:pStyle w:val="Sisluet1"/>
            <w:rPr>
              <w:rFonts w:asciiTheme="minorHAnsi" w:eastAsiaTheme="minorEastAsia" w:hAnsiTheme="minorHAnsi" w:cstheme="minorBidi"/>
              <w:caps w:val="0"/>
              <w:noProof/>
              <w:sz w:val="22"/>
              <w:szCs w:val="22"/>
            </w:rPr>
          </w:pPr>
          <w:hyperlink w:anchor="_Toc499815121" w:history="1">
            <w:r w:rsidR="00B33116" w:rsidRPr="00D021E2">
              <w:rPr>
                <w:rStyle w:val="Hyperlinkki"/>
                <w:noProof/>
              </w:rPr>
              <w:t>5 TYÖN KULKU</w:t>
            </w:r>
            <w:r w:rsidR="00B33116">
              <w:rPr>
                <w:noProof/>
                <w:webHidden/>
              </w:rPr>
              <w:tab/>
            </w:r>
            <w:r w:rsidR="00B33116">
              <w:rPr>
                <w:noProof/>
                <w:webHidden/>
              </w:rPr>
              <w:fldChar w:fldCharType="begin"/>
            </w:r>
            <w:r w:rsidR="00B33116">
              <w:rPr>
                <w:noProof/>
                <w:webHidden/>
              </w:rPr>
              <w:instrText xml:space="preserve"> PAGEREF _Toc499815121 \h </w:instrText>
            </w:r>
            <w:r w:rsidR="00B33116">
              <w:rPr>
                <w:noProof/>
                <w:webHidden/>
              </w:rPr>
            </w:r>
            <w:r w:rsidR="00B33116">
              <w:rPr>
                <w:noProof/>
                <w:webHidden/>
              </w:rPr>
              <w:fldChar w:fldCharType="separate"/>
            </w:r>
            <w:r w:rsidR="00A47F23">
              <w:rPr>
                <w:noProof/>
                <w:webHidden/>
              </w:rPr>
              <w:t>16</w:t>
            </w:r>
            <w:r w:rsidR="00B33116">
              <w:rPr>
                <w:noProof/>
                <w:webHidden/>
              </w:rPr>
              <w:fldChar w:fldCharType="end"/>
            </w:r>
          </w:hyperlink>
        </w:p>
        <w:p w14:paraId="161D6243" w14:textId="60C6BC67" w:rsidR="00B33116" w:rsidRDefault="00A56911">
          <w:pPr>
            <w:pStyle w:val="Sisluet1"/>
            <w:rPr>
              <w:rFonts w:asciiTheme="minorHAnsi" w:eastAsiaTheme="minorEastAsia" w:hAnsiTheme="minorHAnsi" w:cstheme="minorBidi"/>
              <w:caps w:val="0"/>
              <w:noProof/>
              <w:sz w:val="22"/>
              <w:szCs w:val="22"/>
            </w:rPr>
          </w:pPr>
          <w:hyperlink w:anchor="_Toc499815122" w:history="1">
            <w:r w:rsidR="00B33116" w:rsidRPr="00D021E2">
              <w:rPr>
                <w:rStyle w:val="Hyperlinkki"/>
                <w:noProof/>
              </w:rPr>
              <w:t>6 LOPPUTULOKSET</w:t>
            </w:r>
            <w:r w:rsidR="00B33116">
              <w:rPr>
                <w:noProof/>
                <w:webHidden/>
              </w:rPr>
              <w:tab/>
            </w:r>
            <w:r w:rsidR="00B33116">
              <w:rPr>
                <w:noProof/>
                <w:webHidden/>
              </w:rPr>
              <w:fldChar w:fldCharType="begin"/>
            </w:r>
            <w:r w:rsidR="00B33116">
              <w:rPr>
                <w:noProof/>
                <w:webHidden/>
              </w:rPr>
              <w:instrText xml:space="preserve"> PAGEREF _Toc499815122 \h </w:instrText>
            </w:r>
            <w:r w:rsidR="00B33116">
              <w:rPr>
                <w:noProof/>
                <w:webHidden/>
              </w:rPr>
            </w:r>
            <w:r w:rsidR="00B33116">
              <w:rPr>
                <w:noProof/>
                <w:webHidden/>
              </w:rPr>
              <w:fldChar w:fldCharType="separate"/>
            </w:r>
            <w:r w:rsidR="00A47F23">
              <w:rPr>
                <w:noProof/>
                <w:webHidden/>
              </w:rPr>
              <w:t>20</w:t>
            </w:r>
            <w:r w:rsidR="00B33116">
              <w:rPr>
                <w:noProof/>
                <w:webHidden/>
              </w:rPr>
              <w:fldChar w:fldCharType="end"/>
            </w:r>
          </w:hyperlink>
        </w:p>
        <w:p w14:paraId="004F544C" w14:textId="5CC07D7E" w:rsidR="00B33116" w:rsidRDefault="00A56911">
          <w:pPr>
            <w:pStyle w:val="Sisluet2"/>
            <w:rPr>
              <w:rFonts w:asciiTheme="minorHAnsi" w:eastAsiaTheme="minorEastAsia" w:hAnsiTheme="minorHAnsi" w:cstheme="minorBidi"/>
              <w:sz w:val="22"/>
              <w:szCs w:val="22"/>
            </w:rPr>
          </w:pPr>
          <w:hyperlink w:anchor="_Toc499815123" w:history="1">
            <w:r w:rsidR="00B33116" w:rsidRPr="00D021E2">
              <w:rPr>
                <w:rStyle w:val="Hyperlinkki"/>
              </w:rPr>
              <w:t>6.1 Toteutuneet käyttötapaukset</w:t>
            </w:r>
            <w:r w:rsidR="00B33116">
              <w:rPr>
                <w:webHidden/>
              </w:rPr>
              <w:tab/>
            </w:r>
            <w:r w:rsidR="00B33116">
              <w:rPr>
                <w:webHidden/>
              </w:rPr>
              <w:fldChar w:fldCharType="begin"/>
            </w:r>
            <w:r w:rsidR="00B33116">
              <w:rPr>
                <w:webHidden/>
              </w:rPr>
              <w:instrText xml:space="preserve"> PAGEREF _Toc499815123 \h </w:instrText>
            </w:r>
            <w:r w:rsidR="00B33116">
              <w:rPr>
                <w:webHidden/>
              </w:rPr>
            </w:r>
            <w:r w:rsidR="00B33116">
              <w:rPr>
                <w:webHidden/>
              </w:rPr>
              <w:fldChar w:fldCharType="separate"/>
            </w:r>
            <w:r w:rsidR="00A47F23">
              <w:rPr>
                <w:webHidden/>
              </w:rPr>
              <w:t>20</w:t>
            </w:r>
            <w:r w:rsidR="00B33116">
              <w:rPr>
                <w:webHidden/>
              </w:rPr>
              <w:fldChar w:fldCharType="end"/>
            </w:r>
          </w:hyperlink>
        </w:p>
        <w:p w14:paraId="7E61A4AC" w14:textId="17523518" w:rsidR="00B33116" w:rsidRDefault="00A56911">
          <w:pPr>
            <w:pStyle w:val="Sisluet2"/>
            <w:rPr>
              <w:rFonts w:asciiTheme="minorHAnsi" w:eastAsiaTheme="minorEastAsia" w:hAnsiTheme="minorHAnsi" w:cstheme="minorBidi"/>
              <w:sz w:val="22"/>
              <w:szCs w:val="22"/>
            </w:rPr>
          </w:pPr>
          <w:hyperlink w:anchor="_Toc499815124" w:history="1">
            <w:r w:rsidR="00B33116" w:rsidRPr="00D021E2">
              <w:rPr>
                <w:rStyle w:val="Hyperlinkki"/>
              </w:rPr>
              <w:t>6.2 Toteutumattomia käyttötapauksia</w:t>
            </w:r>
            <w:r w:rsidR="00B33116">
              <w:rPr>
                <w:webHidden/>
              </w:rPr>
              <w:tab/>
            </w:r>
            <w:r w:rsidR="00B33116">
              <w:rPr>
                <w:webHidden/>
              </w:rPr>
              <w:fldChar w:fldCharType="begin"/>
            </w:r>
            <w:r w:rsidR="00B33116">
              <w:rPr>
                <w:webHidden/>
              </w:rPr>
              <w:instrText xml:space="preserve"> PAGEREF _Toc499815124 \h </w:instrText>
            </w:r>
            <w:r w:rsidR="00B33116">
              <w:rPr>
                <w:webHidden/>
              </w:rPr>
            </w:r>
            <w:r w:rsidR="00B33116">
              <w:rPr>
                <w:webHidden/>
              </w:rPr>
              <w:fldChar w:fldCharType="separate"/>
            </w:r>
            <w:r w:rsidR="00A47F23">
              <w:rPr>
                <w:webHidden/>
              </w:rPr>
              <w:t>22</w:t>
            </w:r>
            <w:r w:rsidR="00B33116">
              <w:rPr>
                <w:webHidden/>
              </w:rPr>
              <w:fldChar w:fldCharType="end"/>
            </w:r>
          </w:hyperlink>
        </w:p>
        <w:p w14:paraId="02F75C1E" w14:textId="4677A5C5" w:rsidR="00B33116" w:rsidRDefault="00A56911">
          <w:pPr>
            <w:pStyle w:val="Sisluet1"/>
            <w:rPr>
              <w:rFonts w:asciiTheme="minorHAnsi" w:eastAsiaTheme="minorEastAsia" w:hAnsiTheme="minorHAnsi" w:cstheme="minorBidi"/>
              <w:caps w:val="0"/>
              <w:noProof/>
              <w:sz w:val="22"/>
              <w:szCs w:val="22"/>
            </w:rPr>
          </w:pPr>
          <w:hyperlink w:anchor="_Toc499815125" w:history="1">
            <w:r w:rsidR="00B33116" w:rsidRPr="00D021E2">
              <w:rPr>
                <w:rStyle w:val="Hyperlinkki"/>
                <w:noProof/>
              </w:rPr>
              <w:t>7 ARVIO TEKNIIKASTA</w:t>
            </w:r>
            <w:r w:rsidR="00B33116">
              <w:rPr>
                <w:noProof/>
                <w:webHidden/>
              </w:rPr>
              <w:tab/>
            </w:r>
            <w:r w:rsidR="00B33116">
              <w:rPr>
                <w:noProof/>
                <w:webHidden/>
              </w:rPr>
              <w:fldChar w:fldCharType="begin"/>
            </w:r>
            <w:r w:rsidR="00B33116">
              <w:rPr>
                <w:noProof/>
                <w:webHidden/>
              </w:rPr>
              <w:instrText xml:space="preserve"> PAGEREF _Toc499815125 \h </w:instrText>
            </w:r>
            <w:r w:rsidR="00B33116">
              <w:rPr>
                <w:noProof/>
                <w:webHidden/>
              </w:rPr>
            </w:r>
            <w:r w:rsidR="00B33116">
              <w:rPr>
                <w:noProof/>
                <w:webHidden/>
              </w:rPr>
              <w:fldChar w:fldCharType="separate"/>
            </w:r>
            <w:r w:rsidR="00A47F23">
              <w:rPr>
                <w:noProof/>
                <w:webHidden/>
              </w:rPr>
              <w:t>25</w:t>
            </w:r>
            <w:r w:rsidR="00B33116">
              <w:rPr>
                <w:noProof/>
                <w:webHidden/>
              </w:rPr>
              <w:fldChar w:fldCharType="end"/>
            </w:r>
          </w:hyperlink>
        </w:p>
        <w:p w14:paraId="66958F89" w14:textId="22EBBEB0" w:rsidR="00B33116" w:rsidRDefault="00A56911">
          <w:pPr>
            <w:pStyle w:val="Sisluet1"/>
            <w:rPr>
              <w:rFonts w:asciiTheme="minorHAnsi" w:eastAsiaTheme="minorEastAsia" w:hAnsiTheme="minorHAnsi" w:cstheme="minorBidi"/>
              <w:caps w:val="0"/>
              <w:noProof/>
              <w:sz w:val="22"/>
              <w:szCs w:val="22"/>
            </w:rPr>
          </w:pPr>
          <w:hyperlink w:anchor="_Toc499815126" w:history="1">
            <w:r w:rsidR="00B33116" w:rsidRPr="00D021E2">
              <w:rPr>
                <w:rStyle w:val="Hyperlinkki"/>
                <w:noProof/>
              </w:rPr>
              <w:t>8 LOPPUSANAT</w:t>
            </w:r>
            <w:r w:rsidR="00B33116">
              <w:rPr>
                <w:noProof/>
                <w:webHidden/>
              </w:rPr>
              <w:tab/>
            </w:r>
            <w:r w:rsidR="00B33116">
              <w:rPr>
                <w:noProof/>
                <w:webHidden/>
              </w:rPr>
              <w:fldChar w:fldCharType="begin"/>
            </w:r>
            <w:r w:rsidR="00B33116">
              <w:rPr>
                <w:noProof/>
                <w:webHidden/>
              </w:rPr>
              <w:instrText xml:space="preserve"> PAGEREF _Toc499815126 \h </w:instrText>
            </w:r>
            <w:r w:rsidR="00B33116">
              <w:rPr>
                <w:noProof/>
                <w:webHidden/>
              </w:rPr>
            </w:r>
            <w:r w:rsidR="00B33116">
              <w:rPr>
                <w:noProof/>
                <w:webHidden/>
              </w:rPr>
              <w:fldChar w:fldCharType="separate"/>
            </w:r>
            <w:r w:rsidR="00A47F23">
              <w:rPr>
                <w:noProof/>
                <w:webHidden/>
              </w:rPr>
              <w:t>27</w:t>
            </w:r>
            <w:r w:rsidR="00B33116">
              <w:rPr>
                <w:noProof/>
                <w:webHidden/>
              </w:rPr>
              <w:fldChar w:fldCharType="end"/>
            </w:r>
          </w:hyperlink>
        </w:p>
        <w:p w14:paraId="1A5BFD90" w14:textId="04BEFDB3" w:rsidR="00D2536C" w:rsidRPr="00F0355F" w:rsidRDefault="00D2536C" w:rsidP="00D2536C">
          <w:pPr>
            <w:rPr>
              <w:b/>
              <w:bCs/>
              <w:noProof/>
            </w:rPr>
          </w:pPr>
          <w:r>
            <w:rPr>
              <w:b/>
              <w:bCs/>
              <w:noProof/>
            </w:rPr>
            <w:fldChar w:fldCharType="end"/>
          </w:r>
        </w:p>
      </w:sdtContent>
    </w:sdt>
    <w:p w14:paraId="561B3F8C" w14:textId="77777777" w:rsidR="00D2536C" w:rsidRPr="00B6663D" w:rsidRDefault="00D2536C" w:rsidP="008E28A3">
      <w:pPr>
        <w:pStyle w:val="Otsikko1"/>
        <w:numPr>
          <w:ilvl w:val="0"/>
          <w:numId w:val="23"/>
        </w:numPr>
      </w:pPr>
      <w:bookmarkStart w:id="75" w:name="_Toc499815104"/>
      <w:bookmarkStart w:id="76" w:name="_Toc499815331"/>
      <w:bookmarkStart w:id="77" w:name="_Toc499815378"/>
      <w:r>
        <w:lastRenderedPageBreak/>
        <w:t>JOHDANTO</w:t>
      </w:r>
      <w:bookmarkEnd w:id="75"/>
      <w:bookmarkEnd w:id="76"/>
      <w:bookmarkEnd w:id="77"/>
    </w:p>
    <w:p w14:paraId="6E61CD93" w14:textId="77777777" w:rsidR="00D2536C" w:rsidRDefault="00D2536C" w:rsidP="00D2536C">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Nykymaailmassa valuutta liikkuu pankin tai muun laitoksen kautta. </w:t>
      </w:r>
      <w:proofErr w:type="spellStart"/>
      <w:r>
        <w:t>Nakamoton</w:t>
      </w:r>
      <w:proofErr w:type="spellEnd"/>
      <w:r>
        <w:t xml:space="preserve"> idea oli luoda valuutta, josta ei ole vastuussa kukaan keskitetty taho, jossa maksajan ei tarvitse luottaa pankin tai valuuttapalvelun tietoturvaan ja palveluun. </w:t>
      </w:r>
      <w:proofErr w:type="spellStart"/>
      <w:r>
        <w:t>Nakamoto</w:t>
      </w:r>
      <w:proofErr w:type="spellEnd"/>
      <w:r>
        <w:t xml:space="preserve"> suunnitteli hajautetun järjestelmän rahan lähettämiselle ja maksutapahtumien todentamiselle. </w:t>
      </w:r>
      <w:proofErr w:type="spellStart"/>
      <w:r>
        <w:t>Nakamoton</w:t>
      </w:r>
      <w:proofErr w:type="spellEnd"/>
      <w:r>
        <w:t xml:space="preserve"> suunnitteleman järjestelmän pohjalta toteutettiin </w:t>
      </w:r>
      <w:proofErr w:type="spellStart"/>
      <w:r>
        <w:t>BitCoin</w:t>
      </w:r>
      <w:proofErr w:type="spellEnd"/>
      <w:r>
        <w:t>-kryptovaluutta. (1.)</w:t>
      </w:r>
    </w:p>
    <w:p w14:paraId="391879F0" w14:textId="77777777" w:rsidR="00D2536C" w:rsidRDefault="00D2536C" w:rsidP="00D2536C">
      <w:r>
        <w:t>Bitcoin-maksut tallennetaan hajautettuun tietokantaan, jota kutsutaan lohkoketjuksi. Mikään yksi yritys tai yksi taho ei ole vastuussa Bitcoin-maksuista. Kukin maksutapahtuma lähetetään vertaisverkkoon, jossa se todennetaan. Kuka tahansa voi liittää tietokoneensa Bitcoin-verkkoon todentamaan maksutapahtumia. Maksutapahtumat todennetaan menetelmällä, joka vaatii paljon laskentatehoa. Järjestelmän huijaaminen vaatisi hyökkääjältä enemmän laskentatehoa kuin mitä on kaikilla verkossa olevilla rehellisillä osallisilla. Bitcoin-verkkoon hyökkääjän on ainakin teoriassa mahdollista luoda itselleen rahaa, jota hänellä ei oikeasti ole. Käytännössä hyökkääjällä pitäisi silloin olla käytössään enemmän laskentatehoa kuin koko muulla maailmalla. (1.)</w:t>
      </w:r>
    </w:p>
    <w:p w14:paraId="7B0AB7A3" w14:textId="77777777" w:rsidR="00D2536C" w:rsidRDefault="00D2536C" w:rsidP="00D2536C">
      <w:r>
        <w:t xml:space="preserve">Tekniikka herätti maailmalla mielenkiintoa. </w:t>
      </w:r>
      <w:proofErr w:type="spellStart"/>
      <w:r>
        <w:t>Nakamoto</w:t>
      </w:r>
      <w:proofErr w:type="spellEnd"/>
      <w:r>
        <w:t xml:space="preserve"> pohti hajautettua valuuttaa suunnitellessaan, että olisi suunnitellut hajautetun ohjelmointikielen, mutta päättikin tehdä yksinkertaisemman järjestelmän, sillä ymmärsi tekniikan olevan kokeellinen ja haastava luonteeltaan. Siitä </w:t>
      </w:r>
      <w:proofErr w:type="spellStart"/>
      <w:r>
        <w:t>Vitalik</w:t>
      </w:r>
      <w:proofErr w:type="spellEnd"/>
      <w:r>
        <w:t xml:space="preserve"> </w:t>
      </w:r>
      <w:proofErr w:type="spellStart"/>
      <w:r>
        <w:t>Buterin</w:t>
      </w:r>
      <w:proofErr w:type="spellEnd"/>
      <w:r>
        <w:t xml:space="preserve"> keksi tehdä </w:t>
      </w:r>
      <w:proofErr w:type="spellStart"/>
      <w:r>
        <w:t>Ethereumin</w:t>
      </w:r>
      <w:proofErr w:type="spellEnd"/>
      <w:r>
        <w:t xml:space="preserve">, hajautetun sovellusalustan, jonka tiedonsiirtotapahtumat tallennetaan lohkoketjuun. (2.) </w:t>
      </w:r>
    </w:p>
    <w:p w14:paraId="6533E50B" w14:textId="77777777" w:rsidR="00D2536C" w:rsidRDefault="00D2536C" w:rsidP="00D2536C">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pohditaan liiketoimintamalli ja käyttötapaukset lohkoketjutekniikkaa hyödyntävälle sovellukselle. Ohjelmistotyön ensimmäinen osa oli luoda </w:t>
      </w:r>
      <w:proofErr w:type="spellStart"/>
      <w:r>
        <w:t>Ethereum</w:t>
      </w:r>
      <w:proofErr w:type="spellEnd"/>
      <w:r>
        <w:t>-alustalle älykäs sopimus, jota voitaisiin hyödyntää klassisen auton elinkaaren seurantaan.</w:t>
      </w:r>
    </w:p>
    <w:p w14:paraId="12E6C884" w14:textId="77777777" w:rsidR="00D2536C" w:rsidRDefault="00D2536C" w:rsidP="00D2536C">
      <w:r>
        <w:lastRenderedPageBreak/>
        <w:t>Autoja huollettaessa huoltotietojen tallennus olisi haviteltava ominaisuus sekä tavallisille autoille että klassisille autoille. Tavallisilla autoilla varmennettuja ja arkistoituja huoltotietoja voivat hyödyntää vakuutusyhtiöt, huoltoyhtiöt sekä auton omistajat.</w:t>
      </w:r>
    </w:p>
    <w:p w14:paraId="3AA72A8C" w14:textId="77777777" w:rsidR="00D2536C" w:rsidRDefault="00D2536C" w:rsidP="00D2536C">
      <w:r>
        <w:t>Klassisia autoja on huollettava, sillä ne voivat olla kymmeniä vuosia vanhoja ja niiden osat kuluvat väistämättä. Lohkoketjuun tallennettua tietoa on vaikea muokata jälkeenpäin. Jos klassisen auton huoltotiedot ja käyttötilastot tallennettaisiin lohkoketjuun, auton omistaja voisi vakuuttaa huutokaupoissa ostajan autonsa arvosta.</w:t>
      </w:r>
    </w:p>
    <w:p w14:paraId="3A181859" w14:textId="77777777" w:rsidR="00D2536C" w:rsidRDefault="00D2536C" w:rsidP="00D2536C">
      <w:r>
        <w:t>Klassiset autot liittyvät myös liikennöinnin alaan. Liikennöinnin alalla on paljon tulevaisuuden sovelluksia, joissa voitaisiin hyödyntää lohkoketjutekniikkaa. Koska tämän työn aihe liittyy oleellisesti myös liikennöintiin, tässä työssä tehdyt havainnot ja tulokset pätevät myös liikennöinnin alalla yleisesti.</w:t>
      </w:r>
    </w:p>
    <w:p w14:paraId="496ADFDB" w14:textId="77777777" w:rsidR="00D2536C" w:rsidRDefault="00D2536C" w:rsidP="00D2536C">
      <w:r>
        <w:t>Toinen osa työtä oli luoda käyttöliittymä, jolla lohkoketjuun tehtäviä merkintöjä voi tehdä ja tarkastella. Tässä työssä kuvaillaan työn suunnittelua, toteutusta ja lopputulosta.</w:t>
      </w:r>
    </w:p>
    <w:p w14:paraId="241AA003" w14:textId="77777777" w:rsidR="00D2536C" w:rsidRPr="00B6663D" w:rsidRDefault="00D2536C" w:rsidP="00D2536C">
      <w:r>
        <w:t>Työn tilaaja on Hilla-ohjelma, joka edesauttaa tulevaisuuden tekniikoiden tutkimusta ja kehitystä Suomessa. Työssä oli tavoitteena tehdä sovellus, jonka voi esitellä yhdellä tietokoneella, ja joka näyttää havainnollisesti, mitä älykkäillä sopimuksilla ja lohkoketjuilla voidaan tehdä tulevaisuudessa.</w:t>
      </w:r>
    </w:p>
    <w:p w14:paraId="2C79698F" w14:textId="613AFD73" w:rsidR="00D2536C" w:rsidRDefault="00D2536C" w:rsidP="00D2536C">
      <w:pPr>
        <w:pStyle w:val="Otsikko1"/>
      </w:pPr>
      <w:bookmarkStart w:id="78" w:name="_Toc499815105"/>
      <w:bookmarkStart w:id="79" w:name="_Toc499815332"/>
      <w:bookmarkStart w:id="80" w:name="_Toc499815379"/>
      <w:bookmarkStart w:id="81" w:name="_Toc478972908"/>
      <w:r>
        <w:lastRenderedPageBreak/>
        <w:t>TEKNIIKKAAN TUTUSTUMINEN</w:t>
      </w:r>
      <w:bookmarkEnd w:id="78"/>
      <w:bookmarkEnd w:id="79"/>
      <w:bookmarkEnd w:id="80"/>
    </w:p>
    <w:p w14:paraId="48D35DF4" w14:textId="3BEF4689" w:rsidR="00D2536C" w:rsidRPr="003C2985" w:rsidRDefault="00D2536C" w:rsidP="00D2536C">
      <w:r>
        <w:t xml:space="preserve">Älykkään sopimuksen koodaaminen vaati </w:t>
      </w:r>
      <w:proofErr w:type="spellStart"/>
      <w:r>
        <w:t>Ethereum</w:t>
      </w:r>
      <w:proofErr w:type="spellEnd"/>
      <w:r>
        <w:t xml:space="preserve">-alustan perustoiminnallisuuden ymmärrystä. Koska </w:t>
      </w:r>
      <w:proofErr w:type="spellStart"/>
      <w:r>
        <w:t>Ethereum</w:t>
      </w:r>
      <w:proofErr w:type="spellEnd"/>
      <w:r>
        <w:t xml:space="preserve">-alusta hyödyntää lohkoketjua, paras tapa ymmärtää lohkoketjujen toiminta </w:t>
      </w:r>
      <w:r w:rsidR="00FE6981">
        <w:t>on</w:t>
      </w:r>
      <w:r>
        <w:t xml:space="preserve"> ymmärtää alkuperäisen lohkoketjusovelluksen</w:t>
      </w:r>
      <w:r w:rsidR="003C5599">
        <w:t xml:space="preserve">, </w:t>
      </w:r>
      <w:proofErr w:type="spellStart"/>
      <w:r>
        <w:t>BitCoin</w:t>
      </w:r>
      <w:r w:rsidR="003C5599">
        <w:t>in</w:t>
      </w:r>
      <w:proofErr w:type="spellEnd"/>
      <w:r w:rsidR="003C5599">
        <w:t>,</w:t>
      </w:r>
      <w:r>
        <w:t xml:space="preserve"> perustoiminnallisuus. Työn alussa tutustuttiin </w:t>
      </w:r>
      <w:proofErr w:type="spellStart"/>
      <w:r>
        <w:t>BitCoin</w:t>
      </w:r>
      <w:proofErr w:type="spellEnd"/>
      <w:r>
        <w:t xml:space="preserve">-sovelluksen, lohkoketjutekniikan ja </w:t>
      </w:r>
      <w:proofErr w:type="spellStart"/>
      <w:r>
        <w:t>Ethereum</w:t>
      </w:r>
      <w:proofErr w:type="spellEnd"/>
      <w:r>
        <w:t>-alustan perusteisiin.</w:t>
      </w:r>
    </w:p>
    <w:p w14:paraId="6FC82CA9" w14:textId="77777777" w:rsidR="00D2536C" w:rsidRDefault="00D2536C" w:rsidP="00D2536C">
      <w:pPr>
        <w:pStyle w:val="Otsikko2"/>
      </w:pPr>
      <w:bookmarkStart w:id="82" w:name="_Toc499815106"/>
      <w:bookmarkStart w:id="83" w:name="_Toc499815333"/>
      <w:bookmarkStart w:id="84" w:name="_Toc499815380"/>
      <w:r>
        <w:t>Bitcoin ja lohkoketju</w:t>
      </w:r>
      <w:bookmarkEnd w:id="82"/>
      <w:bookmarkEnd w:id="83"/>
      <w:bookmarkEnd w:id="84"/>
    </w:p>
    <w:p w14:paraId="6D66331F" w14:textId="77777777" w:rsidR="00D2536C" w:rsidRDefault="00D2536C" w:rsidP="00D2536C">
      <w:r>
        <w:t xml:space="preserve">Lohkoketjussa kukin tiedonsiirto tallennetaan lohkoon. Yhdessä lohkossa on monia tiedonsiirtotapahtumia, kuten Bitcoinin tapauksessa rahan siirtotapahtumia. Kullakin lohkolla on viittaus sitä edeltäneeseen lohkoon. Sana </w:t>
      </w:r>
      <w:r w:rsidRPr="002E37B2">
        <w:rPr>
          <w:i/>
        </w:rPr>
        <w:t>lohkoketju</w:t>
      </w:r>
      <w:r>
        <w:t xml:space="preserve"> on kielikuva verkon toimintatavasta. (1.)</w:t>
      </w:r>
    </w:p>
    <w:p w14:paraId="04C4237A" w14:textId="77777777" w:rsidR="00D2536C" w:rsidRDefault="00D2536C" w:rsidP="00D2536C">
      <w:r>
        <w:t>Kun uusi tiedonsiirto tehdään, lohkoketjuverkkoon lähetetään tieto tiedonsiirrosta. Vertaisverkossa tieto leviää solmulta toiselle. Bitcoin-verkossa uudet tiedonsiirtotapahtumat ovat ensin todentamattomien tapahtumien rekisterissä. Louhijasolmujen tehtävänä on luoda uusia lohkoja, joihin tiedonsiirtotapahtumat tallennetaan. Uuden kelvollisen lohkon löytäminen on sattumanvaraista, ja vaatii monia kokeiluja. Uusi tiedonsiirtotapahtuma päätyy lohkoketjuun seuraavasti (1):</w:t>
      </w:r>
    </w:p>
    <w:p w14:paraId="7391B27E" w14:textId="77777777" w:rsidR="00D2536C" w:rsidRDefault="00D2536C" w:rsidP="00D2536C">
      <w:pPr>
        <w:pStyle w:val="Luettelokappale"/>
        <w:numPr>
          <w:ilvl w:val="0"/>
          <w:numId w:val="19"/>
        </w:numPr>
      </w:pPr>
      <w:r>
        <w:t>Uusi tiedonsiirtotapahtuma lähetetään solmulta toiselle. Tiedonsiirron informaatio leviää koko verkon louhijasolmuille.</w:t>
      </w:r>
    </w:p>
    <w:p w14:paraId="37798E4D" w14:textId="77777777" w:rsidR="00D2536C" w:rsidRDefault="00D2536C" w:rsidP="00D2536C">
      <w:pPr>
        <w:pStyle w:val="Luettelokappale"/>
        <w:numPr>
          <w:ilvl w:val="0"/>
          <w:numId w:val="19"/>
        </w:numPr>
      </w:pPr>
      <w:r>
        <w:t>Kukin louhijasolmu kerää uusia tiedonsiirtotapahtumia lohkoon.</w:t>
      </w:r>
    </w:p>
    <w:p w14:paraId="4D54E3A2" w14:textId="77777777" w:rsidR="00D2536C" w:rsidRDefault="00D2536C" w:rsidP="00D2536C">
      <w:pPr>
        <w:pStyle w:val="Luettelokappale"/>
        <w:numPr>
          <w:ilvl w:val="0"/>
          <w:numId w:val="19"/>
        </w:numPr>
      </w:pPr>
      <w:r>
        <w:t xml:space="preserve">Kukin solmu yrittää laskea kelvollisen tiivisteen (engl. </w:t>
      </w:r>
      <w:proofErr w:type="spellStart"/>
      <w:r>
        <w:t>hash</w:t>
      </w:r>
      <w:proofErr w:type="spellEnd"/>
      <w:r>
        <w:t>) lohkollensa.</w:t>
      </w:r>
    </w:p>
    <w:p w14:paraId="4CAD9884" w14:textId="77777777" w:rsidR="00D2536C" w:rsidRDefault="00D2536C" w:rsidP="00D2536C">
      <w:pPr>
        <w:pStyle w:val="Luettelokappale"/>
        <w:numPr>
          <w:ilvl w:val="0"/>
          <w:numId w:val="19"/>
        </w:numPr>
      </w:pPr>
      <w:r>
        <w:t>Kun solmu onnistuu laatimaan kelvollisen lohkon, se lähettää tiedon uudesta lohkosta verkon muille solmuille.</w:t>
      </w:r>
    </w:p>
    <w:p w14:paraId="3AC0D18D" w14:textId="77777777" w:rsidR="00D2536C" w:rsidRDefault="00D2536C" w:rsidP="00D2536C">
      <w:pPr>
        <w:pStyle w:val="Luettelokappale"/>
        <w:numPr>
          <w:ilvl w:val="0"/>
          <w:numId w:val="19"/>
        </w:numPr>
      </w:pPr>
      <w:r>
        <w:t>Solmut tarkistavat, ovatko ilmoitetut maksutapahtumat kelvollisia eli oliko lähettäjällä tarpeeksi varallisuutta lähettää rahoja, joita hän lähetti.</w:t>
      </w:r>
    </w:p>
    <w:p w14:paraId="1233E0A6" w14:textId="77777777" w:rsidR="00D2536C" w:rsidRDefault="00D2536C" w:rsidP="00D2536C">
      <w:pPr>
        <w:pStyle w:val="Luettelokappale"/>
        <w:numPr>
          <w:ilvl w:val="0"/>
          <w:numId w:val="19"/>
        </w:numPr>
      </w:pPr>
      <w:r>
        <w:t>Mikäli solmu toteaa lohkon olevan kelvollinen, se voi hyväksyä lohkon oman lohkoketjunsa uusimmaksi lohkoksi. Solmu voi aloittaa keräämään uusia maksutapahtumia taas seuraavaan lohkoon.</w:t>
      </w:r>
    </w:p>
    <w:p w14:paraId="6B3DEC49" w14:textId="77777777" w:rsidR="00D2536C" w:rsidRDefault="00D2536C" w:rsidP="00D2536C">
      <w:r>
        <w:lastRenderedPageBreak/>
        <w:t>Järjestelmä toimii niin kauan kuin suurin osa verkon solmujen laskentatehosta pysyy rehellisinä. Koska lohkoketjusta on kopio jokaisella verkon tietokoneella ja koska uuden lohkon tekeminen vaatii paljon laskentatehoa, lohkoon päätyneen tiedon muuttaminen jälkeenpäin on lähes mahdotonta. Jokainen louhijasolmu tarkistaa, onko lähettäjällä varaa tehdä rahansiirtoa. (1.)</w:t>
      </w:r>
    </w:p>
    <w:p w14:paraId="419E9E43" w14:textId="77777777" w:rsidR="00D2536C" w:rsidRDefault="00D2536C" w:rsidP="00D2536C">
      <w:r>
        <w:t>Lohkon laskenut solmu saa palkkioksi Bitcoineja uuden lohkon luomisesta. Tähän palkkioon perustuu lohkoketjukonesalien liiketoiminta. Kun louhijasolmu onnistuu luomaan uuden lohkon, palkkioksi saatu kryptovaluutta voidaan myydä ostajalle, joka haluaa vaihtaa tavallista valuuttaa kryptovaluutaksi. (1.)</w:t>
      </w:r>
    </w:p>
    <w:p w14:paraId="7D2A3FFC" w14:textId="77777777" w:rsidR="00D2536C" w:rsidRDefault="00D2536C" w:rsidP="00D2536C">
      <w:r>
        <w:t>Epärehellinen louhijasolmu voisi yrittää huijata muita solmuja lähettämällä uuden lohko verkostoon, vaikka sen maksutapahtumat eivät olisi kelvollisia. Tämän solmun omistaja saisi petoksestaan palkkioksi kryptovaluuttaa. Kun lohko lähetetään verkkoon, kaikki muut solmut huomaavat, etteivät sen maksutapahtumat olekaan kelvollisia. Louhijasolmujen kannattaa siis olla rehellisiä, koska petoksen tekemisen jälkeen heidän varallisuutensa katoaisi välittömästi. (1.)</w:t>
      </w:r>
    </w:p>
    <w:p w14:paraId="58E5A9F8" w14:textId="77777777" w:rsidR="00D2536C" w:rsidRDefault="00D2536C" w:rsidP="00D2536C">
      <w:r>
        <w:t>Samasta lohkoketjusta on kopioita lukemattomilla tietokoneilla. Tämäkin piirre tekee lohkoketjun hakkeroinnista käytännössä hyvin vaikeaa. Jos hyökkääjä haluaisi muunnella ketjussa olevia maksutapahtumia, hänen täytyisi silloin murtautua yhtäaikaisesti kaikkiin tietokoneisiin maailmassa, joissa on kopio lohkoketjusta. (3.)</w:t>
      </w:r>
    </w:p>
    <w:p w14:paraId="7DB68002" w14:textId="77777777" w:rsidR="00D2536C" w:rsidRDefault="00D2536C" w:rsidP="00D2536C">
      <w:pPr>
        <w:pStyle w:val="Otsikko2"/>
      </w:pPr>
      <w:bookmarkStart w:id="85" w:name="_Toc499815107"/>
      <w:bookmarkStart w:id="86" w:name="_Toc499815334"/>
      <w:bookmarkStart w:id="87" w:name="_Toc499815381"/>
      <w:r>
        <w:t>Hajautetut sovellukset</w:t>
      </w:r>
      <w:bookmarkEnd w:id="85"/>
      <w:bookmarkEnd w:id="86"/>
      <w:bookmarkEnd w:id="87"/>
    </w:p>
    <w:p w14:paraId="5D59C2AA" w14:textId="77777777" w:rsidR="00D2536C" w:rsidRDefault="00D2536C" w:rsidP="00D2536C">
      <w:proofErr w:type="spellStart"/>
      <w:r>
        <w:t>Ethereum</w:t>
      </w:r>
      <w:proofErr w:type="spellEnd"/>
      <w:r>
        <w:t xml:space="preserve"> ja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sovelluksilla ole ketään yhtä auktoriteettia, tahoa tai ylläpitäjää, jolla on päätäntävalta sovelluksessa. (4.)</w:t>
      </w:r>
    </w:p>
    <w:p w14:paraId="578DCA00" w14:textId="77777777" w:rsidR="00D2536C" w:rsidRDefault="00D2536C" w:rsidP="00D2536C">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(5.)</w:t>
      </w:r>
    </w:p>
    <w:p w14:paraId="758B3E75" w14:textId="77777777" w:rsidR="00D2536C" w:rsidRDefault="00D2536C" w:rsidP="00D2536C">
      <w:r>
        <w:lastRenderedPageBreak/>
        <w:t xml:space="preserve">Vertaisverkkosovellukset eivät ole uusi, ennennäkemätön keksintö tietotekniikan historiassa. Esimerkiksi </w:t>
      </w:r>
      <w:proofErr w:type="spellStart"/>
      <w:r>
        <w:t>BitComet</w:t>
      </w:r>
      <w:proofErr w:type="spellEnd"/>
      <w:r>
        <w:t>, joka on tiedostonsiirtoon käytetty vertaisverkko. Monet ohjelmistot jakavat ohjelmistopäivityksensä vertaisverkossa. Muun muassa Windows-käyttöjärjestelmän päivitykset tulevat vertaisverkosta. (6.)</w:t>
      </w:r>
    </w:p>
    <w:p w14:paraId="79E8143F" w14:textId="77777777" w:rsidR="00D2536C" w:rsidRPr="003C2985" w:rsidRDefault="00D2536C" w:rsidP="00D2536C">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kehitettiin ohjelmoijayhteisössä. (7.)</w:t>
      </w:r>
    </w:p>
    <w:p w14:paraId="575DBDEE" w14:textId="77777777" w:rsidR="00D2536C" w:rsidRDefault="00D2536C" w:rsidP="00D2536C">
      <w:pPr>
        <w:pStyle w:val="Otsikko2"/>
      </w:pPr>
      <w:bookmarkStart w:id="88" w:name="_Toc499815108"/>
      <w:bookmarkStart w:id="89" w:name="_Toc499815335"/>
      <w:bookmarkStart w:id="90" w:name="_Toc499815382"/>
      <w:proofErr w:type="spellStart"/>
      <w:r>
        <w:t>Ethereum</w:t>
      </w:r>
      <w:proofErr w:type="spellEnd"/>
      <w:r>
        <w:t>-alusta</w:t>
      </w:r>
      <w:bookmarkEnd w:id="88"/>
      <w:bookmarkEnd w:id="89"/>
      <w:bookmarkEnd w:id="90"/>
    </w:p>
    <w:p w14:paraId="424C35D8" w14:textId="77777777" w:rsidR="00D2536C" w:rsidRDefault="00D2536C" w:rsidP="00D2536C">
      <w:r>
        <w:t xml:space="preserve">Bitcoin-verkossa voi ainoastaan lähettää valuuttaa tililtä toiselle. </w:t>
      </w:r>
      <w:proofErr w:type="spellStart"/>
      <w:r>
        <w:t>Ethereum</w:t>
      </w:r>
      <w:proofErr w:type="spellEnd"/>
      <w:r>
        <w:t xml:space="preserve">-alustassa on myös tilejä, valuuttaa ja rahansiirtotapahtumia, mutta </w:t>
      </w:r>
      <w:proofErr w:type="spellStart"/>
      <w:r>
        <w:t>Ethereum</w:t>
      </w:r>
      <w:proofErr w:type="spellEnd"/>
      <w:r>
        <w:t xml:space="preserve">-lohkoketjuun voi myös tallentaa koodia. Kehittäjät voivat kirjoittaa koodia, ja luoda omia hajautettuja sovelluksiaan. </w:t>
      </w:r>
      <w:proofErr w:type="spellStart"/>
      <w:r>
        <w:t>Ethereum</w:t>
      </w:r>
      <w:proofErr w:type="spellEnd"/>
      <w:r>
        <w:t xml:space="preserve">-alustalle kehitettyjä sovelluksia kutsutaan </w:t>
      </w:r>
      <w:r w:rsidRPr="005507FC">
        <w:rPr>
          <w:i/>
        </w:rPr>
        <w:t>älykkäiksi sopimuksiksi</w:t>
      </w:r>
      <w:r>
        <w:t>.  (4; 8.)</w:t>
      </w:r>
    </w:p>
    <w:p w14:paraId="00BA65E8" w14:textId="77777777" w:rsidR="00D2536C" w:rsidRDefault="00D2536C" w:rsidP="00D2536C">
      <w:proofErr w:type="spellStart"/>
      <w:r>
        <w:t>Solidity</w:t>
      </w:r>
      <w:proofErr w:type="spellEnd"/>
      <w:r>
        <w:t xml:space="preserve"> on suosituin ohjelmointikieli </w:t>
      </w:r>
      <w:proofErr w:type="spellStart"/>
      <w:r>
        <w:t>Ethereum</w:t>
      </w:r>
      <w:proofErr w:type="spellEnd"/>
      <w:r>
        <w:t xml:space="preserve"> -älykkäiden sopimusten kirjoitusta varten. Muita suosittuja kieliä ovat muun muassa LLL ja </w:t>
      </w:r>
      <w:proofErr w:type="spellStart"/>
      <w:r>
        <w:t>Serpent</w:t>
      </w:r>
      <w:proofErr w:type="spellEnd"/>
      <w:r>
        <w:t>. (5.)</w:t>
      </w:r>
    </w:p>
    <w:p w14:paraId="09E41EDF" w14:textId="77777777" w:rsidR="00D2536C" w:rsidRDefault="00D2536C" w:rsidP="00D2536C">
      <w:proofErr w:type="spellStart"/>
      <w:r>
        <w:t>Ethereum</w:t>
      </w:r>
      <w:proofErr w:type="spellEnd"/>
      <w:r>
        <w:t xml:space="preserve">-solmuun, oli kyseessä yksityisen käyttäjän solmu tai louhijasolmu, kuuluu </w:t>
      </w:r>
      <w:proofErr w:type="spellStart"/>
      <w:r>
        <w:t>Ethereum</w:t>
      </w:r>
      <w:proofErr w:type="spellEnd"/>
      <w:r>
        <w:t xml:space="preserve">-virtuaalikone, joka on älykkäiden sopimusten ajoympäristö. </w:t>
      </w:r>
      <w:proofErr w:type="spellStart"/>
      <w:r>
        <w:t>Ethereum</w:t>
      </w:r>
      <w:proofErr w:type="spellEnd"/>
      <w:r>
        <w:t xml:space="preserve">-virtuaalikone voi ajaa koodia, joka suorittaa loogisia operaatioita. </w:t>
      </w:r>
      <w:proofErr w:type="spellStart"/>
      <w:r>
        <w:t>Ethereum</w:t>
      </w:r>
      <w:proofErr w:type="spellEnd"/>
      <w:r>
        <w:t xml:space="preserve">-alusta luo 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0F80FD39" w14:textId="6CB281AB" w:rsidR="00D2536C" w:rsidRPr="00C51C77" w:rsidRDefault="00D2536C" w:rsidP="00D2536C">
      <w:proofErr w:type="spellStart"/>
      <w:r>
        <w:t>Ethereum</w:t>
      </w:r>
      <w:proofErr w:type="spellEnd"/>
      <w:r>
        <w:t xml:space="preserve">-alustalla voi ajaa minkä tahansa protokollan missä tahansa lohkoketjussa. </w:t>
      </w:r>
      <w:proofErr w:type="spellStart"/>
      <w:r>
        <w:t>Ethereum</w:t>
      </w:r>
      <w:proofErr w:type="spellEnd"/>
      <w:r>
        <w:t>-alusta ei tarvitse vain tietyllä tekniikalla toteutettua lohkoketjua, vaan alusta voi hyödyntää minkä tahansa mallista lohkoketjua, mikä saatetaan kehittää tulevai</w:t>
      </w:r>
      <w:r>
        <w:lastRenderedPageBreak/>
        <w:t xml:space="preserve">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(4</w:t>
      </w:r>
      <w:r w:rsidR="000E7962">
        <w:t>;</w:t>
      </w:r>
      <w:r>
        <w:t xml:space="preserve"> 7</w:t>
      </w:r>
      <w:r w:rsidRPr="00C51C77">
        <w:t>.)</w:t>
      </w:r>
    </w:p>
    <w:p w14:paraId="627F3920" w14:textId="77777777" w:rsidR="00D2536C" w:rsidRDefault="00D2536C" w:rsidP="00D2536C">
      <w:proofErr w:type="spellStart"/>
      <w:r>
        <w:t>Ethereum</w:t>
      </w:r>
      <w:proofErr w:type="spellEnd"/>
      <w:r>
        <w:t xml:space="preserve">-virtuaalikone on Turing-täydellinen, joten virtuaalikoneella ei ole mitään loogisia rajoitteita liittyen siihen, mitä sillä voi tehdä. </w:t>
      </w:r>
      <w:r w:rsidRPr="00C51C77">
        <w:t>Turing-täydellisyys tarkoittaa sitä, että ohjelmointikielellä voi ratkaista minkä tahansa laskennalli</w:t>
      </w:r>
      <w:r>
        <w:t>sen ongelman. Turing-täydellistä ohjelmointikieltä rajoittaa ainoastaan tietokoneen muistin määrä.</w:t>
      </w:r>
      <w:r w:rsidRPr="00305B99">
        <w:t xml:space="preserve"> </w:t>
      </w:r>
      <w:r>
        <w:t>(9.)</w:t>
      </w:r>
    </w:p>
    <w:p w14:paraId="45BF78C6" w14:textId="77777777" w:rsidR="00D2536C" w:rsidRDefault="00D2536C" w:rsidP="00D2536C">
      <w:proofErr w:type="spellStart"/>
      <w:r>
        <w:t>BitCoin</w:t>
      </w:r>
      <w:proofErr w:type="spellEnd"/>
      <w:r>
        <w:t xml:space="preserve">-vertaisverkossa on bitcoin-rahayksikön siirtämistä varten tiedonsiirtotapahtumia. </w:t>
      </w:r>
      <w:proofErr w:type="spellStart"/>
      <w:r>
        <w:t>Ethereum</w:t>
      </w:r>
      <w:proofErr w:type="spellEnd"/>
      <w:r>
        <w:t xml:space="preserve">-verkossa vastaava rahayksikkö on eetteri (engl. </w:t>
      </w:r>
      <w:proofErr w:type="spellStart"/>
      <w:r>
        <w:t>ether</w:t>
      </w:r>
      <w:proofErr w:type="spellEnd"/>
      <w:r>
        <w:t xml:space="preserve">). Eetteri on bitcoinin kaltainen kryptovaluuttarahayksikkö, jota voi käyttää maksamiseen </w:t>
      </w:r>
      <w:proofErr w:type="spellStart"/>
      <w:r>
        <w:t>Ethereum</w:t>
      </w:r>
      <w:proofErr w:type="spellEnd"/>
      <w:r>
        <w:t>-verkossa. (8.)</w:t>
      </w:r>
    </w:p>
    <w:p w14:paraId="5D89148D" w14:textId="77777777" w:rsidR="00D2536C" w:rsidRDefault="00D2536C" w:rsidP="00D2536C">
      <w:r>
        <w:t xml:space="preserve">Kun tiedonsiirtotapahtuma tehdään tietokoneella, tietokoneella oleva </w:t>
      </w:r>
      <w:proofErr w:type="spellStart"/>
      <w:r>
        <w:t>Ethereum</w:t>
      </w:r>
      <w:proofErr w:type="spellEnd"/>
      <w:r>
        <w:t xml:space="preserve">-solmu lähettää tiedon siitä koko </w:t>
      </w:r>
      <w:proofErr w:type="spellStart"/>
      <w:r>
        <w:t>Ethereum</w:t>
      </w:r>
      <w:proofErr w:type="spellEnd"/>
      <w:r>
        <w:t xml:space="preserve">-vertaisverkkoon. </w:t>
      </w:r>
      <w:proofErr w:type="spellStart"/>
      <w:r>
        <w:t>Ethereum</w:t>
      </w:r>
      <w:proofErr w:type="spellEnd"/>
      <w:r>
        <w:t xml:space="preserve">-verkossa maksutapahtuma todennetaan. Minkä tahansa maksutapahtuman tekeminen vaatii kaikkia </w:t>
      </w:r>
      <w:proofErr w:type="spellStart"/>
      <w:r>
        <w:t>Ethereum</w:t>
      </w:r>
      <w:proofErr w:type="spellEnd"/>
      <w:r>
        <w:t>-verkon louhijasolmuja ajamaan saman maksutapahtuman sekä sen sisältämät loogiset operaatiot omalla tietokoneellaan. Maksutapahtuman alkuperäisen lähettäjän on maksettava tämä hinta korvauksena kaikille louhijasolmuille. Tätä kutsutaan kaasumaksuksi (</w:t>
      </w:r>
      <w:proofErr w:type="spellStart"/>
      <w:r>
        <w:t>gas</w:t>
      </w:r>
      <w:proofErr w:type="spellEnd"/>
      <w:r>
        <w:t xml:space="preserve"> </w:t>
      </w:r>
      <w:proofErr w:type="spellStart"/>
      <w:r>
        <w:t>price</w:t>
      </w:r>
      <w:proofErr w:type="spellEnd"/>
      <w:r>
        <w:t>). Työläämmät laskentatoimet vaativat suuremman kaasumaksun tiedonsiirtotapahtuman lähettäjältä. (8; 7.)</w:t>
      </w:r>
    </w:p>
    <w:p w14:paraId="6EE65025" w14:textId="77777777" w:rsidR="00D2536C" w:rsidRDefault="00D2536C" w:rsidP="00D2536C">
      <w:proofErr w:type="spellStart"/>
      <w:r>
        <w:t>Ethereum</w:t>
      </w:r>
      <w:proofErr w:type="spellEnd"/>
      <w:r>
        <w:t xml:space="preserve">-maksutapahtumilla on maksimikaasurajoite, kuinka paljon ne saavat kuluttaa resursseja </w:t>
      </w:r>
      <w:proofErr w:type="spellStart"/>
      <w:r>
        <w:t>Ethereum</w:t>
      </w:r>
      <w:proofErr w:type="spellEnd"/>
      <w:r>
        <w:t xml:space="preserve">-verkon louhijasolmuissa. Jos verkossa on sopimus, joka ajaa raskaita laskuoperaatioita, siihen tehdyt tiedonsiirtotapahtumat voidaan hylätä, jos niiden suorittaminen ylittää maksimikaasurajoitteen. </w:t>
      </w:r>
      <w:proofErr w:type="spellStart"/>
      <w:r>
        <w:t>Ethereum</w:t>
      </w:r>
      <w:proofErr w:type="spellEnd"/>
      <w:r>
        <w:t>-verkon kaasurajoitteen takia verkko ei mene tukkoon, vaikka sinne lähetettäisiinkin älykkäitä sopimuksia, jotka vaativat liian raskasta laskentaa. (10; 7.)</w:t>
      </w:r>
    </w:p>
    <w:p w14:paraId="149D7D00" w14:textId="77777777" w:rsidR="00D2536C" w:rsidRDefault="00D2536C" w:rsidP="00D2536C">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(4.)</w:t>
      </w:r>
    </w:p>
    <w:p w14:paraId="78D12FA7" w14:textId="77777777" w:rsidR="00D2536C" w:rsidRPr="00B6663D" w:rsidRDefault="00D2536C" w:rsidP="00D2536C">
      <w:pPr>
        <w:pStyle w:val="Otsikko1"/>
      </w:pPr>
      <w:bookmarkStart w:id="91" w:name="_Toc499815109"/>
      <w:bookmarkStart w:id="92" w:name="_Toc499815336"/>
      <w:bookmarkStart w:id="93" w:name="_Toc499815383"/>
      <w:r>
        <w:lastRenderedPageBreak/>
        <w:t>SUUNNITTELU JA KÄYTTÖTAPAUKSET</w:t>
      </w:r>
      <w:bookmarkEnd w:id="81"/>
      <w:bookmarkEnd w:id="91"/>
      <w:bookmarkEnd w:id="92"/>
      <w:bookmarkEnd w:id="93"/>
    </w:p>
    <w:p w14:paraId="0C1E24E3" w14:textId="77777777" w:rsidR="00D2536C" w:rsidRPr="000728B8" w:rsidRDefault="00D2536C" w:rsidP="00D2536C">
      <w:r>
        <w:t xml:space="preserve">Suunnitteluvaiheessa pohdiskeltiin työssä luotavan sovelluksen käyttötapauksia. Sovellus pyrittiin suunnittelemaan siten, että se hyödyntää mahdollisimman paljon lohkoketjujen ja </w:t>
      </w:r>
      <w:proofErr w:type="spellStart"/>
      <w:r>
        <w:t>Ethereum</w:t>
      </w:r>
      <w:proofErr w:type="spellEnd"/>
      <w:r>
        <w:t>-alustan piirteitä.</w:t>
      </w:r>
    </w:p>
    <w:p w14:paraId="7B79DED2" w14:textId="77777777" w:rsidR="00D2536C" w:rsidRDefault="00D2536C" w:rsidP="00D2536C">
      <w:pPr>
        <w:pStyle w:val="Otsikko2"/>
      </w:pPr>
      <w:bookmarkStart w:id="94" w:name="_Toc499815110"/>
      <w:bookmarkStart w:id="95" w:name="_Toc499815337"/>
      <w:bookmarkStart w:id="96" w:name="_Toc499815384"/>
      <w:r>
        <w:t>Kuvaus käyttötapauksista</w:t>
      </w:r>
      <w:bookmarkEnd w:id="94"/>
      <w:bookmarkEnd w:id="95"/>
      <w:bookmarkEnd w:id="96"/>
    </w:p>
    <w:p w14:paraId="0D660DA3" w14:textId="77777777" w:rsidR="00D2536C" w:rsidRDefault="00D2536C" w:rsidP="00D2536C">
      <w:r>
        <w:t xml:space="preserve">Auton omistajalla on käytössään auton elinkaarta seuraava älykäs sopimus. Auton omistajan tavoitteena on kerätä auton älykkääseen sopimukseen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Pr="00FD47B8">
        <w:rPr>
          <w:i/>
        </w:rPr>
        <w:t>kohokohta</w:t>
      </w:r>
      <w:r>
        <w:t xml:space="preserve"> eli </w:t>
      </w:r>
      <w:proofErr w:type="spellStart"/>
      <w:r w:rsidRPr="00FD47B8">
        <w:rPr>
          <w:i/>
        </w:rPr>
        <w:t>highlight</w:t>
      </w:r>
      <w:proofErr w:type="spellEnd"/>
      <w:r>
        <w:t>.</w:t>
      </w:r>
    </w:p>
    <w:p w14:paraId="1F25D6B2" w14:textId="77777777" w:rsidR="00D2536C" w:rsidRDefault="00D2536C" w:rsidP="00D2536C">
      <w:r>
        <w:t>Ajatuksena verkkosovelluksessa on, että kuka tahansa ihminen maailmassa voisi mennä auton älykkään sopimuksen kotisivuille tarkastelemaan auton nykytilaa, siinä olevia kohokohtamerkintöjä ja historiaa.</w:t>
      </w:r>
    </w:p>
    <w:p w14:paraId="09AA3226" w14:textId="77777777" w:rsidR="00D2536C" w:rsidRDefault="00D2536C" w:rsidP="00D2536C">
      <w:r>
        <w:t>Käyttäjät voivat tehdä verkkosovelluksella kohokohtapyyntöjä (</w:t>
      </w:r>
      <w:proofErr w:type="spellStart"/>
      <w:r>
        <w:t>highlight</w:t>
      </w:r>
      <w:proofErr w:type="spellEnd"/>
      <w:r>
        <w:t xml:space="preserve"> </w:t>
      </w:r>
      <w:proofErr w:type="spellStart"/>
      <w:r>
        <w:t>request</w:t>
      </w:r>
      <w:proofErr w:type="spellEnd"/>
      <w:r>
        <w:t>) älykkääseen sopimukseen. Kohokohtapyynnön voisi esimerkiksi tehdä auton korjannut mekaanikko tai asiantuntija, joka tekee auton autenttisuudesta ja kunnosta arvion. Kohokohtapyynnön tekijä voi pyytää pienen rahallisen korvauksen vaivannäöstä. Esimerkiksi auton korjaava mekaanikko voisi tehdä kohokohtapyynnön, jossa lukee ”Huolsin tämän auton Välivainion huoltoasemalla.” Hän voisi pyytää lomakkeen täyttämisen vaivannäöstä viisi euroa. Lomakkeen täyttämiseen kuluu muutama minuutti, mutta sekin vaatii pientä vaivannäköä. Ihmiset ovat suostuvaisempia muutaman minuutin vaivannäköön, jos he saavat siitä pienen rahallisen korvauksen.</w:t>
      </w:r>
    </w:p>
    <w:p w14:paraId="61529A38" w14:textId="77777777" w:rsidR="00D2536C" w:rsidRDefault="00D2536C" w:rsidP="00D2536C">
      <w:r>
        <w:t>Kukin kohokohtapyyntö voi maksaa auton omistajalle useita euroja tai kymmeniäkin euroja jokaisesta merkinnästä. Merkinnät voivat silti todistaa auton arvokkuuden tulevalle ostajalle. Huutokaupassa tarjouksen tekijä saattaa tehdä suuren niiden merkintöjen perusteella, jotka ovat lohkoketjussa. Tällöin auton myyjän maksamat kymmenien eurojen summat maksavat itsensä moninkertaisesti takaisin.</w:t>
      </w:r>
    </w:p>
    <w:p w14:paraId="38F33BF3" w14:textId="77777777" w:rsidR="00D2536C" w:rsidRPr="00B6663D" w:rsidRDefault="00D2536C" w:rsidP="00D2536C">
      <w:r>
        <w:lastRenderedPageBreak/>
        <w:t>Lisäksi kuka tahansa ihminen maailmassa voisi tehdä tarjouksen autosta. Kaikki tarjoukset ovat julkisia, ja kaikki pystyvät tarkastelemaan niitä. Julkisista tarjouksista voisi tehdä tilastoja, jotka antavat suuntaa-antavan kuvan auton arvosta. Auton omistaja voi hyväksyä tarjouksen, jolloin hän voi toimittaa auton ostajalle. Sopimuksen omistajuusoikeus siirtyy autokaupan yhteydessä.</w:t>
      </w:r>
    </w:p>
    <w:p w14:paraId="664F9871" w14:textId="77777777" w:rsidR="00D2536C" w:rsidRDefault="00D2536C" w:rsidP="00D2536C">
      <w:pPr>
        <w:pStyle w:val="Otsikko2"/>
      </w:pPr>
      <w:bookmarkStart w:id="97" w:name="_Toc478972909"/>
      <w:bookmarkStart w:id="98" w:name="_Toc499815111"/>
      <w:bookmarkStart w:id="99" w:name="_Toc499815338"/>
      <w:bookmarkStart w:id="100" w:name="_Toc499815385"/>
      <w:r>
        <w:t>Älykkään sopimuksen hyöty</w:t>
      </w:r>
      <w:bookmarkEnd w:id="97"/>
      <w:r>
        <w:t xml:space="preserve"> sovelluksessa</w:t>
      </w:r>
      <w:bookmarkEnd w:id="98"/>
      <w:bookmarkEnd w:id="99"/>
      <w:bookmarkEnd w:id="100"/>
    </w:p>
    <w:p w14:paraId="1698059D" w14:textId="77777777" w:rsidR="00D2536C" w:rsidRDefault="00D2536C" w:rsidP="00D2536C">
      <w:r>
        <w:t>Autosovelluksen voisi kehittää perinteisenä palveluna, joka toimii tavallisella palvelimella, ja jonka merkinnät tallennetaan perinteiseen tietokantaan. Lohkoketjussa ja älykkäissä sopimuksissa on piirteitä, joista tämä sovellus voi hyötyä.</w:t>
      </w:r>
    </w:p>
    <w:p w14:paraId="611C145A" w14:textId="77777777" w:rsidR="00D2536C" w:rsidRDefault="00D2536C" w:rsidP="00D2536C">
      <w:r>
        <w:t xml:space="preserve">Toinen etu on lohkoketjumerkintöjen pitkäikäisyys. Klassisen auton elinkaari voi olla vuosikymmeniä, eivätkä kovin monet yritykset ole olemassa niin kauan. Jos tavallinen palvelu lopettaa toimintansa, tietokannassa olevat merkinnät voivat kadota. Lohkoketju on paljon pitkäikäisempi kuin perinteinen tietokanta. Kopiot tiedoista ovat jokaisella </w:t>
      </w:r>
      <w:proofErr w:type="spellStart"/>
      <w:r>
        <w:t>Ethereum</w:t>
      </w:r>
      <w:proofErr w:type="spellEnd"/>
      <w:r>
        <w:t>-verkon tietokoneella, joten tiedot eivät voi tuhoutua lopullisesti.</w:t>
      </w:r>
    </w:p>
    <w:p w14:paraId="0D45A301" w14:textId="77777777" w:rsidR="00D2536C" w:rsidRDefault="00D2536C" w:rsidP="00D2536C">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 Sovelluksella tehtyjä merkintöjä tarkkailevat voivat tehdä tutkimusta ja havaita, jos auton elinkaaren merkinnöissä esiintyy väärää tietoa tai ristiriitoja. Sosiaalisen median aikakautena tieto petollisesta auton omistajasta leviää nopeasti ihmiseltä ihmiselle. Omistajan maineen menetyksen pelko voi olla suuri. Mikäli tällainen sovellus on oikeasti käytössä tulevaisuudessa, autonomistajat varmasti ymmärtävät, että on kannattavaa pysyä rehellisenä lisättäessä kohokohtia.</w:t>
      </w:r>
    </w:p>
    <w:p w14:paraId="438B1CD4" w14:textId="77777777" w:rsidR="00D2536C" w:rsidRPr="00471C6C" w:rsidRDefault="00D2536C" w:rsidP="00D2536C">
      <w:r>
        <w:t>Lohkoketjuissa on piirre, että lisättyjä merkintöjä ja tiedonsiirtoja ei voi poistaa jälkikäteen. Epärehellinen autonomistaja ei siis pysty peittelemään jälkiään poistamalla tai muokkaamalla vanhoja merkintöjä. Tämä vahvistaa luottamusta sovelluksen käyttäjäkunnassa auton omistajan ja autosta kiinnostuneiden ostajien välillä.</w:t>
      </w:r>
    </w:p>
    <w:p w14:paraId="4ADDC516" w14:textId="77777777" w:rsidR="00D2536C" w:rsidRPr="00B6663D" w:rsidRDefault="00D2536C" w:rsidP="00D2536C">
      <w:pPr>
        <w:pStyle w:val="Otsikko1"/>
      </w:pPr>
      <w:bookmarkStart w:id="101" w:name="_Toc499815112"/>
      <w:bookmarkStart w:id="102" w:name="_Toc499815339"/>
      <w:bookmarkStart w:id="103" w:name="_Toc499815386"/>
      <w:r>
        <w:lastRenderedPageBreak/>
        <w:t>TYÖHÖN LIITTYVÄ OHJELMISTO</w:t>
      </w:r>
      <w:bookmarkEnd w:id="101"/>
      <w:bookmarkEnd w:id="102"/>
      <w:bookmarkEnd w:id="103"/>
    </w:p>
    <w:p w14:paraId="38DEAF30" w14:textId="77777777" w:rsidR="00D2536C" w:rsidRDefault="00D2536C" w:rsidP="00D2536C">
      <w:pPr>
        <w:pStyle w:val="Otsikko2"/>
      </w:pPr>
      <w:bookmarkStart w:id="104" w:name="_Toc499815113"/>
      <w:bookmarkStart w:id="105" w:name="_Toc499815340"/>
      <w:bookmarkStart w:id="106" w:name="_Toc499815387"/>
      <w:proofErr w:type="spellStart"/>
      <w:r>
        <w:t>Solidity</w:t>
      </w:r>
      <w:proofErr w:type="spellEnd"/>
      <w:r>
        <w:t>-kääntäjä</w:t>
      </w:r>
      <w:bookmarkEnd w:id="104"/>
      <w:bookmarkEnd w:id="105"/>
      <w:bookmarkEnd w:id="106"/>
    </w:p>
    <w:p w14:paraId="51F3A83E" w14:textId="68F8D83D" w:rsidR="00D2536C" w:rsidRDefault="00D2536C" w:rsidP="00D2536C">
      <w:proofErr w:type="spellStart"/>
      <w:r>
        <w:t>Solidity</w:t>
      </w:r>
      <w:proofErr w:type="spellEnd"/>
      <w:r>
        <w:t xml:space="preserve">-kääntäjä kääntää </w:t>
      </w:r>
      <w:proofErr w:type="spellStart"/>
      <w:r>
        <w:t>Solidity</w:t>
      </w:r>
      <w:proofErr w:type="spellEnd"/>
      <w:r>
        <w:t xml:space="preserve">-kielen </w:t>
      </w:r>
      <w:proofErr w:type="spellStart"/>
      <w:r>
        <w:t>Ethereum</w:t>
      </w:r>
      <w:proofErr w:type="spellEnd"/>
      <w:r>
        <w:t xml:space="preserve">-tavukoodiksi, jonka </w:t>
      </w:r>
      <w:proofErr w:type="spellStart"/>
      <w:r>
        <w:t>Ethereum</w:t>
      </w:r>
      <w:proofErr w:type="spellEnd"/>
      <w:r>
        <w:t xml:space="preserve">-virtuaalikone muuntaa konekäskyiksi. </w:t>
      </w:r>
      <w:proofErr w:type="spellStart"/>
      <w:r>
        <w:t>Solidity</w:t>
      </w:r>
      <w:proofErr w:type="spellEnd"/>
      <w:r>
        <w:t xml:space="preserve">-kieli on hyvin yksinkertainen ja helposti opittava. Kirjoitusasultaan se muistuttaa JavaScriptiä. Ohjelmoijayhteisö on kehittänyt monia </w:t>
      </w:r>
      <w:proofErr w:type="spellStart"/>
      <w:r>
        <w:t>Solidity</w:t>
      </w:r>
      <w:proofErr w:type="spellEnd"/>
      <w:r>
        <w:t xml:space="preserve">-kääntäjiä. Yksi kääntäjä on </w:t>
      </w:r>
      <w:proofErr w:type="spellStart"/>
      <w:r>
        <w:t>Browser</w:t>
      </w:r>
      <w:proofErr w:type="spellEnd"/>
      <w:r>
        <w:t xml:space="preserve"> </w:t>
      </w:r>
      <w:proofErr w:type="spellStart"/>
      <w:r>
        <w:t>Solidity</w:t>
      </w:r>
      <w:proofErr w:type="spellEnd"/>
      <w:r>
        <w:t xml:space="preserve"> (ks. 4.</w:t>
      </w:r>
      <w:r w:rsidR="002808EB">
        <w:t>3</w:t>
      </w:r>
      <w:r>
        <w:t xml:space="preserve">). Kääntäjiä on myös </w:t>
      </w:r>
      <w:proofErr w:type="spellStart"/>
      <w:r>
        <w:t>Truffle</w:t>
      </w:r>
      <w:proofErr w:type="spellEnd"/>
      <w:r>
        <w:t xml:space="preserve">-sovelluskehyksessä sekä </w:t>
      </w:r>
      <w:proofErr w:type="spellStart"/>
      <w:r>
        <w:t>Ethereum</w:t>
      </w:r>
      <w:proofErr w:type="spellEnd"/>
      <w:r>
        <w:t xml:space="preserve"> </w:t>
      </w:r>
      <w:proofErr w:type="spellStart"/>
      <w:r>
        <w:t>Wallet</w:t>
      </w:r>
      <w:proofErr w:type="spellEnd"/>
      <w:r>
        <w:t xml:space="preserve"> -ohjelmassa.</w:t>
      </w:r>
    </w:p>
    <w:p w14:paraId="0B8A2A45" w14:textId="77777777" w:rsidR="00D2536C" w:rsidRDefault="00D2536C" w:rsidP="00D2536C">
      <w:pPr>
        <w:pStyle w:val="Otsikko2"/>
      </w:pPr>
      <w:bookmarkStart w:id="107" w:name="_Toc499815114"/>
      <w:bookmarkStart w:id="108" w:name="_Toc499815341"/>
      <w:bookmarkStart w:id="109" w:name="_Toc499815388"/>
      <w:r>
        <w:t>Web3-kirjasto</w:t>
      </w:r>
      <w:bookmarkEnd w:id="107"/>
      <w:bookmarkEnd w:id="108"/>
      <w:bookmarkEnd w:id="109"/>
    </w:p>
    <w:p w14:paraId="4E844114" w14:textId="3C378432" w:rsidR="00D2536C" w:rsidRDefault="00D2536C" w:rsidP="00D2536C">
      <w:r>
        <w:t xml:space="preserve">Web3 on </w:t>
      </w:r>
      <w:proofErr w:type="spellStart"/>
      <w:r>
        <w:t>javascript</w:t>
      </w:r>
      <w:proofErr w:type="spellEnd"/>
      <w:r>
        <w:t xml:space="preserve">-kirjasto, joka pystyy lähettämään kutsuja paikalliselle </w:t>
      </w:r>
      <w:proofErr w:type="spellStart"/>
      <w:r>
        <w:t>ethereum</w:t>
      </w:r>
      <w:proofErr w:type="spellEnd"/>
      <w:r>
        <w:t xml:space="preserve">-solmulle. Web3:n avulla internet-selaimessa olevat sovellukset voivat </w:t>
      </w:r>
      <w:proofErr w:type="spellStart"/>
      <w:r>
        <w:t>vuorovaikuttaa</w:t>
      </w:r>
      <w:proofErr w:type="spellEnd"/>
      <w:r>
        <w:t xml:space="preserve"> </w:t>
      </w:r>
      <w:proofErr w:type="spellStart"/>
      <w:r>
        <w:t>Ethereum</w:t>
      </w:r>
      <w:proofErr w:type="spellEnd"/>
      <w:r>
        <w:t xml:space="preserve">-verkon kanssa. Web3:sta on olemassa </w:t>
      </w:r>
      <w:proofErr w:type="spellStart"/>
      <w:r>
        <w:t>npm</w:t>
      </w:r>
      <w:proofErr w:type="spellEnd"/>
      <w:r>
        <w:t>-paketti, jonka voi ottaa käyttöön helposti Meteorissa</w:t>
      </w:r>
      <w:r w:rsidR="00A4068A">
        <w:t xml:space="preserve"> (ks. 4</w:t>
      </w:r>
      <w:bookmarkStart w:id="110" w:name="_GoBack"/>
      <w:bookmarkEnd w:id="110"/>
      <w:r w:rsidR="00A4068A">
        <w:t>.6)</w:t>
      </w:r>
      <w:r>
        <w:t xml:space="preserve">. Kirjasto on hyvin dokumentoitu esimerkkeineen </w:t>
      </w:r>
      <w:proofErr w:type="spellStart"/>
      <w:r>
        <w:t>Ethereumin</w:t>
      </w:r>
      <w:proofErr w:type="spellEnd"/>
      <w:r>
        <w:t xml:space="preserve"> GitHubin wiki-sivuilla. (11.)</w:t>
      </w:r>
    </w:p>
    <w:p w14:paraId="42C175F4" w14:textId="77777777" w:rsidR="00D2536C" w:rsidRDefault="00D2536C" w:rsidP="00D2536C">
      <w:pPr>
        <w:pStyle w:val="Otsikko2"/>
      </w:pPr>
      <w:bookmarkStart w:id="111" w:name="_Toc499815115"/>
      <w:bookmarkStart w:id="112" w:name="_Toc499815342"/>
      <w:bookmarkStart w:id="113" w:name="_Toc499815389"/>
      <w:proofErr w:type="spellStart"/>
      <w:r>
        <w:t>Browser</w:t>
      </w:r>
      <w:proofErr w:type="spellEnd"/>
      <w:r>
        <w:t xml:space="preserve"> </w:t>
      </w:r>
      <w:proofErr w:type="spellStart"/>
      <w:r>
        <w:t>Solidity</w:t>
      </w:r>
      <w:bookmarkEnd w:id="111"/>
      <w:bookmarkEnd w:id="112"/>
      <w:bookmarkEnd w:id="113"/>
      <w:proofErr w:type="spellEnd"/>
    </w:p>
    <w:p w14:paraId="12D6FBBE" w14:textId="77777777" w:rsidR="00D2536C" w:rsidRDefault="00D2536C" w:rsidP="00D2536C">
      <w:proofErr w:type="spellStart"/>
      <w:r>
        <w:t>Browser</w:t>
      </w:r>
      <w:proofErr w:type="spellEnd"/>
      <w:r>
        <w:t xml:space="preserve"> </w:t>
      </w:r>
      <w:proofErr w:type="spellStart"/>
      <w:r>
        <w:t>Solidity</w:t>
      </w:r>
      <w:proofErr w:type="spellEnd"/>
      <w:r>
        <w:t xml:space="preserve"> on selaimessa käytettävä kääntäjä. Sen etuna on, että se toimii kaikilla tietokoneilla ilman ylimääräisten ohjelmien asennusta. (12.)</w:t>
      </w:r>
    </w:p>
    <w:p w14:paraId="5C84634A" w14:textId="77777777" w:rsidR="00D2536C" w:rsidRDefault="00D2536C" w:rsidP="00D2536C">
      <w:pPr>
        <w:pStyle w:val="Otsikko2"/>
      </w:pPr>
      <w:bookmarkStart w:id="114" w:name="_Toc499815116"/>
      <w:bookmarkStart w:id="115" w:name="_Toc499815343"/>
      <w:bookmarkStart w:id="116" w:name="_Toc499815390"/>
      <w:proofErr w:type="spellStart"/>
      <w:r>
        <w:t>TestRPC</w:t>
      </w:r>
      <w:bookmarkEnd w:id="114"/>
      <w:bookmarkEnd w:id="115"/>
      <w:bookmarkEnd w:id="116"/>
      <w:proofErr w:type="spellEnd"/>
    </w:p>
    <w:p w14:paraId="5DE201B8" w14:textId="77777777" w:rsidR="00D2536C" w:rsidRDefault="00D2536C" w:rsidP="00D2536C">
      <w:proofErr w:type="spellStart"/>
      <w:r>
        <w:t>TestRPC</w:t>
      </w:r>
      <w:proofErr w:type="spellEnd"/>
      <w:r>
        <w:t xml:space="preserve"> on </w:t>
      </w:r>
      <w:proofErr w:type="spellStart"/>
      <w:r>
        <w:t>Ethereum</w:t>
      </w:r>
      <w:proofErr w:type="spellEnd"/>
      <w:r>
        <w:t xml:space="preserve"> älykkäiden sopimusten kehittämistä varten tehty </w:t>
      </w:r>
      <w:proofErr w:type="spellStart"/>
      <w:r>
        <w:t>node</w:t>
      </w:r>
      <w:proofErr w:type="spellEnd"/>
      <w:r>
        <w:t xml:space="preserve">-palvelinsovellus, joka on tehty mukailemaan hyvin tarkasti </w:t>
      </w:r>
      <w:proofErr w:type="spellStart"/>
      <w:r>
        <w:t>Ethereum</w:t>
      </w:r>
      <w:proofErr w:type="spellEnd"/>
      <w:r>
        <w:t xml:space="preserve">-lohkoketjun toimintaa. </w:t>
      </w:r>
      <w:proofErr w:type="spellStart"/>
      <w:r>
        <w:t>TestRPC</w:t>
      </w:r>
      <w:proofErr w:type="spellEnd"/>
      <w:r>
        <w:t xml:space="preserve"> toimii kehittäjän paikallisella tietokoneella. Maksutapahtumien todentaminen tapahtuu </w:t>
      </w:r>
      <w:proofErr w:type="spellStart"/>
      <w:r>
        <w:t>TestRPC:ssä</w:t>
      </w:r>
      <w:proofErr w:type="spellEnd"/>
      <w:r>
        <w:t xml:space="preserve"> hyvin nopeasti, eikä maksutapahtumista tarvitse maksaa oikeaa, rahanarvoista eetteriä. (13.)</w:t>
      </w:r>
    </w:p>
    <w:p w14:paraId="4DBF9A30" w14:textId="7CBD4329" w:rsidR="00D2536C" w:rsidRPr="00F53341" w:rsidRDefault="00D2536C" w:rsidP="00D2536C">
      <w:r>
        <w:t xml:space="preserve">Tätä työtä kehittäessä </w:t>
      </w:r>
      <w:proofErr w:type="spellStart"/>
      <w:r>
        <w:t>TestRPC:n</w:t>
      </w:r>
      <w:proofErr w:type="spellEnd"/>
      <w:r>
        <w:t xml:space="preserve"> asentaminen Windows-käyttöjärjestelmälle vaati ohjelmistoa, jota ei ollut valmiina Windowsissa. Asentamisessa käytettiin Microsoft Visual Studio </w:t>
      </w:r>
      <w:proofErr w:type="spellStart"/>
      <w:r>
        <w:t>Community</w:t>
      </w:r>
      <w:proofErr w:type="spellEnd"/>
      <w:r>
        <w:t xml:space="preserve"> Edition -ohjelman mukana tulleita resursseja. </w:t>
      </w:r>
      <w:proofErr w:type="spellStart"/>
      <w:r>
        <w:t>TestRPC:n</w:t>
      </w:r>
      <w:proofErr w:type="spellEnd"/>
      <w:r>
        <w:t xml:space="preserve"> kehittäjien mukaan 25.10.2017 Windows-asennus on helpottunut, eikä ylimääräisten </w:t>
      </w:r>
      <w:r>
        <w:lastRenderedPageBreak/>
        <w:t xml:space="preserve">resurssien asennusta vaadita enää. </w:t>
      </w:r>
      <w:proofErr w:type="spellStart"/>
      <w:r>
        <w:t>TestRPC</w:t>
      </w:r>
      <w:proofErr w:type="spellEnd"/>
      <w:r>
        <w:t xml:space="preserve"> on yhdistynyt </w:t>
      </w:r>
      <w:proofErr w:type="spellStart"/>
      <w:r>
        <w:t>Truffle</w:t>
      </w:r>
      <w:proofErr w:type="spellEnd"/>
      <w:r>
        <w:t xml:space="preserve">-sovelluskehyksen (Ks. 4.5) ominaisuudeksi, ja ottanut nimekseen </w:t>
      </w:r>
      <w:proofErr w:type="spellStart"/>
      <w:r>
        <w:t>Ganache</w:t>
      </w:r>
      <w:proofErr w:type="spellEnd"/>
      <w:r>
        <w:t xml:space="preserve"> CLI. (14; 15.)</w:t>
      </w:r>
    </w:p>
    <w:p w14:paraId="4A8B0093" w14:textId="77777777" w:rsidR="00D2536C" w:rsidRDefault="00D2536C" w:rsidP="00D2536C">
      <w:pPr>
        <w:pStyle w:val="Otsikko2"/>
      </w:pPr>
      <w:bookmarkStart w:id="117" w:name="_Toc499815117"/>
      <w:bookmarkStart w:id="118" w:name="_Toc499815344"/>
      <w:bookmarkStart w:id="119" w:name="_Toc499815391"/>
      <w:proofErr w:type="spellStart"/>
      <w:r>
        <w:t>Truffle</w:t>
      </w:r>
      <w:proofErr w:type="spellEnd"/>
      <w:r>
        <w:t>-sovelluskehys</w:t>
      </w:r>
      <w:bookmarkEnd w:id="117"/>
      <w:bookmarkEnd w:id="118"/>
      <w:bookmarkEnd w:id="119"/>
    </w:p>
    <w:p w14:paraId="51A1D8C6" w14:textId="77777777" w:rsidR="00D2536C" w:rsidRDefault="00D2536C" w:rsidP="00D2536C">
      <w:proofErr w:type="spellStart"/>
      <w:r>
        <w:t>Truffle</w:t>
      </w:r>
      <w:proofErr w:type="spellEnd"/>
      <w:r>
        <w:t xml:space="preserve"> on </w:t>
      </w:r>
      <w:proofErr w:type="spellStart"/>
      <w:r>
        <w:t>Ethereumin</w:t>
      </w:r>
      <w:proofErr w:type="spellEnd"/>
      <w:r>
        <w:t xml:space="preserve"> älykkäiden sopimusten kehittämistä varten luotu sovelluskehys. Sen on tarkoitus helpottaa </w:t>
      </w:r>
      <w:proofErr w:type="spellStart"/>
      <w:r>
        <w:t>Solidity</w:t>
      </w:r>
      <w:proofErr w:type="spellEnd"/>
      <w:r>
        <w:t xml:space="preserve">-kielellä älykkäiden sopimusten koodin kirjoittamista. Sovelluskehyksen avulla voi tehdä älykkäiden sopimusten jatkuvaa integraatiota </w:t>
      </w:r>
      <w:proofErr w:type="spellStart"/>
      <w:r>
        <w:t>Ethereum</w:t>
      </w:r>
      <w:proofErr w:type="spellEnd"/>
      <w:r>
        <w:t xml:space="preserve">-lohkoketjuun. </w:t>
      </w:r>
      <w:proofErr w:type="spellStart"/>
      <w:r>
        <w:t>Trufflen</w:t>
      </w:r>
      <w:proofErr w:type="spellEnd"/>
      <w:r>
        <w:t xml:space="preserve"> avulla voi myös kirjoittaa automatisoituja testejä sopimuksille. (16.)</w:t>
      </w:r>
    </w:p>
    <w:p w14:paraId="490607CF" w14:textId="77777777" w:rsidR="00D2536C" w:rsidRDefault="00D2536C" w:rsidP="00D2536C">
      <w:pPr>
        <w:pStyle w:val="Otsikko2"/>
      </w:pPr>
      <w:bookmarkStart w:id="120" w:name="_Toc499815118"/>
      <w:bookmarkStart w:id="121" w:name="_Toc499815345"/>
      <w:bookmarkStart w:id="122" w:name="_Toc499815392"/>
      <w:proofErr w:type="spellStart"/>
      <w:r>
        <w:t>Meteor</w:t>
      </w:r>
      <w:bookmarkEnd w:id="120"/>
      <w:bookmarkEnd w:id="121"/>
      <w:bookmarkEnd w:id="122"/>
      <w:proofErr w:type="spellEnd"/>
    </w:p>
    <w:p w14:paraId="07666EEA" w14:textId="77777777" w:rsidR="00D2536C" w:rsidRDefault="00D2536C" w:rsidP="00D2536C">
      <w:proofErr w:type="spellStart"/>
      <w:r>
        <w:t>Meteor</w:t>
      </w:r>
      <w:proofErr w:type="spellEnd"/>
      <w:r>
        <w:t xml:space="preserve"> on sovelluskehys, joka yhdistää </w:t>
      </w:r>
      <w:proofErr w:type="spellStart"/>
      <w:r>
        <w:t>Node</w:t>
      </w:r>
      <w:proofErr w:type="spellEnd"/>
      <w:r>
        <w:t xml:space="preserve">-palvelimen ja </w:t>
      </w:r>
      <w:proofErr w:type="spellStart"/>
      <w:r>
        <w:t>MongoDB</w:t>
      </w:r>
      <w:proofErr w:type="spellEnd"/>
      <w:r>
        <w:t xml:space="preserve"> -tietokannan hyvin helppokäyttöisesti. </w:t>
      </w:r>
      <w:proofErr w:type="spellStart"/>
      <w:r>
        <w:t>Meteor</w:t>
      </w:r>
      <w:proofErr w:type="spellEnd"/>
      <w:r>
        <w:t xml:space="preserve"> on saanut maailmalla huomiota, koska sen avulla voi tehdä samanaikaisesti verkkosivuja sekä mobiilisovelluksia. Meteorilla on helppo luoda reaktiivisia käyttöliittymiä, jolloin sovelluksen käyttöliittymä näyttää reaaliaikaisesti kaikki päivitykset, mitkä tulevat tietokantaan. (17.)</w:t>
      </w:r>
    </w:p>
    <w:p w14:paraId="7FB9AAE5" w14:textId="77777777" w:rsidR="00D2536C" w:rsidRDefault="00D2536C" w:rsidP="00D2536C">
      <w:pPr>
        <w:pStyle w:val="Otsikko2"/>
      </w:pPr>
      <w:bookmarkStart w:id="123" w:name="_Toc499815119"/>
      <w:bookmarkStart w:id="124" w:name="_Toc499815346"/>
      <w:bookmarkStart w:id="125" w:name="_Toc499815393"/>
      <w:proofErr w:type="spellStart"/>
      <w:r>
        <w:t>GoEthereum</w:t>
      </w:r>
      <w:proofErr w:type="spellEnd"/>
      <w:r>
        <w:t xml:space="preserve"> (</w:t>
      </w:r>
      <w:proofErr w:type="spellStart"/>
      <w:r>
        <w:t>geth</w:t>
      </w:r>
      <w:proofErr w:type="spellEnd"/>
      <w:r>
        <w:t>)</w:t>
      </w:r>
      <w:bookmarkEnd w:id="123"/>
      <w:bookmarkEnd w:id="124"/>
      <w:bookmarkEnd w:id="125"/>
    </w:p>
    <w:p w14:paraId="10DE139F" w14:textId="77777777" w:rsidR="00D2536C" w:rsidRDefault="00D2536C" w:rsidP="00D2536C">
      <w:r>
        <w:t xml:space="preserve">Go-kielellä ohjelmoitu </w:t>
      </w:r>
      <w:proofErr w:type="spellStart"/>
      <w:r>
        <w:t>Ethereum</w:t>
      </w:r>
      <w:proofErr w:type="spellEnd"/>
      <w:r>
        <w:t xml:space="preserve">-virtuaalikone. Tämän työn sovellusta kehittäessä </w:t>
      </w:r>
      <w:proofErr w:type="spellStart"/>
      <w:r>
        <w:t>geth</w:t>
      </w:r>
      <w:proofErr w:type="spellEnd"/>
      <w:r>
        <w:t xml:space="preserve">-solmua ei juurikaan käytetty, koska kehityksessä käytettiin lähinnä </w:t>
      </w:r>
      <w:proofErr w:type="spellStart"/>
      <w:r>
        <w:t>TestRPC</w:t>
      </w:r>
      <w:proofErr w:type="spellEnd"/>
      <w:r>
        <w:t xml:space="preserve">-testiverkkoa. </w:t>
      </w:r>
      <w:proofErr w:type="spellStart"/>
      <w:r>
        <w:t>Geth</w:t>
      </w:r>
      <w:proofErr w:type="spellEnd"/>
      <w:r>
        <w:t xml:space="preserve">-solmua tarvittaisiin, jos työssä kehitetty älykäs sopimus haluttaisiin sijoittaa oikeaan </w:t>
      </w:r>
      <w:proofErr w:type="spellStart"/>
      <w:r>
        <w:t>Ethereum</w:t>
      </w:r>
      <w:proofErr w:type="spellEnd"/>
      <w:r>
        <w:t>-verkkoon. (18; 19.)</w:t>
      </w:r>
    </w:p>
    <w:p w14:paraId="32A37B20" w14:textId="77777777" w:rsidR="00D2536C" w:rsidRDefault="00D2536C" w:rsidP="00D2536C">
      <w:pPr>
        <w:pStyle w:val="Otsikko2"/>
      </w:pPr>
      <w:bookmarkStart w:id="126" w:name="_Toc499815120"/>
      <w:bookmarkStart w:id="127" w:name="_Toc499815347"/>
      <w:bookmarkStart w:id="128" w:name="_Toc499815394"/>
      <w:proofErr w:type="spellStart"/>
      <w:r>
        <w:t>Ethereum</w:t>
      </w:r>
      <w:proofErr w:type="spellEnd"/>
      <w:r>
        <w:t xml:space="preserve"> </w:t>
      </w:r>
      <w:proofErr w:type="spellStart"/>
      <w:r>
        <w:t>Wallet</w:t>
      </w:r>
      <w:bookmarkEnd w:id="126"/>
      <w:bookmarkEnd w:id="127"/>
      <w:bookmarkEnd w:id="128"/>
      <w:proofErr w:type="spellEnd"/>
    </w:p>
    <w:p w14:paraId="44B75597" w14:textId="77777777" w:rsidR="00D2536C" w:rsidRDefault="00D2536C" w:rsidP="00D2536C">
      <w:proofErr w:type="spellStart"/>
      <w:r>
        <w:t>Ethereum</w:t>
      </w:r>
      <w:proofErr w:type="spellEnd"/>
      <w:r>
        <w:t xml:space="preserve"> </w:t>
      </w:r>
      <w:proofErr w:type="spellStart"/>
      <w:r>
        <w:t>Wallet</w:t>
      </w:r>
      <w:proofErr w:type="spellEnd"/>
      <w:r>
        <w:t xml:space="preserve"> on helppokäyttöinen ohjelma, jolla käyttäjä voi </w:t>
      </w:r>
      <w:proofErr w:type="spellStart"/>
      <w:r>
        <w:t>vuorovaikuttaa</w:t>
      </w:r>
      <w:proofErr w:type="spellEnd"/>
      <w:r>
        <w:t xml:space="preserve"> </w:t>
      </w:r>
      <w:proofErr w:type="spellStart"/>
      <w:r>
        <w:t>Ethereum</w:t>
      </w:r>
      <w:proofErr w:type="spellEnd"/>
      <w:r>
        <w:t xml:space="preserve">-verkon kanssa. Ohjelma käynnistää tietokoneelle </w:t>
      </w:r>
      <w:proofErr w:type="spellStart"/>
      <w:r>
        <w:t>geth</w:t>
      </w:r>
      <w:proofErr w:type="spellEnd"/>
      <w:r>
        <w:t xml:space="preserve">-solmun automaattisesti, vaatimatta käyttäjältä ymmärrystä tekniikan yksityiskohdista. </w:t>
      </w:r>
      <w:proofErr w:type="spellStart"/>
      <w:r>
        <w:t>Ethereum</w:t>
      </w:r>
      <w:proofErr w:type="spellEnd"/>
      <w:r>
        <w:t xml:space="preserve"> </w:t>
      </w:r>
      <w:proofErr w:type="spellStart"/>
      <w:r>
        <w:t>Walletin</w:t>
      </w:r>
      <w:proofErr w:type="spellEnd"/>
      <w:r>
        <w:t xml:space="preserve"> graafisella käyttöliittymällä voi tehdä maksutapahtumia </w:t>
      </w:r>
      <w:proofErr w:type="spellStart"/>
      <w:r>
        <w:t>Ethereum</w:t>
      </w:r>
      <w:proofErr w:type="spellEnd"/>
      <w:r>
        <w:t xml:space="preserve">-verkkoon. Ohjelmassa on </w:t>
      </w:r>
      <w:proofErr w:type="spellStart"/>
      <w:r>
        <w:t>Solidity</w:t>
      </w:r>
      <w:proofErr w:type="spellEnd"/>
      <w:r>
        <w:t xml:space="preserve">-kääntäjä, ja ohjelmalla voi lähettää sopimuksensa </w:t>
      </w:r>
      <w:proofErr w:type="spellStart"/>
      <w:r>
        <w:t>Ethereum</w:t>
      </w:r>
      <w:proofErr w:type="spellEnd"/>
      <w:r>
        <w:t xml:space="preserve">-verkkoon.  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toteuttaa vain osan kaikista rajapinnoista, joita </w:t>
      </w:r>
      <w:proofErr w:type="spellStart"/>
      <w:r>
        <w:t>geth</w:t>
      </w:r>
      <w:proofErr w:type="spellEnd"/>
      <w:r>
        <w:t xml:space="preserve">-solmussa on. Maksutapahtumia lähettäessä </w:t>
      </w:r>
      <w:proofErr w:type="spellStart"/>
      <w:r>
        <w:t>Ethereum</w:t>
      </w:r>
      <w:proofErr w:type="spellEnd"/>
      <w:r>
        <w:t xml:space="preserve"> </w:t>
      </w:r>
      <w:proofErr w:type="spellStart"/>
      <w:r>
        <w:t>Wallet</w:t>
      </w:r>
      <w:proofErr w:type="spellEnd"/>
      <w:r>
        <w:t xml:space="preserve"> käyttää rajapintaa </w:t>
      </w:r>
      <w:proofErr w:type="spellStart"/>
      <w:r w:rsidRPr="00DC58DD">
        <w:rPr>
          <w:i/>
        </w:rPr>
        <w:t>signAndSendTransaction</w:t>
      </w:r>
      <w:proofErr w:type="spellEnd"/>
      <w:r>
        <w:t xml:space="preserve">, jota ei ole toteutettu </w:t>
      </w:r>
      <w:proofErr w:type="spellStart"/>
      <w:r>
        <w:t>TestRPC:ssä</w:t>
      </w:r>
      <w:proofErr w:type="spellEnd"/>
      <w:r>
        <w:t>. (20.)</w:t>
      </w:r>
    </w:p>
    <w:p w14:paraId="485B48F6" w14:textId="77777777" w:rsidR="00D2536C" w:rsidRPr="00B6663D" w:rsidRDefault="00D2536C" w:rsidP="00D2536C">
      <w:pPr>
        <w:pStyle w:val="Otsikko1"/>
      </w:pPr>
      <w:bookmarkStart w:id="129" w:name="_Toc478972912"/>
      <w:bookmarkStart w:id="130" w:name="_Toc499815121"/>
      <w:bookmarkStart w:id="131" w:name="_Toc499815348"/>
      <w:bookmarkStart w:id="132" w:name="_Toc499815395"/>
      <w:r>
        <w:lastRenderedPageBreak/>
        <w:t>TYÖN KULKU</w:t>
      </w:r>
      <w:bookmarkEnd w:id="129"/>
      <w:bookmarkEnd w:id="130"/>
      <w:bookmarkEnd w:id="131"/>
      <w:bookmarkEnd w:id="132"/>
    </w:p>
    <w:p w14:paraId="710AEDAA" w14:textId="77777777" w:rsidR="00D2536C" w:rsidRDefault="00D2536C" w:rsidP="00D2536C">
      <w:r>
        <w:t>Aloituspalaverin pitämisen jälkeen aloitettiin pohtimaan työn tarkoitusta. Ohjelmistotyön idea keksittiin. Tehtiin vaatimusmäärittely, jonka työn tilaaja hyväksyi.</w:t>
      </w:r>
    </w:p>
    <w:p w14:paraId="4B4C8CF7" w14:textId="77777777" w:rsidR="00D2536C" w:rsidRDefault="00D2536C" w:rsidP="00D2536C">
      <w:r>
        <w:t xml:space="preserve">Tutustuttiin </w:t>
      </w:r>
      <w:proofErr w:type="spellStart"/>
      <w:r>
        <w:t>Ethereumiin</w:t>
      </w:r>
      <w:proofErr w:type="spellEnd"/>
      <w:r>
        <w:t xml:space="preserve"> käyttämällä </w:t>
      </w:r>
      <w:proofErr w:type="spellStart"/>
      <w:r>
        <w:t>Ethereum</w:t>
      </w:r>
      <w:proofErr w:type="spellEnd"/>
      <w:r>
        <w:t xml:space="preserve"> </w:t>
      </w:r>
      <w:proofErr w:type="spellStart"/>
      <w:r>
        <w:t>Wallet</w:t>
      </w:r>
      <w:proofErr w:type="spellEnd"/>
      <w:r>
        <w:t xml:space="preserve"> -ohjelmaa. Työtä varten perustettiin </w:t>
      </w:r>
      <w:proofErr w:type="spellStart"/>
      <w:r>
        <w:t>git-repositorio</w:t>
      </w:r>
      <w:proofErr w:type="spellEnd"/>
      <w:r>
        <w:t xml:space="preserve"> (21). </w:t>
      </w:r>
      <w:proofErr w:type="spellStart"/>
      <w:r>
        <w:t>ClassicCarChain</w:t>
      </w:r>
      <w:proofErr w:type="spellEnd"/>
      <w:r>
        <w:t xml:space="preserve">-älykkään sopimuksen koodaus aloitettiin. (Lopullinen ohjelmakoodi on </w:t>
      </w:r>
      <w:proofErr w:type="spellStart"/>
      <w:r>
        <w:t>liittessä</w:t>
      </w:r>
      <w:proofErr w:type="spellEnd"/>
      <w:r>
        <w:t xml:space="preserve"> 1.)</w:t>
      </w:r>
    </w:p>
    <w:p w14:paraId="52C8C376" w14:textId="77777777" w:rsidR="00D2536C" w:rsidRDefault="00D2536C" w:rsidP="00D2536C">
      <w:r>
        <w:t xml:space="preserve">Työskenneltiin </w:t>
      </w:r>
      <w:proofErr w:type="spellStart"/>
      <w:r>
        <w:t>geth</w:t>
      </w:r>
      <w:proofErr w:type="spellEnd"/>
      <w:r>
        <w:t xml:space="preserve">-testiverkon parissa, kunnes todettiin, että nopeaa, iteroivaa työskentelytapaa varten testiverkko oli liian hidas. Asennettiin </w:t>
      </w:r>
      <w:proofErr w:type="spellStart"/>
      <w:r>
        <w:t>TestRPC</w:t>
      </w:r>
      <w:proofErr w:type="spellEnd"/>
      <w:r>
        <w:t>-testiverkko tietokoneelle, jonka jälkeen älykkään sopimuksen suorituskyky näytti paranevan.</w:t>
      </w:r>
    </w:p>
    <w:p w14:paraId="7AFF56A3" w14:textId="77777777" w:rsidR="00D2536C" w:rsidRDefault="00D2536C" w:rsidP="00D2536C">
      <w:r>
        <w:t xml:space="preserve">Työssä kokeiltiin kehittää automaattisia testejä </w:t>
      </w:r>
      <w:proofErr w:type="spellStart"/>
      <w:r>
        <w:t>Truffle</w:t>
      </w:r>
      <w:proofErr w:type="spellEnd"/>
      <w:r>
        <w:t xml:space="preserve">-sovelluskehyksellä. Automaattisten testien koodaus oli hyvin työlästä, joten niiden kehittämisestä luovuttiin myöhemmin. Työskentelyn ajan </w:t>
      </w:r>
      <w:proofErr w:type="spellStart"/>
      <w:r>
        <w:t>Trufflea</w:t>
      </w:r>
      <w:proofErr w:type="spellEnd"/>
      <w:r>
        <w:t xml:space="preserve"> käytettiin lähettämään (engl. </w:t>
      </w:r>
      <w:proofErr w:type="spellStart"/>
      <w:r w:rsidRPr="00944B08">
        <w:rPr>
          <w:i/>
        </w:rPr>
        <w:t>deploy</w:t>
      </w:r>
      <w:proofErr w:type="spellEnd"/>
      <w:r>
        <w:t xml:space="preserve">) sopimus </w:t>
      </w:r>
      <w:proofErr w:type="spellStart"/>
      <w:r>
        <w:t>TestRPC</w:t>
      </w:r>
      <w:proofErr w:type="spellEnd"/>
      <w:r>
        <w:t>-testiverkkoon.</w:t>
      </w:r>
    </w:p>
    <w:p w14:paraId="30ABA413" w14:textId="77777777" w:rsidR="00D2536C" w:rsidRDefault="00D2536C" w:rsidP="00D2536C">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43C2464B" w14:textId="77777777" w:rsidR="00D2536C" w:rsidRDefault="00D2536C" w:rsidP="00D2536C">
      <w:r>
        <w:t xml:space="preserve">Älykkään sopimuksen ja </w:t>
      </w:r>
      <w:proofErr w:type="spellStart"/>
      <w:r>
        <w:t>Meteor</w:t>
      </w:r>
      <w:proofErr w:type="spellEnd"/>
      <w:r>
        <w:t xml:space="preserve">-sovelluksen välisessä rajapinnassa alkoi ilmetä ongelmia, johtuen </w:t>
      </w:r>
      <w:proofErr w:type="spellStart"/>
      <w:r>
        <w:t>Solidity</w:t>
      </w:r>
      <w:proofErr w:type="spellEnd"/>
      <w:r>
        <w:t>-kielen ja virtuaalikoneen teknisistä rajoitteista. Älykästä sopimusta uudelleen koodattiin ja eri ratkaisuja kokeiltiin.</w:t>
      </w:r>
    </w:p>
    <w:p w14:paraId="0F0F7979" w14:textId="77777777" w:rsidR="00D2536C" w:rsidRDefault="00D2536C" w:rsidP="00D2536C">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saanut aikaan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arvoa, joka oli alustettu. Huoltotiedot (</w:t>
      </w:r>
      <w:proofErr w:type="spellStart"/>
      <w:r>
        <w:t>maintenanceData</w:t>
      </w:r>
      <w:proofErr w:type="spellEnd"/>
      <w:r>
        <w:t>) ovat yksi tietueiden joukossa, mutta huoltotietoja ei käytetty lopullisessa sovelluksessa. (Kuva 1.)</w:t>
      </w:r>
    </w:p>
    <w:p w14:paraId="5FB3E2B5" w14:textId="77777777" w:rsidR="00D2536C" w:rsidRDefault="00D2536C" w:rsidP="00D2536C">
      <w:r>
        <w:rPr>
          <w:noProof/>
        </w:rPr>
        <w:lastRenderedPageBreak/>
        <w:drawing>
          <wp:inline distT="0" distB="0" distL="0" distR="0" wp14:anchorId="068C4B90" wp14:editId="4F3B80B8">
            <wp:extent cx="3381375" cy="2181225"/>
            <wp:effectExtent l="0" t="0" r="9525" b="9525"/>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81375" cy="2181225"/>
                    </a:xfrm>
                    <a:prstGeom prst="rect">
                      <a:avLst/>
                    </a:prstGeom>
                  </pic:spPr>
                </pic:pic>
              </a:graphicData>
            </a:graphic>
          </wp:inline>
        </w:drawing>
      </w:r>
      <w:r>
        <w:t xml:space="preserve"> </w:t>
      </w:r>
    </w:p>
    <w:p w14:paraId="130D2C19" w14:textId="77777777" w:rsidR="00D2536C" w:rsidRPr="009047E3" w:rsidRDefault="00D2536C" w:rsidP="00D2536C">
      <w:pPr>
        <w:pStyle w:val="Kuvaotsikko"/>
      </w:pPr>
      <w:r w:rsidRPr="009047E3">
        <w:t>KUVA 1.</w:t>
      </w:r>
      <w:r w:rsidRPr="00994167">
        <w:rPr>
          <w:b/>
        </w:rPr>
        <w:t xml:space="preserve"> </w:t>
      </w:r>
      <w:proofErr w:type="spellStart"/>
      <w:r>
        <w:t>ClassicCarChain.sol</w:t>
      </w:r>
      <w:proofErr w:type="spellEnd"/>
      <w:r>
        <w:t>-tiedostossa lopulliset tietueet, joita on kohokohdassa.</w:t>
      </w:r>
    </w:p>
    <w:p w14:paraId="7B617599" w14:textId="77777777" w:rsidR="00D2536C" w:rsidRDefault="00D2536C" w:rsidP="00D2536C"/>
    <w:p w14:paraId="64E96976" w14:textId="77777777" w:rsidR="00D2536C" w:rsidRDefault="00D2536C" w:rsidP="00D2536C">
      <w:r>
        <w:t xml:space="preserve">Vastaan tuli ongelma käyttötapauksessa ”vierailijan pitää kyetä näkemään kaikki kohokohdat, mitä autolla on”. Web3-rajapinnassa ei ole keinoa hakea kaikki </w:t>
      </w:r>
      <w:proofErr w:type="spellStart"/>
      <w:r>
        <w:t>mapping</w:t>
      </w:r>
      <w:proofErr w:type="spellEnd"/>
      <w:r>
        <w:t xml:space="preserve">-tietorakenteen alkioita yhdellä funktiokutsulla. Ongelma ratkaistiin tekemällä </w:t>
      </w:r>
      <w:proofErr w:type="spellStart"/>
      <w:r>
        <w:t>Meteor</w:t>
      </w:r>
      <w:proofErr w:type="spellEnd"/>
      <w:r>
        <w:t>-sovellukseen kiertokyselyrakenne, joka hakee yksitellen kaikki alkiot sopimuksesta. (Kuva 2.)</w:t>
      </w:r>
    </w:p>
    <w:p w14:paraId="697FCFDF" w14:textId="77777777" w:rsidR="00D2536C" w:rsidRDefault="00D2536C" w:rsidP="00D2536C">
      <w:proofErr w:type="spellStart"/>
      <w:r>
        <w:t>Solidity</w:t>
      </w:r>
      <w:proofErr w:type="spellEnd"/>
      <w:r>
        <w:t xml:space="preserve">-koodilla pystyy hakemaan yksittäisiä tietueita </w:t>
      </w:r>
      <w:proofErr w:type="spellStart"/>
      <w:r>
        <w:t>mapping</w:t>
      </w:r>
      <w:proofErr w:type="spellEnd"/>
      <w:r>
        <w:t xml:space="preserve">-rakenteesta. Sopimukseen tehtiin </w:t>
      </w:r>
      <w:proofErr w:type="spellStart"/>
      <w:r>
        <w:t>mapping</w:t>
      </w:r>
      <w:proofErr w:type="spellEnd"/>
      <w:r>
        <w:t>-rakenne, jossa kokonaislukuavainta (</w:t>
      </w:r>
      <w:proofErr w:type="spellStart"/>
      <w:r>
        <w:t>uint</w:t>
      </w:r>
      <w:proofErr w:type="spellEnd"/>
      <w:r>
        <w:t xml:space="preserve">) vastasi </w:t>
      </w:r>
      <w:proofErr w:type="spellStart"/>
      <w:r>
        <w:t>Highlight</w:t>
      </w:r>
      <w:proofErr w:type="spellEnd"/>
      <w:r>
        <w:t xml:space="preserve"> </w:t>
      </w:r>
      <w:proofErr w:type="spellStart"/>
      <w:r>
        <w:t>struct</w:t>
      </w:r>
      <w:proofErr w:type="spellEnd"/>
      <w:r>
        <w:t xml:space="preserve">-tietorakenne. </w:t>
      </w:r>
      <w:proofErr w:type="spellStart"/>
      <w:r>
        <w:t>Mapping</w:t>
      </w:r>
      <w:proofErr w:type="spellEnd"/>
      <w:r>
        <w:t xml:space="preserve">-rakenteesta pystyi hakemaan yhden tietueen, jos funktiolle annettiin sitä vastaava kokonaislukuavaimen arvo (_id) </w:t>
      </w:r>
    </w:p>
    <w:p w14:paraId="67568F73" w14:textId="77777777" w:rsidR="00D2536C" w:rsidRDefault="00D2536C" w:rsidP="00D2536C">
      <w:r>
        <w:rPr>
          <w:noProof/>
        </w:rPr>
        <w:lastRenderedPageBreak/>
        <w:drawing>
          <wp:inline distT="0" distB="0" distL="0" distR="0" wp14:anchorId="38C5EF88" wp14:editId="1C830256">
            <wp:extent cx="4643120" cy="4702810"/>
            <wp:effectExtent l="0" t="0" r="5080" b="2540"/>
            <wp:docPr id="17"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7ECA2F20" w14:textId="77777777" w:rsidR="00D2536C" w:rsidRDefault="00D2536C" w:rsidP="00D2536C">
      <w:pPr>
        <w:pStyle w:val="Kuvaotsikko"/>
      </w:pPr>
      <w:r w:rsidRPr="00F6649A">
        <w:t>K</w:t>
      </w:r>
      <w:r>
        <w:t xml:space="preserve">UVA </w:t>
      </w:r>
      <w:r w:rsidRPr="00F6649A">
        <w:t>2.</w:t>
      </w:r>
      <w:r>
        <w:t xml:space="preserve"> Kohokohdan haku älykkäästä sopimuksesta tiedostossa </w:t>
      </w:r>
      <w:proofErr w:type="spellStart"/>
      <w:r>
        <w:t>ClassicCarChain.sol</w:t>
      </w:r>
      <w:proofErr w:type="spellEnd"/>
      <w:r>
        <w:t>.</w:t>
      </w:r>
    </w:p>
    <w:p w14:paraId="2D7EE499" w14:textId="77777777" w:rsidR="00D2536C" w:rsidRPr="00B57A86" w:rsidRDefault="00D2536C" w:rsidP="00D2536C"/>
    <w:p w14:paraId="781492BA" w14:textId="77777777" w:rsidR="00D2536C" w:rsidRDefault="00D2536C" w:rsidP="00D2536C">
      <w:r>
        <w:t>K</w:t>
      </w:r>
      <w:r w:rsidRPr="00D746CD">
        <w:t>iertokyselyrakenne on</w:t>
      </w:r>
      <w:r>
        <w:t xml:space="preserve"> </w:t>
      </w:r>
      <w:proofErr w:type="spellStart"/>
      <w:r w:rsidRPr="00D746CD">
        <w:t>javascript</w:t>
      </w:r>
      <w:proofErr w:type="spellEnd"/>
      <w:r w:rsidRPr="00D746CD">
        <w:t>-koodissa 03-eth-highlights.js (</w:t>
      </w:r>
      <w:r>
        <w:t>kuva 3</w:t>
      </w:r>
      <w:r w:rsidRPr="00D746CD">
        <w:t>)</w:t>
      </w:r>
      <w:r>
        <w:t xml:space="preserve">. Koodi ajetaan joka kerta, kun havaitaan, että uusi lohko on lisätty </w:t>
      </w:r>
      <w:proofErr w:type="spellStart"/>
      <w:r>
        <w:t>Ethereum</w:t>
      </w:r>
      <w:proofErr w:type="spellEnd"/>
      <w:r>
        <w:t>-lohkoketjuun (rivi 41, web3.eth.filter(’</w:t>
      </w:r>
      <w:proofErr w:type="spellStart"/>
      <w:r>
        <w:t>latest</w:t>
      </w:r>
      <w:proofErr w:type="spellEnd"/>
      <w:r>
        <w:t>’</w:t>
      </w:r>
      <w:proofErr w:type="gramStart"/>
      <w:r>
        <w:t>).</w:t>
      </w:r>
      <w:proofErr w:type="spellStart"/>
      <w:r>
        <w:t>watch</w:t>
      </w:r>
      <w:proofErr w:type="spellEnd"/>
      <w:proofErr w:type="gramEnd"/>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GetHighlight</w:t>
      </w:r>
      <w:proofErr w:type="spellEnd"/>
      <w:r>
        <w:t xml:space="preserve">-funktiokutsu). </w:t>
      </w:r>
    </w:p>
    <w:p w14:paraId="484DDEE8" w14:textId="77777777" w:rsidR="00D2536C" w:rsidRPr="00D746CD" w:rsidRDefault="00D2536C" w:rsidP="00D2536C">
      <w:pPr>
        <w:spacing w:line="240" w:lineRule="auto"/>
      </w:pPr>
      <w:r>
        <w:rPr>
          <w:noProof/>
        </w:rPr>
        <w:lastRenderedPageBreak/>
        <w:drawing>
          <wp:inline distT="0" distB="0" distL="0" distR="0" wp14:anchorId="68FD4D1F" wp14:editId="58847AB9">
            <wp:extent cx="4791075" cy="4314825"/>
            <wp:effectExtent l="0" t="0" r="9525" b="952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791075" cy="4314825"/>
                    </a:xfrm>
                    <a:prstGeom prst="rect">
                      <a:avLst/>
                    </a:prstGeom>
                  </pic:spPr>
                </pic:pic>
              </a:graphicData>
            </a:graphic>
          </wp:inline>
        </w:drawing>
      </w:r>
    </w:p>
    <w:p w14:paraId="6E6D5580" w14:textId="77777777" w:rsidR="00D2536C" w:rsidRDefault="00D2536C" w:rsidP="00D2536C">
      <w:pPr>
        <w:pStyle w:val="Kuvaotsikko"/>
      </w:pPr>
      <w:r w:rsidRPr="004766F7">
        <w:t>K</w:t>
      </w:r>
      <w:r>
        <w:t>UVA</w:t>
      </w:r>
      <w:r w:rsidRPr="004766F7">
        <w:t xml:space="preserve"> 3. Näyte tiedostosta 03-eth-highlights.js. Koodissa on kiertokyselyrakenne, jolla haetaan kaikki kohokohdat </w:t>
      </w:r>
      <w:proofErr w:type="spellStart"/>
      <w:r w:rsidRPr="004766F7">
        <w:t>Meteor</w:t>
      </w:r>
      <w:proofErr w:type="spellEnd"/>
      <w:r w:rsidRPr="004766F7">
        <w:t>-sovellukseen.</w:t>
      </w:r>
    </w:p>
    <w:p w14:paraId="73760CED" w14:textId="77777777" w:rsidR="00D2536C" w:rsidRPr="004766F7" w:rsidRDefault="00D2536C" w:rsidP="00D2536C"/>
    <w:p w14:paraId="12DAE300" w14:textId="77777777" w:rsidR="00D2536C" w:rsidRDefault="00D2536C" w:rsidP="00D2536C">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 xml:space="preserve">-pääsopimus tekisi kutsuja. Suunnitelmasta jouduttiin luopumaan, koska </w:t>
      </w:r>
      <w:proofErr w:type="spellStart"/>
      <w:r>
        <w:t>Ethereum</w:t>
      </w:r>
      <w:proofErr w:type="spellEnd"/>
      <w:r>
        <w:t>-virtuaalikoneessa</w:t>
      </w:r>
      <w:r w:rsidRPr="00FA1ECA">
        <w:t xml:space="preserve"> sopimus ei voi hakea toisesta sopimuksesta</w:t>
      </w:r>
      <w:r>
        <w:t xml:space="preserve"> </w:t>
      </w:r>
      <w:r w:rsidRPr="00FA1ECA">
        <w:t>arvoa,</w:t>
      </w:r>
      <w:r>
        <w:t xml:space="preserve"> jonka pituus on muuttuva. Tällaisia tietueita ovat muun muassa merkkijonot (</w:t>
      </w:r>
      <w:proofErr w:type="spellStart"/>
      <w:r>
        <w:t>string</w:t>
      </w:r>
      <w:proofErr w:type="spellEnd"/>
      <w:r>
        <w:t>) sekä taulukot (</w:t>
      </w:r>
      <w:proofErr w:type="spellStart"/>
      <w:r>
        <w:t>array</w:t>
      </w:r>
      <w:proofErr w:type="spellEnd"/>
      <w:r>
        <w:t xml:space="preserve">). </w:t>
      </w:r>
      <w:r w:rsidRPr="007E59F0">
        <w:t>(</w:t>
      </w:r>
      <w:r>
        <w:t>22.)</w:t>
      </w:r>
    </w:p>
    <w:p w14:paraId="72433710" w14:textId="77777777" w:rsidR="00D2536C" w:rsidRPr="00364938" w:rsidRDefault="00D2536C" w:rsidP="00D2536C">
      <w:r>
        <w:t xml:space="preserve">Lopuksi tehtiin käyttöliittymää. </w:t>
      </w:r>
      <w:proofErr w:type="spellStart"/>
      <w:r>
        <w:t>Ethereum</w:t>
      </w:r>
      <w:proofErr w:type="spellEnd"/>
      <w:r>
        <w:t xml:space="preserve">-yhteisön kehittämää </w:t>
      </w:r>
      <w:proofErr w:type="spellStart"/>
      <w:proofErr w:type="gramStart"/>
      <w:r>
        <w:t>dappstyles.styl</w:t>
      </w:r>
      <w:proofErr w:type="spellEnd"/>
      <w:proofErr w:type="gramEnd"/>
      <w:r>
        <w:t xml:space="preserve">-tyyliä kokeiltiin (23). Työssä päädyttiin tekemään oma yksinkertainen </w:t>
      </w:r>
      <w:proofErr w:type="spellStart"/>
      <w:r>
        <w:t>css</w:t>
      </w:r>
      <w:proofErr w:type="spellEnd"/>
      <w:r>
        <w:t xml:space="preserve">-tyyli. </w:t>
      </w:r>
    </w:p>
    <w:p w14:paraId="17A44645" w14:textId="77777777" w:rsidR="00D2536C" w:rsidRDefault="00D2536C" w:rsidP="00D2536C">
      <w:pPr>
        <w:pStyle w:val="Otsikko1"/>
      </w:pPr>
      <w:bookmarkStart w:id="133" w:name="_Toc478972913"/>
      <w:bookmarkStart w:id="134" w:name="_Toc499815122"/>
      <w:bookmarkStart w:id="135" w:name="_Toc499815349"/>
      <w:bookmarkStart w:id="136" w:name="_Toc499815396"/>
      <w:r>
        <w:lastRenderedPageBreak/>
        <w:t>LOPPUTULOKSET</w:t>
      </w:r>
      <w:bookmarkEnd w:id="133"/>
      <w:bookmarkEnd w:id="134"/>
      <w:bookmarkEnd w:id="135"/>
      <w:bookmarkEnd w:id="136"/>
    </w:p>
    <w:p w14:paraId="14287672" w14:textId="77777777" w:rsidR="00D2536C" w:rsidRPr="009D4983" w:rsidRDefault="00D2536C" w:rsidP="00D2536C">
      <w:r>
        <w:t xml:space="preserve">Älykkään sopimuksen </w:t>
      </w:r>
      <w:proofErr w:type="spellStart"/>
      <w:r>
        <w:t>Solidity</w:t>
      </w:r>
      <w:proofErr w:type="spellEnd"/>
      <w:r>
        <w:t>-koodi on liitteessä 1. Työn GitHub-</w:t>
      </w:r>
      <w:proofErr w:type="spellStart"/>
      <w:r>
        <w:t>repositorion</w:t>
      </w:r>
      <w:proofErr w:type="spellEnd"/>
      <w:r>
        <w:t xml:space="preserve"> </w:t>
      </w:r>
      <w:proofErr w:type="spellStart"/>
      <w:r>
        <w:t>lueminut</w:t>
      </w:r>
      <w:proofErr w:type="spellEnd"/>
      <w:r>
        <w:t xml:space="preserve">-tiedostossa on ohjeita </w:t>
      </w:r>
      <w:proofErr w:type="spellStart"/>
      <w:r>
        <w:t>Meteor</w:t>
      </w:r>
      <w:proofErr w:type="spellEnd"/>
      <w:r>
        <w:t>-sovelluksen käynnistämistä varten (21). Kuvassa 4 on auton omistajan näkymä sovelluksen etusivuilta. Yläpalkissa on navigointilinkit, oikeassa yläkulmassa aktiivisen tilin vaihtaminen. Yläpalkin alapuolella on lomake kohokohdan lisäämistä varten. Sininen laatikko on yksi kohokohta, jossa auton omistaja näkee poistamispainikkeen sekä tekstikentän, johon hän voi kirjoittaa syyn merkinnän poistamiselle.</w:t>
      </w:r>
    </w:p>
    <w:p w14:paraId="6F54C1C9" w14:textId="77777777" w:rsidR="00D2536C" w:rsidRDefault="00D2536C" w:rsidP="00D2536C">
      <w:r>
        <w:rPr>
          <w:noProof/>
        </w:rPr>
        <w:drawing>
          <wp:inline distT="0" distB="0" distL="0" distR="0" wp14:anchorId="6D64EA97" wp14:editId="53888576">
            <wp:extent cx="5400675" cy="3810000"/>
            <wp:effectExtent l="0" t="0" r="9525" b="0"/>
            <wp:docPr id="1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219B3C13" w14:textId="77777777" w:rsidR="00D2536C" w:rsidRPr="007609EF" w:rsidRDefault="00D2536C" w:rsidP="00D2536C">
      <w:pPr>
        <w:pStyle w:val="Kuvaotsikko"/>
      </w:pPr>
      <w:r w:rsidRPr="007609EF">
        <w:t>K</w:t>
      </w:r>
      <w:r>
        <w:t>UVA</w:t>
      </w:r>
      <w:r w:rsidRPr="007609EF">
        <w:t xml:space="preserve"> 4. Lopullinen sovellus kohokohtasivulta.</w:t>
      </w:r>
    </w:p>
    <w:p w14:paraId="5B5C68B6" w14:textId="77777777" w:rsidR="00D2536C" w:rsidRDefault="00D2536C" w:rsidP="00D2536C">
      <w:pPr>
        <w:pStyle w:val="Otsikko2"/>
      </w:pPr>
      <w:bookmarkStart w:id="137" w:name="_Toc499815123"/>
      <w:bookmarkStart w:id="138" w:name="_Toc499815350"/>
      <w:bookmarkStart w:id="139" w:name="_Toc499815397"/>
      <w:r>
        <w:t>Toteutuneet käyttötapaukset</w:t>
      </w:r>
      <w:bookmarkEnd w:id="137"/>
      <w:bookmarkEnd w:id="138"/>
      <w:bookmarkEnd w:id="139"/>
    </w:p>
    <w:p w14:paraId="0329F6B9" w14:textId="77777777" w:rsidR="00D2536C" w:rsidRPr="00F25614" w:rsidRDefault="00D2536C" w:rsidP="00D2536C">
      <w:r>
        <w:t>Työssä suunnitelluista käyttötapauksista toteutui suurin osa. Kaikki tärkeimmät käyttötapaukset, kuten kohokohtien ja -pyyntöjen lisääminen, toteutuivat.</w:t>
      </w:r>
    </w:p>
    <w:p w14:paraId="7BEABA32" w14:textId="77777777" w:rsidR="00D2536C" w:rsidRDefault="00D2536C" w:rsidP="00D2536C">
      <w:pPr>
        <w:pStyle w:val="Luettelokappale"/>
        <w:numPr>
          <w:ilvl w:val="0"/>
          <w:numId w:val="16"/>
        </w:numPr>
      </w:pPr>
      <w:r>
        <w:t>Auton omistaja näkee sovelluksessa eri toimintoja kuin muut käyttäjät.</w:t>
      </w:r>
    </w:p>
    <w:p w14:paraId="76F609B2" w14:textId="77777777" w:rsidR="00D2536C" w:rsidRDefault="00D2536C" w:rsidP="00D2536C">
      <w:pPr>
        <w:pStyle w:val="Luettelokappale"/>
        <w:numPr>
          <w:ilvl w:val="0"/>
          <w:numId w:val="16"/>
        </w:numPr>
      </w:pPr>
      <w:r>
        <w:lastRenderedPageBreak/>
        <w:t>Kun käyttäjä käynnistää sovelluksen, hän pystyy vaihtamaan käyttäjätiliään. Kun käyttäjätiliä vaihtaa, käyttöliittymä päivittyy välittömästi näyttämään käyttäjälle ne ominaisuudet ja tiedot, mitä käyttäjällä on oikeus nähdä.</w:t>
      </w:r>
    </w:p>
    <w:p w14:paraId="57DEFA68" w14:textId="77777777" w:rsidR="00D2536C" w:rsidRDefault="00D2536C" w:rsidP="00D2536C">
      <w:pPr>
        <w:pStyle w:val="Luettelokappale"/>
        <w:numPr>
          <w:ilvl w:val="0"/>
          <w:numId w:val="16"/>
        </w:numPr>
      </w:pPr>
      <w:r>
        <w:t xml:space="preserve">Todennus tapahtuu </w:t>
      </w:r>
      <w:proofErr w:type="spellStart"/>
      <w:r>
        <w:t>Ethereum</w:t>
      </w:r>
      <w:proofErr w:type="spellEnd"/>
      <w:r>
        <w:t>-verkossa. Kuka tahansa voisi esimerkiksi kutsua verkkosivuilla funktiota, jolla saisi auton omistajuuden (</w:t>
      </w:r>
      <w:proofErr w:type="spellStart"/>
      <w:r>
        <w:t>gainOwnership</w:t>
      </w:r>
      <w:proofErr w:type="spellEnd"/>
      <w:r>
        <w:t xml:space="preserve">). Tällöin </w:t>
      </w:r>
      <w:proofErr w:type="spellStart"/>
      <w:r>
        <w:t>Ethereum</w:t>
      </w:r>
      <w:proofErr w:type="spellEnd"/>
      <w:r>
        <w:t>-verkossa havaitaan, ettei kutsun lähettänyt tili olekaan auton omistaja, jolloin mitään ei tapahdu.</w:t>
      </w:r>
    </w:p>
    <w:p w14:paraId="203954A8" w14:textId="77777777" w:rsidR="00D2536C" w:rsidRDefault="00D2536C" w:rsidP="00D2536C">
      <w:pPr>
        <w:pStyle w:val="Luettelokappale"/>
        <w:numPr>
          <w:ilvl w:val="0"/>
          <w:numId w:val="16"/>
        </w:numPr>
      </w:pPr>
      <w:r>
        <w:t>Omistaja pystyy lisäämään kohokohtia omaan autoonsa. Kohokohdassa on tietueina muun muassa merkinnän lisäämisaika, viesti ja merkinnän tekijä.</w:t>
      </w:r>
    </w:p>
    <w:p w14:paraId="52716196" w14:textId="77777777" w:rsidR="00D2536C" w:rsidRDefault="00D2536C" w:rsidP="00D2536C">
      <w:pPr>
        <w:pStyle w:val="Luettelokappale"/>
        <w:numPr>
          <w:ilvl w:val="0"/>
          <w:numId w:val="16"/>
        </w:numPr>
      </w:pPr>
      <w:r>
        <w:t>Omistaja voi poistaa kohokohtamerkintöjä.</w:t>
      </w:r>
    </w:p>
    <w:p w14:paraId="62B985F1" w14:textId="77777777" w:rsidR="00D2536C" w:rsidRDefault="00D2536C" w:rsidP="00D2536C">
      <w:pPr>
        <w:pStyle w:val="Luettelokappale"/>
        <w:numPr>
          <w:ilvl w:val="0"/>
          <w:numId w:val="16"/>
        </w:numPr>
      </w:pPr>
      <w:r>
        <w:t>Muut tilit pystyvät lisäämään kohokohtapyyntöjä. He voivat pyytää rahasumman palkkioksi auton omistajalta siitä vaivannäöstä, että he tekivät kohokohtapyynnön.</w:t>
      </w:r>
    </w:p>
    <w:p w14:paraId="02544F36" w14:textId="77777777" w:rsidR="00D2536C" w:rsidRDefault="00D2536C" w:rsidP="00D2536C">
      <w:pPr>
        <w:pStyle w:val="Luettelokappale"/>
        <w:numPr>
          <w:ilvl w:val="0"/>
          <w:numId w:val="16"/>
        </w:numPr>
      </w:pPr>
      <w:r>
        <w:t xml:space="preserve">Auton omistaja pystyy lähettämään rahaa sopimuksen saldoon omalta tililtään. Kun omistaja hyväksyy kohokohtapyynnön, raha siirtyy sopimuksen saldosta pyynnön tekijälle. Jos sopimuksessa ei ole tarpeeksi saldoa, kohokohtapyyntöä ei voi hyväksyä. Tämä ominaisuus on sovelluksessa </w:t>
      </w:r>
      <w:proofErr w:type="spellStart"/>
      <w:r>
        <w:t>Ethereum</w:t>
      </w:r>
      <w:proofErr w:type="spellEnd"/>
      <w:r>
        <w:t xml:space="preserve">-alustan turvallisuusrajoitteiden takia. </w:t>
      </w:r>
    </w:p>
    <w:p w14:paraId="776F8A3A" w14:textId="77777777" w:rsidR="00D2536C" w:rsidRDefault="00D2536C" w:rsidP="00D2536C">
      <w:pPr>
        <w:pStyle w:val="Luettelokappale"/>
        <w:numPr>
          <w:ilvl w:val="0"/>
          <w:numId w:val="16"/>
        </w:numPr>
      </w:pPr>
      <w:r>
        <w:t>Auton omistaja voi nostaa rahaa sopimuksen saldosta. Tätä varten on olemassa funktio sopimuksessa, sekä verkkosovelluksessa, mutta käyttöliittymää ei ole toteutettu. Rahan noston voi tehdä selaimen JavaScript-konsolilla.</w:t>
      </w:r>
    </w:p>
    <w:p w14:paraId="0D16DB72" w14:textId="77777777" w:rsidR="00D2536C" w:rsidRDefault="00D2536C" w:rsidP="00D2536C">
      <w:pPr>
        <w:pStyle w:val="Luettelokappale"/>
        <w:numPr>
          <w:ilvl w:val="0"/>
          <w:numId w:val="16"/>
        </w:numPr>
      </w:pPr>
      <w:r>
        <w:t>Omistaja pystyy hyväksymään kohokohtapyynnön, jolloin se lisätään auton kohokohtien joukkoon. Samalla sopimuksen saldosta siirtyy pyydetty summa kohokohtapyynnön tekijälle.</w:t>
      </w:r>
    </w:p>
    <w:p w14:paraId="40ED5F15" w14:textId="77777777" w:rsidR="00D2536C" w:rsidRDefault="00D2536C" w:rsidP="00D2536C">
      <w:pPr>
        <w:pStyle w:val="Luettelokappale"/>
        <w:numPr>
          <w:ilvl w:val="0"/>
          <w:numId w:val="16"/>
        </w:numPr>
      </w:pPr>
      <w:r>
        <w:t>Omistaja voi kieltäytyä kohokohtapyynnöstä, jolloin se poistetaan.</w:t>
      </w:r>
    </w:p>
    <w:p w14:paraId="6D658B15" w14:textId="77777777" w:rsidR="00D2536C" w:rsidRDefault="00D2536C" w:rsidP="00D2536C">
      <w:pPr>
        <w:pStyle w:val="Luettelokappale"/>
        <w:numPr>
          <w:ilvl w:val="0"/>
          <w:numId w:val="16"/>
        </w:numPr>
      </w:pPr>
      <w:r>
        <w:t>Muu kuin auton omistaja pystyy tekemään tarjouksen autosta.</w:t>
      </w:r>
    </w:p>
    <w:p w14:paraId="6B959864" w14:textId="77777777" w:rsidR="00D2536C" w:rsidRDefault="00D2536C" w:rsidP="00D2536C">
      <w:pPr>
        <w:pStyle w:val="Luettelokappale"/>
        <w:numPr>
          <w:ilvl w:val="0"/>
          <w:numId w:val="16"/>
        </w:numPr>
      </w:pPr>
      <w:r>
        <w:t>Tarjouksen tekijä voi myös poistaa tarjouksensa, jos hän muuttaa mieltään.</w:t>
      </w:r>
    </w:p>
    <w:p w14:paraId="65042698" w14:textId="77777777" w:rsidR="00D2536C" w:rsidRDefault="00D2536C" w:rsidP="00D2536C">
      <w:pPr>
        <w:pStyle w:val="Luettelokappale"/>
        <w:numPr>
          <w:ilvl w:val="0"/>
          <w:numId w:val="16"/>
        </w:numPr>
      </w:pPr>
      <w:r>
        <w:t>Auton omistaja voi kieltäytyä tarjouksesta, jolloin se poistuu tarjousten listalta.</w:t>
      </w:r>
    </w:p>
    <w:p w14:paraId="6B496F35" w14:textId="77777777" w:rsidR="00D2536C" w:rsidRDefault="00D2536C" w:rsidP="00D2536C">
      <w:pPr>
        <w:pStyle w:val="Luettelokappale"/>
        <w:numPr>
          <w:ilvl w:val="0"/>
          <w:numId w:val="16"/>
        </w:numPr>
      </w:pPr>
      <w:r>
        <w:t>Omistaja pystyy hyväksymään tarjouksen, jolloin sopimus siirtyy ”omistajuus on vaihtumassa” -tilaan. Tässä tilassa sovelluksen etusivuilla näkyy tiedote omistajuuden siirtymisestä kaikille käyttäjille. Omistajuuden vaihtumistilassa sekä auton ostaja, että myyjä voivat perua kaupan.</w:t>
      </w:r>
    </w:p>
    <w:p w14:paraId="7B3C23DC" w14:textId="77777777" w:rsidR="00D2536C" w:rsidRDefault="00D2536C" w:rsidP="00D2536C">
      <w:pPr>
        <w:pStyle w:val="Luettelokappale"/>
        <w:numPr>
          <w:ilvl w:val="0"/>
          <w:numId w:val="16"/>
        </w:numPr>
      </w:pPr>
      <w:r>
        <w:lastRenderedPageBreak/>
        <w:t xml:space="preserve">Kun auton omistajuus on vaihtumassa, auton ostaja näkee painikkeen, jolla hän pystyy saamaan sopimuksen omistusoikeudet. Ostaja voi painaa tästä painikkeesta, kun auto on toimitettu hänelle. </w:t>
      </w:r>
    </w:p>
    <w:p w14:paraId="4D38A66F" w14:textId="77777777" w:rsidR="00D2536C" w:rsidRDefault="00D2536C" w:rsidP="00D2536C">
      <w:pPr>
        <w:pStyle w:val="Luettelokappale"/>
        <w:numPr>
          <w:ilvl w:val="0"/>
          <w:numId w:val="16"/>
        </w:numPr>
      </w:pPr>
      <w:r>
        <w:t>Painikkeen painamisen jälkeen uusi omistaja saa kaikki käyttöoikeudet, mitä edellisellä omistajalla oli. Edellinen omistaja näkee samat ominaisuudet kuin muutkin tavalliset käyttäjät.</w:t>
      </w:r>
    </w:p>
    <w:p w14:paraId="1155BF60" w14:textId="77777777" w:rsidR="00D2536C" w:rsidRDefault="00D2536C" w:rsidP="00D2536C">
      <w:pPr>
        <w:pStyle w:val="Luettelokappale"/>
        <w:numPr>
          <w:ilvl w:val="0"/>
          <w:numId w:val="16"/>
        </w:numPr>
      </w:pPr>
      <w:r>
        <w:t>Lähes kaikki yllä mainittujen toimintojen teko tallentaa sopimukseen historiatietomerkinnän (</w:t>
      </w:r>
      <w:proofErr w:type="spellStart"/>
      <w:r>
        <w:t>Solidity</w:t>
      </w:r>
      <w:proofErr w:type="spellEnd"/>
      <w:r>
        <w:t>-kielessä ”</w:t>
      </w:r>
      <w:proofErr w:type="spellStart"/>
      <w:r>
        <w:t>event</w:t>
      </w:r>
      <w:proofErr w:type="spellEnd"/>
      <w:r>
        <w:t>”). Merkintöjä tallentuu myös silloin kun tietoja poistetaan. Historiatietomerkintöjä voi tarkastella kuka tahansa, eikä niitä voi poistaa kukaan.</w:t>
      </w:r>
    </w:p>
    <w:p w14:paraId="219B918E" w14:textId="77777777" w:rsidR="00D2536C" w:rsidRDefault="00D2536C" w:rsidP="00D2536C"/>
    <w:p w14:paraId="682BB998" w14:textId="77777777" w:rsidR="00D2536C" w:rsidRDefault="00D2536C" w:rsidP="00D2536C">
      <w:pPr>
        <w:pStyle w:val="Otsikko2"/>
      </w:pPr>
      <w:bookmarkStart w:id="140" w:name="_Toc499815124"/>
      <w:bookmarkStart w:id="141" w:name="_Toc499815351"/>
      <w:bookmarkStart w:id="142" w:name="_Toc499815398"/>
      <w:r>
        <w:t>Toteutumattomia käyttötapauksia</w:t>
      </w:r>
      <w:bookmarkEnd w:id="140"/>
      <w:bookmarkEnd w:id="141"/>
      <w:bookmarkEnd w:id="142"/>
    </w:p>
    <w:p w14:paraId="707BE138" w14:textId="77777777" w:rsidR="00D2536C" w:rsidRDefault="00D2536C" w:rsidP="00D2536C">
      <w:r>
        <w:t>Varhaisessa työn vaiheessa suunniteltiin roskapostin estojärjestelmä kohokohtapyynnöille. Nykyisessä sovelluksessa yksikin käyttäjä pystyisi lähettämään tuhansia kohokohtapyyntöjä päivässä. Tätä varten kehitettiin työn aikana ominaisuus, jota voisi luonnehtia kohokohtien pyyntöoikeuksiksi (</w:t>
      </w:r>
      <w:proofErr w:type="spellStart"/>
      <w:r>
        <w:t>highlight</w:t>
      </w:r>
      <w:proofErr w:type="spellEnd"/>
      <w:r>
        <w:t xml:space="preserve"> </w:t>
      </w:r>
      <w:proofErr w:type="spellStart"/>
      <w:r>
        <w:t>request</w:t>
      </w:r>
      <w:proofErr w:type="spellEnd"/>
      <w:r>
        <w:t xml:space="preserve"> </w:t>
      </w:r>
      <w:proofErr w:type="spellStart"/>
      <w:r>
        <w:t>rights</w:t>
      </w:r>
      <w:proofErr w:type="spellEnd"/>
      <w:r>
        <w:t xml:space="preserve">). Tavoitteena oli kehittää järjestelmä, jossa auton omistaja voisi antaa eri käyttäjille oikeudet lisätä kohokohtapyyntöjä. Ominaisuus olisi hyödyllinen esimerkiksi julkisuuden henkilölle, jonka auto on kirjattu sovellukseen. Julkinen auto saa paljon huomiota sosiaalisessa mediassa, jolloin roskaposti voi olla riesa auton omistajalle. Vähän huomiota saavan auton omistaja voisi laittaa asetuksen pois päältä, jolloin kuka tahansa käyttäjä voi lähettää kohokohtapyyntöjä. Yhdessä ohjelman versiossa tätä ominaisuutta kehitettiin, mutta kehitys lopetettiin, koska päätettiin, ettei käyttötapauksen esittely ollut tarpeeksi tärkeää työn tarkoituksen kannalta. Tämä työ toimii vain yhdellä tietokoneella, mutta mikäli sopimus lähetettäisiin varsinaiseen </w:t>
      </w:r>
      <w:proofErr w:type="spellStart"/>
      <w:r>
        <w:t>Ethereum</w:t>
      </w:r>
      <w:proofErr w:type="spellEnd"/>
      <w:r>
        <w:t>-verkkoon, tämä ominaisuus olisi hyödyllinen.</w:t>
      </w:r>
    </w:p>
    <w:p w14:paraId="5B7C1BDA" w14:textId="77777777" w:rsidR="00D2536C" w:rsidRDefault="00D2536C" w:rsidP="00D2536C">
      <w:r>
        <w:t>Toinen työn alkuvaiheissa suunniteltu käyttötapaus on rahasummista tinkiminen. Olisi mahdollista koodata sopimukseen logiikkaa, jossa auton omistaja voisi tinkiä kohokohtapyynnöstä pyydettyä summaa. Tinkimisen voisi lisätä myös autokaupassa tarjouksen tekijän ja auton omistajan välille. Tästä käyttötapauksesta luovuttiin, koska se on työläs kehittää. Käyttötapaus vaatisi hyvin suunnitellun, hyvin testatun, virheet</w:t>
      </w:r>
      <w:r>
        <w:lastRenderedPageBreak/>
        <w:t xml:space="preserve">tömän koodin älykkääseen sopimukseen. Maksutapahtumia käsitellessä raha saattaa kadota ohjelmointivirheen seurauksena. Ominaisuus vaatisi lisäksi selkeän käyttöliittymän </w:t>
      </w:r>
      <w:proofErr w:type="spellStart"/>
      <w:r>
        <w:t>Meteor</w:t>
      </w:r>
      <w:proofErr w:type="spellEnd"/>
      <w:r>
        <w:t>-sovellukseen, jotta käyttäjät ymmärtävät, missä vaiheessa rahanvaihto ja tinkimien ovat.</w:t>
      </w:r>
    </w:p>
    <w:p w14:paraId="4345536F" w14:textId="77777777" w:rsidR="00D2536C" w:rsidRDefault="00D2536C" w:rsidP="00D2536C">
      <w:r>
        <w:t>Kolmas toteuttamaton käyttötapaus on historiatietojen suodattaminen ja järjestely. Lopullisessa sovelluksessa kaikki historiatiedot ovat samassa listassa peräjälkeen. Olisi käytettävyyden kannalta parempi, jos listaan voisi lisätä suotimia ja siitä voisi tehdä hakuja.</w:t>
      </w:r>
    </w:p>
    <w:p w14:paraId="559EAFFA" w14:textId="77777777" w:rsidR="00D2536C" w:rsidRDefault="00D2536C" w:rsidP="00D2536C">
      <w:r>
        <w:t xml:space="preserve">Neljäs on uusien ajoneuvojen lisääminen sovelluksella. Sovellukseen olisi pystynyt lisäämään lomakkeella uuden auton, jolle tehdään uusi sopimus lohkoketjuun. Tätä varten tehtiin käyttöliittymä, jonka pystyy näkemään lopullisessa sovelluksessa. Käyttöliittymää pääsee katsomaan menemällä sivulle </w:t>
      </w:r>
      <w:hyperlink r:id="rId44" w:history="1">
        <w:r w:rsidRPr="00BA16C2">
          <w:rPr>
            <w:rStyle w:val="Hyperlinkki"/>
          </w:rPr>
          <w:t>http://localhost:3000/</w:t>
        </w:r>
      </w:hyperlink>
      <w:r>
        <w:t xml:space="preserve"> käynnistetyssä sovelluksessa. Toiminnallisuus jätettiin tekemättä koodissa olevien ongelmien takia. Toteutus vaatisi </w:t>
      </w:r>
      <w:proofErr w:type="spellStart"/>
      <w:r>
        <w:t>Meteor</w:t>
      </w:r>
      <w:proofErr w:type="spellEnd"/>
      <w:r>
        <w:t xml:space="preserve">-sovelluksen </w:t>
      </w:r>
      <w:proofErr w:type="spellStart"/>
      <w:r>
        <w:t>Javascript</w:t>
      </w:r>
      <w:proofErr w:type="spellEnd"/>
      <w:r>
        <w:t>-koodin uudelleen suunnittelua. (Kuva 5.)</w:t>
      </w:r>
    </w:p>
    <w:p w14:paraId="43D1DDD1" w14:textId="77777777" w:rsidR="00D2536C" w:rsidRDefault="00D2536C" w:rsidP="00D2536C">
      <w:r>
        <w:rPr>
          <w:noProof/>
        </w:rPr>
        <w:drawing>
          <wp:inline distT="0" distB="0" distL="0" distR="0" wp14:anchorId="3774DB35" wp14:editId="190A43D8">
            <wp:extent cx="3095625" cy="2085975"/>
            <wp:effectExtent l="0" t="0" r="9525" b="9525"/>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625" cy="2085975"/>
                    </a:xfrm>
                    <a:prstGeom prst="rect">
                      <a:avLst/>
                    </a:prstGeom>
                  </pic:spPr>
                </pic:pic>
              </a:graphicData>
            </a:graphic>
          </wp:inline>
        </w:drawing>
      </w:r>
    </w:p>
    <w:p w14:paraId="65376627" w14:textId="77777777" w:rsidR="00D2536C" w:rsidRDefault="00D2536C" w:rsidP="00D2536C">
      <w:pPr>
        <w:pStyle w:val="Kuvaotsikko"/>
      </w:pPr>
      <w:r w:rsidRPr="007609EF">
        <w:t>K</w:t>
      </w:r>
      <w:r>
        <w:t>UVA</w:t>
      </w:r>
      <w:r w:rsidRPr="007609EF">
        <w:t xml:space="preserve"> 5. Lomake, jolla uuden sopimuksen voisi luoda. </w:t>
      </w:r>
    </w:p>
    <w:p w14:paraId="1956CE19" w14:textId="77777777" w:rsidR="00D2536C" w:rsidRPr="007609EF" w:rsidRDefault="00D2536C" w:rsidP="00D2536C"/>
    <w:p w14:paraId="322D4616" w14:textId="77777777" w:rsidR="00D2536C" w:rsidRPr="00AA5B8B" w:rsidRDefault="00D2536C" w:rsidP="00D2536C">
      <w:pPr>
        <w:spacing w:after="0"/>
        <w:rPr>
          <w:rFonts w:cs="Arial"/>
        </w:rPr>
      </w:pPr>
      <w:r>
        <w:t xml:space="preserve">Viidentenä suunniteltiin, että huoltotiedot voisi lisätä lomakkeella kohokohtaan. Yhdestä kohokohdasta voisi tehdä tyypiltään huoltotieto-tyyppisen kohokohdan, jolloin kohokohdassa olisi tekstin ja päivämäärän lisäksi myös lisätietoja tehdystä huollosta. Tätä ominaisuutta suunniteltiin, mutta huomattiin, että se olisi ollut liian haastava toteuttaa. </w:t>
      </w:r>
      <w:proofErr w:type="spellStart"/>
      <w:r>
        <w:t>Solidity</w:t>
      </w:r>
      <w:proofErr w:type="spellEnd"/>
      <w:r>
        <w:t>-kielessä on puutteita muuttuvan pituisille tietorakenteille, kuten taulu</w:t>
      </w:r>
      <w:r>
        <w:lastRenderedPageBreak/>
        <w:t xml:space="preserve">koille. Toteutettuna tämä käyttötapaus olisi hyvin vakuuttavalla tavalla esitellyt älykkäiden sopimusten tuomaa hyötyä liikennöinnin alalla. Lopulta kumminkin todettiin, ettei käyttötapaus ollut elintärkeä työn tarkoituksen kannalta, eikä sitä kehitetty. Huoltotiedot suunniteltiin koodattavan aluksi vain viitenä huoltotehtävänä, joille kullekin voisi merkata huollon </w:t>
      </w:r>
      <w:r w:rsidRPr="00AA5B8B">
        <w:rPr>
          <w:rFonts w:cs="Arial"/>
        </w:rPr>
        <w:t>lopputuloksen. Huollon toimitukselle voisi merkata yhden neljästä tilasta: ei tarkistettu (</w:t>
      </w:r>
      <w:proofErr w:type="spellStart"/>
      <w:r w:rsidRPr="00AA5B8B">
        <w:rPr>
          <w:rFonts w:cs="Arial"/>
        </w:rPr>
        <w:t>NotChecked</w:t>
      </w:r>
      <w:proofErr w:type="spellEnd"/>
      <w:r w:rsidRPr="00AA5B8B">
        <w:rPr>
          <w:rFonts w:cs="Arial"/>
        </w:rPr>
        <w:t>), tarkistettu (</w:t>
      </w:r>
      <w:proofErr w:type="spellStart"/>
      <w:r w:rsidRPr="00AA5B8B">
        <w:rPr>
          <w:rFonts w:cs="Arial"/>
        </w:rPr>
        <w:t>Checked</w:t>
      </w:r>
      <w:proofErr w:type="spellEnd"/>
      <w:r w:rsidRPr="00AA5B8B">
        <w:rPr>
          <w:rFonts w:cs="Arial"/>
        </w:rPr>
        <w:t>), tarkistettu ja vika löydetty (</w:t>
      </w:r>
      <w:proofErr w:type="spellStart"/>
      <w:r w:rsidRPr="00AA5B8B">
        <w:rPr>
          <w:rFonts w:cs="Arial"/>
        </w:rPr>
        <w:t>CheckedAndFoundFault</w:t>
      </w:r>
      <w:proofErr w:type="spellEnd"/>
      <w:r w:rsidRPr="00AA5B8B">
        <w:rPr>
          <w:rFonts w:cs="Arial"/>
        </w:rPr>
        <w:t xml:space="preserve">), vika </w:t>
      </w:r>
      <w:proofErr w:type="spellStart"/>
      <w:r w:rsidRPr="00AA5B8B">
        <w:rPr>
          <w:rFonts w:cs="Arial"/>
        </w:rPr>
        <w:t>löydettu</w:t>
      </w:r>
      <w:proofErr w:type="spellEnd"/>
      <w:r w:rsidRPr="00AA5B8B">
        <w:rPr>
          <w:rFonts w:cs="Arial"/>
        </w:rPr>
        <w:t xml:space="preserve"> ja korjattu (</w:t>
      </w:r>
      <w:proofErr w:type="spellStart"/>
      <w:r w:rsidRPr="00AA5B8B">
        <w:rPr>
          <w:rFonts w:cs="Arial"/>
        </w:rPr>
        <w:t>FoundFaultAndFixed</w:t>
      </w:r>
      <w:proofErr w:type="spellEnd"/>
      <w:r w:rsidRPr="00AA5B8B">
        <w:rPr>
          <w:rFonts w:cs="Arial"/>
        </w:rPr>
        <w:t>)</w:t>
      </w:r>
      <w:r>
        <w:rPr>
          <w:rFonts w:cs="Arial"/>
        </w:rPr>
        <w:t>:</w:t>
      </w:r>
    </w:p>
    <w:p w14:paraId="0DE68BE4" w14:textId="77777777" w:rsidR="00D2536C" w:rsidRPr="001C0EBC" w:rsidRDefault="00D2536C" w:rsidP="00D2536C">
      <w:pPr>
        <w:spacing w:after="0"/>
        <w:rPr>
          <w:rFonts w:ascii="Courier New" w:hAnsi="Courier New" w:cs="Courier New"/>
          <w:b/>
          <w:sz w:val="22"/>
          <w:szCs w:val="22"/>
        </w:rPr>
      </w:pPr>
    </w:p>
    <w:p w14:paraId="609171C2" w14:textId="77777777" w:rsidR="00D2536C" w:rsidRPr="001C0EBC" w:rsidRDefault="00D2536C" w:rsidP="00D2536C">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46C607B4" w14:textId="77777777" w:rsidR="00D2536C" w:rsidRPr="001C0EBC" w:rsidRDefault="00D2536C" w:rsidP="00D2536C">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36225145" w14:textId="77777777" w:rsidR="00D2536C" w:rsidRPr="00196110" w:rsidRDefault="00D2536C" w:rsidP="00D2536C">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5D94857A" w14:textId="77777777" w:rsidR="00D2536C" w:rsidRPr="00196110" w:rsidRDefault="00D2536C" w:rsidP="00D2536C">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25D1891E" w14:textId="77777777" w:rsidR="00D2536C" w:rsidRPr="001C0EBC" w:rsidRDefault="00D2536C" w:rsidP="00D2536C">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7285F7AC"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engine;</w:t>
      </w:r>
    </w:p>
    <w:p w14:paraId="187B6F08"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tires;</w:t>
      </w:r>
    </w:p>
    <w:p w14:paraId="525F4EF6"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pedals;</w:t>
      </w:r>
    </w:p>
    <w:p w14:paraId="2D651107" w14:textId="77777777" w:rsidR="00D2536C" w:rsidRPr="001C0EBC" w:rsidRDefault="00D2536C" w:rsidP="00D2536C">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brakes;</w:t>
      </w:r>
    </w:p>
    <w:p w14:paraId="194B1555" w14:textId="77777777" w:rsidR="00D2536C" w:rsidRPr="00196110" w:rsidRDefault="00D2536C" w:rsidP="00D2536C">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Pr="00196110">
        <w:rPr>
          <w:rFonts w:ascii="Courier New" w:hAnsi="Courier New" w:cs="Courier New"/>
          <w:b/>
          <w:sz w:val="22"/>
          <w:szCs w:val="22"/>
        </w:rPr>
        <w:t>interior</w:t>
      </w:r>
      <w:proofErr w:type="spellEnd"/>
      <w:r w:rsidRPr="00196110">
        <w:rPr>
          <w:rFonts w:ascii="Courier New" w:hAnsi="Courier New" w:cs="Courier New"/>
          <w:b/>
          <w:sz w:val="22"/>
          <w:szCs w:val="22"/>
        </w:rPr>
        <w:t>;</w:t>
      </w:r>
    </w:p>
    <w:p w14:paraId="707E24E9" w14:textId="77777777" w:rsidR="00D2536C" w:rsidRPr="00196110" w:rsidRDefault="00D2536C" w:rsidP="00D2536C">
      <w:pPr>
        <w:spacing w:after="0"/>
        <w:rPr>
          <w:rFonts w:ascii="Courier New" w:hAnsi="Courier New" w:cs="Courier New"/>
          <w:b/>
          <w:sz w:val="22"/>
          <w:szCs w:val="22"/>
        </w:rPr>
      </w:pPr>
      <w:r w:rsidRPr="00196110">
        <w:rPr>
          <w:rFonts w:ascii="Courier New" w:hAnsi="Courier New" w:cs="Courier New"/>
          <w:b/>
          <w:sz w:val="22"/>
          <w:szCs w:val="22"/>
        </w:rPr>
        <w:t>}</w:t>
      </w:r>
    </w:p>
    <w:p w14:paraId="325ADFFA" w14:textId="77777777" w:rsidR="00D2536C" w:rsidRPr="00196110" w:rsidRDefault="00D2536C" w:rsidP="00D2536C">
      <w:pPr>
        <w:spacing w:after="0"/>
        <w:rPr>
          <w:rFonts w:ascii="Courier New" w:hAnsi="Courier New" w:cs="Courier New"/>
          <w:b/>
          <w:sz w:val="22"/>
          <w:szCs w:val="22"/>
        </w:rPr>
      </w:pPr>
    </w:p>
    <w:p w14:paraId="634F51DC" w14:textId="77777777" w:rsidR="00D2536C" w:rsidRDefault="00D2536C" w:rsidP="00D2536C">
      <w:r>
        <w:t>Nykyinen järjestelmä vaatii auton ostajaa lähettämään koko tarjoamansa summan sopimukseen. Tämä tehdään tarjouksen tekohetkellä. Kymmenien tai satojen tuhansien eurojen ostossa on epäkäytännöllistä kiinnittää niin suuria rahasummia pitkäksi aikaa. Olisi suositeltavaa, jos sekä ostaja että myyjä lähettäisivät pienen osuuden kaupasta - esimerkiksi 5% - auton hinnasta sopimukseen. Auton ostaja lähettäisi rahat tarjouspyyntöä tehtäessä ja myyjä lähettäisi tarjouspyynnön hyväksyessä. Kun molemmilla osapuolilla on rahaa kiinnitettynä sopimukseen, molemmilla on vähemmän motiiveja yrittää petosta autokaupan aikana. Auton myyjä saisi koko kaupan rahat, kun ostaja on hyväksynyt kaupan (painamalla painiketta ”Olen saanut ajoneuvon. Ota sopimuksen omistajuus”).</w:t>
      </w:r>
    </w:p>
    <w:p w14:paraId="75044F2B" w14:textId="77777777" w:rsidR="00D2536C" w:rsidRPr="00471C6C" w:rsidRDefault="00D2536C" w:rsidP="00D2536C">
      <w:r>
        <w:t>Viimeisenä mainittakoon, että nykyisessä sovelluksessa sama käyttäjä voi tehdä useamman tarjouksen. Olisi parempi, jos yksi käyttäjä voisi tehdä vain yhden tarjouksen, jolloin uudempi tarjous korvaa vanhan.</w:t>
      </w:r>
    </w:p>
    <w:p w14:paraId="415E1431" w14:textId="77777777" w:rsidR="00D2536C" w:rsidRPr="00B6663D" w:rsidRDefault="00D2536C" w:rsidP="00D2536C">
      <w:pPr>
        <w:pStyle w:val="Otsikko1"/>
      </w:pPr>
      <w:bookmarkStart w:id="143" w:name="_Toc499815125"/>
      <w:bookmarkStart w:id="144" w:name="_Toc499815352"/>
      <w:bookmarkStart w:id="145" w:name="_Toc499815399"/>
      <w:r>
        <w:lastRenderedPageBreak/>
        <w:t>ARVIO TEKNIIKASTA</w:t>
      </w:r>
      <w:bookmarkEnd w:id="143"/>
      <w:bookmarkEnd w:id="144"/>
      <w:bookmarkEnd w:id="145"/>
    </w:p>
    <w:p w14:paraId="5139611C" w14:textId="77777777" w:rsidR="00D2536C" w:rsidRDefault="00D2536C" w:rsidP="00D2536C">
      <w:proofErr w:type="spellStart"/>
      <w:r>
        <w:t>Truffle</w:t>
      </w:r>
      <w:proofErr w:type="spellEnd"/>
      <w:r>
        <w:t xml:space="preserve"> on varmasti hyödyllinen projektissa, jossa on tuhansia rivejä </w:t>
      </w:r>
      <w:proofErr w:type="spellStart"/>
      <w:r>
        <w:t>Solidity</w:t>
      </w:r>
      <w:proofErr w:type="spellEnd"/>
      <w:r>
        <w:t xml:space="preserve">-koodia sekä suurempi kehitysryhmä, jossa ainakin yksi kehittäjä voi kuluttaa aikaa testien koodaamiseen. Tämän laajuisessa työssä </w:t>
      </w:r>
      <w:proofErr w:type="spellStart"/>
      <w:r>
        <w:t>Truffle</w:t>
      </w:r>
      <w:proofErr w:type="spellEnd"/>
      <w:r>
        <w:t>-sovelluskehyksestä saatu hyöty jäi vähäiseksi.</w:t>
      </w:r>
    </w:p>
    <w:p w14:paraId="214F49B0" w14:textId="77777777" w:rsidR="00D2536C" w:rsidRDefault="00D2536C" w:rsidP="00D2536C">
      <w:r>
        <w:t xml:space="preserve">Meteorilla työskentely oli nopeaa ja sujuvaa. Tässä sovelluksessa sekä kaikissa muissakin </w:t>
      </w:r>
      <w:proofErr w:type="spellStart"/>
      <w:r>
        <w:t>Ethereum</w:t>
      </w:r>
      <w:proofErr w:type="spellEnd"/>
      <w:r>
        <w:t xml:space="preserve">-sovelluksissa Meteorin reaktiivisuus on hyvin hyödyllinen. Lohkoketjussa tapahtuvat muutokset näkyvät sovelluksen käyttöliittymässä välittömästi. </w:t>
      </w:r>
      <w:proofErr w:type="spellStart"/>
      <w:r>
        <w:t>Meteor</w:t>
      </w:r>
      <w:proofErr w:type="spellEnd"/>
      <w:r>
        <w:t xml:space="preserve"> sopii hyvin </w:t>
      </w:r>
      <w:proofErr w:type="spellStart"/>
      <w:r>
        <w:t>Ethereum</w:t>
      </w:r>
      <w:proofErr w:type="spellEnd"/>
      <w:r>
        <w:t>-sovellusten kehittämiseen.</w:t>
      </w:r>
    </w:p>
    <w:p w14:paraId="79CAA898" w14:textId="77777777" w:rsidR="00D2536C" w:rsidRDefault="00D2536C" w:rsidP="00D2536C">
      <w:proofErr w:type="spellStart"/>
      <w:r>
        <w:t>Solidity</w:t>
      </w:r>
      <w:proofErr w:type="spellEnd"/>
      <w:r>
        <w:t xml:space="preserve">-kieli jätti toivomisen varaa. Kielessä on paljon teknisiä rajoitteita. Osa rajoitteista johtuu ohjelmointikielen vähäisestä kehityksestä. Tämä työ tehtiin </w:t>
      </w:r>
      <w:proofErr w:type="spellStart"/>
      <w:r>
        <w:t>Solidity</w:t>
      </w:r>
      <w:proofErr w:type="spellEnd"/>
      <w:r>
        <w:t xml:space="preserve">-kielen versiolla 0.4.6. </w:t>
      </w:r>
      <w:proofErr w:type="spellStart"/>
      <w:r>
        <w:t>Solidity</w:t>
      </w:r>
      <w:proofErr w:type="spellEnd"/>
      <w:r>
        <w:t>-kieli on hyvin helppokäyttöinen, mutta sitä käyttävien kehittäjien on hyvä olla tietoisia rajoitteista, joita kielessä on. Rajoitteista tietäminen säästää kehitysaikaa ja vähentää turhan työn ja kokeilujen määrää.</w:t>
      </w:r>
    </w:p>
    <w:p w14:paraId="6EB2D03E" w14:textId="77777777" w:rsidR="00D2536C" w:rsidRDefault="00D2536C" w:rsidP="00D2536C">
      <w:proofErr w:type="spellStart"/>
      <w:r>
        <w:t>Solidity</w:t>
      </w:r>
      <w:proofErr w:type="spellEnd"/>
      <w:r>
        <w:t xml:space="preserve">-kielessä ei voi hakea koko </w:t>
      </w:r>
      <w:proofErr w:type="spellStart"/>
      <w:r>
        <w:t>mapping</w:t>
      </w:r>
      <w:proofErr w:type="spellEnd"/>
      <w:r>
        <w:t xml:space="preserve">-tietorakenteen kaikkia alustettuja alkioita. Kehittäjän täytyy itse kirjoittaa funktiot koko </w:t>
      </w:r>
      <w:proofErr w:type="spellStart"/>
      <w:r>
        <w:t>mapping</w:t>
      </w:r>
      <w:proofErr w:type="spellEnd"/>
      <w:r>
        <w:t>-tietorakenteen alkioiden haulle. Tämä tulee hidastamaan ja vaikeuttamaan hajautettujen sovellusten kehitystä, niin kauan kuin se on olemassa.</w:t>
      </w:r>
    </w:p>
    <w:p w14:paraId="5CEBD2A2" w14:textId="77777777" w:rsidR="00D2536C" w:rsidRDefault="00D2536C" w:rsidP="00D2536C">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5DFC7148" w14:textId="77777777" w:rsidR="00D2536C" w:rsidRDefault="00D2536C" w:rsidP="00D2536C">
      <w:r>
        <w:t xml:space="preserve">Vaikka tietorakenne olisikin suorituskyvyltään hidas, olisi se silti tärkeä ominaisuus, koska se lisäisi innovaatioiden määrää </w:t>
      </w:r>
      <w:proofErr w:type="spellStart"/>
      <w:r>
        <w:t>Ethereum</w:t>
      </w:r>
      <w:proofErr w:type="spellEnd"/>
      <w:r>
        <w:t xml:space="preserve">-sovelluksien kehittäjien keskuudessa. Älykkäiden sopimuksien kehittäjien yhteisössä innovaatiot ovat hyvin tärkeitä </w:t>
      </w:r>
      <w:proofErr w:type="spellStart"/>
      <w:r>
        <w:t>Ethereum</w:t>
      </w:r>
      <w:proofErr w:type="spellEnd"/>
      <w:r>
        <w:t>-alustan tulevaisuuden kannalta.</w:t>
      </w:r>
    </w:p>
    <w:p w14:paraId="3892CE98" w14:textId="77777777" w:rsidR="00D2536C" w:rsidRPr="00B40413" w:rsidRDefault="00D2536C" w:rsidP="00D2536C">
      <w:proofErr w:type="spellStart"/>
      <w:r>
        <w:t>Solidity</w:t>
      </w:r>
      <w:proofErr w:type="spellEnd"/>
      <w:r>
        <w:t xml:space="preserve">-kielellä ei voi kutsua vieraassa sopimuksessa olevaa funktiota, joka palauttaa </w:t>
      </w:r>
      <w:proofErr w:type="spellStart"/>
      <w:r>
        <w:t>string</w:t>
      </w:r>
      <w:proofErr w:type="spellEnd"/>
      <w:r>
        <w:t xml:space="preserve">-tyyppisen muuttujan. Yhdessä vaiheessa työtä tehtiin ohjelmistosuunnitelma, </w:t>
      </w:r>
      <w:r>
        <w:lastRenderedPageBreak/>
        <w:t>jossa pyrittiin tekemään kohokohdista omia sopimuksiaan. Kohokohtasopimuksista pääsopimus voisi lukea tietoja. Suunnitelma hylättiin tässä mainitun teknisen rajoitteen takia. Älykkään sopimuksen koodi olisi ollut yksinkertaisempaa ja helpompi jatkokehittää, jos rajoitetta ei olisi ollut.</w:t>
      </w:r>
    </w:p>
    <w:p w14:paraId="730C6539" w14:textId="77777777" w:rsidR="00D2536C" w:rsidRDefault="00D2536C" w:rsidP="00D2536C">
      <w:proofErr w:type="spellStart"/>
      <w:r>
        <w:t>Solidityssä</w:t>
      </w:r>
      <w:proofErr w:type="spellEnd"/>
      <w:r>
        <w:t xml:space="preserve"> ei ole tukea useille sopimuksen </w:t>
      </w:r>
      <w:proofErr w:type="spellStart"/>
      <w:r>
        <w:t>konstruktoreille</w:t>
      </w:r>
      <w:proofErr w:type="spellEnd"/>
      <w:r>
        <w:t>. On mahdollista suunnitella ohjelmansa eri tavalla siten, että kehittäjä voi sopeutua tähän rajoitteeseen. Joissakin ohjelmissa tämä voi tehdä koodista epäselvää ja vaikeasti luettavaa.</w:t>
      </w:r>
    </w:p>
    <w:p w14:paraId="3D942AE7" w14:textId="77777777" w:rsidR="00D2536C" w:rsidRDefault="00D2536C" w:rsidP="00D2536C">
      <w:r>
        <w:t xml:space="preserve">On huomattava puute, että </w:t>
      </w:r>
      <w:proofErr w:type="spellStart"/>
      <w:r>
        <w:t>Solidity</w:t>
      </w:r>
      <w:proofErr w:type="spellEnd"/>
      <w:r>
        <w:t xml:space="preserve">-koodissa ei ole </w:t>
      </w:r>
      <w:proofErr w:type="spellStart"/>
      <w:r>
        <w:t>null</w:t>
      </w:r>
      <w:proofErr w:type="spellEnd"/>
      <w:r>
        <w:t xml:space="preserve">-käsitettä. Monissa ohjelmissa kehittäjä haluaisi tehdä funktioita, joka palauttaa arvon, kun funktion kutsu onnistuu, mutta palauttaa arvon </w:t>
      </w:r>
      <w:proofErr w:type="spellStart"/>
      <w:r>
        <w:t>null</w:t>
      </w:r>
      <w:proofErr w:type="spellEnd"/>
      <w:r>
        <w:t xml:space="preserve"> silloin, kun kutsu ei onnistu. </w:t>
      </w:r>
      <w:proofErr w:type="spellStart"/>
      <w:r>
        <w:t>Null</w:t>
      </w:r>
      <w:proofErr w:type="spellEnd"/>
      <w:r>
        <w:t>-käsite on myös hyödyllinen virheenkäsittelyssä, kun halutaan tarkistaa, onko muuttujia alustettu.</w:t>
      </w:r>
    </w:p>
    <w:p w14:paraId="783EA8AC" w14:textId="77777777" w:rsidR="00D2536C" w:rsidRDefault="00D2536C" w:rsidP="00D2536C">
      <w:r>
        <w:t xml:space="preserve">Vaikka rajoitteet kuulostavat pieniltä, yhdessä ne rajoittavat kaikkia käyttötapauksia, mitä </w:t>
      </w:r>
      <w:proofErr w:type="spellStart"/>
      <w:r>
        <w:t>Ethereum</w:t>
      </w:r>
      <w:proofErr w:type="spellEnd"/>
      <w:r>
        <w:t xml:space="preserve">-alustalla voi toteuttaa. Rajoitteet tulevat hidastamaan </w:t>
      </w:r>
      <w:proofErr w:type="spellStart"/>
      <w:r>
        <w:t>Ethereumin</w:t>
      </w:r>
      <w:proofErr w:type="spellEnd"/>
      <w:r>
        <w:t xml:space="preserve"> läpimurtoa yleiseen, maailmanlaajuiseen käyttöön.</w:t>
      </w:r>
    </w:p>
    <w:p w14:paraId="16D9B6A3" w14:textId="77777777" w:rsidR="00D2536C" w:rsidRDefault="00D2536C" w:rsidP="00D2536C"/>
    <w:p w14:paraId="39405146" w14:textId="77777777" w:rsidR="00D2536C" w:rsidRPr="00B6663D" w:rsidRDefault="00D2536C" w:rsidP="00D2536C">
      <w:pPr>
        <w:pStyle w:val="Otsikko1"/>
      </w:pPr>
      <w:bookmarkStart w:id="146" w:name="_Toc499815126"/>
      <w:bookmarkStart w:id="147" w:name="_Toc499815353"/>
      <w:bookmarkStart w:id="148" w:name="_Toc499815400"/>
      <w:r>
        <w:lastRenderedPageBreak/>
        <w:t>LOPPUSANAT</w:t>
      </w:r>
      <w:bookmarkEnd w:id="146"/>
      <w:bookmarkEnd w:id="147"/>
      <w:bookmarkEnd w:id="148"/>
    </w:p>
    <w:p w14:paraId="737ABDE6" w14:textId="77777777" w:rsidR="00D2536C" w:rsidRDefault="00D2536C" w:rsidP="00D2536C">
      <w:r>
        <w:t xml:space="preserve">Työssä oli tavoitteena luoda käytännön sovellus, joka havainnollisesti esittelee, miten tulevaisuudessa voitaisiin hyödyntää älykkäitä sopimuksia. Tätä varten tutustuttiin </w:t>
      </w:r>
      <w:proofErr w:type="spellStart"/>
      <w:r>
        <w:t>Ethereum</w:t>
      </w:r>
      <w:proofErr w:type="spellEnd"/>
      <w:r>
        <w:t>-alustan ohjelmistokehitykseen.</w:t>
      </w:r>
    </w:p>
    <w:p w14:paraId="46D407BB" w14:textId="77777777" w:rsidR="00D2536C" w:rsidRPr="001D5FE9" w:rsidRDefault="00D2536C" w:rsidP="00D2536C">
      <w:proofErr w:type="spellStart"/>
      <w:r>
        <w:t>Ethereum</w:t>
      </w:r>
      <w:proofErr w:type="spellEnd"/>
      <w:r>
        <w:t xml:space="preserve">-alustaa varten on kehitetty monia helppokäyttöisiä kehitystyökaluja. </w:t>
      </w:r>
      <w:proofErr w:type="spellStart"/>
      <w:r>
        <w:t>Solidity</w:t>
      </w:r>
      <w:proofErr w:type="spellEnd"/>
      <w:r>
        <w:t xml:space="preserve">-kielen ominaisuuksissa on parannettavaa. Rajoitteet hidastavat kehitystä ja rajoittavat innovaatioita, joita </w:t>
      </w:r>
      <w:proofErr w:type="spellStart"/>
      <w:r>
        <w:t>Ethereumin</w:t>
      </w:r>
      <w:proofErr w:type="spellEnd"/>
      <w:r>
        <w:t xml:space="preserve"> älykkäillä sopimuksilla voi kehittää. </w:t>
      </w:r>
      <w:proofErr w:type="spellStart"/>
      <w:r>
        <w:t>Solidity</w:t>
      </w:r>
      <w:proofErr w:type="spellEnd"/>
      <w:r>
        <w:t xml:space="preserve">-kieli on silti helppokäyttöinen ja se on helppo oppia. </w:t>
      </w:r>
      <w:proofErr w:type="spellStart"/>
      <w:r>
        <w:t>Meteor</w:t>
      </w:r>
      <w:proofErr w:type="spellEnd"/>
      <w:r>
        <w:t xml:space="preserve"> on hyvin helppokäyttöinen sovelluskehys. Se soveltuu hyvin </w:t>
      </w:r>
      <w:proofErr w:type="spellStart"/>
      <w:r>
        <w:t>Ethereum</w:t>
      </w:r>
      <w:proofErr w:type="spellEnd"/>
      <w:r>
        <w:t>-alustaan pohjautuviin sovelluksien kehittämiseen.</w:t>
      </w:r>
    </w:p>
    <w:p w14:paraId="4F396F6B" w14:textId="77777777" w:rsidR="00D2536C" w:rsidRDefault="00D2536C" w:rsidP="00D2536C">
      <w:r>
        <w:t>Lohkoketjutekniikan tutkijat puhuvat, että historia voi jakaantua ennen lohkoketjuja olleeseen, ja lohkoketjujen jälkeiseen maailmaan, että lohkoketjut ovat keksintönä yhtä merkityksellinen kuin internet (24). Elämmekö tulevaisuudessa maailmassa, jossa raha, tavaroiden ja palvelujen korvaukset liikkuvat ihmiseltä ihmiselle, ilman välikäsiä, kaikki käyttäen lohkoketjualustalla toimivia älykkäitä sopimuksia? Jää nähtäväksi, tuleeko ennustuksesta totta.</w:t>
      </w:r>
    </w:p>
    <w:p w14:paraId="69743795" w14:textId="77777777" w:rsidR="00D2536C" w:rsidRPr="00F13F8E" w:rsidRDefault="00D2536C" w:rsidP="00D2536C">
      <w:r>
        <w:br w:type="page"/>
      </w:r>
    </w:p>
    <w:p w14:paraId="2A85358F" w14:textId="77777777" w:rsidR="00D2536C" w:rsidRPr="00676A9D" w:rsidRDefault="00D2536C" w:rsidP="00D2536C">
      <w:pPr>
        <w:pStyle w:val="Otsikko"/>
      </w:pPr>
      <w:r>
        <w:lastRenderedPageBreak/>
        <w:t>Läh</w:t>
      </w:r>
      <w:r w:rsidRPr="00676A9D">
        <w:t>teet</w:t>
      </w:r>
    </w:p>
    <w:p w14:paraId="53646E0A" w14:textId="77777777" w:rsidR="00D2536C" w:rsidRPr="00A869AA" w:rsidRDefault="00D2536C" w:rsidP="00D2536C">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46" w:history="1">
        <w:r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4EDE4D39" w14:textId="77777777" w:rsidR="00D2536C" w:rsidRPr="00A92D8A" w:rsidRDefault="00D2536C" w:rsidP="00D2536C">
      <w:pPr>
        <w:pStyle w:val="Luettelokappale"/>
        <w:numPr>
          <w:ilvl w:val="0"/>
          <w:numId w:val="11"/>
        </w:numPr>
      </w:pPr>
      <w:r w:rsidRPr="00E81089">
        <w:rPr>
          <w:lang w:val="en-US"/>
        </w:rPr>
        <w:t>Fu</w:t>
      </w:r>
      <w:r>
        <w:rPr>
          <w:lang w:val="en-US"/>
        </w:rPr>
        <w:t xml:space="preserve">ture Thinkers Podcast. </w:t>
      </w:r>
      <w:proofErr w:type="spellStart"/>
      <w:r w:rsidRPr="00A92D8A">
        <w:rPr>
          <w:lang w:val="en-US"/>
        </w:rPr>
        <w:t>Vitalik</w:t>
      </w:r>
      <w:proofErr w:type="spellEnd"/>
      <w:r w:rsidRPr="00A92D8A">
        <w:rPr>
          <w:lang w:val="en-US"/>
        </w:rPr>
        <w:t xml:space="preserve"> </w:t>
      </w:r>
      <w:proofErr w:type="spellStart"/>
      <w:r w:rsidRPr="00A92D8A">
        <w:rPr>
          <w:lang w:val="en-US"/>
        </w:rPr>
        <w:t>Buterin</w:t>
      </w:r>
      <w:proofErr w:type="spellEnd"/>
      <w:r w:rsidRPr="00A92D8A">
        <w:rPr>
          <w:lang w:val="en-US"/>
        </w:rPr>
        <w:t>: What is Ethereum and How to Build a Decentralized Future</w:t>
      </w:r>
      <w:r>
        <w:rPr>
          <w:lang w:val="en-US"/>
        </w:rPr>
        <w:t xml:space="preserve">. </w:t>
      </w:r>
      <w:r w:rsidRPr="00A92D8A">
        <w:t xml:space="preserve">Saatavissa: </w:t>
      </w:r>
      <w:hyperlink r:id="rId47" w:history="1">
        <w:r w:rsidRPr="00A92D8A">
          <w:rPr>
            <w:rStyle w:val="Hyperlinkki"/>
          </w:rPr>
          <w:t>http://futurethinkers.org/vitalik-buterin-ethereum-decentralized-future/</w:t>
        </w:r>
      </w:hyperlink>
      <w:r w:rsidRPr="00A92D8A">
        <w:t xml:space="preserve"> Ha</w:t>
      </w:r>
      <w:r>
        <w:t>kupäivä 22.11.2017</w:t>
      </w:r>
    </w:p>
    <w:p w14:paraId="41456A82" w14:textId="77777777" w:rsidR="00D2536C" w:rsidRPr="00301208" w:rsidRDefault="00D2536C" w:rsidP="00D2536C">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 xml:space="preserve">atavissa: </w:t>
      </w:r>
      <w:hyperlink r:id="rId48" w:history="1">
        <w:r w:rsidRPr="004F2FF4">
          <w:rPr>
            <w:rStyle w:val="Hyperlinkki"/>
          </w:rPr>
          <w:t>https://www.youtube.com/watch?v=4sm5LNqL5j0</w:t>
        </w:r>
      </w:hyperlink>
      <w:r w:rsidRPr="00301208">
        <w:t xml:space="preserve"> Hakupäivä 22.11.2017</w:t>
      </w:r>
    </w:p>
    <w:p w14:paraId="1F13DF29" w14:textId="77777777" w:rsidR="00D2536C" w:rsidRPr="00A869AA" w:rsidRDefault="00D2536C" w:rsidP="00D2536C">
      <w:pPr>
        <w:pStyle w:val="Luettelokappale"/>
        <w:numPr>
          <w:ilvl w:val="0"/>
          <w:numId w:val="11"/>
        </w:numPr>
      </w:pPr>
      <w:r w:rsidRPr="00A869AA">
        <w:rPr>
          <w:lang w:val="en-US"/>
        </w:rPr>
        <w:t>Swan</w:t>
      </w:r>
      <w:r>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t>ss</w:t>
      </w:r>
      <w:r w:rsidRPr="00A869AA">
        <w:t>a</w:t>
      </w:r>
      <w:r>
        <w:t>:</w:t>
      </w:r>
      <w:r w:rsidRPr="00A869AA">
        <w:t xml:space="preserve"> Safari </w:t>
      </w:r>
      <w:proofErr w:type="spellStart"/>
      <w:r w:rsidRPr="00A869AA">
        <w:t>Books</w:t>
      </w:r>
      <w:proofErr w:type="spellEnd"/>
      <w:r w:rsidRPr="00A869AA">
        <w:t xml:space="preserve"> Online (vaatii käyttöoikeuden)</w:t>
      </w:r>
      <w:r>
        <w:t>. Hakupäivä 22.11.2017</w:t>
      </w:r>
    </w:p>
    <w:p w14:paraId="5864EAE1" w14:textId="77777777" w:rsidR="00D2536C" w:rsidRPr="00D22101" w:rsidRDefault="00D2536C" w:rsidP="00D2536C">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Pr="00A869AA">
        <w:rPr>
          <w:lang w:val="en-US"/>
        </w:rPr>
        <w:t>Building Blockchain Projects</w:t>
      </w:r>
      <w:r>
        <w:rPr>
          <w:lang w:val="en-US"/>
        </w:rPr>
        <w:t>.</w:t>
      </w:r>
      <w:r w:rsidRPr="00A869AA">
        <w:rPr>
          <w:lang w:val="en-US"/>
        </w:rPr>
        <w:t xml:space="preserve"> </w:t>
      </w:r>
      <w:proofErr w:type="spellStart"/>
      <w:r w:rsidRPr="008F25A6">
        <w:t>Packt</w:t>
      </w:r>
      <w:proofErr w:type="spellEnd"/>
      <w:r w:rsidRPr="008F25A6">
        <w:t xml:space="preserve"> Publishing. Saatavissa: </w:t>
      </w:r>
      <w:r w:rsidRPr="00A869AA">
        <w:t xml:space="preserve">Safari </w:t>
      </w:r>
      <w:proofErr w:type="spellStart"/>
      <w:r w:rsidRPr="00A869AA">
        <w:t>Books</w:t>
      </w:r>
      <w:proofErr w:type="spellEnd"/>
      <w:r w:rsidRPr="00A869AA">
        <w:t xml:space="preserve"> Online (vaatii käyttöoikeuden)</w:t>
      </w:r>
      <w:r>
        <w:t>. Hakupäivä 22.11.2017</w:t>
      </w:r>
    </w:p>
    <w:p w14:paraId="3293A26A" w14:textId="77777777" w:rsidR="00D2536C" w:rsidRPr="00CE7F02" w:rsidRDefault="00D2536C" w:rsidP="00D2536C">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2015. </w:t>
      </w:r>
      <w:r w:rsidRPr="00A869AA">
        <w:rPr>
          <w:lang w:val="en-US"/>
        </w:rPr>
        <w:t>Bitcoin 2.0 - Ideas and Applications</w:t>
      </w:r>
      <w:r>
        <w:rPr>
          <w:lang w:val="en-US"/>
        </w:rPr>
        <w:t xml:space="preserve">. </w:t>
      </w:r>
      <w:r w:rsidRPr="00255878">
        <w:t>Bitcoinist.net</w:t>
      </w:r>
      <w:r w:rsidRPr="00CE7F02">
        <w:t xml:space="preserve">. </w:t>
      </w:r>
      <w:r>
        <w:t>Luento.</w:t>
      </w:r>
      <w:r w:rsidRPr="00CE7F02">
        <w:t xml:space="preserve"> Saatavissa videolla: </w:t>
      </w:r>
      <w:hyperlink r:id="rId49" w:history="1">
        <w:r w:rsidRPr="00CE7F02">
          <w:rPr>
            <w:rStyle w:val="Hyperlinkki"/>
          </w:rPr>
          <w:t>https://youtu.be/Fjhe0MVRHO4?t=1m54s</w:t>
        </w:r>
      </w:hyperlink>
      <w:r w:rsidRPr="00CE7F02">
        <w:rPr>
          <w:rStyle w:val="Hyperlinkki"/>
          <w:u w:val="none"/>
        </w:rPr>
        <w:t xml:space="preserve"> </w:t>
      </w:r>
      <w:r w:rsidRPr="00CE7F02">
        <w:rPr>
          <w:rStyle w:val="Hyperlinkki"/>
          <w:color w:val="auto"/>
          <w:u w:val="none"/>
        </w:rPr>
        <w:t xml:space="preserve">kohdat </w:t>
      </w:r>
      <w:r w:rsidRPr="00CE7F02">
        <w:t>1:54-8:53. Hakupäivä 22.11.2017</w:t>
      </w:r>
    </w:p>
    <w:p w14:paraId="64CA8CD4" w14:textId="77777777" w:rsidR="00D2536C" w:rsidRPr="006C0B1E" w:rsidRDefault="00D2536C" w:rsidP="00D2536C">
      <w:pPr>
        <w:pStyle w:val="Luettelokappale"/>
        <w:numPr>
          <w:ilvl w:val="0"/>
          <w:numId w:val="11"/>
        </w:num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Pr="00E058F3">
        <w:rPr>
          <w:lang w:val="en-US"/>
        </w:rPr>
        <w:t xml:space="preserve">DEVCON1: </w:t>
      </w:r>
      <w:r w:rsidRPr="00FC13D3">
        <w:rPr>
          <w:lang w:val="en-US"/>
        </w:rPr>
        <w:t>Understanding the Ethereum Blockchain Protocol</w:t>
      </w:r>
      <w:r w:rsidRPr="00E058F3">
        <w:rPr>
          <w:lang w:val="en-US"/>
        </w:rPr>
        <w:t>.</w:t>
      </w:r>
      <w:r>
        <w:rPr>
          <w:lang w:val="en-US"/>
        </w:rPr>
        <w:t xml:space="preserve"> </w:t>
      </w:r>
      <w:proofErr w:type="spellStart"/>
      <w:r w:rsidRPr="006C0B1E">
        <w:t>Ethereum</w:t>
      </w:r>
      <w:proofErr w:type="spellEnd"/>
      <w:r w:rsidRPr="006C0B1E">
        <w:t xml:space="preserve">. Luento. Saatavissa videolla: </w:t>
      </w:r>
      <w:hyperlink r:id="rId50" w:history="1">
        <w:r w:rsidRPr="006C0B1E">
          <w:rPr>
            <w:rStyle w:val="Hyperlinkki"/>
          </w:rPr>
          <w:t>https://youtu.be/gjwr-7PgpN8</w:t>
        </w:r>
      </w:hyperlink>
      <w:r w:rsidRPr="006C0B1E">
        <w:t xml:space="preserve"> Hakupäivä 27.10.2017</w:t>
      </w:r>
    </w:p>
    <w:p w14:paraId="4989966E" w14:textId="77777777" w:rsidR="00D2536C" w:rsidRPr="00F57657" w:rsidRDefault="00D2536C" w:rsidP="00D2536C">
      <w:pPr>
        <w:pStyle w:val="Luettelokappale"/>
        <w:numPr>
          <w:ilvl w:val="0"/>
          <w:numId w:val="11"/>
        </w:numPr>
      </w:pPr>
      <w:r w:rsidRPr="00734087">
        <w:rPr>
          <w:lang w:val="en-US"/>
        </w:rPr>
        <w:t>Ethereum</w:t>
      </w:r>
      <w:r>
        <w:rPr>
          <w:lang w:val="en-US"/>
        </w:rPr>
        <w:t xml:space="preserve"> 2017. Solidity Docs - Introduction to Smart Contracts. Read the Docs, Inc. </w:t>
      </w:r>
      <w:r>
        <w:t xml:space="preserve">Saatavissa: </w:t>
      </w:r>
      <w:hyperlink r:id="rId51" w:history="1">
        <w:r w:rsidRPr="002121B7">
          <w:rPr>
            <w:rStyle w:val="Hyperlinkki"/>
          </w:rPr>
          <w:t>https://solidity.readthedocs.io/en/latest/introduction-to-smart-contracts.html</w:t>
        </w:r>
      </w:hyperlink>
      <w:r w:rsidRPr="00F57657">
        <w:t xml:space="preserve"> </w:t>
      </w:r>
      <w:r w:rsidRPr="003C4B20">
        <w:t>Hakupäivä 25.</w:t>
      </w:r>
      <w:r>
        <w:t>11</w:t>
      </w:r>
      <w:r w:rsidRPr="003C4B20">
        <w:t>.2017.</w:t>
      </w:r>
    </w:p>
    <w:p w14:paraId="3E5CC5A4" w14:textId="77777777" w:rsidR="00D2536C" w:rsidRPr="003C4B20" w:rsidRDefault="00D2536C" w:rsidP="00D2536C">
      <w:pPr>
        <w:pStyle w:val="Luettelokappale"/>
        <w:numPr>
          <w:ilvl w:val="0"/>
          <w:numId w:val="11"/>
        </w:numPr>
      </w:pPr>
      <w:r w:rsidRPr="00A869AA">
        <w:rPr>
          <w:lang w:val="en-US"/>
        </w:rPr>
        <w:t>Computerphile 2016. Turing Complete.</w:t>
      </w:r>
      <w:r>
        <w:rPr>
          <w:lang w:val="en-US"/>
        </w:rPr>
        <w:t xml:space="preserve"> Video.</w:t>
      </w:r>
      <w:r w:rsidRPr="00A869AA">
        <w:rPr>
          <w:lang w:val="en-US"/>
        </w:rPr>
        <w:t xml:space="preserve"> </w:t>
      </w:r>
      <w:r>
        <w:t>Saatavissa:</w:t>
      </w:r>
      <w:r w:rsidRPr="003C4B20">
        <w:t xml:space="preserve"> </w:t>
      </w:r>
      <w:hyperlink r:id="rId52" w:history="1">
        <w:r w:rsidRPr="00E31DDA">
          <w:rPr>
            <w:rStyle w:val="Hyperlinkki"/>
          </w:rPr>
          <w:t>https://www.youtube.com/watch?v=RPQD7-AOjMI</w:t>
        </w:r>
      </w:hyperlink>
      <w:r>
        <w:t xml:space="preserve"> </w:t>
      </w:r>
      <w:r w:rsidRPr="003C4B20">
        <w:t>Hakupäivä 25.09.2017.</w:t>
      </w:r>
    </w:p>
    <w:p w14:paraId="0816E997" w14:textId="77777777" w:rsidR="00D2536C" w:rsidRPr="006C0B1E" w:rsidRDefault="00D2536C" w:rsidP="00D2536C">
      <w:pPr>
        <w:pStyle w:val="Luettelokappale"/>
        <w:numPr>
          <w:ilvl w:val="0"/>
          <w:numId w:val="11"/>
        </w:num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r w:rsidRPr="006C0B1E">
        <w:t xml:space="preserve">Saatavissa: </w:t>
      </w:r>
      <w:hyperlink r:id="rId53" w:history="1">
        <w:r w:rsidRPr="006C0B1E">
          <w:rPr>
            <w:rStyle w:val="Hyperlinkki"/>
          </w:rPr>
          <w:t>https://ethereum.org/ether</w:t>
        </w:r>
      </w:hyperlink>
      <w:r w:rsidRPr="006C0B1E">
        <w:t xml:space="preserve"> Hakupäivä 22.11.2017</w:t>
      </w:r>
    </w:p>
    <w:p w14:paraId="720C047E" w14:textId="77777777" w:rsidR="00D2536C" w:rsidRPr="00537297" w:rsidRDefault="00D2536C" w:rsidP="00D2536C">
      <w:pPr>
        <w:pStyle w:val="Luettelokappale"/>
        <w:numPr>
          <w:ilvl w:val="0"/>
          <w:numId w:val="11"/>
        </w:numPr>
      </w:pPr>
      <w:r w:rsidRPr="00077834">
        <w:rPr>
          <w:lang w:val="en-US"/>
        </w:rPr>
        <w:t xml:space="preserve">Ethereum 2017. Web3 JavaScript app API. </w:t>
      </w:r>
      <w:r w:rsidRPr="00077834">
        <w:t>Gi</w:t>
      </w:r>
      <w:r>
        <w:t>tHub, Inc.</w:t>
      </w:r>
      <w:r w:rsidRPr="00077834">
        <w:t xml:space="preserve"> </w:t>
      </w:r>
      <w:r>
        <w:t>Saatavissa:</w:t>
      </w:r>
      <w:r w:rsidRPr="00537297">
        <w:t xml:space="preserve"> </w:t>
      </w:r>
      <w:hyperlink r:id="rId54" w:history="1">
        <w:r w:rsidRPr="00537297">
          <w:rPr>
            <w:rStyle w:val="Hyperlinkki"/>
          </w:rPr>
          <w:t>https://github.com/ethereum/wiki/wiki/JavaScript-API</w:t>
        </w:r>
      </w:hyperlink>
      <w:r w:rsidRPr="00537297">
        <w:t xml:space="preserve"> Hakupäivä 22.11.2017</w:t>
      </w:r>
    </w:p>
    <w:p w14:paraId="52155048"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Pr="0019791B">
        <w:rPr>
          <w:lang w:val="en-US"/>
        </w:rPr>
        <w:t xml:space="preserve">Remix - Solidity IDE. </w:t>
      </w:r>
      <w:r>
        <w:t>Saatavissa:</w:t>
      </w:r>
      <w:r w:rsidRPr="0074588A">
        <w:t xml:space="preserve"> </w:t>
      </w:r>
      <w:hyperlink r:id="rId55" w:history="1">
        <w:r w:rsidRPr="00623DBC">
          <w:rPr>
            <w:rStyle w:val="Hyperlinkki"/>
          </w:rPr>
          <w:t>https://remix.ethereum.org/</w:t>
        </w:r>
      </w:hyperlink>
      <w:r w:rsidRPr="00623DBC">
        <w:t xml:space="preserve"> </w:t>
      </w:r>
      <w:r>
        <w:t>Hakupäivä 25.11.2017</w:t>
      </w:r>
    </w:p>
    <w:p w14:paraId="16B5B366" w14:textId="77777777" w:rsidR="00D2536C" w:rsidRPr="00623DBC" w:rsidRDefault="00D2536C" w:rsidP="00D2536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Ganache CLI. GitHub, Inc. </w:t>
      </w:r>
      <w:r>
        <w:t>Saatavissa:</w:t>
      </w:r>
      <w:r w:rsidRPr="0074588A">
        <w:t xml:space="preserve"> </w:t>
      </w:r>
      <w:hyperlink r:id="rId56" w:history="1">
        <w:r w:rsidRPr="00537185">
          <w:rPr>
            <w:rStyle w:val="Hyperlinkki"/>
          </w:rPr>
          <w:t>https://github.com/trufflesuite/ganache-cli</w:t>
        </w:r>
      </w:hyperlink>
      <w:r>
        <w:t xml:space="preserve"> Hakupäivä 22.11.2017</w:t>
      </w:r>
    </w:p>
    <w:p w14:paraId="53B01058" w14:textId="77777777" w:rsidR="00D2536C" w:rsidRPr="00623DBC" w:rsidRDefault="00D2536C" w:rsidP="00D2536C">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w:t>
      </w:r>
      <w:r>
        <w:rPr>
          <w:lang w:val="en-US"/>
        </w:rPr>
        <w:t xml:space="preserve">2017. Ganache CLI Wiki - </w:t>
      </w:r>
      <w:r w:rsidRPr="000F4F68">
        <w:rPr>
          <w:lang w:val="en-US"/>
        </w:rPr>
        <w:t xml:space="preserve">Installing </w:t>
      </w:r>
      <w:proofErr w:type="spellStart"/>
      <w:r w:rsidRPr="000F4F68">
        <w:rPr>
          <w:lang w:val="en-US"/>
        </w:rPr>
        <w:t>TestRPC</w:t>
      </w:r>
      <w:proofErr w:type="spellEnd"/>
      <w:r w:rsidRPr="000F4F68">
        <w:rPr>
          <w:lang w:val="en-US"/>
        </w:rPr>
        <w:t xml:space="preserve"> on Windows. </w:t>
      </w:r>
      <w:r w:rsidRPr="00D27FE0">
        <w:t xml:space="preserve">GitHub, Inc. </w:t>
      </w:r>
      <w:r>
        <w:t>Saatavissa:</w:t>
      </w:r>
      <w:r w:rsidRPr="00F064FF">
        <w:t xml:space="preserve"> </w:t>
      </w:r>
      <w:hyperlink r:id="rId57" w:history="1">
        <w:r w:rsidRPr="00537185">
          <w:rPr>
            <w:rStyle w:val="Hyperlinkki"/>
          </w:rPr>
          <w:t>https://github.com/trufflesuite/ganache-cli/wiki/Installing-TestRPC-on-Windows</w:t>
        </w:r>
      </w:hyperlink>
      <w:r>
        <w:t xml:space="preserve"> Hakupäivä 25.11.2017</w:t>
      </w:r>
    </w:p>
    <w:p w14:paraId="246FD3F7" w14:textId="77777777" w:rsidR="00D2536C" w:rsidRPr="0074588A" w:rsidRDefault="00D2536C" w:rsidP="00D2536C">
      <w:pPr>
        <w:pStyle w:val="Luettelokappale"/>
        <w:numPr>
          <w:ilvl w:val="0"/>
          <w:numId w:val="11"/>
        </w:numPr>
      </w:pPr>
      <w:r w:rsidRPr="008F25A6">
        <w:t xml:space="preserve">Visual Studio. Microsoft 2017. </w:t>
      </w:r>
      <w:r>
        <w:t>Saatavissa:</w:t>
      </w:r>
      <w:r w:rsidRPr="0074588A">
        <w:t xml:space="preserve"> </w:t>
      </w:r>
      <w:hyperlink r:id="rId58" w:history="1">
        <w:r w:rsidRPr="004F2FF4">
          <w:rPr>
            <w:rStyle w:val="Hyperlinkki"/>
          </w:rPr>
          <w:t>https://www.visualstudio.com/downloads/</w:t>
        </w:r>
      </w:hyperlink>
      <w:r w:rsidRPr="0074588A">
        <w:t xml:space="preserve"> </w:t>
      </w:r>
      <w:r>
        <w:t>Hakupäivä 22.11.2017</w:t>
      </w:r>
    </w:p>
    <w:p w14:paraId="712375F5" w14:textId="77777777" w:rsidR="00D2536C" w:rsidRPr="007844AC" w:rsidRDefault="00D2536C" w:rsidP="00D2536C">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t>Saatavissa:</w:t>
      </w:r>
      <w:r w:rsidRPr="0074588A">
        <w:t xml:space="preserve"> </w:t>
      </w:r>
      <w:hyperlink r:id="rId59" w:history="1">
        <w:r w:rsidRPr="007844AC">
          <w:rPr>
            <w:rStyle w:val="Hyperlinkki"/>
          </w:rPr>
          <w:t>http://truffleframework.com/</w:t>
        </w:r>
      </w:hyperlink>
      <w:r w:rsidRPr="007844AC">
        <w:t xml:space="preserve"> </w:t>
      </w:r>
      <w:r>
        <w:t>Hakupäivä 22.11.2017</w:t>
      </w:r>
    </w:p>
    <w:p w14:paraId="78711FED" w14:textId="77777777" w:rsidR="00D2536C" w:rsidRPr="006059C5" w:rsidRDefault="00D2536C" w:rsidP="00D2536C">
      <w:pPr>
        <w:pStyle w:val="Luettelokappale"/>
        <w:numPr>
          <w:ilvl w:val="0"/>
          <w:numId w:val="11"/>
        </w:numPr>
        <w:rPr>
          <w:lang w:val="en-US"/>
        </w:rPr>
      </w:pPr>
      <w:r w:rsidRPr="00CB185A">
        <w:rPr>
          <w:lang w:val="en-US"/>
        </w:rPr>
        <w:t xml:space="preserve">Meteor Development </w:t>
      </w:r>
      <w:r>
        <w:rPr>
          <w:lang w:val="en-US"/>
        </w:rPr>
        <w:t xml:space="preserve">Group Inc. 2017. </w:t>
      </w:r>
      <w:r w:rsidRPr="006059C5">
        <w:rPr>
          <w:lang w:val="en-US"/>
        </w:rPr>
        <w:t xml:space="preserve">Meteor </w:t>
      </w:r>
      <w:r>
        <w:rPr>
          <w:lang w:val="en-US"/>
        </w:rPr>
        <w:t>-</w:t>
      </w:r>
      <w:r w:rsidRPr="006059C5">
        <w:rPr>
          <w:lang w:val="en-US"/>
        </w:rPr>
        <w:t xml:space="preserve"> The fastest way to</w:t>
      </w:r>
      <w:r>
        <w:rPr>
          <w:lang w:val="en-US"/>
        </w:rPr>
        <w:t xml:space="preserve"> build JavaScript apps.</w:t>
      </w:r>
      <w:r w:rsidRPr="006059C5">
        <w:rPr>
          <w:lang w:val="en-US"/>
        </w:rPr>
        <w:t xml:space="preserve"> </w:t>
      </w:r>
      <w:proofErr w:type="spellStart"/>
      <w:r w:rsidRPr="006059C5">
        <w:rPr>
          <w:lang w:val="en-US"/>
        </w:rPr>
        <w:t>Saatavissa</w:t>
      </w:r>
      <w:proofErr w:type="spellEnd"/>
      <w:r w:rsidRPr="006059C5">
        <w:rPr>
          <w:lang w:val="en-US"/>
        </w:rPr>
        <w:t xml:space="preserve">: </w:t>
      </w:r>
      <w:hyperlink r:id="rId60" w:history="1">
        <w:r w:rsidRPr="006059C5">
          <w:rPr>
            <w:rStyle w:val="Hyperlinkki"/>
            <w:lang w:val="en-US"/>
          </w:rPr>
          <w:t>https://www.meteor.com/</w:t>
        </w:r>
      </w:hyperlink>
      <w:r w:rsidRPr="006059C5">
        <w:rPr>
          <w:lang w:val="en-US"/>
        </w:rPr>
        <w:t xml:space="preserve"> </w:t>
      </w:r>
      <w:proofErr w:type="spellStart"/>
      <w:r w:rsidRPr="006059C5">
        <w:rPr>
          <w:lang w:val="en-US"/>
        </w:rPr>
        <w:t>Hakupäivä</w:t>
      </w:r>
      <w:proofErr w:type="spellEnd"/>
      <w:r w:rsidRPr="006059C5">
        <w:rPr>
          <w:lang w:val="en-US"/>
        </w:rPr>
        <w:t xml:space="preserve"> 22.11.2017  </w:t>
      </w:r>
    </w:p>
    <w:p w14:paraId="26E2C4E7" w14:textId="77777777" w:rsidR="00D2536C" w:rsidRPr="007844AC" w:rsidRDefault="00D2536C" w:rsidP="00D2536C">
      <w:pPr>
        <w:pStyle w:val="Luettelokappale"/>
        <w:numPr>
          <w:ilvl w:val="0"/>
          <w:numId w:val="11"/>
        </w:numPr>
      </w:pPr>
      <w:r w:rsidRPr="00433AB1">
        <w:rPr>
          <w:lang w:val="en-US"/>
        </w:rPr>
        <w:t>Ethereum</w:t>
      </w:r>
      <w:r>
        <w:rPr>
          <w:lang w:val="en-US"/>
        </w:rPr>
        <w:t>-</w:t>
      </w:r>
      <w:proofErr w:type="spellStart"/>
      <w:r>
        <w:rPr>
          <w:lang w:val="en-US"/>
        </w:rPr>
        <w:t>yhteisö</w:t>
      </w:r>
      <w:proofErr w:type="spellEnd"/>
      <w:r>
        <w:rPr>
          <w:lang w:val="en-US"/>
        </w:rPr>
        <w:t xml:space="preserve"> </w:t>
      </w:r>
      <w:r w:rsidRPr="00433AB1">
        <w:rPr>
          <w:lang w:val="en-US"/>
        </w:rPr>
        <w:t>201</w:t>
      </w:r>
      <w:r>
        <w:rPr>
          <w:lang w:val="en-US"/>
        </w:rPr>
        <w:t>6</w:t>
      </w:r>
      <w:r w:rsidRPr="00433AB1">
        <w:rPr>
          <w:lang w:val="en-US"/>
        </w:rPr>
        <w:t xml:space="preserve">. </w:t>
      </w:r>
      <w:r w:rsidRPr="006D0A9F">
        <w:rPr>
          <w:lang w:val="en-US"/>
        </w:rPr>
        <w:t>Why are there multiple Ethereum clients?</w:t>
      </w:r>
      <w:r>
        <w:rPr>
          <w:lang w:val="en-US"/>
        </w:rPr>
        <w:t xml:space="preserve"> Read the Docs, Inc.</w:t>
      </w:r>
      <w:r w:rsidRPr="00433AB1">
        <w:rPr>
          <w:lang w:val="en-US"/>
        </w:rPr>
        <w:t xml:space="preserve"> </w:t>
      </w:r>
      <w:r>
        <w:t>Saatavissa:</w:t>
      </w:r>
      <w:r w:rsidRPr="0074588A">
        <w:t xml:space="preserve"> </w:t>
      </w:r>
      <w:hyperlink r:id="rId61" w:anchor="why-are-there-multiple-ethereum-clients" w:history="1">
        <w:r w:rsidRPr="007844AC">
          <w:rPr>
            <w:rStyle w:val="Hyperlinkki"/>
          </w:rPr>
          <w:t>http://ethdocs.org/en/latest/ethereum-clients/choosing-a-client.html</w:t>
        </w:r>
      </w:hyperlink>
      <w:r w:rsidRPr="007844AC">
        <w:t xml:space="preserve"> </w:t>
      </w:r>
      <w:r>
        <w:t>Hakupäivä 22.11.2017</w:t>
      </w:r>
    </w:p>
    <w:p w14:paraId="64A8AADB" w14:textId="77777777" w:rsidR="00D2536C" w:rsidRPr="00E84E1D" w:rsidRDefault="00D2536C" w:rsidP="00D2536C">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Ethereum Clients, go-</w:t>
      </w:r>
      <w:proofErr w:type="spellStart"/>
      <w:r w:rsidRPr="00E84E1D">
        <w:rPr>
          <w:lang w:val="en-US"/>
        </w:rPr>
        <w:t>ethereum</w:t>
      </w:r>
      <w:proofErr w:type="spellEnd"/>
      <w:r w:rsidRPr="00E84E1D">
        <w:rPr>
          <w:lang w:val="en-US"/>
        </w:rPr>
        <w:t xml:space="preserve">. </w:t>
      </w:r>
      <w:r>
        <w:rPr>
          <w:lang w:val="en-US"/>
        </w:rPr>
        <w:t>Read the Docs, Inc</w:t>
      </w:r>
      <w:r w:rsidRPr="00E84E1D">
        <w:rPr>
          <w:lang w:val="en-US"/>
        </w:rPr>
        <w:t xml:space="preserve">. </w:t>
      </w:r>
      <w:proofErr w:type="spellStart"/>
      <w:r w:rsidRPr="00E84E1D">
        <w:rPr>
          <w:lang w:val="en-US"/>
        </w:rPr>
        <w:t>Saatavissa</w:t>
      </w:r>
      <w:proofErr w:type="spellEnd"/>
      <w:r w:rsidRPr="00E84E1D">
        <w:rPr>
          <w:lang w:val="en-US"/>
        </w:rPr>
        <w:t xml:space="preserve">: </w:t>
      </w:r>
      <w:hyperlink r:id="rId62" w:history="1">
        <w:r w:rsidRPr="00E84E1D">
          <w:rPr>
            <w:rStyle w:val="Hyperlinkki"/>
            <w:lang w:val="en-US"/>
          </w:rPr>
          <w:t>http://ethdocs.org/en/latest/ethereum-clients/go-ethereum/index.html</w:t>
        </w:r>
      </w:hyperlink>
      <w:r w:rsidRPr="00E84E1D">
        <w:rPr>
          <w:lang w:val="en-US"/>
        </w:rPr>
        <w:t xml:space="preserve"> </w:t>
      </w:r>
      <w:proofErr w:type="spellStart"/>
      <w:r w:rsidRPr="00E84E1D">
        <w:rPr>
          <w:lang w:val="en-US"/>
        </w:rPr>
        <w:t>Hakupäivä</w:t>
      </w:r>
      <w:proofErr w:type="spellEnd"/>
      <w:r w:rsidRPr="00E84E1D">
        <w:rPr>
          <w:lang w:val="en-US"/>
        </w:rPr>
        <w:t xml:space="preserve"> 22.11.2017</w:t>
      </w:r>
    </w:p>
    <w:p w14:paraId="35AF84B4" w14:textId="77777777" w:rsidR="00D2536C" w:rsidRPr="00724A33" w:rsidRDefault="00D2536C" w:rsidP="00D2536C">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t xml:space="preserve">Saatavissa: </w:t>
      </w:r>
      <w:hyperlink r:id="rId63" w:history="1">
        <w:r w:rsidRPr="004F2FF4">
          <w:rPr>
            <w:rStyle w:val="Hyperlinkki"/>
          </w:rPr>
          <w:t>https://ethereum.org/</w:t>
        </w:r>
      </w:hyperlink>
      <w:r w:rsidRPr="00724A33">
        <w:t xml:space="preserve"> Hakupäivä 22.11.2017</w:t>
      </w:r>
    </w:p>
    <w:p w14:paraId="2982AB82" w14:textId="77777777" w:rsidR="00D2536C" w:rsidRPr="008B0DF0" w:rsidRDefault="00D2536C" w:rsidP="00D2536C">
      <w:pPr>
        <w:pStyle w:val="Luettelokappale"/>
        <w:numPr>
          <w:ilvl w:val="0"/>
          <w:numId w:val="11"/>
        </w:numPr>
      </w:pPr>
      <w:proofErr w:type="spellStart"/>
      <w:r w:rsidRPr="00D27FE0">
        <w:rPr>
          <w:lang w:val="en-US"/>
        </w:rPr>
        <w:t>Miettinen</w:t>
      </w:r>
      <w:proofErr w:type="spellEnd"/>
      <w:r w:rsidRPr="00D27FE0">
        <w:rPr>
          <w:lang w:val="en-US"/>
        </w:rPr>
        <w:t xml:space="preserve">, Lauri 2017. </w:t>
      </w:r>
      <w:r w:rsidRPr="00E84E1D">
        <w:rPr>
          <w:lang w:val="en-US"/>
        </w:rPr>
        <w:t xml:space="preserve">Classic Car Chain. GitHub, Inc. </w:t>
      </w:r>
      <w:r w:rsidRPr="00E84E1D">
        <w:t>Työn GitHub-</w:t>
      </w:r>
      <w:proofErr w:type="spellStart"/>
      <w:r w:rsidRPr="00E84E1D">
        <w:t>repositorio</w:t>
      </w:r>
      <w:proofErr w:type="spellEnd"/>
      <w:r w:rsidRPr="00E84E1D">
        <w:t xml:space="preserve">. </w:t>
      </w:r>
      <w:r>
        <w:t xml:space="preserve">Saatavissa: </w:t>
      </w:r>
      <w:hyperlink r:id="rId64" w:history="1">
        <w:r w:rsidRPr="00E95BE8">
          <w:rPr>
            <w:rStyle w:val="Hyperlinkki"/>
          </w:rPr>
          <w:t>https://github.com/Miettine/ClassicCarChain</w:t>
        </w:r>
      </w:hyperlink>
      <w:r w:rsidRPr="00E95BE8">
        <w:t xml:space="preserve"> </w:t>
      </w:r>
      <w:r>
        <w:t>Hakupäivä 22.11.2017</w:t>
      </w:r>
    </w:p>
    <w:p w14:paraId="14FA63F5" w14:textId="77777777" w:rsidR="00D2536C" w:rsidRPr="00D27FE0" w:rsidRDefault="00D2536C" w:rsidP="00D2536C">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Pr>
          <w:lang w:val="en-US"/>
        </w:rPr>
        <w:t xml:space="preserve"> - </w:t>
      </w:r>
      <w:r w:rsidRPr="009C76DB">
        <w:rPr>
          <w:lang w:val="en-US"/>
        </w:rPr>
        <w:t xml:space="preserve">Can you return an array or a string from a solidity function call? </w:t>
      </w:r>
      <w:r>
        <w:rPr>
          <w:lang w:val="en-US"/>
        </w:rPr>
        <w:t>Read the Docs, Inc</w:t>
      </w:r>
      <w:r w:rsidRPr="009C76DB">
        <w:rPr>
          <w:lang w:val="en-US"/>
        </w:rPr>
        <w:t xml:space="preserve">. </w:t>
      </w:r>
      <w:proofErr w:type="spellStart"/>
      <w:r w:rsidRPr="00D27FE0">
        <w:rPr>
          <w:lang w:val="en-US"/>
        </w:rPr>
        <w:t>Saatavissa</w:t>
      </w:r>
      <w:proofErr w:type="spellEnd"/>
      <w:r w:rsidRPr="00D27FE0">
        <w:rPr>
          <w:lang w:val="en-US"/>
        </w:rPr>
        <w:t xml:space="preserve">: </w:t>
      </w:r>
      <w:hyperlink r:id="rId65" w:anchor="can-you-return-an-array-or-a-string-from-a-solidity-function-call" w:history="1">
        <w:r w:rsidRPr="00D27FE0">
          <w:rPr>
            <w:rStyle w:val="Hyperlinkki"/>
            <w:lang w:val="en-US"/>
          </w:rPr>
          <w:t>http://solidity.readthedocs.io/en/develop/frequently-asked-questions.html#can-you-return-an-array-or-a-string-from-a-solidity-function-call</w:t>
        </w:r>
      </w:hyperlink>
      <w:r w:rsidRPr="00D27FE0">
        <w:rPr>
          <w:lang w:val="en-US"/>
        </w:rPr>
        <w:t xml:space="preserve"> </w:t>
      </w:r>
      <w:proofErr w:type="spellStart"/>
      <w:r w:rsidRPr="00D27FE0">
        <w:rPr>
          <w:lang w:val="en-US"/>
        </w:rPr>
        <w:t>Hakupäivä</w:t>
      </w:r>
      <w:proofErr w:type="spellEnd"/>
      <w:r w:rsidRPr="00D27FE0">
        <w:rPr>
          <w:lang w:val="en-US"/>
        </w:rPr>
        <w:t xml:space="preserve"> 22.11.2017</w:t>
      </w:r>
    </w:p>
    <w:p w14:paraId="64D97DA7" w14:textId="77777777" w:rsidR="00D2536C" w:rsidRPr="007844AC" w:rsidRDefault="00D2536C" w:rsidP="00D2536C">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Pr="00D27FE0">
        <w:rPr>
          <w:lang w:val="en-US"/>
        </w:rPr>
        <w:t>Dapp</w:t>
      </w:r>
      <w:proofErr w:type="spellEnd"/>
      <w:r w:rsidRPr="00D27FE0">
        <w:rPr>
          <w:lang w:val="en-US"/>
        </w:rPr>
        <w:t xml:space="preserve"> styles</w:t>
      </w:r>
      <w:r>
        <w:rPr>
          <w:lang w:val="en-US"/>
        </w:rPr>
        <w:t>.</w:t>
      </w:r>
      <w:r w:rsidRPr="00D27FE0">
        <w:rPr>
          <w:lang w:val="en-US"/>
        </w:rPr>
        <w:t xml:space="preserve"> GitHub, Inc. </w:t>
      </w:r>
      <w:r>
        <w:t xml:space="preserve">Saatavissa: </w:t>
      </w:r>
      <w:hyperlink r:id="rId66" w:history="1">
        <w:r w:rsidRPr="007844AC">
          <w:rPr>
            <w:rStyle w:val="Hyperlinkki"/>
          </w:rPr>
          <w:t>https://github.com/ethereum/dapp-styles</w:t>
        </w:r>
      </w:hyperlink>
      <w:r w:rsidRPr="007844AC">
        <w:t xml:space="preserve"> </w:t>
      </w:r>
      <w:r>
        <w:t>Hakupäivä 22.11.2017</w:t>
      </w:r>
    </w:p>
    <w:p w14:paraId="06B64CBC" w14:textId="21C4D97F" w:rsidR="00FD3398" w:rsidRDefault="00D2536C" w:rsidP="00D2536C">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Block chain demystified. </w:t>
      </w:r>
      <w:proofErr w:type="spellStart"/>
      <w:r>
        <w:t>TEDx</w:t>
      </w:r>
      <w:proofErr w:type="spellEnd"/>
      <w:r>
        <w:t xml:space="preserve"> </w:t>
      </w:r>
      <w:proofErr w:type="spellStart"/>
      <w:r>
        <w:t>Talks</w:t>
      </w:r>
      <w:proofErr w:type="spellEnd"/>
      <w:r>
        <w:t>.</w:t>
      </w:r>
      <w:r w:rsidRPr="008F25A6">
        <w:t xml:space="preserve"> </w:t>
      </w:r>
      <w:r>
        <w:t xml:space="preserve">Saatavissa: </w:t>
      </w:r>
      <w:hyperlink r:id="rId67" w:history="1">
        <w:r w:rsidRPr="004F2FF4">
          <w:rPr>
            <w:rStyle w:val="Hyperlinkki"/>
          </w:rPr>
          <w:t>https://www.youtube.com/watch?v=40ikEV6xGg4</w:t>
        </w:r>
      </w:hyperlink>
      <w:r w:rsidRPr="007844AC">
        <w:t xml:space="preserve"> Hakupäivä 22.11.2017</w:t>
      </w:r>
    </w:p>
    <w:p w14:paraId="7214C48A" w14:textId="03E51239" w:rsidR="00D2536C" w:rsidRDefault="00FD3398" w:rsidP="00AA4BEB">
      <w:pPr>
        <w:spacing w:after="0" w:line="240" w:lineRule="auto"/>
      </w:pPr>
      <w:r>
        <w:br w:type="page"/>
      </w:r>
    </w:p>
    <w:p w14:paraId="1AAA6C57" w14:textId="77777777" w:rsidR="00D2536C" w:rsidRDefault="00D2536C" w:rsidP="00D2536C">
      <w:pPr>
        <w:pStyle w:val="Otsikko"/>
      </w:pPr>
      <w:bookmarkStart w:id="149" w:name="_Toc379873579"/>
      <w:r w:rsidRPr="00B6663D">
        <w:lastRenderedPageBreak/>
        <w:t>LIITTEET</w:t>
      </w:r>
      <w:bookmarkEnd w:id="149"/>
    </w:p>
    <w:p w14:paraId="170B073F" w14:textId="77777777" w:rsidR="00D2536C" w:rsidRPr="00B8048B" w:rsidRDefault="00D2536C" w:rsidP="00D2536C">
      <w:r w:rsidRPr="00B8048B">
        <w:t>Liite 1</w:t>
      </w:r>
      <w:r>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1D21B3DC" w14:textId="77777777" w:rsidR="00D2536C" w:rsidRPr="00B8048B" w:rsidRDefault="00D2536C" w:rsidP="00D2536C"/>
    <w:p w14:paraId="30FDCCB3" w14:textId="77777777" w:rsidR="00D2536C" w:rsidRDefault="00D2536C" w:rsidP="00D2536C">
      <w:pPr>
        <w:spacing w:after="0" w:line="240" w:lineRule="auto"/>
        <w:rPr>
          <w:rFonts w:ascii="Courier New" w:hAnsi="Courier New" w:cs="Courier New"/>
          <w:sz w:val="22"/>
          <w:szCs w:val="22"/>
        </w:rPr>
        <w:sectPr w:rsidR="00D2536C" w:rsidSect="002F636C">
          <w:headerReference w:type="default" r:id="rId68"/>
          <w:footerReference w:type="default" r:id="rId69"/>
          <w:pgSz w:w="11906" w:h="16838"/>
          <w:pgMar w:top="1417" w:right="1416" w:bottom="1417" w:left="1418" w:header="1134" w:footer="87" w:gutter="0"/>
          <w:pgNumType w:start="3"/>
          <w:cols w:space="708"/>
          <w:docGrid w:linePitch="360"/>
        </w:sectPr>
      </w:pPr>
    </w:p>
    <w:p w14:paraId="13A2B756" w14:textId="77777777" w:rsidR="00D2536C" w:rsidRDefault="00D2536C" w:rsidP="00D2536C">
      <w:pPr>
        <w:spacing w:after="0" w:line="240" w:lineRule="auto"/>
        <w:rPr>
          <w:rFonts w:ascii="Courier New" w:hAnsi="Courier New" w:cs="Courier New"/>
          <w:sz w:val="22"/>
          <w:szCs w:val="22"/>
        </w:rPr>
      </w:pPr>
    </w:p>
    <w:p w14:paraId="64601C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56355EC3" w14:textId="77777777" w:rsidR="00D2536C" w:rsidRPr="00B8048B" w:rsidRDefault="00D2536C" w:rsidP="00D2536C">
      <w:pPr>
        <w:spacing w:after="0" w:line="240" w:lineRule="auto"/>
        <w:rPr>
          <w:rFonts w:ascii="Courier New" w:hAnsi="Courier New" w:cs="Courier New"/>
          <w:sz w:val="22"/>
          <w:szCs w:val="22"/>
          <w:lang w:val="en-US"/>
        </w:rPr>
      </w:pPr>
    </w:p>
    <w:p w14:paraId="5881487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72C6C198" w14:textId="77777777" w:rsidR="00D2536C" w:rsidRPr="00B8048B" w:rsidRDefault="00D2536C" w:rsidP="00D2536C">
      <w:pPr>
        <w:spacing w:after="0" w:line="240" w:lineRule="auto"/>
        <w:rPr>
          <w:rFonts w:ascii="Courier New" w:hAnsi="Courier New" w:cs="Courier New"/>
          <w:sz w:val="22"/>
          <w:szCs w:val="22"/>
          <w:lang w:val="en-US"/>
        </w:rPr>
      </w:pPr>
    </w:p>
    <w:p w14:paraId="4DFDCA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C4B61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2F319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132A5B5A" w14:textId="77777777" w:rsidR="00D2536C" w:rsidRPr="00B8048B" w:rsidRDefault="00D2536C" w:rsidP="00D2536C">
      <w:pPr>
        <w:spacing w:after="0" w:line="240" w:lineRule="auto"/>
        <w:rPr>
          <w:rFonts w:ascii="Courier New" w:hAnsi="Courier New" w:cs="Courier New"/>
          <w:sz w:val="22"/>
          <w:szCs w:val="22"/>
          <w:lang w:val="en-US"/>
        </w:rPr>
      </w:pPr>
    </w:p>
    <w:p w14:paraId="5AFF51D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0FF30C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31A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5D01D9F2" w14:textId="77777777" w:rsidR="00D2536C" w:rsidRPr="00B8048B" w:rsidRDefault="00D2536C" w:rsidP="00D2536C">
      <w:pPr>
        <w:spacing w:after="0" w:line="240" w:lineRule="auto"/>
        <w:rPr>
          <w:rFonts w:ascii="Courier New" w:hAnsi="Courier New" w:cs="Courier New"/>
          <w:sz w:val="22"/>
          <w:szCs w:val="22"/>
          <w:lang w:val="en-US"/>
        </w:rPr>
      </w:pPr>
    </w:p>
    <w:p w14:paraId="2B1310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156FB451" w14:textId="77777777" w:rsidR="00D2536C" w:rsidRPr="00B8048B" w:rsidRDefault="00D2536C" w:rsidP="00D2536C">
      <w:pPr>
        <w:spacing w:after="0" w:line="240" w:lineRule="auto"/>
        <w:rPr>
          <w:rFonts w:ascii="Courier New" w:hAnsi="Courier New" w:cs="Courier New"/>
          <w:sz w:val="22"/>
          <w:szCs w:val="22"/>
          <w:lang w:val="en-US"/>
        </w:rPr>
      </w:pPr>
    </w:p>
    <w:p w14:paraId="796543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CEA7212" w14:textId="77777777" w:rsidR="00D2536C" w:rsidRPr="00B8048B" w:rsidRDefault="00D2536C" w:rsidP="00D2536C">
      <w:pPr>
        <w:spacing w:after="0" w:line="240" w:lineRule="auto"/>
        <w:rPr>
          <w:rFonts w:ascii="Courier New" w:hAnsi="Courier New" w:cs="Courier New"/>
          <w:sz w:val="22"/>
          <w:szCs w:val="22"/>
          <w:lang w:val="en-US"/>
        </w:rPr>
      </w:pPr>
    </w:p>
    <w:p w14:paraId="0926FA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375C32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66FE1E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3DDF1E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33903A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F10D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6BEFC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8D9725E" w14:textId="77777777" w:rsidR="00D2536C" w:rsidRPr="00B8048B" w:rsidRDefault="00D2536C" w:rsidP="00D2536C">
      <w:pPr>
        <w:spacing w:after="0" w:line="240" w:lineRule="auto"/>
        <w:rPr>
          <w:rFonts w:ascii="Courier New" w:hAnsi="Courier New" w:cs="Courier New"/>
          <w:sz w:val="22"/>
          <w:szCs w:val="22"/>
          <w:lang w:val="en-US"/>
        </w:rPr>
      </w:pPr>
    </w:p>
    <w:p w14:paraId="69053C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8FEC2C4" w14:textId="77777777" w:rsidR="00D2536C" w:rsidRPr="00B8048B" w:rsidRDefault="00D2536C" w:rsidP="00D2536C">
      <w:pPr>
        <w:spacing w:after="0" w:line="240" w:lineRule="auto"/>
        <w:rPr>
          <w:rFonts w:ascii="Courier New" w:hAnsi="Courier New" w:cs="Courier New"/>
          <w:sz w:val="22"/>
          <w:szCs w:val="22"/>
          <w:lang w:val="en-US"/>
        </w:rPr>
      </w:pPr>
    </w:p>
    <w:p w14:paraId="30827FF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197316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6F4126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315EA8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77426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5DE94BB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A0B5E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013F35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70E722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3512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5189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1BB2B8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325F8086" w14:textId="77777777" w:rsidR="00D2536C" w:rsidRPr="00B8048B" w:rsidRDefault="00D2536C" w:rsidP="00D2536C">
      <w:pPr>
        <w:spacing w:after="0" w:line="240" w:lineRule="auto"/>
        <w:rPr>
          <w:rFonts w:ascii="Courier New" w:hAnsi="Courier New" w:cs="Courier New"/>
          <w:sz w:val="22"/>
          <w:szCs w:val="22"/>
          <w:lang w:val="en-US"/>
        </w:rPr>
      </w:pPr>
    </w:p>
    <w:p w14:paraId="14D2531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63CAA5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703520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4125A1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BC423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8E0A1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A26FE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44FDAF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350A2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578273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2931E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03F34D" w14:textId="77777777" w:rsidR="00D2536C" w:rsidRPr="00B8048B" w:rsidRDefault="00D2536C" w:rsidP="00D2536C">
      <w:pPr>
        <w:spacing w:after="0" w:line="240" w:lineRule="auto"/>
        <w:rPr>
          <w:rFonts w:ascii="Courier New" w:hAnsi="Courier New" w:cs="Courier New"/>
          <w:sz w:val="22"/>
          <w:szCs w:val="22"/>
          <w:lang w:val="en-US"/>
        </w:rPr>
      </w:pPr>
    </w:p>
    <w:p w14:paraId="2F999C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3312D8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4F7CF2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61D3E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9E0EB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BDA987" w14:textId="77777777" w:rsidR="00D2536C" w:rsidRPr="00B8048B" w:rsidRDefault="00D2536C" w:rsidP="00D2536C">
      <w:pPr>
        <w:spacing w:after="0" w:line="240" w:lineRule="auto"/>
        <w:rPr>
          <w:rFonts w:ascii="Courier New" w:hAnsi="Courier New" w:cs="Courier New"/>
          <w:sz w:val="22"/>
          <w:szCs w:val="22"/>
          <w:lang w:val="en-US"/>
        </w:rPr>
      </w:pPr>
    </w:p>
    <w:p w14:paraId="5B1D98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197FA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527258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7A8E0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CB0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C23F680" w14:textId="77777777" w:rsidR="00D2536C" w:rsidRPr="00B8048B" w:rsidRDefault="00D2536C" w:rsidP="00D2536C">
      <w:pPr>
        <w:spacing w:after="0" w:line="240" w:lineRule="auto"/>
        <w:rPr>
          <w:rFonts w:ascii="Courier New" w:hAnsi="Courier New" w:cs="Courier New"/>
          <w:sz w:val="22"/>
          <w:szCs w:val="22"/>
          <w:lang w:val="en-US"/>
        </w:rPr>
      </w:pPr>
    </w:p>
    <w:p w14:paraId="7AB44F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51911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3E38BC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19174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43572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17F22A8" w14:textId="77777777" w:rsidR="00D2536C" w:rsidRPr="00B8048B" w:rsidRDefault="00D2536C" w:rsidP="00D2536C">
      <w:pPr>
        <w:spacing w:after="0" w:line="240" w:lineRule="auto"/>
        <w:rPr>
          <w:rFonts w:ascii="Courier New" w:hAnsi="Courier New" w:cs="Courier New"/>
          <w:sz w:val="22"/>
          <w:szCs w:val="22"/>
          <w:lang w:val="en-US"/>
        </w:rPr>
      </w:pPr>
    </w:p>
    <w:p w14:paraId="356186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962BC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5BE2D2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7B70CE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475FB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D4D1FBD" w14:textId="77777777" w:rsidR="00D2536C" w:rsidRPr="00B8048B" w:rsidRDefault="00D2536C" w:rsidP="00D2536C">
      <w:pPr>
        <w:spacing w:after="0" w:line="240" w:lineRule="auto"/>
        <w:rPr>
          <w:rFonts w:ascii="Courier New" w:hAnsi="Courier New" w:cs="Courier New"/>
          <w:sz w:val="22"/>
          <w:szCs w:val="22"/>
          <w:lang w:val="en-US"/>
        </w:rPr>
      </w:pPr>
    </w:p>
    <w:p w14:paraId="02C75B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350256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5B28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1BE599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5231517F" w14:textId="77777777" w:rsidR="00D2536C" w:rsidRPr="00B8048B" w:rsidRDefault="00D2536C" w:rsidP="00D2536C">
      <w:pPr>
        <w:spacing w:after="0" w:line="240" w:lineRule="auto"/>
        <w:rPr>
          <w:rFonts w:ascii="Courier New" w:hAnsi="Courier New" w:cs="Courier New"/>
          <w:sz w:val="22"/>
          <w:szCs w:val="22"/>
          <w:lang w:val="en-US"/>
        </w:rPr>
      </w:pPr>
    </w:p>
    <w:p w14:paraId="4910574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2F1B024" w14:textId="77777777" w:rsidR="00D2536C" w:rsidRPr="00B8048B" w:rsidRDefault="00D2536C" w:rsidP="00D2536C">
      <w:pPr>
        <w:spacing w:after="0" w:line="240" w:lineRule="auto"/>
        <w:rPr>
          <w:rFonts w:ascii="Courier New" w:hAnsi="Courier New" w:cs="Courier New"/>
          <w:sz w:val="22"/>
          <w:szCs w:val="22"/>
          <w:lang w:val="en-US"/>
        </w:rPr>
      </w:pPr>
    </w:p>
    <w:p w14:paraId="5CFF0B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3F56DCFE" w14:textId="77777777" w:rsidR="00D2536C" w:rsidRPr="00B8048B" w:rsidRDefault="00D2536C" w:rsidP="00D2536C">
      <w:pPr>
        <w:spacing w:after="0" w:line="240" w:lineRule="auto"/>
        <w:rPr>
          <w:rFonts w:ascii="Courier New" w:hAnsi="Courier New" w:cs="Courier New"/>
          <w:sz w:val="22"/>
          <w:szCs w:val="22"/>
          <w:lang w:val="en-US"/>
        </w:rPr>
      </w:pPr>
    </w:p>
    <w:p w14:paraId="0268C0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07B7AD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C772FC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7371DF5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2931F8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12D88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AE37688" w14:textId="77777777" w:rsidR="00D2536C" w:rsidRPr="00B8048B" w:rsidRDefault="00D2536C" w:rsidP="00D2536C">
      <w:pPr>
        <w:spacing w:after="0" w:line="240" w:lineRule="auto"/>
        <w:rPr>
          <w:rFonts w:ascii="Courier New" w:hAnsi="Courier New" w:cs="Courier New"/>
          <w:sz w:val="22"/>
          <w:szCs w:val="22"/>
          <w:lang w:val="en-US"/>
        </w:rPr>
      </w:pPr>
    </w:p>
    <w:p w14:paraId="2346F7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74A1311B" w14:textId="77777777" w:rsidR="00D2536C" w:rsidRPr="00B8048B" w:rsidRDefault="00D2536C" w:rsidP="00D2536C">
      <w:pPr>
        <w:spacing w:after="0" w:line="240" w:lineRule="auto"/>
        <w:rPr>
          <w:rFonts w:ascii="Courier New" w:hAnsi="Courier New" w:cs="Courier New"/>
          <w:sz w:val="22"/>
          <w:szCs w:val="22"/>
          <w:lang w:val="en-US"/>
        </w:rPr>
      </w:pPr>
    </w:p>
    <w:p w14:paraId="66E5D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198F8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3251E4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AC84A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40F0AAA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6BD019CA" w14:textId="77777777" w:rsidR="00D2536C" w:rsidRPr="00B8048B" w:rsidRDefault="00D2536C" w:rsidP="00D2536C">
      <w:pPr>
        <w:spacing w:after="0" w:line="240" w:lineRule="auto"/>
        <w:rPr>
          <w:rFonts w:ascii="Courier New" w:hAnsi="Courier New" w:cs="Courier New"/>
          <w:sz w:val="22"/>
          <w:szCs w:val="22"/>
          <w:lang w:val="en-US"/>
        </w:rPr>
      </w:pPr>
    </w:p>
    <w:p w14:paraId="297A59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5B5A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33EF7AB0" w14:textId="77777777" w:rsidR="00D2536C" w:rsidRPr="00B8048B" w:rsidRDefault="00D2536C" w:rsidP="00D2536C">
      <w:pPr>
        <w:spacing w:after="0" w:line="240" w:lineRule="auto"/>
        <w:rPr>
          <w:rFonts w:ascii="Courier New" w:hAnsi="Courier New" w:cs="Courier New"/>
          <w:sz w:val="22"/>
          <w:szCs w:val="22"/>
          <w:lang w:val="en-US"/>
        </w:rPr>
      </w:pPr>
    </w:p>
    <w:p w14:paraId="0542700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0D192D0" w14:textId="77777777" w:rsidR="00D2536C" w:rsidRPr="00B8048B" w:rsidRDefault="00D2536C" w:rsidP="00D2536C">
      <w:pPr>
        <w:spacing w:after="0" w:line="240" w:lineRule="auto"/>
        <w:rPr>
          <w:rFonts w:ascii="Courier New" w:hAnsi="Courier New" w:cs="Courier New"/>
          <w:sz w:val="22"/>
          <w:szCs w:val="22"/>
          <w:lang w:val="en-US"/>
        </w:rPr>
      </w:pPr>
    </w:p>
    <w:p w14:paraId="62FA2B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32668377" w14:textId="77777777" w:rsidR="00D2536C" w:rsidRPr="00B8048B" w:rsidRDefault="00D2536C" w:rsidP="00D2536C">
      <w:pPr>
        <w:spacing w:after="0" w:line="240" w:lineRule="auto"/>
        <w:rPr>
          <w:rFonts w:ascii="Courier New" w:hAnsi="Courier New" w:cs="Courier New"/>
          <w:sz w:val="22"/>
          <w:szCs w:val="22"/>
          <w:lang w:val="en-US"/>
        </w:rPr>
      </w:pPr>
    </w:p>
    <w:p w14:paraId="21CE36A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12CC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F49A58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1760204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5DC25340" w14:textId="77777777" w:rsidR="00D2536C" w:rsidRPr="00B8048B" w:rsidRDefault="00D2536C" w:rsidP="00D2536C">
      <w:pPr>
        <w:spacing w:after="0" w:line="240" w:lineRule="auto"/>
        <w:rPr>
          <w:rFonts w:ascii="Courier New" w:hAnsi="Courier New" w:cs="Courier New"/>
          <w:sz w:val="22"/>
          <w:szCs w:val="22"/>
          <w:lang w:val="en-US"/>
        </w:rPr>
      </w:pPr>
    </w:p>
    <w:p w14:paraId="03009E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49DA30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7F2C1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73CB754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5F5FE9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7DA028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4374E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58D0D1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5E0D98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4AA865E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59CB9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4E56C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08FA1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11242B5B" w14:textId="77777777" w:rsidR="00D2536C" w:rsidRPr="00B8048B" w:rsidRDefault="00D2536C" w:rsidP="00D2536C">
      <w:pPr>
        <w:spacing w:after="0" w:line="240" w:lineRule="auto"/>
        <w:rPr>
          <w:rFonts w:ascii="Courier New" w:hAnsi="Courier New" w:cs="Courier New"/>
          <w:sz w:val="22"/>
          <w:szCs w:val="22"/>
          <w:lang w:val="en-US"/>
        </w:rPr>
      </w:pPr>
    </w:p>
    <w:p w14:paraId="339FEB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9174BE7" w14:textId="77777777" w:rsidR="00D2536C" w:rsidRPr="00B8048B" w:rsidRDefault="00D2536C" w:rsidP="00D2536C">
      <w:pPr>
        <w:spacing w:after="0" w:line="240" w:lineRule="auto"/>
        <w:rPr>
          <w:rFonts w:ascii="Courier New" w:hAnsi="Courier New" w:cs="Courier New"/>
          <w:sz w:val="22"/>
          <w:szCs w:val="22"/>
          <w:lang w:val="en-US"/>
        </w:rPr>
      </w:pPr>
    </w:p>
    <w:p w14:paraId="2DC7A3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5ECCC3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0844FB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1EF398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22CFD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31347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65BA02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C0923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75A76AD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2BB88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F7696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3702E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61BACF73" w14:textId="77777777" w:rsidR="00D2536C" w:rsidRPr="00B8048B" w:rsidRDefault="00D2536C" w:rsidP="00D2536C">
      <w:pPr>
        <w:spacing w:after="0" w:line="240" w:lineRule="auto"/>
        <w:rPr>
          <w:rFonts w:ascii="Courier New" w:hAnsi="Courier New" w:cs="Courier New"/>
          <w:sz w:val="22"/>
          <w:szCs w:val="22"/>
          <w:lang w:val="en-US"/>
        </w:rPr>
      </w:pPr>
    </w:p>
    <w:p w14:paraId="56B568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087B0F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741BD6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6AF6DD4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B9364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007CB0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A834B6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9F00CA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9213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0B678F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1EF1CF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DB5EA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6FC0D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EAF7487" w14:textId="77777777" w:rsidR="00D2536C" w:rsidRPr="00B8048B" w:rsidRDefault="00D2536C" w:rsidP="00D2536C">
      <w:pPr>
        <w:spacing w:after="0" w:line="240" w:lineRule="auto"/>
        <w:rPr>
          <w:rFonts w:ascii="Courier New" w:hAnsi="Courier New" w:cs="Courier New"/>
          <w:sz w:val="22"/>
          <w:szCs w:val="22"/>
          <w:lang w:val="en-US"/>
        </w:rPr>
      </w:pPr>
    </w:p>
    <w:p w14:paraId="7C1605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73D760B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8A77B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C411C5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28E892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D5BD0E5" w14:textId="77777777" w:rsidR="00D2536C" w:rsidRPr="00B8048B" w:rsidRDefault="00D2536C" w:rsidP="00D2536C">
      <w:pPr>
        <w:spacing w:after="0" w:line="240" w:lineRule="auto"/>
        <w:rPr>
          <w:rFonts w:ascii="Courier New" w:hAnsi="Courier New" w:cs="Courier New"/>
          <w:sz w:val="22"/>
          <w:szCs w:val="22"/>
          <w:lang w:val="en-US"/>
        </w:rPr>
      </w:pPr>
    </w:p>
    <w:p w14:paraId="4669CA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639D3808" w14:textId="77777777" w:rsidR="00D2536C" w:rsidRPr="00B8048B" w:rsidRDefault="00D2536C" w:rsidP="00D2536C">
      <w:pPr>
        <w:spacing w:after="0" w:line="240" w:lineRule="auto"/>
        <w:rPr>
          <w:rFonts w:ascii="Courier New" w:hAnsi="Courier New" w:cs="Courier New"/>
          <w:sz w:val="22"/>
          <w:szCs w:val="22"/>
          <w:lang w:val="en-US"/>
        </w:rPr>
      </w:pPr>
    </w:p>
    <w:p w14:paraId="217B68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1672DDF3" w14:textId="77777777" w:rsidR="00D2536C" w:rsidRPr="00B8048B" w:rsidRDefault="00D2536C" w:rsidP="00D2536C">
      <w:pPr>
        <w:spacing w:after="0" w:line="240" w:lineRule="auto"/>
        <w:rPr>
          <w:rFonts w:ascii="Courier New" w:hAnsi="Courier New" w:cs="Courier New"/>
          <w:sz w:val="22"/>
          <w:szCs w:val="22"/>
          <w:lang w:val="en-US"/>
        </w:rPr>
      </w:pPr>
    </w:p>
    <w:p w14:paraId="4FB969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171DA6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6788AC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15EDDB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2F6B576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4048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7D02B2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97183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E881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6605BA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D6BF2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3D7052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1D9518" w14:textId="77777777" w:rsidR="00D2536C" w:rsidRPr="00B8048B" w:rsidRDefault="00D2536C" w:rsidP="00D2536C">
      <w:pPr>
        <w:spacing w:after="0" w:line="240" w:lineRule="auto"/>
        <w:rPr>
          <w:rFonts w:ascii="Courier New" w:hAnsi="Courier New" w:cs="Courier New"/>
          <w:sz w:val="22"/>
          <w:szCs w:val="22"/>
          <w:lang w:val="en-US"/>
        </w:rPr>
      </w:pPr>
    </w:p>
    <w:p w14:paraId="1EED879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976BB51" w14:textId="77777777" w:rsidR="00D2536C" w:rsidRPr="00B8048B" w:rsidRDefault="00D2536C" w:rsidP="00D2536C">
      <w:pPr>
        <w:spacing w:after="0" w:line="240" w:lineRule="auto"/>
        <w:rPr>
          <w:rFonts w:ascii="Courier New" w:hAnsi="Courier New" w:cs="Courier New"/>
          <w:sz w:val="22"/>
          <w:szCs w:val="22"/>
          <w:lang w:val="en-US"/>
        </w:rPr>
      </w:pPr>
    </w:p>
    <w:p w14:paraId="7AFCCC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4F43B4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7381B4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51F2C35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693D88A5" w14:textId="77777777" w:rsidR="00D2536C" w:rsidRPr="00B8048B" w:rsidRDefault="00D2536C" w:rsidP="00D2536C">
      <w:pPr>
        <w:spacing w:after="0" w:line="240" w:lineRule="auto"/>
        <w:rPr>
          <w:rFonts w:ascii="Courier New" w:hAnsi="Courier New" w:cs="Courier New"/>
          <w:sz w:val="22"/>
          <w:szCs w:val="22"/>
          <w:lang w:val="en-US"/>
        </w:rPr>
      </w:pPr>
    </w:p>
    <w:p w14:paraId="78B015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16296D7D" w14:textId="77777777" w:rsidR="00D2536C" w:rsidRPr="00B8048B" w:rsidRDefault="00D2536C" w:rsidP="00D2536C">
      <w:pPr>
        <w:spacing w:after="0" w:line="240" w:lineRule="auto"/>
        <w:rPr>
          <w:rFonts w:ascii="Courier New" w:hAnsi="Courier New" w:cs="Courier New"/>
          <w:sz w:val="22"/>
          <w:szCs w:val="22"/>
          <w:lang w:val="en-US"/>
        </w:rPr>
      </w:pPr>
    </w:p>
    <w:p w14:paraId="4E5A1D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723A7B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4891F0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1D5D6B9" w14:textId="77777777" w:rsidR="00D2536C" w:rsidRPr="00B8048B" w:rsidRDefault="00D2536C" w:rsidP="00D2536C">
      <w:pPr>
        <w:spacing w:after="0" w:line="240" w:lineRule="auto"/>
        <w:rPr>
          <w:rFonts w:ascii="Courier New" w:hAnsi="Courier New" w:cs="Courier New"/>
          <w:sz w:val="22"/>
          <w:szCs w:val="22"/>
          <w:lang w:val="en-US"/>
        </w:rPr>
      </w:pPr>
    </w:p>
    <w:p w14:paraId="239B4A6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8136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163B07" w14:textId="77777777" w:rsidR="00D2536C" w:rsidRPr="00B8048B" w:rsidRDefault="00D2536C" w:rsidP="00D2536C">
      <w:pPr>
        <w:spacing w:after="0" w:line="240" w:lineRule="auto"/>
        <w:rPr>
          <w:rFonts w:ascii="Courier New" w:hAnsi="Courier New" w:cs="Courier New"/>
          <w:sz w:val="22"/>
          <w:szCs w:val="22"/>
          <w:lang w:val="en-US"/>
        </w:rPr>
      </w:pPr>
    </w:p>
    <w:p w14:paraId="16E34EC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29526DA8" w14:textId="77777777" w:rsidR="00D2536C" w:rsidRPr="00B8048B" w:rsidRDefault="00D2536C" w:rsidP="00D2536C">
      <w:pPr>
        <w:spacing w:after="0" w:line="240" w:lineRule="auto"/>
        <w:rPr>
          <w:rFonts w:ascii="Courier New" w:hAnsi="Courier New" w:cs="Courier New"/>
          <w:sz w:val="22"/>
          <w:szCs w:val="22"/>
          <w:lang w:val="en-US"/>
        </w:rPr>
      </w:pPr>
    </w:p>
    <w:p w14:paraId="5A458A7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8DCE4A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0D3D693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07FAF8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22DF139" w14:textId="77777777" w:rsidR="00D2536C" w:rsidRPr="00B8048B" w:rsidRDefault="00D2536C" w:rsidP="00D2536C">
      <w:pPr>
        <w:spacing w:after="0" w:line="240" w:lineRule="auto"/>
        <w:rPr>
          <w:rFonts w:ascii="Courier New" w:hAnsi="Courier New" w:cs="Courier New"/>
          <w:sz w:val="22"/>
          <w:szCs w:val="22"/>
          <w:lang w:val="en-US"/>
        </w:rPr>
      </w:pPr>
    </w:p>
    <w:p w14:paraId="778BFB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503128D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8F8EBC5" w14:textId="77777777" w:rsidR="00D2536C" w:rsidRPr="00B8048B" w:rsidRDefault="00D2536C" w:rsidP="00D2536C">
      <w:pPr>
        <w:spacing w:after="0" w:line="240" w:lineRule="auto"/>
        <w:rPr>
          <w:rFonts w:ascii="Courier New" w:hAnsi="Courier New" w:cs="Courier New"/>
          <w:sz w:val="22"/>
          <w:szCs w:val="22"/>
          <w:lang w:val="en-US"/>
        </w:rPr>
      </w:pPr>
    </w:p>
    <w:p w14:paraId="50799D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6496C67C" w14:textId="77777777" w:rsidR="00D2536C" w:rsidRPr="00B8048B" w:rsidRDefault="00D2536C" w:rsidP="00D2536C">
      <w:pPr>
        <w:spacing w:after="0" w:line="240" w:lineRule="auto"/>
        <w:rPr>
          <w:rFonts w:ascii="Courier New" w:hAnsi="Courier New" w:cs="Courier New"/>
          <w:sz w:val="22"/>
          <w:szCs w:val="22"/>
          <w:lang w:val="en-US"/>
        </w:rPr>
      </w:pPr>
    </w:p>
    <w:p w14:paraId="07496A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26910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54197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606C598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7B41C49" w14:textId="77777777" w:rsidR="00D2536C" w:rsidRPr="00B8048B" w:rsidRDefault="00D2536C" w:rsidP="00D2536C">
      <w:pPr>
        <w:spacing w:after="0" w:line="240" w:lineRule="auto"/>
        <w:rPr>
          <w:rFonts w:ascii="Courier New" w:hAnsi="Courier New" w:cs="Courier New"/>
          <w:sz w:val="22"/>
          <w:szCs w:val="22"/>
          <w:lang w:val="en-US"/>
        </w:rPr>
      </w:pPr>
    </w:p>
    <w:p w14:paraId="13AE00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56366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172C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4C9AC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68EF3B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CC92F1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0D1FEC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CCE58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3319FFFB" w14:textId="77777777" w:rsidR="00D2536C" w:rsidRPr="00B8048B" w:rsidRDefault="00D2536C" w:rsidP="00D2536C">
      <w:pPr>
        <w:spacing w:after="0" w:line="240" w:lineRule="auto"/>
        <w:rPr>
          <w:rFonts w:ascii="Courier New" w:hAnsi="Courier New" w:cs="Courier New"/>
          <w:sz w:val="22"/>
          <w:szCs w:val="22"/>
          <w:lang w:val="en-US"/>
        </w:rPr>
      </w:pPr>
    </w:p>
    <w:p w14:paraId="077E122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0A8B576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1EA5FB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609D88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687A1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6C590361" w14:textId="77777777" w:rsidR="00D2536C" w:rsidRPr="00B8048B" w:rsidRDefault="00D2536C" w:rsidP="00D2536C">
      <w:pPr>
        <w:spacing w:after="0" w:line="240" w:lineRule="auto"/>
        <w:rPr>
          <w:rFonts w:ascii="Courier New" w:hAnsi="Courier New" w:cs="Courier New"/>
          <w:sz w:val="22"/>
          <w:szCs w:val="22"/>
          <w:lang w:val="en-US"/>
        </w:rPr>
      </w:pPr>
    </w:p>
    <w:p w14:paraId="2DE3A2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10E23C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5249F16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79BFBBA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9027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44E0D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7847C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2E65CC99" w14:textId="77777777" w:rsidR="00D2536C" w:rsidRPr="00B8048B" w:rsidRDefault="00D2536C" w:rsidP="00D2536C">
      <w:pPr>
        <w:spacing w:after="0" w:line="240" w:lineRule="auto"/>
        <w:rPr>
          <w:rFonts w:ascii="Courier New" w:hAnsi="Courier New" w:cs="Courier New"/>
          <w:sz w:val="22"/>
          <w:szCs w:val="22"/>
          <w:lang w:val="en-US"/>
        </w:rPr>
      </w:pPr>
    </w:p>
    <w:p w14:paraId="1266CB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0C97A14B" w14:textId="77777777" w:rsidR="00D2536C" w:rsidRPr="00B8048B" w:rsidRDefault="00D2536C" w:rsidP="00D2536C">
      <w:pPr>
        <w:spacing w:after="0" w:line="240" w:lineRule="auto"/>
        <w:rPr>
          <w:rFonts w:ascii="Courier New" w:hAnsi="Courier New" w:cs="Courier New"/>
          <w:sz w:val="22"/>
          <w:szCs w:val="22"/>
          <w:lang w:val="en-US"/>
        </w:rPr>
      </w:pPr>
    </w:p>
    <w:p w14:paraId="30137B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67BCBD2" w14:textId="77777777" w:rsidR="00D2536C" w:rsidRPr="00B8048B" w:rsidRDefault="00D2536C" w:rsidP="00D2536C">
      <w:pPr>
        <w:spacing w:after="0" w:line="240" w:lineRule="auto"/>
        <w:rPr>
          <w:rFonts w:ascii="Courier New" w:hAnsi="Courier New" w:cs="Courier New"/>
          <w:sz w:val="22"/>
          <w:szCs w:val="22"/>
          <w:lang w:val="en-US"/>
        </w:rPr>
      </w:pPr>
    </w:p>
    <w:p w14:paraId="064737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75342E00" w14:textId="77777777" w:rsidR="00D2536C" w:rsidRPr="00B8048B" w:rsidRDefault="00D2536C" w:rsidP="00D2536C">
      <w:pPr>
        <w:spacing w:after="0" w:line="240" w:lineRule="auto"/>
        <w:rPr>
          <w:rFonts w:ascii="Courier New" w:hAnsi="Courier New" w:cs="Courier New"/>
          <w:sz w:val="22"/>
          <w:szCs w:val="22"/>
          <w:lang w:val="en-US"/>
        </w:rPr>
      </w:pPr>
    </w:p>
    <w:p w14:paraId="6DD5AC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93D6B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461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347873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C21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7CC90F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48659BF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7D1D183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35D1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0BC1D366" w14:textId="77777777" w:rsidR="00D2536C" w:rsidRPr="00B8048B" w:rsidRDefault="00D2536C" w:rsidP="00D2536C">
      <w:pPr>
        <w:spacing w:after="0" w:line="240" w:lineRule="auto"/>
        <w:rPr>
          <w:rFonts w:ascii="Courier New" w:hAnsi="Courier New" w:cs="Courier New"/>
          <w:sz w:val="22"/>
          <w:szCs w:val="22"/>
          <w:lang w:val="en-US"/>
        </w:rPr>
      </w:pPr>
    </w:p>
    <w:p w14:paraId="25D7B30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C6F4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546FA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EF287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193AAE1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7B36538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6E2FE0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C462A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32092D2F" w14:textId="77777777" w:rsidR="00D2536C" w:rsidRPr="00B8048B" w:rsidRDefault="00D2536C" w:rsidP="00D2536C">
      <w:pPr>
        <w:spacing w:after="0" w:line="240" w:lineRule="auto"/>
        <w:rPr>
          <w:rFonts w:ascii="Courier New" w:hAnsi="Courier New" w:cs="Courier New"/>
          <w:sz w:val="22"/>
          <w:szCs w:val="22"/>
          <w:lang w:val="en-US"/>
        </w:rPr>
      </w:pPr>
    </w:p>
    <w:p w14:paraId="2517245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3DAD7C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D94DE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3376C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10381FFD" w14:textId="77777777" w:rsidR="00D2536C" w:rsidRPr="00B8048B" w:rsidRDefault="00D2536C" w:rsidP="00D2536C">
      <w:pPr>
        <w:spacing w:after="0" w:line="240" w:lineRule="auto"/>
        <w:rPr>
          <w:rFonts w:ascii="Courier New" w:hAnsi="Courier New" w:cs="Courier New"/>
          <w:sz w:val="22"/>
          <w:szCs w:val="22"/>
          <w:lang w:val="en-US"/>
        </w:rPr>
      </w:pPr>
    </w:p>
    <w:p w14:paraId="542FDF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B9AA95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75E71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4D22E2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E6764B9" w14:textId="77777777" w:rsidR="00D2536C" w:rsidRPr="00B8048B" w:rsidRDefault="00D2536C" w:rsidP="00D2536C">
      <w:pPr>
        <w:spacing w:after="0" w:line="240" w:lineRule="auto"/>
        <w:rPr>
          <w:rFonts w:ascii="Courier New" w:hAnsi="Courier New" w:cs="Courier New"/>
          <w:sz w:val="22"/>
          <w:szCs w:val="22"/>
          <w:lang w:val="en-US"/>
        </w:rPr>
      </w:pPr>
    </w:p>
    <w:p w14:paraId="6F8FFED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02319F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44D05A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082DBF5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5E1161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BE33FA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380E05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07D1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7FF0EC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BF80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5C47234" w14:textId="77777777" w:rsidR="00D2536C" w:rsidRPr="00B8048B" w:rsidRDefault="00D2536C" w:rsidP="00D2536C">
      <w:pPr>
        <w:spacing w:after="0" w:line="240" w:lineRule="auto"/>
        <w:rPr>
          <w:rFonts w:ascii="Courier New" w:hAnsi="Courier New" w:cs="Courier New"/>
          <w:sz w:val="22"/>
          <w:szCs w:val="22"/>
          <w:lang w:val="en-US"/>
        </w:rPr>
      </w:pPr>
    </w:p>
    <w:p w14:paraId="1C5E1E3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1BAF2D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C02C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725B7739" w14:textId="77777777" w:rsidR="00D2536C" w:rsidRPr="00B8048B" w:rsidRDefault="00D2536C" w:rsidP="00D2536C">
      <w:pPr>
        <w:spacing w:after="0" w:line="240" w:lineRule="auto"/>
        <w:rPr>
          <w:rFonts w:ascii="Courier New" w:hAnsi="Courier New" w:cs="Courier New"/>
          <w:sz w:val="22"/>
          <w:szCs w:val="22"/>
          <w:lang w:val="en-US"/>
        </w:rPr>
      </w:pPr>
    </w:p>
    <w:p w14:paraId="39F9B7C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3C0B05E9" w14:textId="77777777" w:rsidR="00D2536C" w:rsidRPr="00B8048B" w:rsidRDefault="00D2536C" w:rsidP="00D2536C">
      <w:pPr>
        <w:spacing w:after="0" w:line="240" w:lineRule="auto"/>
        <w:rPr>
          <w:rFonts w:ascii="Courier New" w:hAnsi="Courier New" w:cs="Courier New"/>
          <w:sz w:val="22"/>
          <w:szCs w:val="22"/>
          <w:lang w:val="en-US"/>
        </w:rPr>
      </w:pPr>
    </w:p>
    <w:p w14:paraId="0DEE88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12ECBE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F594097" w14:textId="77777777" w:rsidR="00D2536C" w:rsidRPr="00B8048B" w:rsidRDefault="00D2536C" w:rsidP="00D2536C">
      <w:pPr>
        <w:spacing w:after="0" w:line="240" w:lineRule="auto"/>
        <w:rPr>
          <w:rFonts w:ascii="Courier New" w:hAnsi="Courier New" w:cs="Courier New"/>
          <w:sz w:val="22"/>
          <w:szCs w:val="22"/>
          <w:lang w:val="en-US"/>
        </w:rPr>
      </w:pPr>
    </w:p>
    <w:p w14:paraId="3E0F932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768C549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0097265E" w14:textId="77777777" w:rsidR="00D2536C" w:rsidRPr="00B8048B" w:rsidRDefault="00D2536C" w:rsidP="00D2536C">
      <w:pPr>
        <w:spacing w:after="0" w:line="240" w:lineRule="auto"/>
        <w:rPr>
          <w:rFonts w:ascii="Courier New" w:hAnsi="Courier New" w:cs="Courier New"/>
          <w:sz w:val="22"/>
          <w:szCs w:val="22"/>
          <w:lang w:val="en-US"/>
        </w:rPr>
      </w:pPr>
    </w:p>
    <w:p w14:paraId="41A786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52D0050F" w14:textId="77777777" w:rsidR="00D2536C" w:rsidRPr="00B8048B" w:rsidRDefault="00D2536C" w:rsidP="00D2536C">
      <w:pPr>
        <w:spacing w:after="0" w:line="240" w:lineRule="auto"/>
        <w:rPr>
          <w:rFonts w:ascii="Courier New" w:hAnsi="Courier New" w:cs="Courier New"/>
          <w:sz w:val="22"/>
          <w:szCs w:val="22"/>
          <w:lang w:val="en-US"/>
        </w:rPr>
      </w:pPr>
    </w:p>
    <w:p w14:paraId="115EFA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03BEAE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538E540" w14:textId="77777777" w:rsidR="00D2536C" w:rsidRPr="00B8048B" w:rsidRDefault="00D2536C" w:rsidP="00D2536C">
      <w:pPr>
        <w:spacing w:after="0" w:line="240" w:lineRule="auto"/>
        <w:rPr>
          <w:rFonts w:ascii="Courier New" w:hAnsi="Courier New" w:cs="Courier New"/>
          <w:sz w:val="22"/>
          <w:szCs w:val="22"/>
          <w:lang w:val="en-US"/>
        </w:rPr>
      </w:pPr>
    </w:p>
    <w:p w14:paraId="32BF9B0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7BABEA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43EA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17CEB1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3052AFA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6F29C0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FDD59A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9C6271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21D5EC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26F0197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640CE4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DB499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47090B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6CD3EA" w14:textId="77777777" w:rsidR="00D2536C" w:rsidRPr="00B8048B" w:rsidRDefault="00D2536C" w:rsidP="00D2536C">
      <w:pPr>
        <w:spacing w:after="0" w:line="240" w:lineRule="auto"/>
        <w:rPr>
          <w:rFonts w:ascii="Courier New" w:hAnsi="Courier New" w:cs="Courier New"/>
          <w:sz w:val="22"/>
          <w:szCs w:val="22"/>
          <w:lang w:val="en-US"/>
        </w:rPr>
      </w:pPr>
    </w:p>
    <w:p w14:paraId="730A6F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259FF40" w14:textId="77777777" w:rsidR="00D2536C" w:rsidRPr="00B8048B" w:rsidRDefault="00D2536C" w:rsidP="00D2536C">
      <w:pPr>
        <w:spacing w:after="0" w:line="240" w:lineRule="auto"/>
        <w:rPr>
          <w:rFonts w:ascii="Courier New" w:hAnsi="Courier New" w:cs="Courier New"/>
          <w:sz w:val="22"/>
          <w:szCs w:val="22"/>
          <w:lang w:val="en-US"/>
        </w:rPr>
      </w:pPr>
    </w:p>
    <w:p w14:paraId="01A22BC5" w14:textId="77777777" w:rsidR="00D2536C" w:rsidRPr="00B8048B" w:rsidRDefault="00D2536C" w:rsidP="00D2536C">
      <w:pPr>
        <w:spacing w:after="0" w:line="240" w:lineRule="auto"/>
        <w:rPr>
          <w:rFonts w:ascii="Courier New" w:hAnsi="Courier New" w:cs="Courier New"/>
          <w:sz w:val="22"/>
          <w:szCs w:val="22"/>
          <w:lang w:val="en-US"/>
        </w:rPr>
      </w:pPr>
    </w:p>
    <w:p w14:paraId="4575DF3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601E34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21780D7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5A9EB7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2BC296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778C113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37DD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DC520C4" w14:textId="77777777" w:rsidR="00D2536C" w:rsidRPr="00B8048B" w:rsidRDefault="00D2536C" w:rsidP="00D2536C">
      <w:pPr>
        <w:spacing w:after="0" w:line="240" w:lineRule="auto"/>
        <w:rPr>
          <w:rFonts w:ascii="Courier New" w:hAnsi="Courier New" w:cs="Courier New"/>
          <w:sz w:val="22"/>
          <w:szCs w:val="22"/>
          <w:lang w:val="en-US"/>
        </w:rPr>
      </w:pPr>
    </w:p>
    <w:p w14:paraId="2E86AF4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000034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2F2B0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68FE0" w14:textId="77777777" w:rsidR="00D2536C" w:rsidRPr="00B8048B" w:rsidRDefault="00D2536C" w:rsidP="00D2536C">
      <w:pPr>
        <w:spacing w:after="0" w:line="240" w:lineRule="auto"/>
        <w:rPr>
          <w:rFonts w:ascii="Courier New" w:hAnsi="Courier New" w:cs="Courier New"/>
          <w:sz w:val="22"/>
          <w:szCs w:val="22"/>
          <w:lang w:val="en-US"/>
        </w:rPr>
      </w:pPr>
    </w:p>
    <w:p w14:paraId="20AA62F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43A24D8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48430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1E38C7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03485AD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9D209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9B13559" w14:textId="77777777" w:rsidR="00D2536C" w:rsidRPr="00B8048B" w:rsidRDefault="00D2536C" w:rsidP="00D2536C">
      <w:pPr>
        <w:spacing w:after="0" w:line="240" w:lineRule="auto"/>
        <w:rPr>
          <w:rFonts w:ascii="Courier New" w:hAnsi="Courier New" w:cs="Courier New"/>
          <w:sz w:val="22"/>
          <w:szCs w:val="22"/>
          <w:lang w:val="en-US"/>
        </w:rPr>
      </w:pPr>
    </w:p>
    <w:p w14:paraId="7E5886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251C16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19A6ACE" w14:textId="77777777" w:rsidR="00D2536C" w:rsidRPr="00B8048B" w:rsidRDefault="00D2536C" w:rsidP="00D2536C">
      <w:pPr>
        <w:spacing w:after="0" w:line="240" w:lineRule="auto"/>
        <w:rPr>
          <w:rFonts w:ascii="Courier New" w:hAnsi="Courier New" w:cs="Courier New"/>
          <w:sz w:val="22"/>
          <w:szCs w:val="22"/>
          <w:lang w:val="en-US"/>
        </w:rPr>
      </w:pPr>
    </w:p>
    <w:p w14:paraId="5C00282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D11D077" w14:textId="77777777" w:rsidR="00D2536C" w:rsidRPr="00B8048B" w:rsidRDefault="00D2536C" w:rsidP="00D2536C">
      <w:pPr>
        <w:spacing w:after="0" w:line="240" w:lineRule="auto"/>
        <w:rPr>
          <w:rFonts w:ascii="Courier New" w:hAnsi="Courier New" w:cs="Courier New"/>
          <w:sz w:val="22"/>
          <w:szCs w:val="22"/>
          <w:lang w:val="en-US"/>
        </w:rPr>
      </w:pPr>
    </w:p>
    <w:p w14:paraId="7F772CB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19FB26E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531004D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897A525" w14:textId="77777777" w:rsidR="00D2536C" w:rsidRPr="00B8048B" w:rsidRDefault="00D2536C" w:rsidP="00D2536C">
      <w:pPr>
        <w:spacing w:after="0" w:line="240" w:lineRule="auto"/>
        <w:rPr>
          <w:rFonts w:ascii="Courier New" w:hAnsi="Courier New" w:cs="Courier New"/>
          <w:sz w:val="22"/>
          <w:szCs w:val="22"/>
          <w:lang w:val="en-US"/>
        </w:rPr>
      </w:pPr>
    </w:p>
    <w:p w14:paraId="5CA756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ABCD8CC" w14:textId="77777777" w:rsidR="00D2536C" w:rsidRPr="00B8048B" w:rsidRDefault="00D2536C" w:rsidP="00D2536C">
      <w:pPr>
        <w:spacing w:after="0" w:line="240" w:lineRule="auto"/>
        <w:rPr>
          <w:rFonts w:ascii="Courier New" w:hAnsi="Courier New" w:cs="Courier New"/>
          <w:sz w:val="22"/>
          <w:szCs w:val="22"/>
          <w:lang w:val="en-US"/>
        </w:rPr>
      </w:pPr>
    </w:p>
    <w:p w14:paraId="59D5C28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7894ACA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7AAF72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7C5CCF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3A55D67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A112A7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96B0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62F1C13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F8DE8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224B15B" w14:textId="77777777" w:rsidR="00D2536C" w:rsidRPr="00B8048B" w:rsidRDefault="00D2536C" w:rsidP="00D2536C">
      <w:pPr>
        <w:spacing w:after="0" w:line="240" w:lineRule="auto"/>
        <w:rPr>
          <w:rFonts w:ascii="Courier New" w:hAnsi="Courier New" w:cs="Courier New"/>
          <w:sz w:val="22"/>
          <w:szCs w:val="22"/>
          <w:lang w:val="en-US"/>
        </w:rPr>
      </w:pPr>
    </w:p>
    <w:p w14:paraId="44B4CEF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6775C5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2C24010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C482AE1" w14:textId="77777777" w:rsidR="00D2536C" w:rsidRPr="00B8048B" w:rsidRDefault="00D2536C" w:rsidP="00D2536C">
      <w:pPr>
        <w:spacing w:after="0" w:line="240" w:lineRule="auto"/>
        <w:rPr>
          <w:rFonts w:ascii="Courier New" w:hAnsi="Courier New" w:cs="Courier New"/>
          <w:sz w:val="22"/>
          <w:szCs w:val="22"/>
          <w:lang w:val="en-US"/>
        </w:rPr>
      </w:pPr>
    </w:p>
    <w:p w14:paraId="77A1E28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187D8CA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23898A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6E85EFC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34D926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71F6F1F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29AD0A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6E81BA1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01CDF9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5E3AD4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1A7ACCB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740B7B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79223A7" w14:textId="77777777" w:rsidR="00D2536C" w:rsidRPr="00B8048B" w:rsidRDefault="00D2536C" w:rsidP="00D2536C">
      <w:pPr>
        <w:spacing w:after="0" w:line="240" w:lineRule="auto"/>
        <w:rPr>
          <w:rFonts w:ascii="Courier New" w:hAnsi="Courier New" w:cs="Courier New"/>
          <w:sz w:val="22"/>
          <w:szCs w:val="22"/>
          <w:lang w:val="en-US"/>
        </w:rPr>
      </w:pPr>
    </w:p>
    <w:p w14:paraId="3C6EB3F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DFB76D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330A8A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667383B" w14:textId="77777777" w:rsidR="00D2536C" w:rsidRPr="00B8048B" w:rsidRDefault="00D2536C" w:rsidP="00D2536C">
      <w:pPr>
        <w:spacing w:after="0" w:line="240" w:lineRule="auto"/>
        <w:rPr>
          <w:rFonts w:ascii="Courier New" w:hAnsi="Courier New" w:cs="Courier New"/>
          <w:sz w:val="22"/>
          <w:szCs w:val="22"/>
          <w:lang w:val="en-US"/>
        </w:rPr>
      </w:pPr>
    </w:p>
    <w:p w14:paraId="30E50DF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E56ABF4" w14:textId="77777777" w:rsidR="00D2536C" w:rsidRPr="00B8048B" w:rsidRDefault="00D2536C" w:rsidP="00D2536C">
      <w:pPr>
        <w:spacing w:after="0" w:line="240" w:lineRule="auto"/>
        <w:rPr>
          <w:rFonts w:ascii="Courier New" w:hAnsi="Courier New" w:cs="Courier New"/>
          <w:sz w:val="22"/>
          <w:szCs w:val="22"/>
          <w:lang w:val="en-US"/>
        </w:rPr>
      </w:pPr>
    </w:p>
    <w:p w14:paraId="3E0F91F2" w14:textId="77777777" w:rsidR="00D2536C" w:rsidRPr="00B8048B" w:rsidRDefault="00D2536C" w:rsidP="00D2536C">
      <w:pPr>
        <w:spacing w:after="0" w:line="240" w:lineRule="auto"/>
        <w:rPr>
          <w:rFonts w:ascii="Courier New" w:hAnsi="Courier New" w:cs="Courier New"/>
          <w:sz w:val="22"/>
          <w:szCs w:val="22"/>
          <w:lang w:val="en-US"/>
        </w:rPr>
      </w:pPr>
    </w:p>
    <w:p w14:paraId="765ED6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2F610B18" w14:textId="77777777" w:rsidR="00D2536C" w:rsidRPr="00B8048B" w:rsidRDefault="00D2536C" w:rsidP="00D2536C">
      <w:pPr>
        <w:spacing w:after="0" w:line="240" w:lineRule="auto"/>
        <w:rPr>
          <w:rFonts w:ascii="Courier New" w:hAnsi="Courier New" w:cs="Courier New"/>
          <w:sz w:val="22"/>
          <w:szCs w:val="22"/>
          <w:lang w:val="en-US"/>
        </w:rPr>
      </w:pPr>
    </w:p>
    <w:p w14:paraId="38F36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6D38D98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8FEEC1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26B3D73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5C534C6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2A761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6A598F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08F4EA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6C96D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7A086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A1803C" w14:textId="77777777" w:rsidR="00D2536C" w:rsidRPr="00B8048B" w:rsidRDefault="00D2536C" w:rsidP="00D2536C">
      <w:pPr>
        <w:spacing w:after="0" w:line="240" w:lineRule="auto"/>
        <w:rPr>
          <w:rFonts w:ascii="Courier New" w:hAnsi="Courier New" w:cs="Courier New"/>
          <w:sz w:val="22"/>
          <w:szCs w:val="22"/>
          <w:lang w:val="en-US"/>
        </w:rPr>
      </w:pPr>
    </w:p>
    <w:p w14:paraId="4AC13A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71E7EC7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6966F7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E35CAA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60AC3E3C" w14:textId="77777777" w:rsidR="00D2536C" w:rsidRPr="00B8048B" w:rsidRDefault="00D2536C" w:rsidP="00D2536C">
      <w:pPr>
        <w:spacing w:after="0" w:line="240" w:lineRule="auto"/>
        <w:rPr>
          <w:rFonts w:ascii="Courier New" w:hAnsi="Courier New" w:cs="Courier New"/>
          <w:sz w:val="22"/>
          <w:szCs w:val="22"/>
          <w:lang w:val="en-US"/>
        </w:rPr>
      </w:pPr>
    </w:p>
    <w:p w14:paraId="4ADC6E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57F2B2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AA83C9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2328F4C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754419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A01DE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29A7136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99F7DD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46ABF993" w14:textId="77777777" w:rsidR="00D2536C" w:rsidRPr="00B8048B" w:rsidRDefault="00D2536C" w:rsidP="00D2536C">
      <w:pPr>
        <w:spacing w:after="0" w:line="240" w:lineRule="auto"/>
        <w:rPr>
          <w:rFonts w:ascii="Courier New" w:hAnsi="Courier New" w:cs="Courier New"/>
          <w:sz w:val="22"/>
          <w:szCs w:val="22"/>
          <w:lang w:val="en-US"/>
        </w:rPr>
      </w:pPr>
    </w:p>
    <w:p w14:paraId="4E924D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5DA1CA1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2D3290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9D8D1E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2DF82EE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252D2E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16D814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1064C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19C2E8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6556027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FA9C083" w14:textId="77777777" w:rsidR="00D2536C" w:rsidRPr="00B8048B" w:rsidRDefault="00D2536C" w:rsidP="00D2536C">
      <w:pPr>
        <w:spacing w:after="0" w:line="240" w:lineRule="auto"/>
        <w:rPr>
          <w:rFonts w:ascii="Courier New" w:hAnsi="Courier New" w:cs="Courier New"/>
          <w:sz w:val="22"/>
          <w:szCs w:val="22"/>
          <w:lang w:val="en-US"/>
        </w:rPr>
      </w:pPr>
    </w:p>
    <w:p w14:paraId="1E4B32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45D50C69" w14:textId="77777777" w:rsidR="00D2536C" w:rsidRPr="00B8048B" w:rsidRDefault="00D2536C" w:rsidP="00D2536C">
      <w:pPr>
        <w:spacing w:after="0" w:line="240" w:lineRule="auto"/>
        <w:rPr>
          <w:rFonts w:ascii="Courier New" w:hAnsi="Courier New" w:cs="Courier New"/>
          <w:sz w:val="22"/>
          <w:szCs w:val="22"/>
          <w:lang w:val="en-US"/>
        </w:rPr>
      </w:pPr>
    </w:p>
    <w:p w14:paraId="1949F5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455F1C0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CC2727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AAEDF40" w14:textId="77777777" w:rsidR="00D2536C" w:rsidRPr="00B8048B" w:rsidRDefault="00D2536C" w:rsidP="00D2536C">
      <w:pPr>
        <w:spacing w:after="0" w:line="240" w:lineRule="auto"/>
        <w:rPr>
          <w:rFonts w:ascii="Courier New" w:hAnsi="Courier New" w:cs="Courier New"/>
          <w:sz w:val="22"/>
          <w:szCs w:val="22"/>
          <w:lang w:val="en-US"/>
        </w:rPr>
      </w:pPr>
    </w:p>
    <w:p w14:paraId="21B7A32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1CFA96E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547B512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19E4A14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730BFA6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2D924A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6050B27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2DBA00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E96FEB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1B77C77" w14:textId="77777777" w:rsidR="00D2536C" w:rsidRPr="00B8048B" w:rsidRDefault="00D2536C" w:rsidP="00D2536C">
      <w:pPr>
        <w:spacing w:after="0" w:line="240" w:lineRule="auto"/>
        <w:rPr>
          <w:rFonts w:ascii="Courier New" w:hAnsi="Courier New" w:cs="Courier New"/>
          <w:sz w:val="22"/>
          <w:szCs w:val="22"/>
          <w:lang w:val="en-US"/>
        </w:rPr>
      </w:pPr>
    </w:p>
    <w:p w14:paraId="072EB8F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67AF6D5" w14:textId="77777777" w:rsidR="00D2536C" w:rsidRPr="00B8048B" w:rsidRDefault="00D2536C" w:rsidP="00D2536C">
      <w:pPr>
        <w:spacing w:after="0" w:line="240" w:lineRule="auto"/>
        <w:rPr>
          <w:rFonts w:ascii="Courier New" w:hAnsi="Courier New" w:cs="Courier New"/>
          <w:sz w:val="22"/>
          <w:szCs w:val="22"/>
          <w:lang w:val="en-US"/>
        </w:rPr>
      </w:pPr>
    </w:p>
    <w:p w14:paraId="565C23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27BA2D4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2C67B8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20D0B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76E8A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C92A0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5E786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5C3DFF27" w14:textId="77777777" w:rsidR="00D2536C" w:rsidRPr="00B8048B" w:rsidRDefault="00D2536C" w:rsidP="00D2536C">
      <w:pPr>
        <w:spacing w:after="0" w:line="240" w:lineRule="auto"/>
        <w:rPr>
          <w:rFonts w:ascii="Courier New" w:hAnsi="Courier New" w:cs="Courier New"/>
          <w:sz w:val="22"/>
          <w:szCs w:val="22"/>
          <w:lang w:val="en-US"/>
        </w:rPr>
      </w:pPr>
    </w:p>
    <w:p w14:paraId="51725F32" w14:textId="77777777" w:rsidR="00D2536C" w:rsidRPr="00B8048B" w:rsidRDefault="00D2536C" w:rsidP="00D2536C">
      <w:pPr>
        <w:spacing w:after="0" w:line="240" w:lineRule="auto"/>
        <w:rPr>
          <w:rFonts w:ascii="Courier New" w:hAnsi="Courier New" w:cs="Courier New"/>
          <w:sz w:val="22"/>
          <w:szCs w:val="22"/>
          <w:lang w:val="en-US"/>
        </w:rPr>
      </w:pPr>
    </w:p>
    <w:p w14:paraId="2BBAEDD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3D42069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2903103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7591ED8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7A51AB2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2A1F0A9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03E661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847B2D7" w14:textId="77777777" w:rsidR="00D2536C" w:rsidRPr="00B8048B" w:rsidRDefault="00D2536C" w:rsidP="00D2536C">
      <w:pPr>
        <w:spacing w:after="0" w:line="240" w:lineRule="auto"/>
        <w:rPr>
          <w:rFonts w:ascii="Courier New" w:hAnsi="Courier New" w:cs="Courier New"/>
          <w:sz w:val="22"/>
          <w:szCs w:val="22"/>
          <w:lang w:val="en-US"/>
        </w:rPr>
      </w:pPr>
    </w:p>
    <w:p w14:paraId="31A4B19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163E567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86B2F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7A8CBB5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03FC04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76455A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5DB8213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F195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8DB063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89C15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50CB3F9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20541A1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578C23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14BF68C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0E22BDD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65D968AC" w14:textId="77777777" w:rsidR="00D2536C" w:rsidRPr="00B8048B" w:rsidRDefault="00D2536C" w:rsidP="00D2536C">
      <w:pPr>
        <w:spacing w:after="0" w:line="240" w:lineRule="auto"/>
        <w:rPr>
          <w:rFonts w:ascii="Courier New" w:hAnsi="Courier New" w:cs="Courier New"/>
          <w:sz w:val="22"/>
          <w:szCs w:val="22"/>
          <w:lang w:val="en-US"/>
        </w:rPr>
      </w:pPr>
    </w:p>
    <w:p w14:paraId="6091759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4758D2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5A0F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7AB1911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0918C7C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6B4C04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2F4183B1"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7F65E89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03994AD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AD8ED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F1667F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99F598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71397D7B" w14:textId="77777777" w:rsidR="00D2536C" w:rsidRPr="00B8048B" w:rsidRDefault="00D2536C" w:rsidP="00D2536C">
      <w:pPr>
        <w:spacing w:after="0" w:line="240" w:lineRule="auto"/>
        <w:rPr>
          <w:rFonts w:ascii="Courier New" w:hAnsi="Courier New" w:cs="Courier New"/>
          <w:sz w:val="22"/>
          <w:szCs w:val="22"/>
          <w:lang w:val="en-US"/>
        </w:rPr>
      </w:pPr>
    </w:p>
    <w:p w14:paraId="458FCCC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38B0845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6D24D28"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2CE6D6E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2ECFB1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70DDAF5F" w14:textId="77777777" w:rsidR="00D2536C" w:rsidRPr="00B8048B" w:rsidRDefault="00D2536C" w:rsidP="00D2536C">
      <w:pPr>
        <w:spacing w:after="0" w:line="240" w:lineRule="auto"/>
        <w:rPr>
          <w:rFonts w:ascii="Courier New" w:hAnsi="Courier New" w:cs="Courier New"/>
          <w:sz w:val="22"/>
          <w:szCs w:val="22"/>
          <w:lang w:val="en-US"/>
        </w:rPr>
      </w:pPr>
    </w:p>
    <w:p w14:paraId="039DB97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4E0B7B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4BF4A4C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036209B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1C47EA"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EFFB4F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42CD990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6475929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0D848E69" w14:textId="77777777" w:rsidR="00D2536C" w:rsidRPr="00B8048B" w:rsidRDefault="00D2536C" w:rsidP="00D2536C">
      <w:pPr>
        <w:spacing w:after="0" w:line="240" w:lineRule="auto"/>
        <w:rPr>
          <w:rFonts w:ascii="Courier New" w:hAnsi="Courier New" w:cs="Courier New"/>
          <w:sz w:val="22"/>
          <w:szCs w:val="22"/>
          <w:lang w:val="en-US"/>
        </w:rPr>
      </w:pPr>
    </w:p>
    <w:p w14:paraId="3157FB6E"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17558806"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750189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6CBF421" w14:textId="77777777" w:rsidR="00D2536C" w:rsidRPr="00B8048B" w:rsidRDefault="00D2536C" w:rsidP="00D2536C">
      <w:pPr>
        <w:spacing w:after="0" w:line="240" w:lineRule="auto"/>
        <w:rPr>
          <w:rFonts w:ascii="Courier New" w:hAnsi="Courier New" w:cs="Courier New"/>
          <w:sz w:val="22"/>
          <w:szCs w:val="22"/>
          <w:lang w:val="en-US"/>
        </w:rPr>
      </w:pPr>
    </w:p>
    <w:p w14:paraId="39617453" w14:textId="77777777" w:rsidR="00D2536C" w:rsidRPr="00B8048B" w:rsidRDefault="00D2536C" w:rsidP="00D2536C">
      <w:pPr>
        <w:spacing w:after="0" w:line="240" w:lineRule="auto"/>
        <w:rPr>
          <w:rFonts w:ascii="Courier New" w:hAnsi="Courier New" w:cs="Courier New"/>
          <w:sz w:val="22"/>
          <w:szCs w:val="22"/>
          <w:lang w:val="en-US"/>
        </w:rPr>
      </w:pPr>
    </w:p>
    <w:p w14:paraId="6AB861E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3E91AFC4" w14:textId="77777777" w:rsidR="00D2536C" w:rsidRPr="00B8048B" w:rsidRDefault="00D2536C" w:rsidP="00D2536C">
      <w:pPr>
        <w:spacing w:after="0" w:line="240" w:lineRule="auto"/>
        <w:rPr>
          <w:rFonts w:ascii="Courier New" w:hAnsi="Courier New" w:cs="Courier New"/>
          <w:sz w:val="22"/>
          <w:szCs w:val="22"/>
          <w:lang w:val="en-US"/>
        </w:rPr>
      </w:pPr>
    </w:p>
    <w:p w14:paraId="7610D6E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7F1160EA" w14:textId="77777777" w:rsidR="00D2536C" w:rsidRPr="00B8048B" w:rsidRDefault="00D2536C" w:rsidP="00D2536C">
      <w:pPr>
        <w:spacing w:after="0" w:line="240" w:lineRule="auto"/>
        <w:rPr>
          <w:rFonts w:ascii="Courier New" w:hAnsi="Courier New" w:cs="Courier New"/>
          <w:sz w:val="22"/>
          <w:szCs w:val="22"/>
          <w:lang w:val="en-US"/>
        </w:rPr>
      </w:pPr>
    </w:p>
    <w:p w14:paraId="58BFDABB"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53371D29" w14:textId="77777777" w:rsidR="00D2536C" w:rsidRPr="00B8048B" w:rsidRDefault="00D2536C" w:rsidP="00D2536C">
      <w:pPr>
        <w:spacing w:after="0" w:line="240" w:lineRule="auto"/>
        <w:rPr>
          <w:rFonts w:ascii="Courier New" w:hAnsi="Courier New" w:cs="Courier New"/>
          <w:sz w:val="22"/>
          <w:szCs w:val="22"/>
          <w:lang w:val="en-US"/>
        </w:rPr>
      </w:pPr>
    </w:p>
    <w:p w14:paraId="046696F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6EB98EB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FA4E34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B05B6F" w14:textId="77777777" w:rsidR="00D2536C" w:rsidRPr="00B8048B" w:rsidRDefault="00D2536C" w:rsidP="00D2536C">
      <w:pPr>
        <w:spacing w:after="0" w:line="240" w:lineRule="auto"/>
        <w:rPr>
          <w:rFonts w:ascii="Courier New" w:hAnsi="Courier New" w:cs="Courier New"/>
          <w:sz w:val="22"/>
          <w:szCs w:val="22"/>
          <w:lang w:val="en-US"/>
        </w:rPr>
      </w:pPr>
    </w:p>
    <w:p w14:paraId="2FB08B17"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2D4BC10"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63F68F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59AA7337" w14:textId="77777777" w:rsidR="00D2536C" w:rsidRPr="00B8048B" w:rsidRDefault="00D2536C" w:rsidP="00D2536C">
      <w:pPr>
        <w:spacing w:after="0" w:line="240" w:lineRule="auto"/>
        <w:rPr>
          <w:rFonts w:ascii="Courier New" w:hAnsi="Courier New" w:cs="Courier New"/>
          <w:sz w:val="22"/>
          <w:szCs w:val="22"/>
          <w:lang w:val="en-US"/>
        </w:rPr>
      </w:pPr>
    </w:p>
    <w:p w14:paraId="7B12FA9D"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255FFC"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EDFFF45"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4250C0CD" w14:textId="77777777" w:rsidR="00D2536C" w:rsidRPr="00B8048B" w:rsidRDefault="00D2536C" w:rsidP="00D2536C">
      <w:pPr>
        <w:spacing w:after="0" w:line="240" w:lineRule="auto"/>
        <w:rPr>
          <w:rFonts w:ascii="Courier New" w:hAnsi="Courier New" w:cs="Courier New"/>
          <w:sz w:val="22"/>
          <w:szCs w:val="22"/>
          <w:lang w:val="en-US"/>
        </w:rPr>
      </w:pPr>
    </w:p>
    <w:p w14:paraId="2F013DEF"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DB1BBE9"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82BB6E" w14:textId="77777777" w:rsidR="00D2536C" w:rsidRPr="00B8048B" w:rsidRDefault="00D2536C" w:rsidP="00D2536C">
      <w:pPr>
        <w:spacing w:after="0" w:line="240" w:lineRule="auto"/>
        <w:rPr>
          <w:rFonts w:ascii="Courier New" w:hAnsi="Courier New" w:cs="Courier New"/>
          <w:sz w:val="22"/>
          <w:szCs w:val="22"/>
          <w:lang w:val="en-US"/>
        </w:rPr>
      </w:pPr>
    </w:p>
    <w:p w14:paraId="605D2002"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6FA1DDA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2FC0D284"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1358E833" w14:textId="77777777" w:rsidR="00D2536C" w:rsidRPr="00B8048B" w:rsidRDefault="00D2536C" w:rsidP="00D2536C">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DA9A524" w14:textId="7E94952E" w:rsidR="00E71355" w:rsidRPr="006C0B1E" w:rsidRDefault="00D2536C" w:rsidP="006C0B1E">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E71355" w:rsidRPr="006C0B1E" w:rsidSect="00B02BA3">
      <w:headerReference w:type="default" r:id="rId70"/>
      <w:footerReference w:type="default" r:id="rId7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2CEA0" w14:textId="77777777" w:rsidR="009551E4" w:rsidRDefault="009551E4" w:rsidP="007D1B3E">
      <w:r>
        <w:separator/>
      </w:r>
    </w:p>
  </w:endnote>
  <w:endnote w:type="continuationSeparator" w:id="0">
    <w:p w14:paraId="29A9EB8C" w14:textId="77777777" w:rsidR="009551E4" w:rsidRDefault="009551E4"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8971728"/>
      <w:docPartObj>
        <w:docPartGallery w:val="Page Numbers (Bottom of Page)"/>
        <w:docPartUnique/>
      </w:docPartObj>
    </w:sdtPr>
    <w:sdtContent>
      <w:p w14:paraId="336A71E8" w14:textId="7BC4A9BC" w:rsidR="00A56911" w:rsidRDefault="00A56911">
        <w:pPr>
          <w:pStyle w:val="Alatunniste"/>
          <w:jc w:val="center"/>
        </w:pPr>
      </w:p>
    </w:sdtContent>
  </w:sdt>
  <w:p w14:paraId="70074A1B" w14:textId="77777777" w:rsidR="00A56911" w:rsidRDefault="00A56911">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7190687"/>
      <w:docPartObj>
        <w:docPartGallery w:val="Page Numbers (Bottom of Page)"/>
        <w:docPartUnique/>
      </w:docPartObj>
    </w:sdtPr>
    <w:sdtContent>
      <w:p w14:paraId="6C8FE703" w14:textId="3E628249" w:rsidR="00A56911" w:rsidRDefault="00A56911">
        <w:pPr>
          <w:pStyle w:val="Alatunniste"/>
          <w:jc w:val="center"/>
        </w:pPr>
      </w:p>
    </w:sdtContent>
  </w:sdt>
  <w:p w14:paraId="679E57FF" w14:textId="77777777" w:rsidR="00A56911" w:rsidRDefault="00A56911">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075781"/>
      <w:docPartObj>
        <w:docPartGallery w:val="Page Numbers (Bottom of Page)"/>
        <w:docPartUnique/>
      </w:docPartObj>
    </w:sdtPr>
    <w:sdtContent>
      <w:p w14:paraId="1EDF4ECA" w14:textId="6F44A059" w:rsidR="00A56911" w:rsidRDefault="00A56911">
        <w:pPr>
          <w:pStyle w:val="Alatunniste"/>
          <w:jc w:val="center"/>
        </w:pPr>
        <w:r>
          <w:fldChar w:fldCharType="begin"/>
        </w:r>
        <w:r>
          <w:instrText>PAGE   \* MERGEFORMAT</w:instrText>
        </w:r>
        <w:r>
          <w:fldChar w:fldCharType="separate"/>
        </w:r>
        <w:r w:rsidR="001B3004">
          <w:rPr>
            <w:noProof/>
          </w:rPr>
          <w:t>10</w:t>
        </w:r>
        <w:r>
          <w:fldChar w:fldCharType="end"/>
        </w:r>
      </w:p>
    </w:sdtContent>
  </w:sdt>
  <w:p w14:paraId="77DE60B0" w14:textId="77777777" w:rsidR="00A56911" w:rsidRDefault="00A56911">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9271E" w14:textId="3146E7DA" w:rsidR="00A56911" w:rsidRDefault="00A56911">
    <w:pPr>
      <w:pStyle w:val="Alatunniste"/>
      <w:jc w:val="center"/>
    </w:pPr>
  </w:p>
  <w:p w14:paraId="398E6385" w14:textId="77777777" w:rsidR="00A56911" w:rsidRDefault="00A56911">
    <w:pPr>
      <w:pStyle w:val="Alatunnist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537CD" w14:textId="77777777" w:rsidR="00A56911" w:rsidRDefault="00A56911" w:rsidP="006C0B1E">
    <w:pPr>
      <w:pStyle w:val="Alatunniste"/>
    </w:pPr>
  </w:p>
  <w:p w14:paraId="298AA344" w14:textId="77777777" w:rsidR="00A56911" w:rsidRPr="002626EE" w:rsidRDefault="00A56911" w:rsidP="006C0B1E">
    <w:pPr>
      <w:pStyle w:val="Alatunnist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700058"/>
      <w:docPartObj>
        <w:docPartGallery w:val="Page Numbers (Bottom of Page)"/>
        <w:docPartUnique/>
      </w:docPartObj>
    </w:sdtPr>
    <w:sdtContent>
      <w:p w14:paraId="42508187" w14:textId="53D808D7" w:rsidR="00A56911" w:rsidRDefault="00A56911" w:rsidP="003213BF">
        <w:pPr>
          <w:pStyle w:val="Alatunniste"/>
          <w:jc w:val="center"/>
        </w:pPr>
        <w:r>
          <w:fldChar w:fldCharType="begin"/>
        </w:r>
        <w:r>
          <w:instrText>PAGE   \* MERGEFORMAT</w:instrText>
        </w:r>
        <w:r>
          <w:fldChar w:fldCharType="separate"/>
        </w:r>
        <w:r w:rsidR="001B3004">
          <w:rPr>
            <w:noProof/>
          </w:rPr>
          <w:t>16</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5977303"/>
      <w:docPartObj>
        <w:docPartGallery w:val="Page Numbers (Bottom of Page)"/>
        <w:docPartUnique/>
      </w:docPartObj>
    </w:sdtPr>
    <w:sdtContent>
      <w:p w14:paraId="20BF8E13" w14:textId="266B3036" w:rsidR="00A56911" w:rsidRDefault="00A56911" w:rsidP="00FE169F">
        <w:pPr>
          <w:pStyle w:val="Alatunniste"/>
          <w:jc w:val="center"/>
        </w:pP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DBB8" w14:textId="2D8F1614" w:rsidR="00A56911" w:rsidRDefault="00A56911" w:rsidP="008B1AFD">
    <w:pPr>
      <w:pStyle w:val="Alatunniste"/>
      <w:tabs>
        <w:tab w:val="center" w:pos="4819"/>
        <w:tab w:val="left" w:pos="5867"/>
      </w:tabs>
    </w:pPr>
    <w:r>
      <w:tab/>
    </w:r>
    <w:r>
      <w:tab/>
    </w:r>
    <w:sdt>
      <w:sdtPr>
        <w:id w:val="-1721431811"/>
        <w:docPartObj>
          <w:docPartGallery w:val="Page Numbers (Bottom of Page)"/>
          <w:docPartUnique/>
        </w:docPartObj>
      </w:sdtPr>
      <w:sdtContent>
        <w:r>
          <w:fldChar w:fldCharType="begin"/>
        </w:r>
        <w:r>
          <w:instrText>PAGE   \* MERGEFORMAT</w:instrText>
        </w:r>
        <w:r>
          <w:fldChar w:fldCharType="separate"/>
        </w:r>
        <w:r w:rsidR="00A4068A">
          <w:rPr>
            <w:noProof/>
          </w:rPr>
          <w:t>24</w:t>
        </w:r>
        <w:r>
          <w:fldChar w:fldCharType="end"/>
        </w:r>
      </w:sdtContent>
    </w:sdt>
  </w:p>
  <w:p w14:paraId="3879EA13" w14:textId="77777777" w:rsidR="00A56911" w:rsidRDefault="00A56911">
    <w:pPr>
      <w:pStyle w:val="Alatunnist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8AFE" w14:textId="77777777" w:rsidR="00A56911" w:rsidRDefault="00A5691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3B29F" w14:textId="77777777" w:rsidR="009551E4" w:rsidRDefault="009551E4" w:rsidP="007D1B3E">
      <w:r>
        <w:separator/>
      </w:r>
    </w:p>
  </w:footnote>
  <w:footnote w:type="continuationSeparator" w:id="0">
    <w:p w14:paraId="3E73A3E8" w14:textId="77777777" w:rsidR="009551E4" w:rsidRDefault="009551E4"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507E3" w14:textId="3916ECFD" w:rsidR="00A56911" w:rsidRPr="006B59CD" w:rsidRDefault="00A56911" w:rsidP="006B59CD">
    <w:pPr>
      <w:pStyle w:val="Yltunniste"/>
    </w:pPr>
    <w:r>
      <w:tab/>
    </w:r>
    <w:r>
      <w:tab/>
    </w:r>
    <w:r>
      <w:rPr>
        <w:noProof/>
      </w:rPr>
      <w:drawing>
        <wp:inline distT="0" distB="0" distL="0" distR="0" wp14:anchorId="487272C3" wp14:editId="69A98F69">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FF2A9" w14:textId="542A7277" w:rsidR="00A56911" w:rsidRPr="00133CCA" w:rsidRDefault="00A56911" w:rsidP="0016240F">
    <w:pPr>
      <w:pStyle w:val="Yltunniste"/>
      <w:spacing w:after="0" w:line="276" w:lineRule="auto"/>
      <w:jc w:val="right"/>
      <w:rPr>
        <w:sz w:val="22"/>
        <w:szCs w:val="22"/>
      </w:rPr>
    </w:pPr>
    <w:r w:rsidRPr="00133CCA">
      <w:rPr>
        <w:sz w:val="22"/>
        <w:szCs w:val="22"/>
      </w:rPr>
      <w:t>LIITE 2</w:t>
    </w:r>
  </w:p>
  <w:p w14:paraId="11956A8C" w14:textId="59D4A3FA" w:rsidR="00A56911" w:rsidRPr="003F5DE7" w:rsidRDefault="00A56911" w:rsidP="0016240F">
    <w:pPr>
      <w:pStyle w:val="Yltunniste"/>
      <w:spacing w:after="0" w:line="276" w:lineRule="auto"/>
      <w:jc w:val="right"/>
      <w:rPr>
        <w:b/>
      </w:rPr>
    </w:pPr>
    <w:r w:rsidRPr="003F5DE7">
      <w:rPr>
        <w:b/>
      </w:rPr>
      <w:t>LIITE 1/</w:t>
    </w:r>
    <w:sdt>
      <w:sdtPr>
        <w:rPr>
          <w:b/>
        </w:rPr>
        <w:id w:val="1108164465"/>
        <w:docPartObj>
          <w:docPartGallery w:val="Page Numbers (Top of Page)"/>
          <w:docPartUnique/>
        </w:docPartObj>
      </w:sdtPr>
      <w:sdtContent>
        <w:r w:rsidRPr="003F5DE7">
          <w:rPr>
            <w:b/>
          </w:rPr>
          <w:fldChar w:fldCharType="begin"/>
        </w:r>
        <w:r w:rsidRPr="003F5DE7">
          <w:rPr>
            <w:b/>
          </w:rPr>
          <w:instrText>PAGE   \* MERGEFORMAT</w:instrText>
        </w:r>
        <w:r w:rsidRPr="003F5DE7">
          <w:rPr>
            <w:b/>
          </w:rPr>
          <w:fldChar w:fldCharType="separate"/>
        </w:r>
        <w:r w:rsidR="001B3004">
          <w:rPr>
            <w:b/>
            <w:noProof/>
          </w:rPr>
          <w:t>11</w:t>
        </w:r>
        <w:r w:rsidRPr="003F5DE7">
          <w:rPr>
            <w:b/>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13612" w14:textId="1A9EE9DB" w:rsidR="00A56911" w:rsidRPr="006B59CD" w:rsidRDefault="00A56911" w:rsidP="006B59CD">
    <w:pPr>
      <w:pStyle w:val="Yltunniste"/>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22FB1" w14:textId="458CA31C" w:rsidR="00A56911" w:rsidRPr="006B59CD" w:rsidRDefault="00A56911" w:rsidP="006B59CD">
    <w:pPr>
      <w:pStyle w:val="Yltunniste"/>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B48AC" w14:textId="6C6A61B5" w:rsidR="00A56911" w:rsidRPr="00C7708C" w:rsidRDefault="00A56911" w:rsidP="00A136F4">
    <w:pPr>
      <w:pStyle w:val="Yltunniste"/>
      <w:spacing w:after="0" w:line="240" w:lineRule="auto"/>
      <w:jc w:val="right"/>
      <w:rPr>
        <w:sz w:val="22"/>
        <w:szCs w:val="22"/>
      </w:rPr>
    </w:pPr>
    <w:r w:rsidRPr="00C7708C">
      <w:rPr>
        <w:sz w:val="22"/>
        <w:szCs w:val="22"/>
      </w:rPr>
      <w:t>LIITE 1</w:t>
    </w:r>
  </w:p>
  <w:p w14:paraId="1F7FCFE5" w14:textId="35274803" w:rsidR="00A56911" w:rsidRPr="002775E7" w:rsidRDefault="00A56911" w:rsidP="00A136F4">
    <w:pPr>
      <w:pStyle w:val="Yltunniste"/>
      <w:spacing w:after="0" w:line="240" w:lineRule="auto"/>
      <w:jc w:val="right"/>
    </w:pPr>
    <w:r>
      <w:rPr>
        <w:noProof/>
      </w:rPr>
      <w:drawing>
        <wp:inline distT="0" distB="0" distL="0" distR="0" wp14:anchorId="31635C34" wp14:editId="4BD4FB86">
          <wp:extent cx="1440815" cy="607060"/>
          <wp:effectExtent l="0" t="0" r="6985" b="2540"/>
          <wp:docPr id="27"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2E3FF" w14:textId="77777777" w:rsidR="00A56911" w:rsidRDefault="00A56911">
    <w:pPr>
      <w:pStyle w:val="Yltunniste"/>
    </w:pPr>
    <w:r>
      <w:tab/>
    </w:r>
    <w:r>
      <w:tab/>
    </w:r>
    <w:r>
      <w:rPr>
        <w:noProof/>
      </w:rPr>
      <w:drawing>
        <wp:inline distT="0" distB="0" distL="0" distR="0" wp14:anchorId="44C22C34" wp14:editId="6826AFA3">
          <wp:extent cx="1440815" cy="607060"/>
          <wp:effectExtent l="0" t="0" r="6985" b="2540"/>
          <wp:docPr id="28"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8C2A6" w14:textId="42DD2C6B" w:rsidR="00A56911" w:rsidRPr="0075475F" w:rsidRDefault="00A56911" w:rsidP="00186E79">
    <w:pPr>
      <w:pStyle w:val="Yltunniste"/>
      <w:tabs>
        <w:tab w:val="clear" w:pos="8306"/>
        <w:tab w:val="right" w:pos="9072"/>
      </w:tabs>
      <w:rPr>
        <w:sz w:val="22"/>
        <w:szCs w:val="22"/>
      </w:rPr>
    </w:pPr>
    <w:r>
      <w:tab/>
    </w:r>
    <w:r>
      <w:tab/>
    </w:r>
    <w:r w:rsidRPr="0075475F">
      <w:rPr>
        <w:sz w:val="22"/>
        <w:szCs w:val="22"/>
      </w:rPr>
      <w:t>LIITE 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D962CD" w14:textId="59738957" w:rsidR="00A56911" w:rsidRPr="005F1B42" w:rsidRDefault="00A56911" w:rsidP="00344018">
    <w:pPr>
      <w:pStyle w:val="Yltunniste"/>
      <w:spacing w:after="0" w:line="240" w:lineRule="auto"/>
      <w:jc w:val="right"/>
      <w:rPr>
        <w:sz w:val="22"/>
        <w:szCs w:val="22"/>
      </w:rPr>
    </w:pPr>
    <w:r w:rsidRPr="005F1B42">
      <w:rPr>
        <w:sz w:val="22"/>
        <w:szCs w:val="22"/>
      </w:rPr>
      <w:t>LIITE 2</w:t>
    </w:r>
  </w:p>
  <w:p w14:paraId="63B02830" w14:textId="77777777" w:rsidR="00A56911" w:rsidRDefault="00A56911" w:rsidP="00344018">
    <w:pPr>
      <w:pStyle w:val="Yltunniste"/>
      <w:spacing w:after="0" w:line="240" w:lineRule="auto"/>
      <w:jc w:val="right"/>
    </w:pPr>
    <w:r>
      <w:rPr>
        <w:noProof/>
      </w:rPr>
      <w:drawing>
        <wp:inline distT="0" distB="0" distL="0" distR="0" wp14:anchorId="345927F9" wp14:editId="5B5F3E5E">
          <wp:extent cx="1440815" cy="607060"/>
          <wp:effectExtent l="0" t="0" r="6985" b="2540"/>
          <wp:docPr id="29"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6DA7B4" w14:textId="4893167F" w:rsidR="00A56911" w:rsidRPr="005F1B42" w:rsidRDefault="00A56911" w:rsidP="006C0B1E">
    <w:pPr>
      <w:pStyle w:val="Yltunniste"/>
      <w:jc w:val="right"/>
      <w:rPr>
        <w:sz w:val="22"/>
        <w:szCs w:val="22"/>
      </w:rPr>
    </w:pPr>
    <w:r w:rsidRPr="005F1B42">
      <w:rPr>
        <w:sz w:val="22"/>
        <w:szCs w:val="22"/>
      </w:rPr>
      <w:t>LIITE 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2F25" w14:textId="5334B913" w:rsidR="00A56911" w:rsidRPr="005D2B16" w:rsidRDefault="00A56911" w:rsidP="003B52F3">
    <w:pPr>
      <w:pStyle w:val="Yltunniste"/>
      <w:spacing w:line="240" w:lineRule="auto"/>
      <w:jc w:val="right"/>
      <w:rPr>
        <w:sz w:val="22"/>
        <w:szCs w:val="22"/>
      </w:rPr>
    </w:pPr>
    <w:r>
      <w:rPr>
        <w:sz w:val="22"/>
        <w:szCs w:val="22"/>
      </w:rPr>
      <w:t>LIITE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1080BAE"/>
    <w:multiLevelType w:val="hybridMultilevel"/>
    <w:tmpl w:val="71C0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10"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1"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3" w15:restartNumberingAfterBreak="0">
    <w:nsid w:val="54A62DDD"/>
    <w:multiLevelType w:val="hybridMultilevel"/>
    <w:tmpl w:val="50FC48F2"/>
    <w:lvl w:ilvl="0" w:tplc="577248B2">
      <w:start w:val="30"/>
      <w:numFmt w:val="bullet"/>
      <w:lvlText w:val="-"/>
      <w:lvlJc w:val="left"/>
      <w:pPr>
        <w:ind w:left="720" w:hanging="360"/>
      </w:pPr>
      <w:rPr>
        <w:rFonts w:ascii="Arial" w:eastAsia="Times New Roman"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20"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num>
  <w:num w:numId="4">
    <w:abstractNumId w:val="1"/>
  </w:num>
  <w:num w:numId="5">
    <w:abstractNumId w:val="15"/>
  </w:num>
  <w:num w:numId="6">
    <w:abstractNumId w:val="11"/>
  </w:num>
  <w:num w:numId="7">
    <w:abstractNumId w:val="2"/>
  </w:num>
  <w:num w:numId="8">
    <w:abstractNumId w:val="4"/>
  </w:num>
  <w:num w:numId="9">
    <w:abstractNumId w:val="6"/>
  </w:num>
  <w:num w:numId="10">
    <w:abstractNumId w:val="19"/>
  </w:num>
  <w:num w:numId="11">
    <w:abstractNumId w:val="18"/>
  </w:num>
  <w:num w:numId="12">
    <w:abstractNumId w:val="16"/>
  </w:num>
  <w:num w:numId="13">
    <w:abstractNumId w:val="10"/>
  </w:num>
  <w:num w:numId="14">
    <w:abstractNumId w:val="8"/>
  </w:num>
  <w:num w:numId="15">
    <w:abstractNumId w:val="20"/>
  </w:num>
  <w:num w:numId="16">
    <w:abstractNumId w:val="7"/>
  </w:num>
  <w:num w:numId="17">
    <w:abstractNumId w:val="5"/>
  </w:num>
  <w:num w:numId="18">
    <w:abstractNumId w:val="9"/>
  </w:num>
  <w:num w:numId="19">
    <w:abstractNumId w:val="14"/>
  </w:num>
  <w:num w:numId="20">
    <w:abstractNumId w:val="3"/>
  </w:num>
  <w:num w:numId="21">
    <w:abstractNumId w:val="13"/>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063CC"/>
    <w:rsid w:val="00011B3D"/>
    <w:rsid w:val="0001271E"/>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296E"/>
    <w:rsid w:val="00043689"/>
    <w:rsid w:val="00045529"/>
    <w:rsid w:val="0004559F"/>
    <w:rsid w:val="000468D1"/>
    <w:rsid w:val="00046C90"/>
    <w:rsid w:val="00046CB7"/>
    <w:rsid w:val="00050D53"/>
    <w:rsid w:val="00052EE5"/>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4BBE"/>
    <w:rsid w:val="0007520A"/>
    <w:rsid w:val="00075275"/>
    <w:rsid w:val="00075E60"/>
    <w:rsid w:val="00077834"/>
    <w:rsid w:val="00080618"/>
    <w:rsid w:val="00081293"/>
    <w:rsid w:val="00081C5C"/>
    <w:rsid w:val="000824E2"/>
    <w:rsid w:val="000828E3"/>
    <w:rsid w:val="00083DD7"/>
    <w:rsid w:val="00086D22"/>
    <w:rsid w:val="00087EF5"/>
    <w:rsid w:val="00090658"/>
    <w:rsid w:val="00091259"/>
    <w:rsid w:val="00093B02"/>
    <w:rsid w:val="00093C46"/>
    <w:rsid w:val="0009564D"/>
    <w:rsid w:val="00096B27"/>
    <w:rsid w:val="000A0E26"/>
    <w:rsid w:val="000A1BF9"/>
    <w:rsid w:val="000A27AA"/>
    <w:rsid w:val="000A2B70"/>
    <w:rsid w:val="000A3433"/>
    <w:rsid w:val="000A343E"/>
    <w:rsid w:val="000A44F4"/>
    <w:rsid w:val="000A6B30"/>
    <w:rsid w:val="000B038B"/>
    <w:rsid w:val="000B5EDA"/>
    <w:rsid w:val="000C0D9D"/>
    <w:rsid w:val="000C1BE9"/>
    <w:rsid w:val="000C1D5A"/>
    <w:rsid w:val="000C35D7"/>
    <w:rsid w:val="000D0724"/>
    <w:rsid w:val="000D1C31"/>
    <w:rsid w:val="000D2F07"/>
    <w:rsid w:val="000D4E75"/>
    <w:rsid w:val="000D57C9"/>
    <w:rsid w:val="000D57FF"/>
    <w:rsid w:val="000D67C0"/>
    <w:rsid w:val="000D6D22"/>
    <w:rsid w:val="000D79ED"/>
    <w:rsid w:val="000D7ACE"/>
    <w:rsid w:val="000E0A72"/>
    <w:rsid w:val="000E255B"/>
    <w:rsid w:val="000E4A39"/>
    <w:rsid w:val="000E62BA"/>
    <w:rsid w:val="000E6A36"/>
    <w:rsid w:val="000E7283"/>
    <w:rsid w:val="000E7962"/>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33CCA"/>
    <w:rsid w:val="00134FAC"/>
    <w:rsid w:val="00140F4C"/>
    <w:rsid w:val="00141FC4"/>
    <w:rsid w:val="001428C3"/>
    <w:rsid w:val="00144BCB"/>
    <w:rsid w:val="00144C56"/>
    <w:rsid w:val="00144E14"/>
    <w:rsid w:val="00146A87"/>
    <w:rsid w:val="001505D5"/>
    <w:rsid w:val="0015142A"/>
    <w:rsid w:val="00153E47"/>
    <w:rsid w:val="00154EF9"/>
    <w:rsid w:val="001562A3"/>
    <w:rsid w:val="00156629"/>
    <w:rsid w:val="0016129D"/>
    <w:rsid w:val="0016240F"/>
    <w:rsid w:val="00163B7D"/>
    <w:rsid w:val="00165ED2"/>
    <w:rsid w:val="001704D9"/>
    <w:rsid w:val="00170527"/>
    <w:rsid w:val="00170E75"/>
    <w:rsid w:val="0017563D"/>
    <w:rsid w:val="0017660E"/>
    <w:rsid w:val="00176EC1"/>
    <w:rsid w:val="001775E1"/>
    <w:rsid w:val="001821BA"/>
    <w:rsid w:val="0018290D"/>
    <w:rsid w:val="001836BC"/>
    <w:rsid w:val="00184A99"/>
    <w:rsid w:val="00186E79"/>
    <w:rsid w:val="00192F4A"/>
    <w:rsid w:val="001939D4"/>
    <w:rsid w:val="00194B8A"/>
    <w:rsid w:val="00195FD1"/>
    <w:rsid w:val="00196110"/>
    <w:rsid w:val="00196D38"/>
    <w:rsid w:val="00197200"/>
    <w:rsid w:val="0019791B"/>
    <w:rsid w:val="001A06D9"/>
    <w:rsid w:val="001A0AD5"/>
    <w:rsid w:val="001A2026"/>
    <w:rsid w:val="001A582B"/>
    <w:rsid w:val="001A6442"/>
    <w:rsid w:val="001A6B0F"/>
    <w:rsid w:val="001B2B0B"/>
    <w:rsid w:val="001B3004"/>
    <w:rsid w:val="001B30D4"/>
    <w:rsid w:val="001B3487"/>
    <w:rsid w:val="001B3C04"/>
    <w:rsid w:val="001B3E39"/>
    <w:rsid w:val="001B4788"/>
    <w:rsid w:val="001B7555"/>
    <w:rsid w:val="001B7FB5"/>
    <w:rsid w:val="001C08D7"/>
    <w:rsid w:val="001C0EBC"/>
    <w:rsid w:val="001C1AD1"/>
    <w:rsid w:val="001C3048"/>
    <w:rsid w:val="001C4349"/>
    <w:rsid w:val="001D013F"/>
    <w:rsid w:val="001D10AC"/>
    <w:rsid w:val="001D5DDD"/>
    <w:rsid w:val="001D5FE9"/>
    <w:rsid w:val="001D791E"/>
    <w:rsid w:val="001E16B2"/>
    <w:rsid w:val="001E2E85"/>
    <w:rsid w:val="001E426A"/>
    <w:rsid w:val="001E46E2"/>
    <w:rsid w:val="001E4A4A"/>
    <w:rsid w:val="001E5DB3"/>
    <w:rsid w:val="001E6B90"/>
    <w:rsid w:val="001E6D53"/>
    <w:rsid w:val="001E7137"/>
    <w:rsid w:val="001E7AC8"/>
    <w:rsid w:val="001F00E8"/>
    <w:rsid w:val="001F0E4C"/>
    <w:rsid w:val="001F1062"/>
    <w:rsid w:val="001F21CD"/>
    <w:rsid w:val="001F3C62"/>
    <w:rsid w:val="001F497C"/>
    <w:rsid w:val="001F5668"/>
    <w:rsid w:val="001F66B3"/>
    <w:rsid w:val="001F742B"/>
    <w:rsid w:val="00201D7A"/>
    <w:rsid w:val="002045EB"/>
    <w:rsid w:val="00214AFD"/>
    <w:rsid w:val="00214C36"/>
    <w:rsid w:val="00217C7E"/>
    <w:rsid w:val="00220468"/>
    <w:rsid w:val="002204F4"/>
    <w:rsid w:val="00223397"/>
    <w:rsid w:val="00227D78"/>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16FA"/>
    <w:rsid w:val="002618D0"/>
    <w:rsid w:val="00263C89"/>
    <w:rsid w:val="002653A3"/>
    <w:rsid w:val="00265E93"/>
    <w:rsid w:val="002664AE"/>
    <w:rsid w:val="00270256"/>
    <w:rsid w:val="00271191"/>
    <w:rsid w:val="0027162A"/>
    <w:rsid w:val="00272A4A"/>
    <w:rsid w:val="00275260"/>
    <w:rsid w:val="002775E7"/>
    <w:rsid w:val="002808EB"/>
    <w:rsid w:val="00282767"/>
    <w:rsid w:val="00282AE1"/>
    <w:rsid w:val="00282F8C"/>
    <w:rsid w:val="00284CF2"/>
    <w:rsid w:val="002865FB"/>
    <w:rsid w:val="00286C6B"/>
    <w:rsid w:val="00291A06"/>
    <w:rsid w:val="00294081"/>
    <w:rsid w:val="00294396"/>
    <w:rsid w:val="00295DAC"/>
    <w:rsid w:val="002967FF"/>
    <w:rsid w:val="00297412"/>
    <w:rsid w:val="00297A64"/>
    <w:rsid w:val="002A0D25"/>
    <w:rsid w:val="002A10A5"/>
    <w:rsid w:val="002A3925"/>
    <w:rsid w:val="002A3BDC"/>
    <w:rsid w:val="002A531F"/>
    <w:rsid w:val="002A56FC"/>
    <w:rsid w:val="002A6710"/>
    <w:rsid w:val="002B519D"/>
    <w:rsid w:val="002B57FA"/>
    <w:rsid w:val="002C076E"/>
    <w:rsid w:val="002C2503"/>
    <w:rsid w:val="002C2E9A"/>
    <w:rsid w:val="002C365D"/>
    <w:rsid w:val="002C6924"/>
    <w:rsid w:val="002C731D"/>
    <w:rsid w:val="002D0813"/>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3BF"/>
    <w:rsid w:val="00321593"/>
    <w:rsid w:val="00321BAD"/>
    <w:rsid w:val="00321FB2"/>
    <w:rsid w:val="003223C0"/>
    <w:rsid w:val="003226DE"/>
    <w:rsid w:val="003227C2"/>
    <w:rsid w:val="003234AA"/>
    <w:rsid w:val="00325319"/>
    <w:rsid w:val="003257A6"/>
    <w:rsid w:val="00331596"/>
    <w:rsid w:val="00331E6D"/>
    <w:rsid w:val="0033268E"/>
    <w:rsid w:val="003326F6"/>
    <w:rsid w:val="003337B6"/>
    <w:rsid w:val="003408CF"/>
    <w:rsid w:val="00340B7F"/>
    <w:rsid w:val="00342D35"/>
    <w:rsid w:val="00344018"/>
    <w:rsid w:val="003441A1"/>
    <w:rsid w:val="00344A7F"/>
    <w:rsid w:val="00345484"/>
    <w:rsid w:val="00353EED"/>
    <w:rsid w:val="00355577"/>
    <w:rsid w:val="003555A5"/>
    <w:rsid w:val="003571C8"/>
    <w:rsid w:val="003575FB"/>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506B"/>
    <w:rsid w:val="00375E3F"/>
    <w:rsid w:val="003767C9"/>
    <w:rsid w:val="0038098E"/>
    <w:rsid w:val="003815D7"/>
    <w:rsid w:val="00382DAE"/>
    <w:rsid w:val="003834BF"/>
    <w:rsid w:val="0038375A"/>
    <w:rsid w:val="00391CB9"/>
    <w:rsid w:val="00392FDE"/>
    <w:rsid w:val="00394678"/>
    <w:rsid w:val="00395F27"/>
    <w:rsid w:val="003969A5"/>
    <w:rsid w:val="003A1D69"/>
    <w:rsid w:val="003A1FF9"/>
    <w:rsid w:val="003A5D70"/>
    <w:rsid w:val="003A6D97"/>
    <w:rsid w:val="003B146C"/>
    <w:rsid w:val="003B18F0"/>
    <w:rsid w:val="003B2C69"/>
    <w:rsid w:val="003B52F3"/>
    <w:rsid w:val="003C08BB"/>
    <w:rsid w:val="003C2247"/>
    <w:rsid w:val="003C25CF"/>
    <w:rsid w:val="003C2985"/>
    <w:rsid w:val="003C379C"/>
    <w:rsid w:val="003C4B20"/>
    <w:rsid w:val="003C5599"/>
    <w:rsid w:val="003C5CA5"/>
    <w:rsid w:val="003C76D7"/>
    <w:rsid w:val="003D1058"/>
    <w:rsid w:val="003D196D"/>
    <w:rsid w:val="003D1DC9"/>
    <w:rsid w:val="003D36F3"/>
    <w:rsid w:val="003D49CE"/>
    <w:rsid w:val="003D54C6"/>
    <w:rsid w:val="003D7EF0"/>
    <w:rsid w:val="003E01DE"/>
    <w:rsid w:val="003E15DC"/>
    <w:rsid w:val="003E282E"/>
    <w:rsid w:val="003E470E"/>
    <w:rsid w:val="003E4F1B"/>
    <w:rsid w:val="003E6CEB"/>
    <w:rsid w:val="003E722C"/>
    <w:rsid w:val="003F0B68"/>
    <w:rsid w:val="003F1D76"/>
    <w:rsid w:val="003F21E3"/>
    <w:rsid w:val="003F2727"/>
    <w:rsid w:val="003F5109"/>
    <w:rsid w:val="003F5DE7"/>
    <w:rsid w:val="00400B6B"/>
    <w:rsid w:val="00401884"/>
    <w:rsid w:val="00402F8B"/>
    <w:rsid w:val="004036C2"/>
    <w:rsid w:val="00403811"/>
    <w:rsid w:val="00404A01"/>
    <w:rsid w:val="0040555F"/>
    <w:rsid w:val="004066E0"/>
    <w:rsid w:val="00407396"/>
    <w:rsid w:val="004078A6"/>
    <w:rsid w:val="00407932"/>
    <w:rsid w:val="00407C9D"/>
    <w:rsid w:val="004130D0"/>
    <w:rsid w:val="00414359"/>
    <w:rsid w:val="00415809"/>
    <w:rsid w:val="00417FB5"/>
    <w:rsid w:val="00421D33"/>
    <w:rsid w:val="00423DC3"/>
    <w:rsid w:val="0042478D"/>
    <w:rsid w:val="00425D32"/>
    <w:rsid w:val="00426A2E"/>
    <w:rsid w:val="004315EC"/>
    <w:rsid w:val="0043283C"/>
    <w:rsid w:val="00433A3C"/>
    <w:rsid w:val="00433AB1"/>
    <w:rsid w:val="004362BC"/>
    <w:rsid w:val="00437968"/>
    <w:rsid w:val="00440E21"/>
    <w:rsid w:val="00444549"/>
    <w:rsid w:val="00445A26"/>
    <w:rsid w:val="00446A74"/>
    <w:rsid w:val="004475B1"/>
    <w:rsid w:val="0045001F"/>
    <w:rsid w:val="004522E3"/>
    <w:rsid w:val="004533EA"/>
    <w:rsid w:val="0045416C"/>
    <w:rsid w:val="00455D27"/>
    <w:rsid w:val="00455DFD"/>
    <w:rsid w:val="00460F26"/>
    <w:rsid w:val="0046288F"/>
    <w:rsid w:val="00462BCB"/>
    <w:rsid w:val="0046381C"/>
    <w:rsid w:val="004640D8"/>
    <w:rsid w:val="0046443B"/>
    <w:rsid w:val="004649C8"/>
    <w:rsid w:val="00464F9D"/>
    <w:rsid w:val="00466342"/>
    <w:rsid w:val="00470CF1"/>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26D"/>
    <w:rsid w:val="00494858"/>
    <w:rsid w:val="00497A9D"/>
    <w:rsid w:val="004A1684"/>
    <w:rsid w:val="004A48E6"/>
    <w:rsid w:val="004A4D64"/>
    <w:rsid w:val="004A55F0"/>
    <w:rsid w:val="004A5D0F"/>
    <w:rsid w:val="004A7F68"/>
    <w:rsid w:val="004B0129"/>
    <w:rsid w:val="004B0823"/>
    <w:rsid w:val="004B0C87"/>
    <w:rsid w:val="004B129E"/>
    <w:rsid w:val="004B29E1"/>
    <w:rsid w:val="004B2C58"/>
    <w:rsid w:val="004B307C"/>
    <w:rsid w:val="004B31A5"/>
    <w:rsid w:val="004B46B5"/>
    <w:rsid w:val="004B4F77"/>
    <w:rsid w:val="004B56A8"/>
    <w:rsid w:val="004B7E1A"/>
    <w:rsid w:val="004C16F2"/>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7EF"/>
    <w:rsid w:val="004E4AE4"/>
    <w:rsid w:val="004E4C50"/>
    <w:rsid w:val="004E6CF5"/>
    <w:rsid w:val="004F012E"/>
    <w:rsid w:val="004F5972"/>
    <w:rsid w:val="00500634"/>
    <w:rsid w:val="00502DA5"/>
    <w:rsid w:val="00503472"/>
    <w:rsid w:val="00503D86"/>
    <w:rsid w:val="00505513"/>
    <w:rsid w:val="00505684"/>
    <w:rsid w:val="00507127"/>
    <w:rsid w:val="005076B3"/>
    <w:rsid w:val="00507FEA"/>
    <w:rsid w:val="00511527"/>
    <w:rsid w:val="0051185F"/>
    <w:rsid w:val="00513394"/>
    <w:rsid w:val="005133EF"/>
    <w:rsid w:val="00513DEA"/>
    <w:rsid w:val="005142C0"/>
    <w:rsid w:val="00514A08"/>
    <w:rsid w:val="00516CC1"/>
    <w:rsid w:val="00516D16"/>
    <w:rsid w:val="00520B2E"/>
    <w:rsid w:val="0052176E"/>
    <w:rsid w:val="0052279A"/>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5AA0"/>
    <w:rsid w:val="00555AC3"/>
    <w:rsid w:val="005562EE"/>
    <w:rsid w:val="00556A2D"/>
    <w:rsid w:val="00557774"/>
    <w:rsid w:val="005601D1"/>
    <w:rsid w:val="00562B13"/>
    <w:rsid w:val="00562DF3"/>
    <w:rsid w:val="00563EFB"/>
    <w:rsid w:val="00565171"/>
    <w:rsid w:val="0057145C"/>
    <w:rsid w:val="005723CA"/>
    <w:rsid w:val="00572575"/>
    <w:rsid w:val="00573988"/>
    <w:rsid w:val="0057435B"/>
    <w:rsid w:val="00574F87"/>
    <w:rsid w:val="00575B70"/>
    <w:rsid w:val="005773F7"/>
    <w:rsid w:val="00580B31"/>
    <w:rsid w:val="00581C96"/>
    <w:rsid w:val="00585ADB"/>
    <w:rsid w:val="005909CD"/>
    <w:rsid w:val="00590AC5"/>
    <w:rsid w:val="005928BF"/>
    <w:rsid w:val="00594765"/>
    <w:rsid w:val="00596234"/>
    <w:rsid w:val="00597BD1"/>
    <w:rsid w:val="005A587F"/>
    <w:rsid w:val="005A6D23"/>
    <w:rsid w:val="005A6D64"/>
    <w:rsid w:val="005B029B"/>
    <w:rsid w:val="005B4C26"/>
    <w:rsid w:val="005B51F9"/>
    <w:rsid w:val="005C03A6"/>
    <w:rsid w:val="005C113C"/>
    <w:rsid w:val="005C316A"/>
    <w:rsid w:val="005C38A5"/>
    <w:rsid w:val="005C40A5"/>
    <w:rsid w:val="005C4484"/>
    <w:rsid w:val="005C64F9"/>
    <w:rsid w:val="005C70E4"/>
    <w:rsid w:val="005C7F83"/>
    <w:rsid w:val="005D047D"/>
    <w:rsid w:val="005D1E0D"/>
    <w:rsid w:val="005D2523"/>
    <w:rsid w:val="005D2B16"/>
    <w:rsid w:val="005D3B32"/>
    <w:rsid w:val="005D6E1A"/>
    <w:rsid w:val="005E0A64"/>
    <w:rsid w:val="005E0EF4"/>
    <w:rsid w:val="005E15B7"/>
    <w:rsid w:val="005E490C"/>
    <w:rsid w:val="005E69C8"/>
    <w:rsid w:val="005E6ACD"/>
    <w:rsid w:val="005F1B42"/>
    <w:rsid w:val="005F1D4C"/>
    <w:rsid w:val="005F3FDB"/>
    <w:rsid w:val="005F4301"/>
    <w:rsid w:val="005F47C0"/>
    <w:rsid w:val="005F4F66"/>
    <w:rsid w:val="005F64A5"/>
    <w:rsid w:val="005F6F6C"/>
    <w:rsid w:val="005F7266"/>
    <w:rsid w:val="006001D4"/>
    <w:rsid w:val="006005DB"/>
    <w:rsid w:val="006007DE"/>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27960"/>
    <w:rsid w:val="006319FE"/>
    <w:rsid w:val="00632008"/>
    <w:rsid w:val="00633F15"/>
    <w:rsid w:val="00634C61"/>
    <w:rsid w:val="00635006"/>
    <w:rsid w:val="00635DCF"/>
    <w:rsid w:val="00637279"/>
    <w:rsid w:val="00637392"/>
    <w:rsid w:val="00637B95"/>
    <w:rsid w:val="00641922"/>
    <w:rsid w:val="00641F42"/>
    <w:rsid w:val="00642F4F"/>
    <w:rsid w:val="00644802"/>
    <w:rsid w:val="00644933"/>
    <w:rsid w:val="006458E7"/>
    <w:rsid w:val="00645D53"/>
    <w:rsid w:val="00647F5D"/>
    <w:rsid w:val="00650257"/>
    <w:rsid w:val="0065457D"/>
    <w:rsid w:val="006563DF"/>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139C"/>
    <w:rsid w:val="00682043"/>
    <w:rsid w:val="00684450"/>
    <w:rsid w:val="0068574E"/>
    <w:rsid w:val="00690291"/>
    <w:rsid w:val="00690524"/>
    <w:rsid w:val="00693BA0"/>
    <w:rsid w:val="00693D17"/>
    <w:rsid w:val="00694907"/>
    <w:rsid w:val="006951F1"/>
    <w:rsid w:val="0069577D"/>
    <w:rsid w:val="00695B45"/>
    <w:rsid w:val="00697D4F"/>
    <w:rsid w:val="006A02D1"/>
    <w:rsid w:val="006A0DBA"/>
    <w:rsid w:val="006A10ED"/>
    <w:rsid w:val="006A4E5E"/>
    <w:rsid w:val="006A7C5E"/>
    <w:rsid w:val="006B0F70"/>
    <w:rsid w:val="006B30B1"/>
    <w:rsid w:val="006B59CD"/>
    <w:rsid w:val="006B5E5C"/>
    <w:rsid w:val="006B5FC9"/>
    <w:rsid w:val="006B6E3A"/>
    <w:rsid w:val="006B76FA"/>
    <w:rsid w:val="006C0B1E"/>
    <w:rsid w:val="006C2A0C"/>
    <w:rsid w:val="006C2AEA"/>
    <w:rsid w:val="006C2B47"/>
    <w:rsid w:val="006C2CE6"/>
    <w:rsid w:val="006C3335"/>
    <w:rsid w:val="006C3AA9"/>
    <w:rsid w:val="006C3BDE"/>
    <w:rsid w:val="006C4BFB"/>
    <w:rsid w:val="006C66C2"/>
    <w:rsid w:val="006C78FC"/>
    <w:rsid w:val="006D0A9F"/>
    <w:rsid w:val="006D0CB5"/>
    <w:rsid w:val="006D1E6E"/>
    <w:rsid w:val="006D4AA0"/>
    <w:rsid w:val="006D502A"/>
    <w:rsid w:val="006D6864"/>
    <w:rsid w:val="006E209F"/>
    <w:rsid w:val="006E2FE6"/>
    <w:rsid w:val="006E4C06"/>
    <w:rsid w:val="006F0EE5"/>
    <w:rsid w:val="006F2CD7"/>
    <w:rsid w:val="006F4DB5"/>
    <w:rsid w:val="006F65E4"/>
    <w:rsid w:val="007003AF"/>
    <w:rsid w:val="00701F8D"/>
    <w:rsid w:val="00704868"/>
    <w:rsid w:val="00704D81"/>
    <w:rsid w:val="00707194"/>
    <w:rsid w:val="00711039"/>
    <w:rsid w:val="007114AE"/>
    <w:rsid w:val="00712CBE"/>
    <w:rsid w:val="007153AE"/>
    <w:rsid w:val="007175B1"/>
    <w:rsid w:val="00721F8D"/>
    <w:rsid w:val="0072326E"/>
    <w:rsid w:val="00723C4D"/>
    <w:rsid w:val="00724420"/>
    <w:rsid w:val="00724A33"/>
    <w:rsid w:val="007252A4"/>
    <w:rsid w:val="007252CF"/>
    <w:rsid w:val="007264FA"/>
    <w:rsid w:val="007329B7"/>
    <w:rsid w:val="00733028"/>
    <w:rsid w:val="00734087"/>
    <w:rsid w:val="00735026"/>
    <w:rsid w:val="00740380"/>
    <w:rsid w:val="007405ED"/>
    <w:rsid w:val="00744AE6"/>
    <w:rsid w:val="00744B87"/>
    <w:rsid w:val="00745317"/>
    <w:rsid w:val="0074588A"/>
    <w:rsid w:val="00746590"/>
    <w:rsid w:val="00746E62"/>
    <w:rsid w:val="00747001"/>
    <w:rsid w:val="007533C0"/>
    <w:rsid w:val="00753DC0"/>
    <w:rsid w:val="0075433F"/>
    <w:rsid w:val="0075475F"/>
    <w:rsid w:val="0075532F"/>
    <w:rsid w:val="00756480"/>
    <w:rsid w:val="007609EF"/>
    <w:rsid w:val="00760ECD"/>
    <w:rsid w:val="00761917"/>
    <w:rsid w:val="00764E63"/>
    <w:rsid w:val="00765C64"/>
    <w:rsid w:val="00773BFB"/>
    <w:rsid w:val="00774B6B"/>
    <w:rsid w:val="007764F4"/>
    <w:rsid w:val="00776ECA"/>
    <w:rsid w:val="00776FC6"/>
    <w:rsid w:val="00777A1A"/>
    <w:rsid w:val="00782167"/>
    <w:rsid w:val="007825E0"/>
    <w:rsid w:val="007844AC"/>
    <w:rsid w:val="0078476E"/>
    <w:rsid w:val="00787951"/>
    <w:rsid w:val="00790E31"/>
    <w:rsid w:val="00790EE3"/>
    <w:rsid w:val="0079618C"/>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28D0"/>
    <w:rsid w:val="007E59F0"/>
    <w:rsid w:val="007E5D9E"/>
    <w:rsid w:val="007E6E1B"/>
    <w:rsid w:val="007F0188"/>
    <w:rsid w:val="007F0CF9"/>
    <w:rsid w:val="007F3CA3"/>
    <w:rsid w:val="007F4555"/>
    <w:rsid w:val="007F48B6"/>
    <w:rsid w:val="007F4A8D"/>
    <w:rsid w:val="007F6E0B"/>
    <w:rsid w:val="007F7B0D"/>
    <w:rsid w:val="007F7F3B"/>
    <w:rsid w:val="0080131B"/>
    <w:rsid w:val="00803900"/>
    <w:rsid w:val="008066EF"/>
    <w:rsid w:val="00806F57"/>
    <w:rsid w:val="008106EE"/>
    <w:rsid w:val="00810B12"/>
    <w:rsid w:val="008133A3"/>
    <w:rsid w:val="0081439F"/>
    <w:rsid w:val="00816E96"/>
    <w:rsid w:val="00817857"/>
    <w:rsid w:val="008204B8"/>
    <w:rsid w:val="00824776"/>
    <w:rsid w:val="00826086"/>
    <w:rsid w:val="00830628"/>
    <w:rsid w:val="00830D4B"/>
    <w:rsid w:val="00832CA9"/>
    <w:rsid w:val="00834163"/>
    <w:rsid w:val="008344EB"/>
    <w:rsid w:val="008347C7"/>
    <w:rsid w:val="008347E8"/>
    <w:rsid w:val="00835B0B"/>
    <w:rsid w:val="00837209"/>
    <w:rsid w:val="008406C7"/>
    <w:rsid w:val="00842212"/>
    <w:rsid w:val="00842498"/>
    <w:rsid w:val="00844985"/>
    <w:rsid w:val="00845407"/>
    <w:rsid w:val="00852139"/>
    <w:rsid w:val="00852DC6"/>
    <w:rsid w:val="00853E77"/>
    <w:rsid w:val="00856735"/>
    <w:rsid w:val="00860073"/>
    <w:rsid w:val="00862CC6"/>
    <w:rsid w:val="00864069"/>
    <w:rsid w:val="00864612"/>
    <w:rsid w:val="00865031"/>
    <w:rsid w:val="008655F9"/>
    <w:rsid w:val="0086581C"/>
    <w:rsid w:val="00865BA9"/>
    <w:rsid w:val="00866ED5"/>
    <w:rsid w:val="00872F56"/>
    <w:rsid w:val="00872F5D"/>
    <w:rsid w:val="00875FCC"/>
    <w:rsid w:val="00877FA8"/>
    <w:rsid w:val="0088127B"/>
    <w:rsid w:val="00881B87"/>
    <w:rsid w:val="00882154"/>
    <w:rsid w:val="00882DA1"/>
    <w:rsid w:val="00883B06"/>
    <w:rsid w:val="008854D7"/>
    <w:rsid w:val="008863DE"/>
    <w:rsid w:val="008905A2"/>
    <w:rsid w:val="00890BCC"/>
    <w:rsid w:val="00893235"/>
    <w:rsid w:val="00893361"/>
    <w:rsid w:val="008937A5"/>
    <w:rsid w:val="00897361"/>
    <w:rsid w:val="008A2519"/>
    <w:rsid w:val="008A322A"/>
    <w:rsid w:val="008A57F0"/>
    <w:rsid w:val="008B01F2"/>
    <w:rsid w:val="008B0DF0"/>
    <w:rsid w:val="008B1AFD"/>
    <w:rsid w:val="008B1C30"/>
    <w:rsid w:val="008B3755"/>
    <w:rsid w:val="008B3FD0"/>
    <w:rsid w:val="008B6339"/>
    <w:rsid w:val="008B690D"/>
    <w:rsid w:val="008B73CA"/>
    <w:rsid w:val="008C012E"/>
    <w:rsid w:val="008C01E7"/>
    <w:rsid w:val="008C0B7E"/>
    <w:rsid w:val="008C1BF6"/>
    <w:rsid w:val="008C1D88"/>
    <w:rsid w:val="008C27D5"/>
    <w:rsid w:val="008C2BF4"/>
    <w:rsid w:val="008C4CD2"/>
    <w:rsid w:val="008C7334"/>
    <w:rsid w:val="008D340B"/>
    <w:rsid w:val="008D3EE4"/>
    <w:rsid w:val="008D3F0D"/>
    <w:rsid w:val="008D56D5"/>
    <w:rsid w:val="008D7D3A"/>
    <w:rsid w:val="008E140F"/>
    <w:rsid w:val="008E1ADD"/>
    <w:rsid w:val="008E222F"/>
    <w:rsid w:val="008E255B"/>
    <w:rsid w:val="008E28A3"/>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3762"/>
    <w:rsid w:val="0091460E"/>
    <w:rsid w:val="009153FB"/>
    <w:rsid w:val="00915480"/>
    <w:rsid w:val="00915BB8"/>
    <w:rsid w:val="00916C81"/>
    <w:rsid w:val="00917767"/>
    <w:rsid w:val="009230BA"/>
    <w:rsid w:val="00923872"/>
    <w:rsid w:val="00926EB1"/>
    <w:rsid w:val="009273D3"/>
    <w:rsid w:val="00930594"/>
    <w:rsid w:val="00930CD6"/>
    <w:rsid w:val="00931816"/>
    <w:rsid w:val="00934A77"/>
    <w:rsid w:val="00935A35"/>
    <w:rsid w:val="00935B18"/>
    <w:rsid w:val="00937BF2"/>
    <w:rsid w:val="009402DB"/>
    <w:rsid w:val="009418E2"/>
    <w:rsid w:val="00942D9D"/>
    <w:rsid w:val="0094300C"/>
    <w:rsid w:val="00944B08"/>
    <w:rsid w:val="0094577D"/>
    <w:rsid w:val="00945C84"/>
    <w:rsid w:val="009501F6"/>
    <w:rsid w:val="0095105C"/>
    <w:rsid w:val="00951522"/>
    <w:rsid w:val="00951A53"/>
    <w:rsid w:val="00953D71"/>
    <w:rsid w:val="00953E4F"/>
    <w:rsid w:val="0095403A"/>
    <w:rsid w:val="00954495"/>
    <w:rsid w:val="0095510C"/>
    <w:rsid w:val="009551E4"/>
    <w:rsid w:val="009554AA"/>
    <w:rsid w:val="0095699F"/>
    <w:rsid w:val="009576A6"/>
    <w:rsid w:val="009605F5"/>
    <w:rsid w:val="0096256B"/>
    <w:rsid w:val="00962C5F"/>
    <w:rsid w:val="00963FA3"/>
    <w:rsid w:val="00966F5B"/>
    <w:rsid w:val="00967823"/>
    <w:rsid w:val="0097048C"/>
    <w:rsid w:val="009712E4"/>
    <w:rsid w:val="0097362D"/>
    <w:rsid w:val="00973FE9"/>
    <w:rsid w:val="0097460B"/>
    <w:rsid w:val="0097532C"/>
    <w:rsid w:val="00976EE4"/>
    <w:rsid w:val="00980051"/>
    <w:rsid w:val="009809F0"/>
    <w:rsid w:val="00980B90"/>
    <w:rsid w:val="00980E7E"/>
    <w:rsid w:val="00981BD1"/>
    <w:rsid w:val="00981EF3"/>
    <w:rsid w:val="0098253E"/>
    <w:rsid w:val="0098574C"/>
    <w:rsid w:val="0098580B"/>
    <w:rsid w:val="00992DED"/>
    <w:rsid w:val="0099414C"/>
    <w:rsid w:val="00994167"/>
    <w:rsid w:val="009949E6"/>
    <w:rsid w:val="00995B2E"/>
    <w:rsid w:val="0099662A"/>
    <w:rsid w:val="00996FFE"/>
    <w:rsid w:val="00997029"/>
    <w:rsid w:val="00997693"/>
    <w:rsid w:val="009A0CC1"/>
    <w:rsid w:val="009A20AA"/>
    <w:rsid w:val="009A2CBE"/>
    <w:rsid w:val="009A3DFF"/>
    <w:rsid w:val="009A46F0"/>
    <w:rsid w:val="009A5BF4"/>
    <w:rsid w:val="009A5C22"/>
    <w:rsid w:val="009A6484"/>
    <w:rsid w:val="009A64E3"/>
    <w:rsid w:val="009B1636"/>
    <w:rsid w:val="009B1C89"/>
    <w:rsid w:val="009B3034"/>
    <w:rsid w:val="009B3D94"/>
    <w:rsid w:val="009B46C7"/>
    <w:rsid w:val="009B48B3"/>
    <w:rsid w:val="009B4B8F"/>
    <w:rsid w:val="009B6169"/>
    <w:rsid w:val="009B6D38"/>
    <w:rsid w:val="009B751C"/>
    <w:rsid w:val="009B7F53"/>
    <w:rsid w:val="009C0289"/>
    <w:rsid w:val="009C1001"/>
    <w:rsid w:val="009C394B"/>
    <w:rsid w:val="009C6589"/>
    <w:rsid w:val="009C76DB"/>
    <w:rsid w:val="009C79D3"/>
    <w:rsid w:val="009D23DE"/>
    <w:rsid w:val="009D2467"/>
    <w:rsid w:val="009D28D5"/>
    <w:rsid w:val="009D3877"/>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4762"/>
    <w:rsid w:val="00A069C0"/>
    <w:rsid w:val="00A06EFA"/>
    <w:rsid w:val="00A07202"/>
    <w:rsid w:val="00A07B80"/>
    <w:rsid w:val="00A11A2A"/>
    <w:rsid w:val="00A11B84"/>
    <w:rsid w:val="00A11D58"/>
    <w:rsid w:val="00A13439"/>
    <w:rsid w:val="00A136F4"/>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6ADB"/>
    <w:rsid w:val="00A370AF"/>
    <w:rsid w:val="00A37F35"/>
    <w:rsid w:val="00A402F9"/>
    <w:rsid w:val="00A4068A"/>
    <w:rsid w:val="00A42C3E"/>
    <w:rsid w:val="00A46A0D"/>
    <w:rsid w:val="00A47F23"/>
    <w:rsid w:val="00A50640"/>
    <w:rsid w:val="00A51AD1"/>
    <w:rsid w:val="00A52567"/>
    <w:rsid w:val="00A53981"/>
    <w:rsid w:val="00A565E5"/>
    <w:rsid w:val="00A56911"/>
    <w:rsid w:val="00A6225C"/>
    <w:rsid w:val="00A626D2"/>
    <w:rsid w:val="00A6532E"/>
    <w:rsid w:val="00A66F46"/>
    <w:rsid w:val="00A70D59"/>
    <w:rsid w:val="00A72461"/>
    <w:rsid w:val="00A75DBA"/>
    <w:rsid w:val="00A75FDD"/>
    <w:rsid w:val="00A761DD"/>
    <w:rsid w:val="00A76ADE"/>
    <w:rsid w:val="00A807EB"/>
    <w:rsid w:val="00A811EF"/>
    <w:rsid w:val="00A81FBF"/>
    <w:rsid w:val="00A85010"/>
    <w:rsid w:val="00A854B0"/>
    <w:rsid w:val="00A8557C"/>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4BEB"/>
    <w:rsid w:val="00AA57FA"/>
    <w:rsid w:val="00AA5B8B"/>
    <w:rsid w:val="00AA6219"/>
    <w:rsid w:val="00AA648A"/>
    <w:rsid w:val="00AA6B21"/>
    <w:rsid w:val="00AA77AC"/>
    <w:rsid w:val="00AB0068"/>
    <w:rsid w:val="00AB4981"/>
    <w:rsid w:val="00AB6CC3"/>
    <w:rsid w:val="00AB76DA"/>
    <w:rsid w:val="00AB7816"/>
    <w:rsid w:val="00AC03E2"/>
    <w:rsid w:val="00AC0589"/>
    <w:rsid w:val="00AC0E62"/>
    <w:rsid w:val="00AC1062"/>
    <w:rsid w:val="00AC38B5"/>
    <w:rsid w:val="00AC697F"/>
    <w:rsid w:val="00AC69A2"/>
    <w:rsid w:val="00AC6D3E"/>
    <w:rsid w:val="00AD0948"/>
    <w:rsid w:val="00AD349D"/>
    <w:rsid w:val="00AD4C91"/>
    <w:rsid w:val="00AD4D88"/>
    <w:rsid w:val="00AD5A78"/>
    <w:rsid w:val="00AD79F3"/>
    <w:rsid w:val="00AE07DD"/>
    <w:rsid w:val="00AE1136"/>
    <w:rsid w:val="00AE149D"/>
    <w:rsid w:val="00AE2280"/>
    <w:rsid w:val="00AE6D94"/>
    <w:rsid w:val="00AE7C99"/>
    <w:rsid w:val="00AF065C"/>
    <w:rsid w:val="00AF47CB"/>
    <w:rsid w:val="00AF6E1A"/>
    <w:rsid w:val="00B00102"/>
    <w:rsid w:val="00B01302"/>
    <w:rsid w:val="00B02BA3"/>
    <w:rsid w:val="00B03A7D"/>
    <w:rsid w:val="00B03B9D"/>
    <w:rsid w:val="00B0621C"/>
    <w:rsid w:val="00B1081E"/>
    <w:rsid w:val="00B1102D"/>
    <w:rsid w:val="00B162B1"/>
    <w:rsid w:val="00B16E09"/>
    <w:rsid w:val="00B176EB"/>
    <w:rsid w:val="00B20336"/>
    <w:rsid w:val="00B2250B"/>
    <w:rsid w:val="00B2259C"/>
    <w:rsid w:val="00B2290E"/>
    <w:rsid w:val="00B24FC1"/>
    <w:rsid w:val="00B2576B"/>
    <w:rsid w:val="00B26307"/>
    <w:rsid w:val="00B3085E"/>
    <w:rsid w:val="00B32163"/>
    <w:rsid w:val="00B33116"/>
    <w:rsid w:val="00B344D6"/>
    <w:rsid w:val="00B36051"/>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14A6"/>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164C"/>
    <w:rsid w:val="00BD208D"/>
    <w:rsid w:val="00BD2764"/>
    <w:rsid w:val="00BD4C98"/>
    <w:rsid w:val="00BD5629"/>
    <w:rsid w:val="00BD6F50"/>
    <w:rsid w:val="00BE0518"/>
    <w:rsid w:val="00BE1963"/>
    <w:rsid w:val="00BE759B"/>
    <w:rsid w:val="00BF0B8A"/>
    <w:rsid w:val="00BF21A4"/>
    <w:rsid w:val="00BF22B5"/>
    <w:rsid w:val="00BF3E46"/>
    <w:rsid w:val="00BF665B"/>
    <w:rsid w:val="00BF69AD"/>
    <w:rsid w:val="00C00995"/>
    <w:rsid w:val="00C0123F"/>
    <w:rsid w:val="00C025B3"/>
    <w:rsid w:val="00C052BA"/>
    <w:rsid w:val="00C10156"/>
    <w:rsid w:val="00C10227"/>
    <w:rsid w:val="00C12349"/>
    <w:rsid w:val="00C130FB"/>
    <w:rsid w:val="00C210D4"/>
    <w:rsid w:val="00C24D5A"/>
    <w:rsid w:val="00C25CFD"/>
    <w:rsid w:val="00C25D5B"/>
    <w:rsid w:val="00C26318"/>
    <w:rsid w:val="00C267F0"/>
    <w:rsid w:val="00C26EB0"/>
    <w:rsid w:val="00C2708A"/>
    <w:rsid w:val="00C27BDE"/>
    <w:rsid w:val="00C309F6"/>
    <w:rsid w:val="00C30A3B"/>
    <w:rsid w:val="00C3129F"/>
    <w:rsid w:val="00C31AB3"/>
    <w:rsid w:val="00C31DC0"/>
    <w:rsid w:val="00C332E2"/>
    <w:rsid w:val="00C35A75"/>
    <w:rsid w:val="00C403BF"/>
    <w:rsid w:val="00C40736"/>
    <w:rsid w:val="00C40798"/>
    <w:rsid w:val="00C41CE2"/>
    <w:rsid w:val="00C42ABF"/>
    <w:rsid w:val="00C43132"/>
    <w:rsid w:val="00C440EC"/>
    <w:rsid w:val="00C456CE"/>
    <w:rsid w:val="00C47179"/>
    <w:rsid w:val="00C51C77"/>
    <w:rsid w:val="00C51D11"/>
    <w:rsid w:val="00C5236C"/>
    <w:rsid w:val="00C53433"/>
    <w:rsid w:val="00C538BB"/>
    <w:rsid w:val="00C54374"/>
    <w:rsid w:val="00C561F7"/>
    <w:rsid w:val="00C56728"/>
    <w:rsid w:val="00C56891"/>
    <w:rsid w:val="00C62E45"/>
    <w:rsid w:val="00C66F06"/>
    <w:rsid w:val="00C720F6"/>
    <w:rsid w:val="00C7251F"/>
    <w:rsid w:val="00C73679"/>
    <w:rsid w:val="00C736C7"/>
    <w:rsid w:val="00C74A61"/>
    <w:rsid w:val="00C74AD3"/>
    <w:rsid w:val="00C74C6B"/>
    <w:rsid w:val="00C74F3B"/>
    <w:rsid w:val="00C75898"/>
    <w:rsid w:val="00C76552"/>
    <w:rsid w:val="00C7708C"/>
    <w:rsid w:val="00C81158"/>
    <w:rsid w:val="00C8188D"/>
    <w:rsid w:val="00C82309"/>
    <w:rsid w:val="00C8452A"/>
    <w:rsid w:val="00C84A6F"/>
    <w:rsid w:val="00C850F5"/>
    <w:rsid w:val="00C8662F"/>
    <w:rsid w:val="00C9217D"/>
    <w:rsid w:val="00C925CB"/>
    <w:rsid w:val="00C95076"/>
    <w:rsid w:val="00C97EE7"/>
    <w:rsid w:val="00CA1DBA"/>
    <w:rsid w:val="00CA4244"/>
    <w:rsid w:val="00CA4FA5"/>
    <w:rsid w:val="00CA52CE"/>
    <w:rsid w:val="00CA54D8"/>
    <w:rsid w:val="00CA611F"/>
    <w:rsid w:val="00CA6F5E"/>
    <w:rsid w:val="00CA7A43"/>
    <w:rsid w:val="00CA7B1C"/>
    <w:rsid w:val="00CB1322"/>
    <w:rsid w:val="00CB185A"/>
    <w:rsid w:val="00CC0CF0"/>
    <w:rsid w:val="00CC41DD"/>
    <w:rsid w:val="00CD0D3D"/>
    <w:rsid w:val="00CD0E2B"/>
    <w:rsid w:val="00CD25F1"/>
    <w:rsid w:val="00CD3742"/>
    <w:rsid w:val="00CD3EDD"/>
    <w:rsid w:val="00CD3EF0"/>
    <w:rsid w:val="00CD4E5E"/>
    <w:rsid w:val="00CD6798"/>
    <w:rsid w:val="00CD7ABC"/>
    <w:rsid w:val="00CE0985"/>
    <w:rsid w:val="00CE122F"/>
    <w:rsid w:val="00CE16AA"/>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36C"/>
    <w:rsid w:val="00D25D48"/>
    <w:rsid w:val="00D26129"/>
    <w:rsid w:val="00D26A10"/>
    <w:rsid w:val="00D27FE0"/>
    <w:rsid w:val="00D3187C"/>
    <w:rsid w:val="00D31DF3"/>
    <w:rsid w:val="00D3309E"/>
    <w:rsid w:val="00D402C6"/>
    <w:rsid w:val="00D4137F"/>
    <w:rsid w:val="00D42F0B"/>
    <w:rsid w:val="00D446F2"/>
    <w:rsid w:val="00D450E0"/>
    <w:rsid w:val="00D45F22"/>
    <w:rsid w:val="00D46E2C"/>
    <w:rsid w:val="00D50C59"/>
    <w:rsid w:val="00D538EC"/>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27C5"/>
    <w:rsid w:val="00D8455D"/>
    <w:rsid w:val="00D84D56"/>
    <w:rsid w:val="00D857E8"/>
    <w:rsid w:val="00D85970"/>
    <w:rsid w:val="00D85BC4"/>
    <w:rsid w:val="00D93272"/>
    <w:rsid w:val="00D960DD"/>
    <w:rsid w:val="00DA13F7"/>
    <w:rsid w:val="00DA1BC9"/>
    <w:rsid w:val="00DA3534"/>
    <w:rsid w:val="00DA3811"/>
    <w:rsid w:val="00DA3923"/>
    <w:rsid w:val="00DA3E11"/>
    <w:rsid w:val="00DB018F"/>
    <w:rsid w:val="00DB2EDE"/>
    <w:rsid w:val="00DB5947"/>
    <w:rsid w:val="00DB6BCA"/>
    <w:rsid w:val="00DC0B5F"/>
    <w:rsid w:val="00DC13CA"/>
    <w:rsid w:val="00DC3CB9"/>
    <w:rsid w:val="00DC58DD"/>
    <w:rsid w:val="00DC593C"/>
    <w:rsid w:val="00DC5BFD"/>
    <w:rsid w:val="00DC7192"/>
    <w:rsid w:val="00DD11A1"/>
    <w:rsid w:val="00DD2DD6"/>
    <w:rsid w:val="00DD3B98"/>
    <w:rsid w:val="00DD4E48"/>
    <w:rsid w:val="00DD7A88"/>
    <w:rsid w:val="00DE0306"/>
    <w:rsid w:val="00DE29B2"/>
    <w:rsid w:val="00DE2A46"/>
    <w:rsid w:val="00DE4DB9"/>
    <w:rsid w:val="00DE570A"/>
    <w:rsid w:val="00DE5B87"/>
    <w:rsid w:val="00DE6D9B"/>
    <w:rsid w:val="00DE776A"/>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1B0"/>
    <w:rsid w:val="00E33BEB"/>
    <w:rsid w:val="00E364FF"/>
    <w:rsid w:val="00E3689B"/>
    <w:rsid w:val="00E3780F"/>
    <w:rsid w:val="00E42600"/>
    <w:rsid w:val="00E44837"/>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1355"/>
    <w:rsid w:val="00E72019"/>
    <w:rsid w:val="00E73613"/>
    <w:rsid w:val="00E758FF"/>
    <w:rsid w:val="00E80056"/>
    <w:rsid w:val="00E81089"/>
    <w:rsid w:val="00E81533"/>
    <w:rsid w:val="00E82908"/>
    <w:rsid w:val="00E82B2E"/>
    <w:rsid w:val="00E82B96"/>
    <w:rsid w:val="00E84587"/>
    <w:rsid w:val="00E847D4"/>
    <w:rsid w:val="00E8485F"/>
    <w:rsid w:val="00E84E1D"/>
    <w:rsid w:val="00E86209"/>
    <w:rsid w:val="00E92EED"/>
    <w:rsid w:val="00E932D6"/>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3B5"/>
    <w:rsid w:val="00EB158F"/>
    <w:rsid w:val="00EB68A8"/>
    <w:rsid w:val="00EB6A5B"/>
    <w:rsid w:val="00EB75F3"/>
    <w:rsid w:val="00EC0FF8"/>
    <w:rsid w:val="00EC247A"/>
    <w:rsid w:val="00EC3896"/>
    <w:rsid w:val="00EC3BB6"/>
    <w:rsid w:val="00EC43B4"/>
    <w:rsid w:val="00EC5157"/>
    <w:rsid w:val="00EC53D4"/>
    <w:rsid w:val="00EC59D4"/>
    <w:rsid w:val="00EC5B9B"/>
    <w:rsid w:val="00EC5DD7"/>
    <w:rsid w:val="00EC7C8D"/>
    <w:rsid w:val="00ED1099"/>
    <w:rsid w:val="00ED117E"/>
    <w:rsid w:val="00ED31CA"/>
    <w:rsid w:val="00ED3490"/>
    <w:rsid w:val="00ED4CF0"/>
    <w:rsid w:val="00ED71E6"/>
    <w:rsid w:val="00EE1E67"/>
    <w:rsid w:val="00EE1E9E"/>
    <w:rsid w:val="00EE2335"/>
    <w:rsid w:val="00EE4614"/>
    <w:rsid w:val="00EE4EB3"/>
    <w:rsid w:val="00EE5557"/>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549E"/>
    <w:rsid w:val="00F17075"/>
    <w:rsid w:val="00F22AFB"/>
    <w:rsid w:val="00F25614"/>
    <w:rsid w:val="00F25B2A"/>
    <w:rsid w:val="00F2688C"/>
    <w:rsid w:val="00F27749"/>
    <w:rsid w:val="00F27AA4"/>
    <w:rsid w:val="00F30424"/>
    <w:rsid w:val="00F30C8E"/>
    <w:rsid w:val="00F32381"/>
    <w:rsid w:val="00F3458A"/>
    <w:rsid w:val="00F41A49"/>
    <w:rsid w:val="00F42F8B"/>
    <w:rsid w:val="00F444D3"/>
    <w:rsid w:val="00F4495C"/>
    <w:rsid w:val="00F449BA"/>
    <w:rsid w:val="00F45733"/>
    <w:rsid w:val="00F45FB8"/>
    <w:rsid w:val="00F51554"/>
    <w:rsid w:val="00F52D7C"/>
    <w:rsid w:val="00F53341"/>
    <w:rsid w:val="00F53421"/>
    <w:rsid w:val="00F535CD"/>
    <w:rsid w:val="00F54ADA"/>
    <w:rsid w:val="00F564BB"/>
    <w:rsid w:val="00F5678E"/>
    <w:rsid w:val="00F56B7C"/>
    <w:rsid w:val="00F57657"/>
    <w:rsid w:val="00F577CC"/>
    <w:rsid w:val="00F57C6C"/>
    <w:rsid w:val="00F60036"/>
    <w:rsid w:val="00F61B63"/>
    <w:rsid w:val="00F63104"/>
    <w:rsid w:val="00F64A05"/>
    <w:rsid w:val="00F650AD"/>
    <w:rsid w:val="00F655E2"/>
    <w:rsid w:val="00F6649A"/>
    <w:rsid w:val="00F67257"/>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1F37"/>
    <w:rsid w:val="00FA3EEE"/>
    <w:rsid w:val="00FA4C11"/>
    <w:rsid w:val="00FA62AC"/>
    <w:rsid w:val="00FA6E59"/>
    <w:rsid w:val="00FB1766"/>
    <w:rsid w:val="00FB1BEA"/>
    <w:rsid w:val="00FB2195"/>
    <w:rsid w:val="00FB35EC"/>
    <w:rsid w:val="00FB4488"/>
    <w:rsid w:val="00FB5374"/>
    <w:rsid w:val="00FB7FBE"/>
    <w:rsid w:val="00FC0580"/>
    <w:rsid w:val="00FC0DF1"/>
    <w:rsid w:val="00FC0F97"/>
    <w:rsid w:val="00FC13D3"/>
    <w:rsid w:val="00FC1799"/>
    <w:rsid w:val="00FC5D21"/>
    <w:rsid w:val="00FC6060"/>
    <w:rsid w:val="00FC639D"/>
    <w:rsid w:val="00FC6AE2"/>
    <w:rsid w:val="00FC7189"/>
    <w:rsid w:val="00FD23AA"/>
    <w:rsid w:val="00FD23E7"/>
    <w:rsid w:val="00FD3335"/>
    <w:rsid w:val="00FD3398"/>
    <w:rsid w:val="00FD3F42"/>
    <w:rsid w:val="00FD47B8"/>
    <w:rsid w:val="00FD5F8B"/>
    <w:rsid w:val="00FD66E6"/>
    <w:rsid w:val="00FD73A7"/>
    <w:rsid w:val="00FD7601"/>
    <w:rsid w:val="00FE169F"/>
    <w:rsid w:val="00FE1CE8"/>
    <w:rsid w:val="00FE1EBF"/>
    <w:rsid w:val="00FE254C"/>
    <w:rsid w:val="00FE6587"/>
    <w:rsid w:val="00FE66C4"/>
    <w:rsid w:val="00FE6981"/>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 w:type="paragraph" w:styleId="HTML-esimuotoiltu">
    <w:name w:val="HTML Preformatted"/>
    <w:basedOn w:val="Normaali"/>
    <w:link w:val="HTML-esimuotoiltuChar"/>
    <w:uiPriority w:val="99"/>
    <w:semiHidden/>
    <w:unhideWhenUsed/>
    <w:rsid w:val="00413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esimuotoiltuChar">
    <w:name w:val="HTML-esimuotoiltu Char"/>
    <w:basedOn w:val="Kappaleenoletusfontti"/>
    <w:link w:val="HTML-esimuotoiltu"/>
    <w:uiPriority w:val="99"/>
    <w:semiHidden/>
    <w:rsid w:val="004130D0"/>
    <w:rPr>
      <w:rFonts w:ascii="Courier New" w:hAnsi="Courier New" w:cs="Courier New"/>
    </w:rPr>
  </w:style>
  <w:style w:type="character" w:customStyle="1" w:styleId="typ">
    <w:name w:val="typ"/>
    <w:basedOn w:val="Kappaleenoletusfontti"/>
    <w:rsid w:val="004130D0"/>
  </w:style>
  <w:style w:type="character" w:customStyle="1" w:styleId="pln">
    <w:name w:val="pln"/>
    <w:basedOn w:val="Kappaleenoletusfontti"/>
    <w:rsid w:val="004130D0"/>
  </w:style>
  <w:style w:type="character" w:customStyle="1" w:styleId="pun">
    <w:name w:val="pun"/>
    <w:basedOn w:val="Kappaleenoletusfontti"/>
    <w:rsid w:val="004130D0"/>
  </w:style>
  <w:style w:type="character" w:customStyle="1" w:styleId="lit">
    <w:name w:val="lit"/>
    <w:basedOn w:val="Kappaleenoletusfontti"/>
    <w:rsid w:val="004130D0"/>
  </w:style>
  <w:style w:type="character" w:customStyle="1" w:styleId="str">
    <w:name w:val="str"/>
    <w:basedOn w:val="Kappaleenoletusfontti"/>
    <w:rsid w:val="004130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http://developer.android.com/sdk/index.html" TargetMode="External"/><Relationship Id="rId39" Type="http://schemas.openxmlformats.org/officeDocument/2006/relationships/header" Target="header8.xml"/><Relationship Id="rId21" Type="http://schemas.openxmlformats.org/officeDocument/2006/relationships/hyperlink" Target="http://www.gartner.com/newsroom/id/3115517" TargetMode="External"/><Relationship Id="rId34" Type="http://schemas.openxmlformats.org/officeDocument/2006/relationships/hyperlink" Target="https://developers.google.com/admob/android/interstitial" TargetMode="External"/><Relationship Id="rId42" Type="http://schemas.openxmlformats.org/officeDocument/2006/relationships/image" Target="media/image6.png"/><Relationship Id="rId47" Type="http://schemas.openxmlformats.org/officeDocument/2006/relationships/hyperlink" Target="http://futurethinkers.org/vitalik-buterin-ethereum-decentralized-future/" TargetMode="External"/><Relationship Id="rId50" Type="http://schemas.openxmlformats.org/officeDocument/2006/relationships/hyperlink" Target="https://youtu.be/gjwr-7PgpN8" TargetMode="External"/><Relationship Id="rId55" Type="http://schemas.openxmlformats.org/officeDocument/2006/relationships/hyperlink" Target="https://remix.ethereum.org/" TargetMode="External"/><Relationship Id="rId63" Type="http://schemas.openxmlformats.org/officeDocument/2006/relationships/hyperlink" Target="https://ethereum.org/" TargetMode="External"/><Relationship Id="rId68" Type="http://schemas.openxmlformats.org/officeDocument/2006/relationships/header" Target="header9.xml"/><Relationship Id="rId7" Type="http://schemas.openxmlformats.org/officeDocument/2006/relationships/endnotes" Target="endnotes.xml"/><Relationship Id="rId71"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developer.apple.com/programs/whats-included" TargetMode="External"/><Relationship Id="rId11" Type="http://schemas.openxmlformats.org/officeDocument/2006/relationships/footer" Target="footer2.xml"/><Relationship Id="rId24" Type="http://schemas.openxmlformats.org/officeDocument/2006/relationships/hyperlink" Target="https://books.google.fi/books?id=G9smMWZ-DWgC" TargetMode="External"/><Relationship Id="rId32" Type="http://schemas.openxmlformats.org/officeDocument/2006/relationships/hyperlink" Target="http://developer.android.com/google/play/billing/api.html" TargetMode="External"/><Relationship Id="rId37" Type="http://schemas.openxmlformats.org/officeDocument/2006/relationships/header" Target="header7.xml"/><Relationship Id="rId40" Type="http://schemas.openxmlformats.org/officeDocument/2006/relationships/image" Target="media/image4.png"/><Relationship Id="rId45" Type="http://schemas.openxmlformats.org/officeDocument/2006/relationships/image" Target="media/image8.png"/><Relationship Id="rId53" Type="http://schemas.openxmlformats.org/officeDocument/2006/relationships/hyperlink" Target="https://ethereum.org/ether" TargetMode="External"/><Relationship Id="rId58" Type="http://schemas.openxmlformats.org/officeDocument/2006/relationships/hyperlink" Target="https://www.visualstudio.com/downloads/" TargetMode="External"/><Relationship Id="rId66" Type="http://schemas.openxmlformats.org/officeDocument/2006/relationships/hyperlink" Target="https://github.com/ethereum/dapp-styles"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developers.google.com/admob/android/existing-app" TargetMode="External"/><Relationship Id="rId28" Type="http://schemas.openxmlformats.org/officeDocument/2006/relationships/hyperlink" Target="https://dev.windows.com/en-us/programs/faq" TargetMode="External"/><Relationship Id="rId36" Type="http://schemas.openxmlformats.org/officeDocument/2006/relationships/footer" Target="footer6.xml"/><Relationship Id="rId49" Type="http://schemas.openxmlformats.org/officeDocument/2006/relationships/hyperlink" Target="https://youtu.be/Fjhe0MVRHO4?t=1m54s" TargetMode="External"/><Relationship Id="rId57" Type="http://schemas.openxmlformats.org/officeDocument/2006/relationships/hyperlink" Target="https://github.com/trufflesuite/ganache-cli/wiki/Installing-TestRPC-on-Windows" TargetMode="External"/><Relationship Id="rId61" Type="http://schemas.openxmlformats.org/officeDocument/2006/relationships/hyperlink" Target="http://ethdocs.org/en/latest/ethereum-clients/choosing-a-client.html" TargetMode="External"/><Relationship Id="rId10" Type="http://schemas.openxmlformats.org/officeDocument/2006/relationships/header" Target="header2.xml"/><Relationship Id="rId19" Type="http://schemas.openxmlformats.org/officeDocument/2006/relationships/image" Target="media/image2.png"/><Relationship Id="rId31" Type="http://schemas.openxmlformats.org/officeDocument/2006/relationships/hyperlink" Target="http://developer.android.com/google/play/billing/index.html" TargetMode="External"/><Relationship Id="rId44" Type="http://schemas.openxmlformats.org/officeDocument/2006/relationships/hyperlink" Target="http://localhost:3000/" TargetMode="External"/><Relationship Id="rId52" Type="http://schemas.openxmlformats.org/officeDocument/2006/relationships/hyperlink" Target="https://www.youtube.com/watch?v=RPQD7-AOjMI" TargetMode="External"/><Relationship Id="rId60" Type="http://schemas.openxmlformats.org/officeDocument/2006/relationships/hyperlink" Target="https://www.meteor.com/" TargetMode="External"/><Relationship Id="rId65" Type="http://schemas.openxmlformats.org/officeDocument/2006/relationships/hyperlink" Target="http://solidity.readthedocs.io/en/develop/frequently-asked-questions.html"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developer.android.com/distribute/monetize/index.html" TargetMode="External"/><Relationship Id="rId27" Type="http://schemas.openxmlformats.org/officeDocument/2006/relationships/hyperlink" Target="http://developer.android.com/distribute/tools/launch-checklist.html" TargetMode="External"/><Relationship Id="rId30" Type="http://schemas.openxmlformats.org/officeDocument/2006/relationships/hyperlink" Target="http://developer.android.com/tools/publishing/publishing_overview.html" TargetMode="External"/><Relationship Id="rId35" Type="http://schemas.openxmlformats.org/officeDocument/2006/relationships/hyperlink" Target="http://www.developereconomics.com/the-app-economy-consolidates-before-the-next-gold-rush/" TargetMode="External"/><Relationship Id="rId43" Type="http://schemas.openxmlformats.org/officeDocument/2006/relationships/image" Target="media/image7.png"/><Relationship Id="rId48" Type="http://schemas.openxmlformats.org/officeDocument/2006/relationships/hyperlink" Target="https://www.youtube.com/watch?v=4sm5LNqL5j0" TargetMode="External"/><Relationship Id="rId56" Type="http://schemas.openxmlformats.org/officeDocument/2006/relationships/hyperlink" Target="https://github.com/trufflesuite/ganache-cli" TargetMode="External"/><Relationship Id="rId64" Type="http://schemas.openxmlformats.org/officeDocument/2006/relationships/hyperlink" Target="https://github.com/Miettine/ClassicCarChain" TargetMode="External"/><Relationship Id="rId69" Type="http://schemas.openxmlformats.org/officeDocument/2006/relationships/footer" Target="footer8.xml"/><Relationship Id="rId8" Type="http://schemas.openxmlformats.org/officeDocument/2006/relationships/header" Target="header1.xml"/><Relationship Id="rId51" Type="http://schemas.openxmlformats.org/officeDocument/2006/relationships/hyperlink" Target="https://solidity.readthedocs.io/en/latest/introduction-to-smart-contracts.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www.google.com/admob/monetize.html" TargetMode="External"/><Relationship Id="rId33" Type="http://schemas.openxmlformats.org/officeDocument/2006/relationships/hyperlink" Target="https://developers.google.com/admob/android/quick-start" TargetMode="External"/><Relationship Id="rId38" Type="http://schemas.openxmlformats.org/officeDocument/2006/relationships/footer" Target="footer7.xml"/><Relationship Id="rId46" Type="http://schemas.openxmlformats.org/officeDocument/2006/relationships/hyperlink" Target="https://bitcoin.org/bitcoin.pdf" TargetMode="External"/><Relationship Id="rId59" Type="http://schemas.openxmlformats.org/officeDocument/2006/relationships/hyperlink" Target="http://truffleframework.com/" TargetMode="External"/><Relationship Id="rId67" Type="http://schemas.openxmlformats.org/officeDocument/2006/relationships/hyperlink" Target="https://www.youtube.com/watch?v=40ikEV6xGg4" TargetMode="External"/><Relationship Id="rId20" Type="http://schemas.openxmlformats.org/officeDocument/2006/relationships/image" Target="media/image3.png"/><Relationship Id="rId41" Type="http://schemas.openxmlformats.org/officeDocument/2006/relationships/image" Target="media/image5.png"/><Relationship Id="rId54" Type="http://schemas.openxmlformats.org/officeDocument/2006/relationships/hyperlink" Target="https://github.com/ethereum/wiki/wiki/JavaScript-API" TargetMode="External"/><Relationship Id="rId62" Type="http://schemas.openxmlformats.org/officeDocument/2006/relationships/hyperlink" Target="http://ethdocs.org/en/latest/ethereum-clients/go-ethereum/index.html" TargetMode="External"/><Relationship Id="rId70"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5FED11-4968-474D-9F6E-9A2FFF904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5383</TotalTime>
  <Pages>67</Pages>
  <Words>9965</Words>
  <Characters>80725</Characters>
  <Application>Microsoft Office Word</Application>
  <DocSecurity>0</DocSecurity>
  <Lines>672</Lines>
  <Paragraphs>181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90509</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1143</cp:revision>
  <cp:lastPrinted>2011-09-20T09:38:00Z</cp:lastPrinted>
  <dcterms:created xsi:type="dcterms:W3CDTF">2014-02-11T07:26:00Z</dcterms:created>
  <dcterms:modified xsi:type="dcterms:W3CDTF">2017-11-30T17:04:00Z</dcterms:modified>
</cp:coreProperties>
</file>